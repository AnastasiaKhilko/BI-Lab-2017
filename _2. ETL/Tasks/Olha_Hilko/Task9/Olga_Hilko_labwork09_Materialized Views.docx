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91392D" w:rsidP="0068757C">
            <w:pPr>
              <w:pStyle w:val="CompanyName"/>
            </w:pPr>
            <w:fldSimple w:instr=" DOCPROPERTY  Company  \* MERGEFORMAT ">
              <w:r w:rsidR="00715387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91392D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D62671">
                <w:t>MTN.BI.08 Materialized Views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0F4850" w:rsidRPr="00114D08">
        <w:tc>
          <w:tcPr>
            <w:tcW w:w="851" w:type="dxa"/>
            <w:tcMar>
              <w:top w:w="57" w:type="dxa"/>
            </w:tcMar>
          </w:tcPr>
          <w:p w:rsidR="000F4850" w:rsidRDefault="000F4850" w:rsidP="000F4850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0F4850" w:rsidRDefault="000F4850" w:rsidP="000F4850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0F4850" w:rsidRDefault="000F4850" w:rsidP="000F4850">
            <w:pPr>
              <w:pStyle w:val="TableText"/>
              <w:rPr>
                <w:rStyle w:val="Hyperlink"/>
              </w:rPr>
            </w:pPr>
            <w:proofErr w:type="spellStart"/>
            <w:r>
              <w:rPr>
                <w:rStyle w:val="Hyperlink"/>
              </w:rPr>
              <w:t>Olga_Hilko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0F4850" w:rsidRDefault="000F4850" w:rsidP="000F4850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05-DEC-2017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0F4850" w:rsidRPr="00114D08" w:rsidRDefault="000F4850" w:rsidP="000F4850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0F4850" w:rsidRPr="00114D08" w:rsidRDefault="000F4850" w:rsidP="000F4850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Style w:val="Hyperlink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F62F95" w:rsidRDefault="00E0285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00259454" w:history="1">
        <w:r w:rsidR="00F62F95" w:rsidRPr="00F31FD8">
          <w:rPr>
            <w:rStyle w:val="Hyperlink"/>
            <w:noProof/>
          </w:rPr>
          <w:t>2.</w:t>
        </w:r>
        <w:bookmarkStart w:id="4" w:name="_GoBack"/>
        <w:bookmarkEnd w:id="4"/>
        <w:r w:rsidR="00F62F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62F95" w:rsidRPr="00F31FD8">
          <w:rPr>
            <w:rStyle w:val="Hyperlink"/>
            <w:noProof/>
          </w:rPr>
          <w:t>Requested objects</w:t>
        </w:r>
        <w:r w:rsidR="00F62F95">
          <w:rPr>
            <w:noProof/>
            <w:webHidden/>
          </w:rPr>
          <w:tab/>
        </w:r>
        <w:r w:rsidR="00F62F95">
          <w:rPr>
            <w:noProof/>
            <w:webHidden/>
          </w:rPr>
          <w:fldChar w:fldCharType="begin"/>
        </w:r>
        <w:r w:rsidR="00F62F95">
          <w:rPr>
            <w:noProof/>
            <w:webHidden/>
          </w:rPr>
          <w:instrText xml:space="preserve"> PAGEREF _Toc500259454 \h </w:instrText>
        </w:r>
        <w:r w:rsidR="00F62F95">
          <w:rPr>
            <w:noProof/>
            <w:webHidden/>
          </w:rPr>
        </w:r>
        <w:r w:rsidR="00F62F95">
          <w:rPr>
            <w:noProof/>
            <w:webHidden/>
          </w:rPr>
          <w:fldChar w:fldCharType="separate"/>
        </w:r>
        <w:r w:rsidR="00F62F95">
          <w:rPr>
            <w:noProof/>
            <w:webHidden/>
          </w:rPr>
          <w:t>3</w:t>
        </w:r>
        <w:r w:rsidR="00F62F95">
          <w:rPr>
            <w:noProof/>
            <w:webHidden/>
          </w:rPr>
          <w:fldChar w:fldCharType="end"/>
        </w:r>
      </w:hyperlink>
    </w:p>
    <w:p w:rsidR="00F62F95" w:rsidRDefault="00F62F9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0259455" w:history="1">
        <w:r w:rsidRPr="00F31FD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31FD8">
          <w:rPr>
            <w:rStyle w:val="Hyperlink"/>
            <w:noProof/>
          </w:rPr>
          <w:t>Materialized Views- Basic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_Toc500259455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2F95" w:rsidRDefault="00F62F95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00259456" w:history="1">
        <w:r w:rsidRPr="00F31FD8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31FD8">
          <w:rPr>
            <w:rStyle w:val="Hyperlink"/>
            <w:noProof/>
          </w:rPr>
          <w:t>Create Materialized Views  - ON DEMAND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_Toc500259456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2F95" w:rsidRDefault="00F62F95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00259457" w:history="1">
        <w:r w:rsidRPr="00F31FD8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31FD8">
          <w:rPr>
            <w:rStyle w:val="Hyperlink"/>
            <w:noProof/>
          </w:rPr>
          <w:t>Create Materialized Views  - ON COMMIT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_Toc500259457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2F95" w:rsidRDefault="00F62F9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0259458" w:history="1">
        <w:r w:rsidRPr="00F31FD8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31FD8">
          <w:rPr>
            <w:rStyle w:val="Hyperlink"/>
            <w:noProof/>
          </w:rPr>
          <w:t>Fact Table Loading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_Toc500259458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E0285B" w:rsidP="005C0966">
      <w:pPr>
        <w:ind w:hanging="720"/>
      </w:pPr>
      <w:r>
        <w:fldChar w:fldCharType="end"/>
      </w:r>
    </w:p>
    <w:p w:rsidR="00222DC3" w:rsidRPr="00114D08" w:rsidRDefault="00222DC3" w:rsidP="00222DC3"/>
    <w:p w:rsidR="00715387" w:rsidRDefault="00222DC3" w:rsidP="00715387">
      <w:pPr>
        <w:pStyle w:val="Heading1"/>
      </w:pPr>
      <w:r w:rsidRPr="00114D08">
        <w:br w:type="page"/>
      </w:r>
      <w:bookmarkEnd w:id="0"/>
      <w:bookmarkEnd w:id="1"/>
      <w:bookmarkEnd w:id="2"/>
      <w:bookmarkEnd w:id="3"/>
    </w:p>
    <w:p w:rsidR="000D1765" w:rsidRDefault="000D1765" w:rsidP="000D1765">
      <w:pPr>
        <w:pStyle w:val="Heading1"/>
      </w:pPr>
      <w:bookmarkStart w:id="5" w:name="_Toc500259454"/>
      <w:r w:rsidRPr="000D1765">
        <w:lastRenderedPageBreak/>
        <w:t>Requested objects</w:t>
      </w:r>
      <w:bookmarkEnd w:id="5"/>
    </w:p>
    <w:p w:rsidR="000D1765" w:rsidRDefault="000D1765" w:rsidP="000D1765">
      <w:pPr>
        <w:pStyle w:val="BodyText"/>
      </w:pPr>
      <w:r>
        <w:rPr>
          <w:noProof/>
        </w:rPr>
        <w:drawing>
          <wp:inline distT="0" distB="0" distL="0" distR="0" wp14:anchorId="3FD41EA3" wp14:editId="273DECB8">
            <wp:extent cx="2457907" cy="1671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0666" cy="167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65" w:rsidRDefault="000D1765" w:rsidP="000D1765">
      <w:pPr>
        <w:pStyle w:val="BodyText"/>
      </w:pPr>
    </w:p>
    <w:p w:rsidR="000D1765" w:rsidRPr="000D1765" w:rsidRDefault="000D1765" w:rsidP="000D1765">
      <w:pPr>
        <w:pStyle w:val="BodyText"/>
      </w:pPr>
      <w:r>
        <w:rPr>
          <w:noProof/>
        </w:rPr>
        <w:drawing>
          <wp:inline distT="0" distB="0" distL="0" distR="0" wp14:anchorId="2D9C2682" wp14:editId="2FC30171">
            <wp:extent cx="5941695" cy="4497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65" w:rsidRPr="000D1765" w:rsidRDefault="000D1765" w:rsidP="000D1765">
      <w:pPr>
        <w:pStyle w:val="Heading1"/>
      </w:pPr>
      <w:bookmarkStart w:id="6" w:name="_Toc322004717"/>
      <w:bookmarkStart w:id="7" w:name="_Hlk321203009"/>
      <w:bookmarkStart w:id="8" w:name="_Toc500259455"/>
      <w:r w:rsidRPr="0003504F">
        <w:lastRenderedPageBreak/>
        <w:t>Materialized Views</w:t>
      </w:r>
      <w:r>
        <w:t>- Basic</w:t>
      </w:r>
      <w:bookmarkEnd w:id="6"/>
      <w:bookmarkEnd w:id="7"/>
      <w:bookmarkEnd w:id="8"/>
    </w:p>
    <w:p w:rsidR="00715387" w:rsidRDefault="00715387" w:rsidP="00715387">
      <w:pPr>
        <w:pStyle w:val="Heading2"/>
      </w:pPr>
      <w:bookmarkStart w:id="9" w:name="_Toc322004718"/>
      <w:bookmarkStart w:id="10" w:name="_Hlk321203036"/>
      <w:bookmarkStart w:id="11" w:name="_Hlk321202935"/>
      <w:bookmarkStart w:id="12" w:name="_Hlk321376402"/>
      <w:bookmarkStart w:id="13" w:name="_Toc500259456"/>
      <w:r>
        <w:t xml:space="preserve">Create </w:t>
      </w:r>
      <w:r w:rsidRPr="0003504F">
        <w:t xml:space="preserve">Materialized </w:t>
      </w:r>
      <w:proofErr w:type="gramStart"/>
      <w:r w:rsidRPr="0003504F">
        <w:t>Views</w:t>
      </w:r>
      <w:r>
        <w:t xml:space="preserve">  -</w:t>
      </w:r>
      <w:proofErr w:type="gramEnd"/>
      <w:r>
        <w:t xml:space="preserve"> ON DEMAND</w:t>
      </w:r>
      <w:bookmarkEnd w:id="9"/>
      <w:bookmarkEnd w:id="13"/>
    </w:p>
    <w:p w:rsidR="00F62F95" w:rsidRPr="00F62F95" w:rsidRDefault="00F62F95" w:rsidP="00F62F95">
      <w:pPr>
        <w:pStyle w:val="BodyText"/>
      </w:pPr>
      <w:r>
        <w:rPr>
          <w:noProof/>
        </w:rPr>
        <w:drawing>
          <wp:inline distT="0" distB="0" distL="0" distR="0" wp14:anchorId="10FDC69A" wp14:editId="0D00C08C">
            <wp:extent cx="3382954" cy="39013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4079" cy="390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95" w:rsidRDefault="00F62F95" w:rsidP="00F62F95">
      <w:pPr>
        <w:pStyle w:val="BodyText2"/>
        <w:rPr>
          <w:noProof/>
        </w:rPr>
      </w:pPr>
      <w:bookmarkStart w:id="14" w:name="_Toc322004719"/>
      <w:bookmarkEnd w:id="10"/>
      <w:bookmarkEnd w:id="11"/>
      <w:bookmarkEnd w:id="12"/>
    </w:p>
    <w:p w:rsidR="00F62F95" w:rsidRDefault="002968DB" w:rsidP="00F62F95">
      <w:pPr>
        <w:pStyle w:val="BodyText2"/>
      </w:pPr>
      <w:r>
        <w:rPr>
          <w:noProof/>
        </w:rPr>
        <w:drawing>
          <wp:inline distT="0" distB="0" distL="0" distR="0" wp14:anchorId="1694A84C" wp14:editId="3BCFC2FA">
            <wp:extent cx="5941695" cy="277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95" w:rsidRPr="00F62F95" w:rsidRDefault="00F62F95" w:rsidP="00F62F95">
      <w:pPr>
        <w:pStyle w:val="BodyText2"/>
      </w:pPr>
    </w:p>
    <w:p w:rsidR="00715387" w:rsidRDefault="00715387" w:rsidP="00715387">
      <w:pPr>
        <w:pStyle w:val="Heading2"/>
      </w:pPr>
      <w:bookmarkStart w:id="15" w:name="_Toc500259457"/>
      <w:r>
        <w:lastRenderedPageBreak/>
        <w:t xml:space="preserve">Create </w:t>
      </w:r>
      <w:r w:rsidRPr="0003504F">
        <w:t xml:space="preserve">Materialized </w:t>
      </w:r>
      <w:proofErr w:type="gramStart"/>
      <w:r w:rsidRPr="0003504F">
        <w:t>Views</w:t>
      </w:r>
      <w:r>
        <w:t xml:space="preserve">  -</w:t>
      </w:r>
      <w:proofErr w:type="gramEnd"/>
      <w:r>
        <w:t xml:space="preserve"> ON COMMIT</w:t>
      </w:r>
      <w:bookmarkEnd w:id="14"/>
      <w:bookmarkEnd w:id="15"/>
    </w:p>
    <w:p w:rsidR="002968DB" w:rsidRPr="002968DB" w:rsidRDefault="000D1765" w:rsidP="002968DB">
      <w:pPr>
        <w:pStyle w:val="BodyText"/>
      </w:pPr>
      <w:r>
        <w:rPr>
          <w:noProof/>
        </w:rPr>
        <w:drawing>
          <wp:inline distT="0" distB="0" distL="0" distR="0" wp14:anchorId="016CA7B4" wp14:editId="6842BDF1">
            <wp:extent cx="2787091" cy="3334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651" cy="333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87" w:rsidRDefault="00715387" w:rsidP="00715387">
      <w:pPr>
        <w:pStyle w:val="Heading1"/>
      </w:pPr>
      <w:bookmarkStart w:id="16" w:name="_Toc500259458"/>
      <w:r>
        <w:t>Fact Table Loading</w:t>
      </w:r>
      <w:bookmarkEnd w:id="16"/>
    </w:p>
    <w:p w:rsidR="00F62F95" w:rsidRPr="00F62F95" w:rsidRDefault="00F62F95" w:rsidP="00F62F95">
      <w:pPr>
        <w:pStyle w:val="BodyText"/>
      </w:pPr>
      <w:r>
        <w:rPr>
          <w:noProof/>
        </w:rPr>
        <w:drawing>
          <wp:inline distT="0" distB="0" distL="0" distR="0" wp14:anchorId="5A1882B1" wp14:editId="0E2D2B8B">
            <wp:extent cx="5941695" cy="2223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F95" w:rsidRPr="00F62F95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AF5" w:rsidRDefault="009C2AF5">
      <w:r>
        <w:separator/>
      </w:r>
    </w:p>
  </w:endnote>
  <w:endnote w:type="continuationSeparator" w:id="0">
    <w:p w:rsidR="009C2AF5" w:rsidRDefault="009C2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285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285B">
            <w:rPr>
              <w:sz w:val="16"/>
            </w:rPr>
            <w:fldChar w:fldCharType="separate"/>
          </w:r>
          <w:r w:rsidR="002968DB">
            <w:rPr>
              <w:noProof/>
              <w:sz w:val="16"/>
            </w:rPr>
            <w:t>2017</w:t>
          </w:r>
          <w:r w:rsidR="00E0285B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4C5E9C">
            <w:fldChar w:fldCharType="begin"/>
          </w:r>
          <w:r w:rsidR="004C5E9C">
            <w:instrText xml:space="preserve"> PAGE </w:instrText>
          </w:r>
          <w:r w:rsidR="004C5E9C">
            <w:fldChar w:fldCharType="separate"/>
          </w:r>
          <w:r w:rsidR="00F62F95">
            <w:rPr>
              <w:noProof/>
            </w:rPr>
            <w:t>5</w:t>
          </w:r>
          <w:r w:rsidR="004C5E9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F62F95">
              <w:rPr>
                <w:noProof/>
              </w:rPr>
              <w:t>5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285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285B">
            <w:rPr>
              <w:sz w:val="16"/>
            </w:rPr>
            <w:fldChar w:fldCharType="separate"/>
          </w:r>
          <w:r w:rsidR="002968DB">
            <w:rPr>
              <w:noProof/>
              <w:sz w:val="16"/>
            </w:rPr>
            <w:t>2017</w:t>
          </w:r>
          <w:r w:rsidR="00E0285B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4C5E9C">
            <w:fldChar w:fldCharType="begin"/>
          </w:r>
          <w:r w:rsidR="004C5E9C">
            <w:instrText xml:space="preserve"> PAGE </w:instrText>
          </w:r>
          <w:r w:rsidR="004C5E9C">
            <w:fldChar w:fldCharType="separate"/>
          </w:r>
          <w:r w:rsidR="00F62F95">
            <w:rPr>
              <w:noProof/>
            </w:rPr>
            <w:t>1</w:t>
          </w:r>
          <w:r w:rsidR="004C5E9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F62F95">
              <w:rPr>
                <w:noProof/>
              </w:rPr>
              <w:t>5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AF5" w:rsidRDefault="009C2AF5">
      <w:r>
        <w:separator/>
      </w:r>
    </w:p>
  </w:footnote>
  <w:footnote w:type="continuationSeparator" w:id="0">
    <w:p w:rsidR="009C2AF5" w:rsidRDefault="009C2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62671" w:rsidRPr="00D62671">
              <w:rPr>
                <w:b/>
              </w:rPr>
              <w:t>MTN.BI</w:t>
            </w:r>
            <w:r w:rsidR="00D62671">
              <w:t>.08 Materialized Views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91392D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15387" w:rsidRPr="00715387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285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285B" w:rsidRPr="00D639FE">
            <w:rPr>
              <w:sz w:val="16"/>
              <w:szCs w:val="16"/>
            </w:rPr>
            <w:fldChar w:fldCharType="separate"/>
          </w:r>
          <w:r w:rsidR="002968DB">
            <w:rPr>
              <w:noProof/>
              <w:sz w:val="16"/>
              <w:szCs w:val="16"/>
            </w:rPr>
            <w:t>05-Dec-2017 16:44</w:t>
          </w:r>
          <w:r w:rsidR="00E0285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62671" w:rsidRPr="00D62671">
              <w:rPr>
                <w:b/>
              </w:rPr>
              <w:t xml:space="preserve">MTN.BI.08 </w:t>
            </w:r>
            <w:r w:rsidR="00D62671">
              <w:t>Materialized Views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91392D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15387" w:rsidRPr="00715387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285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285B" w:rsidRPr="00D639FE">
            <w:rPr>
              <w:sz w:val="16"/>
              <w:szCs w:val="16"/>
            </w:rPr>
            <w:fldChar w:fldCharType="separate"/>
          </w:r>
          <w:r w:rsidR="002968DB">
            <w:rPr>
              <w:noProof/>
              <w:sz w:val="16"/>
              <w:szCs w:val="16"/>
            </w:rPr>
            <w:t>05-Dec-2017 16:44</w:t>
          </w:r>
          <w:r w:rsidR="00E0285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2C100FBE"/>
    <w:multiLevelType w:val="hybridMultilevel"/>
    <w:tmpl w:val="25AED926"/>
    <w:lvl w:ilvl="0" w:tplc="77AEDCE6"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15"/>
  </w:num>
  <w:num w:numId="17">
    <w:abstractNumId w:val="8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671"/>
    <w:rsid w:val="00081508"/>
    <w:rsid w:val="000A6040"/>
    <w:rsid w:val="000D1765"/>
    <w:rsid w:val="000D22DF"/>
    <w:rsid w:val="000D4695"/>
    <w:rsid w:val="000E5733"/>
    <w:rsid w:val="000E676F"/>
    <w:rsid w:val="000E68BD"/>
    <w:rsid w:val="000F2774"/>
    <w:rsid w:val="000F4850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968DB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C5E9C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3956"/>
    <w:rsid w:val="005E56AF"/>
    <w:rsid w:val="005F0715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15387"/>
    <w:rsid w:val="0072682A"/>
    <w:rsid w:val="00750BDF"/>
    <w:rsid w:val="0075737B"/>
    <w:rsid w:val="0077510E"/>
    <w:rsid w:val="00790075"/>
    <w:rsid w:val="007A740E"/>
    <w:rsid w:val="007B3D5F"/>
    <w:rsid w:val="007C7DFB"/>
    <w:rsid w:val="007F026A"/>
    <w:rsid w:val="00820129"/>
    <w:rsid w:val="008237F4"/>
    <w:rsid w:val="00827DE8"/>
    <w:rsid w:val="00844D57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1392D"/>
    <w:rsid w:val="00932D17"/>
    <w:rsid w:val="00964F64"/>
    <w:rsid w:val="009C2AF5"/>
    <w:rsid w:val="009D3672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61ABA"/>
    <w:rsid w:val="00D62671"/>
    <w:rsid w:val="00D639FE"/>
    <w:rsid w:val="00D86536"/>
    <w:rsid w:val="00DD06E9"/>
    <w:rsid w:val="00DE4E52"/>
    <w:rsid w:val="00E0285B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62F95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77B648"/>
  <w15:docId w15:val="{D21B0E83-717C-4643-B0A5-0711A2A2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eading1Char">
    <w:name w:val="Heading 1 Char"/>
    <w:link w:val="Heading1"/>
    <w:rsid w:val="00715387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15387"/>
    <w:rPr>
      <w:rFonts w:ascii="Arial" w:hAnsi="Arial"/>
      <w:b/>
    </w:rPr>
  </w:style>
  <w:style w:type="paragraph" w:styleId="BodyText2">
    <w:name w:val="Body Text 2"/>
    <w:basedOn w:val="Normal"/>
    <w:link w:val="BodyText2Char"/>
    <w:unhideWhenUsed/>
    <w:rsid w:val="00F62F9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62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61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Materialized Views</vt:lpstr>
      <vt:lpstr>MTN.BI.07 &lt;Title&gt;</vt:lpstr>
    </vt:vector>
  </TitlesOfParts>
  <Company>EPAM Systems, RD Dep.</Company>
  <LinksUpToDate>false</LinksUpToDate>
  <CharactersWithSpaces>963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Materialized Views</dc:title>
  <dc:subject>Resource Department Dep.</dc:subject>
  <dc:creator>Elias Nema</dc:creator>
  <cp:lastModifiedBy>Olga Hilko</cp:lastModifiedBy>
  <cp:revision>9</cp:revision>
  <cp:lastPrinted>2005-01-28T11:27:00Z</cp:lastPrinted>
  <dcterms:created xsi:type="dcterms:W3CDTF">2014-03-27T07:39:00Z</dcterms:created>
  <dcterms:modified xsi:type="dcterms:W3CDTF">2017-12-05T14:49:00Z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