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971CC" w:rsidP="0068757C">
            <w:pPr>
              <w:pStyle w:val="CompanyName"/>
            </w:pPr>
            <w:fldSimple w:instr=" DOCPROPERTY  Company  \* MERGEFORMAT ">
              <w:r w:rsidR="00F263AA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971C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66170A">
                <w:t>MTN.BI.08 Dimension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Pr="00AD2674" w:rsidRDefault="00AD2674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Начальная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AD2674" w:rsidRDefault="00AD2674" w:rsidP="00AD2674">
            <w:pPr>
              <w:pStyle w:val="TableText"/>
              <w:rPr>
                <w:rStyle w:val="af6"/>
                <w:lang w:val="ru-RU"/>
              </w:rPr>
            </w:pPr>
            <w:r>
              <w:rPr>
                <w:lang w:val="ru-RU"/>
              </w:rPr>
              <w:t>Ольга Хилько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Pr="00AD2674" w:rsidRDefault="00AD2674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22-11-2017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890134" w:rsidRDefault="00E971C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71CC">
        <w:fldChar w:fldCharType="begin"/>
      </w:r>
      <w:r w:rsidR="00C24217">
        <w:instrText xml:space="preserve"> TOC \o "1-3" \h \z </w:instrText>
      </w:r>
      <w:r w:rsidRPr="00E971CC">
        <w:fldChar w:fldCharType="separate"/>
      </w:r>
      <w:hyperlink w:anchor="_Toc384725836" w:history="1">
        <w:r w:rsidR="00890134" w:rsidRPr="007D7B55">
          <w:rPr>
            <w:rStyle w:val="af6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af6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E971CC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af6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af6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971CC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1"/>
      </w:pPr>
      <w:r w:rsidRPr="00114D08">
        <w:br w:type="page"/>
      </w:r>
      <w:bookmarkStart w:id="4" w:name="_Hlk321203036"/>
      <w:bookmarkStart w:id="5" w:name="_Hlk321202935"/>
      <w:bookmarkStart w:id="6" w:name="_Hlk321376402"/>
      <w:bookmarkEnd w:id="0"/>
      <w:bookmarkEnd w:id="1"/>
      <w:bookmarkEnd w:id="2"/>
      <w:bookmarkEnd w:id="3"/>
      <w:r w:rsidR="005E0750">
        <w:rPr>
          <w:lang w:val="ru-RU"/>
        </w:rPr>
        <w:lastRenderedPageBreak/>
        <w:t>Подготовка данных</w:t>
      </w:r>
    </w:p>
    <w:p w:rsidR="005E0750" w:rsidRPr="005E0750" w:rsidRDefault="005E0750" w:rsidP="005E0750">
      <w:pPr>
        <w:rPr>
          <w:lang w:val="ru-RU"/>
        </w:rPr>
      </w:pPr>
      <w:bookmarkStart w:id="7" w:name="_GoBack"/>
      <w:bookmarkEnd w:id="4"/>
      <w:bookmarkEnd w:id="5"/>
      <w:bookmarkEnd w:id="6"/>
      <w:bookmarkEnd w:id="7"/>
      <w:r w:rsidRPr="005E0750">
        <w:rPr>
          <w:lang w:val="ru-RU"/>
        </w:rPr>
        <w:t>Была загружена таблица геоданных, отражающих территориальное деление Республики Беларусь. Именно эти данные будут в последствии использованы в проектируемом ДВХ. (Скрипт  прилагается)</w:t>
      </w:r>
    </w:p>
    <w:p w:rsidR="005E0750" w:rsidRPr="005E0750" w:rsidRDefault="005E0750" w:rsidP="005E0750">
      <w:pPr>
        <w:rPr>
          <w:lang w:val="ru-RU"/>
        </w:rPr>
      </w:pPr>
    </w:p>
    <w:p w:rsidR="005E0750" w:rsidRPr="005E0750" w:rsidRDefault="005E0750" w:rsidP="005E0750">
      <w:pPr>
        <w:rPr>
          <w:lang w:val="ru-RU"/>
        </w:rPr>
      </w:pPr>
      <w:r w:rsidRPr="005E0750">
        <w:rPr>
          <w:lang w:val="ru-RU"/>
        </w:rPr>
        <w:t>Для построения иерархии были выделены наборы данных отражающие подчиненность административно-территориальных единиц:</w:t>
      </w:r>
    </w:p>
    <w:p w:rsidR="005E0750" w:rsidRDefault="005E0750" w:rsidP="005E0750">
      <w:pPr>
        <w:pStyle w:val="aff8"/>
        <w:widowControl/>
        <w:numPr>
          <w:ilvl w:val="0"/>
          <w:numId w:val="16"/>
        </w:numPr>
        <w:spacing w:line="276" w:lineRule="auto"/>
        <w:contextualSpacing/>
      </w:pPr>
      <w:r>
        <w:t>областной город – страна</w:t>
      </w:r>
    </w:p>
    <w:p w:rsidR="005E0750" w:rsidRDefault="005E0750" w:rsidP="005E0750">
      <w:pPr>
        <w:pStyle w:val="aff8"/>
        <w:widowControl/>
        <w:numPr>
          <w:ilvl w:val="0"/>
          <w:numId w:val="16"/>
        </w:numPr>
        <w:spacing w:line="276" w:lineRule="auto"/>
        <w:contextualSpacing/>
      </w:pPr>
      <w:r>
        <w:t xml:space="preserve">область – страна </w:t>
      </w:r>
    </w:p>
    <w:p w:rsidR="005E0750" w:rsidRDefault="005E0750" w:rsidP="005E0750">
      <w:pPr>
        <w:pStyle w:val="aff8"/>
        <w:widowControl/>
        <w:numPr>
          <w:ilvl w:val="0"/>
          <w:numId w:val="16"/>
        </w:numPr>
        <w:spacing w:line="276" w:lineRule="auto"/>
        <w:contextualSpacing/>
      </w:pPr>
      <w:r>
        <w:t>район – область</w:t>
      </w:r>
    </w:p>
    <w:p w:rsidR="005E0750" w:rsidRDefault="005E0750" w:rsidP="005E0750">
      <w:pPr>
        <w:pStyle w:val="aff8"/>
        <w:widowControl/>
        <w:numPr>
          <w:ilvl w:val="0"/>
          <w:numId w:val="16"/>
        </w:numPr>
        <w:spacing w:line="276" w:lineRule="auto"/>
        <w:contextualSpacing/>
      </w:pPr>
      <w:r>
        <w:t>районный центр – область</w:t>
      </w:r>
    </w:p>
    <w:p w:rsidR="005E0750" w:rsidRDefault="005E0750" w:rsidP="005E0750">
      <w:pPr>
        <w:pStyle w:val="aff8"/>
        <w:widowControl/>
        <w:numPr>
          <w:ilvl w:val="0"/>
          <w:numId w:val="16"/>
        </w:numPr>
        <w:spacing w:line="276" w:lineRule="auto"/>
        <w:contextualSpacing/>
      </w:pPr>
      <w:r>
        <w:t>сельский населенный пункт – район</w:t>
      </w:r>
    </w:p>
    <w:p w:rsidR="005E0750" w:rsidRDefault="005E0750" w:rsidP="005E0750">
      <w:pPr>
        <w:pStyle w:val="aff8"/>
        <w:widowControl/>
        <w:numPr>
          <w:ilvl w:val="0"/>
          <w:numId w:val="16"/>
        </w:numPr>
        <w:spacing w:line="276" w:lineRule="auto"/>
        <w:contextualSpacing/>
      </w:pPr>
      <w:r>
        <w:t>сельский совет  – район</w:t>
      </w:r>
    </w:p>
    <w:p w:rsidR="005E0750" w:rsidRDefault="005E0750" w:rsidP="005E0750"/>
    <w:p w:rsidR="005E0750" w:rsidRDefault="005E0750" w:rsidP="005E0750">
      <w:r>
        <w:t xml:space="preserve">create or replace view view_wrk_Geo as select distinct 'OBL'||t1 par_id, 'RAI'||t1||t2 child_id, </w:t>
      </w:r>
    </w:p>
    <w:p w:rsidR="005E0750" w:rsidRDefault="005E0750" w:rsidP="005E0750">
      <w:r>
        <w:t>obl par_name, raion  || ' район' child_name  from wrk_GEO s  where raion is not null  --122 района (обл. подчинение)</w:t>
      </w:r>
    </w:p>
    <w:p w:rsidR="005E0750" w:rsidRDefault="005E0750" w:rsidP="005E0750">
      <w:r>
        <w:t>union all</w:t>
      </w:r>
    </w:p>
    <w:p w:rsidR="005E0750" w:rsidRDefault="005E0750" w:rsidP="005E0750">
      <w:r>
        <w:t xml:space="preserve">select distinct 'OBL'||t1 par_id, 'TOWN'||t2||t3 child_id,   obl,  name from wrk_GEO s  </w:t>
      </w:r>
    </w:p>
    <w:p w:rsidR="005E0750" w:rsidRDefault="005E0750" w:rsidP="005E0750">
      <w:r>
        <w:t>where raion is null and obl is not null                                              --130 города (обл. подчинение)</w:t>
      </w:r>
    </w:p>
    <w:p w:rsidR="005E0750" w:rsidRDefault="005E0750" w:rsidP="005E0750">
      <w:r>
        <w:t>union all</w:t>
      </w:r>
    </w:p>
    <w:p w:rsidR="005E0750" w:rsidRDefault="005E0750" w:rsidP="005E0750">
      <w:r>
        <w:t>select distinct 'BY','OBL'||t1, 'Беларусь' , obl from wrk_GEO s where obl is not null --6 области (РБ)</w:t>
      </w:r>
    </w:p>
    <w:p w:rsidR="005E0750" w:rsidRDefault="005E0750" w:rsidP="005E0750">
      <w:r>
        <w:t>union all</w:t>
      </w:r>
    </w:p>
    <w:p w:rsidR="005E0750" w:rsidRDefault="005E0750" w:rsidP="005E0750">
      <w:r>
        <w:t>select distinct 'BY', 'CITY'||t1, 'Беларусь', name from wrk_GEO s where obl is null --6 областных города (РБ) --'CITY'||t1</w:t>
      </w:r>
    </w:p>
    <w:p w:rsidR="005E0750" w:rsidRPr="005E0750" w:rsidRDefault="005E0750" w:rsidP="005E0750">
      <w:r>
        <w:t>union all</w:t>
      </w:r>
    </w:p>
    <w:p w:rsidR="005E0750" w:rsidRDefault="005E0750" w:rsidP="005E0750">
      <w:r>
        <w:t>select distinct 'RAI'||t1||t2 , to_char(soato), raion ||' район',  name</w:t>
      </w:r>
    </w:p>
    <w:p w:rsidR="005E0750" w:rsidRDefault="005E0750" w:rsidP="005E0750">
      <w:r>
        <w:t xml:space="preserve"> from wrk_GEO where  sovet is null and raion is not null                   -- 213 нас. пункты (районного подчинения )</w:t>
      </w:r>
    </w:p>
    <w:p w:rsidR="005E0750" w:rsidRDefault="005E0750" w:rsidP="005E0750">
      <w:r>
        <w:t xml:space="preserve"> union all</w:t>
      </w:r>
    </w:p>
    <w:p w:rsidR="005E0750" w:rsidRDefault="005E0750" w:rsidP="005E0750">
      <w:r>
        <w:t xml:space="preserve"> select  'SOV'||t1||t2||t3, to_char(soato), sovet ||' совет',  name</w:t>
      </w:r>
    </w:p>
    <w:p w:rsidR="005E0750" w:rsidRDefault="005E0750" w:rsidP="005E0750">
      <w:r>
        <w:t xml:space="preserve"> from wrk_GEO where  sovet is not null and raion is not null --order by 1,2,3-- 27189  нас. пункты (сель/сов) </w:t>
      </w:r>
    </w:p>
    <w:p w:rsidR="005E0750" w:rsidRDefault="005E0750" w:rsidP="005E0750">
      <w:r>
        <w:t xml:space="preserve">  union all</w:t>
      </w:r>
    </w:p>
    <w:p w:rsidR="005E0750" w:rsidRDefault="005E0750" w:rsidP="005E0750">
      <w:r>
        <w:t xml:space="preserve"> select distinct 'RAI'||t1||t2 child_id,  'SOV'||t1||t2||t3,  </w:t>
      </w:r>
    </w:p>
    <w:p w:rsidR="005E0750" w:rsidRPr="005E0750" w:rsidRDefault="005E0750" w:rsidP="005E0750">
      <w:pPr>
        <w:rPr>
          <w:lang w:val="ru-RU"/>
        </w:rPr>
      </w:pPr>
      <w:r>
        <w:t>raion, sovet from wrk_GEO  where  sovet is not null and raion is not null ; -- 1553 сельских советы (районного подчинения )</w:t>
      </w:r>
    </w:p>
    <w:p w:rsidR="005E0750" w:rsidRDefault="005E0750" w:rsidP="005E0750">
      <w:r>
        <w:rPr>
          <w:noProof/>
          <w:lang w:val="ru-RU" w:eastAsia="ru-RU"/>
        </w:rPr>
        <w:drawing>
          <wp:inline distT="0" distB="0" distL="0" distR="0">
            <wp:extent cx="5943600" cy="30003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50" w:rsidRPr="005E0750" w:rsidRDefault="005E0750" w:rsidP="005E0750">
      <w:pPr>
        <w:pStyle w:val="1"/>
        <w:rPr>
          <w:lang w:val="ru-RU"/>
        </w:rPr>
      </w:pPr>
      <w:r w:rsidRPr="005E0750">
        <w:rPr>
          <w:lang w:val="ru-RU"/>
        </w:rPr>
        <w:lastRenderedPageBreak/>
        <w:t>Иерархический запрос</w:t>
      </w:r>
    </w:p>
    <w:p w:rsidR="005E0750" w:rsidRDefault="005E0750" w:rsidP="005E0750">
      <w:r>
        <w:t>--select * from (</w:t>
      </w:r>
    </w:p>
    <w:p w:rsidR="005E0750" w:rsidRDefault="005E0750" w:rsidP="005E0750">
      <w:r>
        <w:t xml:space="preserve">SELECT CHILD_ID ID1, substr(CHILD_NAME,1,15) "Подчиненный", </w:t>
      </w:r>
    </w:p>
    <w:p w:rsidR="005E0750" w:rsidRDefault="005E0750" w:rsidP="005E0750">
      <w:r>
        <w:t>PAR_ID ID2, PAR_NAME "Главный", 'РБ==&gt;'|| LTRIM(SYS_CONNECT_BY_PATH(CHILD_NAME, '==&gt;'), '==&gt;') AS "Терр. деление",</w:t>
      </w:r>
    </w:p>
    <w:p w:rsidR="005E0750" w:rsidRDefault="005E0750" w:rsidP="005E0750">
      <w:r>
        <w:t>--level, CONNECT_BY_ISLEAF,</w:t>
      </w:r>
    </w:p>
    <w:p w:rsidR="005E0750" w:rsidRDefault="005E0750" w:rsidP="005E0750">
      <w:r>
        <w:t xml:space="preserve">  CASE </w:t>
      </w:r>
    </w:p>
    <w:p w:rsidR="005E0750" w:rsidRDefault="005E0750" w:rsidP="005E0750">
      <w:r>
        <w:t xml:space="preserve">  WHEN level = 1 THEN 'Корень'</w:t>
      </w:r>
    </w:p>
    <w:p w:rsidR="005E0750" w:rsidRDefault="005E0750" w:rsidP="005E0750">
      <w:r>
        <w:t xml:space="preserve">  WHEN level &gt; 1 AND CONNECT_BY_ISLEAF =0   THEN 'Ветка'</w:t>
      </w:r>
    </w:p>
    <w:p w:rsidR="005E0750" w:rsidRDefault="005E0750" w:rsidP="005E0750">
      <w:r>
        <w:t xml:space="preserve">  WHEN level &gt; 1 AND CONNECT_BY_ISLEAF =1    THEN 'Лист'</w:t>
      </w:r>
    </w:p>
    <w:p w:rsidR="005E0750" w:rsidRDefault="005E0750" w:rsidP="005E0750">
      <w:r>
        <w:t xml:space="preserve">  ELSE 'Корень'</w:t>
      </w:r>
    </w:p>
    <w:p w:rsidR="005E0750" w:rsidRDefault="005E0750" w:rsidP="005E0750">
      <w:r>
        <w:t xml:space="preserve">  END AS "Уровень",</w:t>
      </w:r>
    </w:p>
    <w:p w:rsidR="005E0750" w:rsidRDefault="005E0750" w:rsidP="005E0750">
      <w:r>
        <w:t xml:space="preserve"> (SELECT COUNT(*) FROM view_wrk_Geo  WHERE geo.child_id = par_id) AS "Число вл. эл-тов"</w:t>
      </w:r>
    </w:p>
    <w:p w:rsidR="005E0750" w:rsidRDefault="005E0750" w:rsidP="005E0750">
      <w:r>
        <w:t>FROM view_wrk_Geo geo START WITH PAR_ID = 'BY'</w:t>
      </w:r>
    </w:p>
    <w:p w:rsidR="005E0750" w:rsidRDefault="005E0750" w:rsidP="005E0750">
      <w:r>
        <w:t>CONNECT BY PRIOR child_id = par_id</w:t>
      </w:r>
    </w:p>
    <w:p w:rsidR="005E0750" w:rsidRDefault="005E0750" w:rsidP="005E0750">
      <w:r>
        <w:t>ORDER SIBLINGS BY 1, 3;</w:t>
      </w:r>
    </w:p>
    <w:p w:rsidR="005E0750" w:rsidRDefault="005E0750" w:rsidP="005E0750">
      <w:r>
        <w:t>--)where PAR_ID!='-99';</w:t>
      </w:r>
    </w:p>
    <w:p w:rsidR="005E0750" w:rsidRDefault="005E0750" w:rsidP="005E0750"/>
    <w:p w:rsidR="005E0750" w:rsidRDefault="005E0750" w:rsidP="005E0750">
      <w:pPr>
        <w:pStyle w:val="1"/>
        <w:rPr>
          <w:lang w:val="ru-RU"/>
        </w:rPr>
      </w:pPr>
      <w:r w:rsidRPr="005E0750">
        <w:rPr>
          <w:lang w:val="ru-RU"/>
        </w:rPr>
        <w:t>Рекурсивный запрос с использованием табличного выражения</w:t>
      </w:r>
    </w:p>
    <w:p w:rsidR="005E0750" w:rsidRDefault="005E0750" w:rsidP="005E0750">
      <w:r>
        <w:t>WITH cte (CHILD_ID ,CHILD_NAME, PAR_ID, PAR_NAME, Hierarchy, lev,  "Count of Children") AS (</w:t>
      </w:r>
    </w:p>
    <w:p w:rsidR="005E0750" w:rsidRDefault="005E0750" w:rsidP="005E0750">
      <w:r>
        <w:t xml:space="preserve">  SELECT CHILD_ID ,CHILD_NAME, PAR_ID, PAR_NAME, CHILD_NAME AS Hierarchy, 'Корень' AS lev,</w:t>
      </w:r>
    </w:p>
    <w:p w:rsidR="005E0750" w:rsidRDefault="005E0750" w:rsidP="005E0750">
      <w:r>
        <w:t xml:space="preserve">         (SELECT COUNT(*) FROM view_wrk_Geo  WHERE dc.child_id = par_id) AS "Count of Children"</w:t>
      </w:r>
    </w:p>
    <w:p w:rsidR="005E0750" w:rsidRDefault="005E0750" w:rsidP="005E0750">
      <w:r>
        <w:t xml:space="preserve">  FROM view_wrk_Geo dc</w:t>
      </w:r>
    </w:p>
    <w:p w:rsidR="005E0750" w:rsidRDefault="005E0750" w:rsidP="005E0750">
      <w:r>
        <w:t xml:space="preserve">  WHERE par_id ='BY'</w:t>
      </w:r>
    </w:p>
    <w:p w:rsidR="005E0750" w:rsidRDefault="005E0750" w:rsidP="005E0750">
      <w:r>
        <w:t xml:space="preserve">  UNION ALL</w:t>
      </w:r>
    </w:p>
    <w:p w:rsidR="005E0750" w:rsidRDefault="005E0750" w:rsidP="005E0750">
      <w:r>
        <w:t xml:space="preserve">  SELECT dl.CHILD_ID ,dl.CHILD_NAME, dl.PAR_ID, dl.PAR_NAME, cte.Hierarchy || '\' || dl.CHILD_NAME AS Hierarchy,</w:t>
      </w:r>
    </w:p>
    <w:p w:rsidR="005E0750" w:rsidRDefault="005E0750" w:rsidP="005E0750">
      <w:r>
        <w:t xml:space="preserve">          CASE </w:t>
      </w:r>
    </w:p>
    <w:p w:rsidR="005E0750" w:rsidRDefault="005E0750" w:rsidP="005E0750">
      <w:r>
        <w:t xml:space="preserve">          WHEN (SELECT COUNT(*) FROM view_wrk_Geo  WHERE dl.child_id = par_id) != 0 </w:t>
      </w:r>
    </w:p>
    <w:p w:rsidR="005E0750" w:rsidRDefault="005E0750" w:rsidP="005E0750">
      <w:r>
        <w:t xml:space="preserve">          THEN 'Ветка'</w:t>
      </w:r>
    </w:p>
    <w:p w:rsidR="005E0750" w:rsidRDefault="005E0750" w:rsidP="005E0750">
      <w:r>
        <w:t xml:space="preserve">          WHEN dl.par_id IS NULL AND (SELECT COUNT(*) FROM view_wrk_Geo  WHERE dl.child_id = par_id) = 0 </w:t>
      </w:r>
    </w:p>
    <w:p w:rsidR="005E0750" w:rsidRDefault="005E0750" w:rsidP="005E0750">
      <w:r>
        <w:t xml:space="preserve">          THEN 'Неизвестно'</w:t>
      </w:r>
    </w:p>
    <w:p w:rsidR="005E0750" w:rsidRDefault="005E0750" w:rsidP="005E0750">
      <w:r>
        <w:t xml:space="preserve">          ELSE 'Лист'</w:t>
      </w:r>
    </w:p>
    <w:p w:rsidR="005E0750" w:rsidRDefault="005E0750" w:rsidP="005E0750">
      <w:r>
        <w:t xml:space="preserve">          END AS lev,</w:t>
      </w:r>
    </w:p>
    <w:p w:rsidR="005E0750" w:rsidRDefault="005E0750" w:rsidP="005E0750">
      <w:r>
        <w:t xml:space="preserve">         (SELECT COUNT(*) FROM view_wrk_Geo  WHERE dl.child_id = par_id) AS "Count of Children"</w:t>
      </w:r>
    </w:p>
    <w:p w:rsidR="005E0750" w:rsidRDefault="005E0750" w:rsidP="005E0750">
      <w:r>
        <w:t xml:space="preserve">  FROM view_wrk_Geo dl</w:t>
      </w:r>
    </w:p>
    <w:p w:rsidR="005E0750" w:rsidRDefault="005E0750" w:rsidP="005E0750">
      <w:r>
        <w:t xml:space="preserve">  JOIN cte </w:t>
      </w:r>
    </w:p>
    <w:p w:rsidR="005E0750" w:rsidRDefault="005E0750" w:rsidP="005E0750">
      <w:r>
        <w:t xml:space="preserve">  ON dl.par_id = cte.child_id)</w:t>
      </w:r>
    </w:p>
    <w:p w:rsidR="005E0750" w:rsidRDefault="005E0750" w:rsidP="005E0750">
      <w:r>
        <w:t xml:space="preserve"> SELECT CHILD_ID  ID1, CHILD_NAME "Подчиненный", PAR_ID ID2, PAR_NAME "Главный", </w:t>
      </w:r>
    </w:p>
    <w:p w:rsidR="005E0750" w:rsidRDefault="005E0750" w:rsidP="005E0750">
      <w:r>
        <w:t xml:space="preserve"> Hierarchy, lev as "Уровень", "Count of Children" as "Кол-во вл. эл."</w:t>
      </w:r>
    </w:p>
    <w:p w:rsidR="005E0750" w:rsidRDefault="005E0750" w:rsidP="005E0750">
      <w:pPr>
        <w:rPr>
          <w:lang w:val="ru-RU"/>
        </w:rPr>
      </w:pPr>
      <w:r>
        <w:t>FROM cte;</w:t>
      </w:r>
    </w:p>
    <w:p w:rsidR="005E0750" w:rsidRDefault="005E0750" w:rsidP="005E0750"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400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50" w:rsidRDefault="005E0750" w:rsidP="005E0750">
      <w:pPr>
        <w:rPr>
          <w:lang w:val="ru-RU"/>
        </w:rPr>
      </w:pPr>
    </w:p>
    <w:p w:rsidR="005E0750" w:rsidRDefault="005E0750" w:rsidP="005E0750"/>
    <w:p w:rsidR="00AD2674" w:rsidRPr="00AD2674" w:rsidRDefault="00AD2674" w:rsidP="005E0750">
      <w:pPr>
        <w:pStyle w:val="a3"/>
      </w:pPr>
    </w:p>
    <w:sectPr w:rsidR="00AD2674" w:rsidRPr="00AD267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E7" w:rsidRDefault="004060E7">
      <w:r>
        <w:separator/>
      </w:r>
    </w:p>
  </w:endnote>
  <w:endnote w:type="continuationSeparator" w:id="1">
    <w:p w:rsidR="004060E7" w:rsidRDefault="00406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971CC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971CC">
            <w:rPr>
              <w:sz w:val="16"/>
            </w:rPr>
            <w:fldChar w:fldCharType="separate"/>
          </w:r>
          <w:r w:rsidR="005E0750">
            <w:rPr>
              <w:noProof/>
              <w:sz w:val="16"/>
            </w:rPr>
            <w:t>2017</w:t>
          </w:r>
          <w:r w:rsidR="00E971CC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E971CC">
            <w:fldChar w:fldCharType="begin"/>
          </w:r>
          <w:r w:rsidR="001E34DB">
            <w:instrText xml:space="preserve"> PAGE </w:instrText>
          </w:r>
          <w:r w:rsidR="00E971CC">
            <w:fldChar w:fldCharType="separate"/>
          </w:r>
          <w:r w:rsidR="005E0750">
            <w:rPr>
              <w:noProof/>
            </w:rPr>
            <w:t>3</w:t>
          </w:r>
          <w:r w:rsidR="00E971CC">
            <w:rPr>
              <w:noProof/>
            </w:rPr>
            <w:fldChar w:fldCharType="end"/>
          </w:r>
          <w:r w:rsidRPr="002F5D7B">
            <w:t>/</w:t>
          </w:r>
          <w:r w:rsidR="00E971CC">
            <w:fldChar w:fldCharType="begin"/>
          </w:r>
          <w:r w:rsidR="001E34DB">
            <w:instrText xml:space="preserve"> NUMPAGES </w:instrText>
          </w:r>
          <w:r w:rsidR="00E971CC">
            <w:fldChar w:fldCharType="separate"/>
          </w:r>
          <w:r w:rsidR="005E0750">
            <w:rPr>
              <w:noProof/>
            </w:rPr>
            <w:t>5</w:t>
          </w:r>
          <w:r w:rsidR="00E971CC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971CC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971CC">
            <w:rPr>
              <w:sz w:val="16"/>
            </w:rPr>
            <w:fldChar w:fldCharType="separate"/>
          </w:r>
          <w:r w:rsidR="005E0750">
            <w:rPr>
              <w:noProof/>
              <w:sz w:val="16"/>
            </w:rPr>
            <w:t>2017</w:t>
          </w:r>
          <w:r w:rsidR="00E971CC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E971CC">
            <w:fldChar w:fldCharType="begin"/>
          </w:r>
          <w:r w:rsidR="001E34DB">
            <w:instrText xml:space="preserve"> PAGE </w:instrText>
          </w:r>
          <w:r w:rsidR="00E971CC">
            <w:fldChar w:fldCharType="separate"/>
          </w:r>
          <w:r w:rsidR="005E0750">
            <w:rPr>
              <w:noProof/>
            </w:rPr>
            <w:t>1</w:t>
          </w:r>
          <w:r w:rsidR="00E971CC">
            <w:rPr>
              <w:noProof/>
            </w:rPr>
            <w:fldChar w:fldCharType="end"/>
          </w:r>
          <w:r w:rsidRPr="002F5D7B">
            <w:t>/</w:t>
          </w:r>
          <w:r w:rsidR="00E971CC">
            <w:fldChar w:fldCharType="begin"/>
          </w:r>
          <w:r w:rsidR="001E34DB">
            <w:instrText xml:space="preserve"> NUMPAGES </w:instrText>
          </w:r>
          <w:r w:rsidR="00E971CC">
            <w:fldChar w:fldCharType="separate"/>
          </w:r>
          <w:r w:rsidR="005E0750">
            <w:rPr>
              <w:noProof/>
            </w:rPr>
            <w:t>5</w:t>
          </w:r>
          <w:r w:rsidR="00E971CC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E7" w:rsidRDefault="004060E7">
      <w:r>
        <w:separator/>
      </w:r>
    </w:p>
  </w:footnote>
  <w:footnote w:type="continuationSeparator" w:id="1">
    <w:p w:rsidR="004060E7" w:rsidRDefault="004060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>MTN.BI.08</w:t>
            </w:r>
            <w:r w:rsidR="0066170A">
              <w:t xml:space="preserve"> 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971CC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971C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971CC" w:rsidRPr="00D639FE">
            <w:rPr>
              <w:sz w:val="16"/>
              <w:szCs w:val="16"/>
            </w:rPr>
            <w:fldChar w:fldCharType="separate"/>
          </w:r>
          <w:r w:rsidR="005E0750">
            <w:rPr>
              <w:noProof/>
              <w:sz w:val="16"/>
              <w:szCs w:val="16"/>
            </w:rPr>
            <w:t>21-Nov-2017 23:16</w:t>
          </w:r>
          <w:r w:rsidR="00E971CC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 xml:space="preserve">MTN.BI.08 </w:t>
            </w:r>
            <w:r w:rsidR="0066170A">
              <w:t>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971CC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971C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971CC" w:rsidRPr="00D639FE">
            <w:rPr>
              <w:sz w:val="16"/>
              <w:szCs w:val="16"/>
            </w:rPr>
            <w:fldChar w:fldCharType="separate"/>
          </w:r>
          <w:r w:rsidR="005E0750">
            <w:rPr>
              <w:noProof/>
              <w:sz w:val="16"/>
              <w:szCs w:val="16"/>
            </w:rPr>
            <w:t>21-Nov-2017 23:16</w:t>
          </w:r>
          <w:r w:rsidR="00E971CC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9F4393"/>
    <w:multiLevelType w:val="hybridMultilevel"/>
    <w:tmpl w:val="417A5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A557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26C6"/>
    <w:rsid w:val="001D47B8"/>
    <w:rsid w:val="001E34DB"/>
    <w:rsid w:val="002154C4"/>
    <w:rsid w:val="00222DC3"/>
    <w:rsid w:val="00235712"/>
    <w:rsid w:val="00260465"/>
    <w:rsid w:val="0027273F"/>
    <w:rsid w:val="002745A0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0E7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0750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10D88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2674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A5570"/>
    <w:rsid w:val="00DE4E52"/>
    <w:rsid w:val="00E44576"/>
    <w:rsid w:val="00E74234"/>
    <w:rsid w:val="00E8459E"/>
    <w:rsid w:val="00E903AC"/>
    <w:rsid w:val="00E971CC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F263AA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17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4013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Hilko</cp:lastModifiedBy>
  <cp:revision>10</cp:revision>
  <cp:lastPrinted>2005-01-28T11:27:00Z</cp:lastPrinted>
  <dcterms:created xsi:type="dcterms:W3CDTF">2014-04-03T19:52:00Z</dcterms:created>
  <dcterms:modified xsi:type="dcterms:W3CDTF">2017-11-21T20:25:00Z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