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5C0966">
      <w:pPr>
        <w:pStyle w:val="Title"/>
        <w:ind w:hanging="720"/>
      </w:pPr>
      <w:bookmarkStart w:id="0" w:name="_Toc456598587"/>
      <w:bookmarkStart w:id="1" w:name="_Toc456600918"/>
      <w:bookmarkStart w:id="2" w:name="_Toc2484421"/>
      <w:bookmarkStart w:id="3" w:name="_Toc4475558"/>
      <w:r w:rsidRPr="00114D08">
        <w:t>Contents</w:t>
      </w:r>
    </w:p>
    <w:p w:rsidR="00890134" w:rsidRDefault="0093385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C24217">
        <w:instrText xml:space="preserve"> TOC \o "1-3" \h \z </w:instrText>
      </w:r>
      <w:r>
        <w:fldChar w:fldCharType="separate"/>
      </w:r>
      <w:hyperlink w:anchor="_Toc384725836" w:history="1">
        <w:r w:rsidR="00890134" w:rsidRPr="007D7B55">
          <w:rPr>
            <w:rStyle w:val="Hyperlink"/>
            <w:noProof/>
          </w:rPr>
          <w:t>1.</w:t>
        </w:r>
        <w:r w:rsidR="008901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90134" w:rsidRPr="007D7B55">
          <w:rPr>
            <w:rStyle w:val="Hyperlink"/>
            <w:noProof/>
          </w:rPr>
          <w:t>Create Geo Hierarchy</w:t>
        </w:r>
        <w:r w:rsidR="008901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0134">
          <w:rPr>
            <w:noProof/>
            <w:webHidden/>
          </w:rPr>
          <w:instrText xml:space="preserve"> PAGEREF _Toc384725836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1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0134" w:rsidRDefault="00CE7EF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837" w:history="1">
        <w:r w:rsidR="00890134" w:rsidRPr="007D7B55">
          <w:rPr>
            <w:rStyle w:val="Hyperlink"/>
            <w:noProof/>
          </w:rPr>
          <w:t>2.</w:t>
        </w:r>
        <w:r w:rsidR="008901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90134" w:rsidRPr="007D7B55">
          <w:rPr>
            <w:rStyle w:val="Hyperlink"/>
            <w:noProof/>
          </w:rPr>
          <w:t>Dimension Hierarchy Analysis</w:t>
        </w:r>
        <w:r w:rsidR="00890134">
          <w:rPr>
            <w:noProof/>
            <w:webHidden/>
          </w:rPr>
          <w:tab/>
        </w:r>
        <w:r w:rsidR="00933851">
          <w:rPr>
            <w:noProof/>
            <w:webHidden/>
          </w:rPr>
          <w:fldChar w:fldCharType="begin"/>
        </w:r>
        <w:r w:rsidR="00890134">
          <w:rPr>
            <w:noProof/>
            <w:webHidden/>
          </w:rPr>
          <w:instrText xml:space="preserve"> PAGEREF _Toc384725837 \h </w:instrText>
        </w:r>
        <w:r w:rsidR="00933851">
          <w:rPr>
            <w:noProof/>
            <w:webHidden/>
          </w:rPr>
        </w:r>
        <w:r w:rsidR="00933851">
          <w:rPr>
            <w:noProof/>
            <w:webHidden/>
          </w:rPr>
          <w:fldChar w:fldCharType="separate"/>
        </w:r>
        <w:r w:rsidR="00890134">
          <w:rPr>
            <w:noProof/>
            <w:webHidden/>
          </w:rPr>
          <w:t>3</w:t>
        </w:r>
        <w:r w:rsidR="00933851">
          <w:rPr>
            <w:noProof/>
            <w:webHidden/>
          </w:rPr>
          <w:fldChar w:fldCharType="end"/>
        </w:r>
      </w:hyperlink>
    </w:p>
    <w:p w:rsidR="00222DC3" w:rsidRPr="00114D08" w:rsidRDefault="00933851" w:rsidP="005C0966">
      <w:pPr>
        <w:ind w:hanging="720"/>
      </w:pPr>
      <w:r>
        <w:fldChar w:fldCharType="end"/>
      </w:r>
    </w:p>
    <w:p w:rsidR="00222DC3" w:rsidRPr="00114D08" w:rsidRDefault="00222DC3" w:rsidP="00222DC3"/>
    <w:p w:rsidR="000B5F51" w:rsidRDefault="00222DC3" w:rsidP="000B5F51">
      <w:pPr>
        <w:pStyle w:val="Heading1"/>
      </w:pPr>
      <w:r w:rsidRPr="00114D08">
        <w:br w:type="page"/>
      </w:r>
      <w:bookmarkStart w:id="4" w:name="_Toc321376730"/>
      <w:bookmarkStart w:id="5" w:name="_Toc383121482"/>
      <w:bookmarkStart w:id="6" w:name="_Toc384725836"/>
      <w:bookmarkStart w:id="7" w:name="_Hlk321203036"/>
      <w:bookmarkStart w:id="8" w:name="_Hlk321202935"/>
      <w:bookmarkStart w:id="9" w:name="_Hlk321376402"/>
      <w:bookmarkEnd w:id="0"/>
      <w:bookmarkEnd w:id="1"/>
      <w:bookmarkEnd w:id="2"/>
      <w:bookmarkEnd w:id="3"/>
      <w:r w:rsidR="000B5F51">
        <w:rPr>
          <w:lang w:val="ru-RU"/>
        </w:rPr>
        <w:lastRenderedPageBreak/>
        <w:t xml:space="preserve">Создание </w:t>
      </w:r>
      <w:r w:rsidR="000B5F51">
        <w:t>view</w:t>
      </w:r>
    </w:p>
    <w:p w:rsidR="000B5F51" w:rsidRDefault="000B5F51" w:rsidP="000B5F51">
      <w:pPr>
        <w:pStyle w:val="BodyText"/>
      </w:pPr>
      <w:r>
        <w:rPr>
          <w:noProof/>
        </w:rPr>
        <w:drawing>
          <wp:inline distT="0" distB="0" distL="0" distR="0" wp14:anchorId="4A6BE57F" wp14:editId="387F2804">
            <wp:extent cx="3124200" cy="3686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51" w:rsidRPr="000B5F51" w:rsidRDefault="000B5F51" w:rsidP="000B5F51">
      <w:pPr>
        <w:pStyle w:val="BodyText"/>
        <w:rPr>
          <w:lang w:val="ru-RU"/>
        </w:rPr>
      </w:pPr>
    </w:p>
    <w:p w:rsidR="00F21FE8" w:rsidRPr="00F21FE8" w:rsidRDefault="00F21FE8" w:rsidP="000B5F51">
      <w:pPr>
        <w:pStyle w:val="BodyText"/>
        <w:numPr>
          <w:ilvl w:val="0"/>
          <w:numId w:val="18"/>
        </w:numPr>
        <w:rPr>
          <w:lang w:val="ru-RU"/>
        </w:rPr>
      </w:pPr>
      <w:r>
        <w:rPr>
          <w:lang w:val="ru-RU"/>
        </w:rPr>
        <w:t>Гранты все были выданы в предыдущей лабе</w:t>
      </w:r>
      <w:r w:rsidR="000A39B4">
        <w:rPr>
          <w:lang w:val="ru-RU"/>
        </w:rPr>
        <w:t xml:space="preserve"> (скрипты в папке)</w:t>
      </w:r>
      <w:r>
        <w:rPr>
          <w:lang w:val="ru-RU"/>
        </w:rPr>
        <w:t xml:space="preserve"> </w:t>
      </w:r>
    </w:p>
    <w:p w:rsidR="000B5F51" w:rsidRDefault="000B5F51" w:rsidP="000B5F51">
      <w:pPr>
        <w:pStyle w:val="BodyText"/>
        <w:numPr>
          <w:ilvl w:val="0"/>
          <w:numId w:val="18"/>
        </w:numPr>
      </w:pPr>
      <w:r>
        <w:t>ID</w:t>
      </w:r>
      <w:r w:rsidRPr="000B5F51">
        <w:t xml:space="preserve"> </w:t>
      </w:r>
      <w:r>
        <w:rPr>
          <w:lang w:val="ru-RU"/>
        </w:rPr>
        <w:t>формировались</w:t>
      </w:r>
      <w:r w:rsidRPr="000B5F51">
        <w:t xml:space="preserve"> </w:t>
      </w:r>
      <w:r>
        <w:rPr>
          <w:lang w:val="ru-RU"/>
        </w:rPr>
        <w:t>как</w:t>
      </w:r>
      <w:r w:rsidRPr="000B5F51">
        <w:t xml:space="preserve"> </w:t>
      </w:r>
      <w:r>
        <w:t>id</w:t>
      </w:r>
      <w:r w:rsidRPr="000B5F51">
        <w:t xml:space="preserve"> </w:t>
      </w:r>
      <w:r>
        <w:rPr>
          <w:lang w:val="ru-RU"/>
        </w:rPr>
        <w:t>объекта</w:t>
      </w:r>
      <w:r w:rsidRPr="000B5F51">
        <w:t xml:space="preserve"> + </w:t>
      </w:r>
      <w:r>
        <w:t>G</w:t>
      </w:r>
      <w:r w:rsidRPr="00CB2480">
        <w:t xml:space="preserve"> – </w:t>
      </w:r>
      <w:r>
        <w:t>global, C – continent, R – region, CT – city.</w:t>
      </w:r>
    </w:p>
    <w:p w:rsidR="000B5F51" w:rsidRDefault="000B5F51" w:rsidP="000B5F51">
      <w:pPr>
        <w:pStyle w:val="BodyText"/>
        <w:numPr>
          <w:ilvl w:val="0"/>
          <w:numId w:val="18"/>
        </w:numPr>
        <w:rPr>
          <w:lang w:val="ru-RU"/>
        </w:rPr>
      </w:pPr>
      <w:r w:rsidRPr="00F21FE8">
        <w:t xml:space="preserve"> </w:t>
      </w:r>
      <w:r>
        <w:rPr>
          <w:lang w:val="ru-RU"/>
        </w:rPr>
        <w:t>Все данные были взяты из таблиц из лабы 1.</w:t>
      </w:r>
    </w:p>
    <w:p w:rsidR="00F21FE8" w:rsidRDefault="00F21FE8" w:rsidP="00F21FE8">
      <w:pPr>
        <w:pStyle w:val="BodyText"/>
        <w:ind w:left="720"/>
        <w:rPr>
          <w:lang w:val="ru-RU"/>
        </w:rPr>
      </w:pPr>
      <w:r>
        <w:rPr>
          <w:lang w:val="ru-RU"/>
        </w:rPr>
        <w:t>Предварительно были созданы публичные синонимы на все необходимые таблицы.</w:t>
      </w:r>
    </w:p>
    <w:p w:rsidR="00F21FE8" w:rsidRPr="00F21FE8" w:rsidRDefault="00F21FE8" w:rsidP="00F21FE8">
      <w:pPr>
        <w:pStyle w:val="CodeText"/>
      </w:pPr>
      <w:r w:rsidRPr="00F21FE8">
        <w:t>CREATE PUBLIC SYNONYM countries FOR BL_3NF.countries;</w:t>
      </w:r>
    </w:p>
    <w:p w:rsidR="00F21FE8" w:rsidRPr="00F21FE8" w:rsidRDefault="00F21FE8" w:rsidP="00F21FE8">
      <w:pPr>
        <w:pStyle w:val="CodeText"/>
      </w:pPr>
      <w:r w:rsidRPr="00F21FE8">
        <w:t>CREATE PUBLIC SYNONYM globals FOR BL_3NF.globals;</w:t>
      </w:r>
    </w:p>
    <w:p w:rsidR="00F21FE8" w:rsidRPr="00F21FE8" w:rsidRDefault="00F21FE8" w:rsidP="00F21FE8">
      <w:pPr>
        <w:pStyle w:val="CodeText"/>
      </w:pPr>
      <w:r w:rsidRPr="00F21FE8">
        <w:t>CREATE PUBLIC SYNONYM regions  FOR BL_3NF.regions;</w:t>
      </w:r>
    </w:p>
    <w:p w:rsidR="00F21FE8" w:rsidRPr="00F21FE8" w:rsidRDefault="00F21FE8" w:rsidP="00F21FE8">
      <w:pPr>
        <w:pStyle w:val="CodeText"/>
      </w:pPr>
      <w:r w:rsidRPr="00F21FE8">
        <w:t>CREATE PUBLIC SYNONYM continents FOR BL_3NF.continents;</w:t>
      </w:r>
    </w:p>
    <w:p w:rsidR="000B5F51" w:rsidRPr="000B5F51" w:rsidRDefault="00F21FE8" w:rsidP="00F21FE8">
      <w:pPr>
        <w:pStyle w:val="BodyText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5B5743B5" wp14:editId="7DADE815">
            <wp:extent cx="5143500" cy="2181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51" w:rsidRPr="000B5F51" w:rsidRDefault="000B5F51" w:rsidP="000B5F51">
      <w:pPr>
        <w:pStyle w:val="BodyText"/>
        <w:rPr>
          <w:lang w:val="ru-RU"/>
        </w:rPr>
      </w:pPr>
    </w:p>
    <w:p w:rsidR="00F21FE8" w:rsidRDefault="00F21FE8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F263AA" w:rsidRDefault="00F263AA" w:rsidP="00F263AA">
      <w:pPr>
        <w:pStyle w:val="Heading1"/>
      </w:pPr>
      <w:r>
        <w:lastRenderedPageBreak/>
        <w:t xml:space="preserve">Geo </w:t>
      </w:r>
      <w:bookmarkEnd w:id="4"/>
      <w:r>
        <w:t>Hierarchy</w:t>
      </w:r>
      <w:bookmarkEnd w:id="5"/>
      <w:bookmarkEnd w:id="6"/>
    </w:p>
    <w:p w:rsidR="00F263AA" w:rsidRPr="00CB2480" w:rsidRDefault="00F263AA" w:rsidP="00F263AA">
      <w:pPr>
        <w:pStyle w:val="BodyText"/>
        <w:rPr>
          <w:color w:val="FF0000"/>
        </w:rPr>
      </w:pPr>
      <w:bookmarkStart w:id="10" w:name="_Hlk321376590"/>
      <w:r w:rsidRPr="00CB2480">
        <w:rPr>
          <w:color w:val="FF0000"/>
        </w:rPr>
        <w:t>Required points:</w:t>
      </w:r>
    </w:p>
    <w:p w:rsidR="00F263AA" w:rsidRPr="00CB2480" w:rsidRDefault="00380765" w:rsidP="00F263AA">
      <w:pPr>
        <w:pStyle w:val="ListBullet"/>
        <w:numPr>
          <w:ilvl w:val="0"/>
          <w:numId w:val="3"/>
        </w:numPr>
        <w:rPr>
          <w:color w:val="FF0000"/>
        </w:rPr>
      </w:pPr>
      <w:bookmarkStart w:id="11" w:name="_Hlk321376595"/>
      <w:bookmarkEnd w:id="10"/>
      <w:r w:rsidRPr="00CB2480">
        <w:rPr>
          <w:color w:val="FF0000"/>
        </w:rPr>
        <w:t>Create denormalized structure</w:t>
      </w:r>
      <w:r w:rsidR="00F263AA" w:rsidRPr="00CB2480">
        <w:rPr>
          <w:color w:val="FF0000"/>
        </w:rPr>
        <w:t xml:space="preserve"> data using CONNENT_BY</w:t>
      </w:r>
      <w:bookmarkEnd w:id="11"/>
    </w:p>
    <w:p w:rsidR="00F263AA" w:rsidRPr="00CB2480" w:rsidRDefault="00F263AA" w:rsidP="00F263AA">
      <w:pPr>
        <w:pStyle w:val="BodyText"/>
        <w:rPr>
          <w:color w:val="FF0000"/>
        </w:rPr>
      </w:pPr>
      <w:r w:rsidRPr="00CB2480">
        <w:rPr>
          <w:color w:val="FF0000"/>
        </w:rPr>
        <w:t>Add Additional Columns to table:</w:t>
      </w:r>
    </w:p>
    <w:p w:rsidR="00F263AA" w:rsidRPr="00CB2480" w:rsidRDefault="00F263AA" w:rsidP="00F263AA">
      <w:pPr>
        <w:pStyle w:val="ListBullet"/>
        <w:numPr>
          <w:ilvl w:val="0"/>
          <w:numId w:val="3"/>
        </w:numPr>
        <w:rPr>
          <w:color w:val="FF0000"/>
        </w:rPr>
      </w:pPr>
      <w:r w:rsidRPr="00CB2480">
        <w:rPr>
          <w:color w:val="FF0000"/>
        </w:rPr>
        <w:t>Branch, ROOT, Leaf</w:t>
      </w:r>
    </w:p>
    <w:p w:rsidR="00F263AA" w:rsidRPr="00CB2480" w:rsidRDefault="00F263AA" w:rsidP="00F263AA">
      <w:pPr>
        <w:pStyle w:val="ListBullet"/>
        <w:numPr>
          <w:ilvl w:val="0"/>
          <w:numId w:val="3"/>
        </w:numPr>
        <w:rPr>
          <w:color w:val="FF0000"/>
        </w:rPr>
      </w:pPr>
      <w:r w:rsidRPr="00CB2480">
        <w:rPr>
          <w:color w:val="FF0000"/>
        </w:rPr>
        <w:t xml:space="preserve">Count of </w:t>
      </w:r>
      <w:r w:rsidR="00890134" w:rsidRPr="00CB2480">
        <w:rPr>
          <w:color w:val="FF0000"/>
        </w:rPr>
        <w:t>children</w:t>
      </w:r>
      <w:r w:rsidRPr="00CB2480">
        <w:rPr>
          <w:color w:val="FF0000"/>
        </w:rPr>
        <w:t xml:space="preserve"> of Branch or Root </w:t>
      </w:r>
    </w:p>
    <w:p w:rsidR="00F263AA" w:rsidRPr="00CB2480" w:rsidRDefault="00F263AA" w:rsidP="00F263AA">
      <w:pPr>
        <w:pStyle w:val="ListBullet"/>
        <w:numPr>
          <w:ilvl w:val="0"/>
          <w:numId w:val="3"/>
        </w:numPr>
        <w:rPr>
          <w:color w:val="FF0000"/>
        </w:rPr>
      </w:pPr>
      <w:r w:rsidRPr="00CB2480">
        <w:rPr>
          <w:color w:val="FF0000"/>
        </w:rPr>
        <w:t>Full path of Dependencies by Example: ROOT -&gt; BRANCH -&gt; BRANCH -&gt; LEAF</w:t>
      </w:r>
    </w:p>
    <w:p w:rsidR="00CB2480" w:rsidRDefault="00CB2480">
      <w:pPr>
        <w:widowControl/>
        <w:spacing w:line="240" w:lineRule="auto"/>
      </w:pPr>
      <w:bookmarkStart w:id="12" w:name="_Toc383121483"/>
      <w:bookmarkStart w:id="13" w:name="_Toc384725837"/>
      <w:bookmarkEnd w:id="7"/>
      <w:bookmarkEnd w:id="8"/>
      <w:bookmarkEnd w:id="9"/>
      <w:r>
        <w:rPr>
          <w:noProof/>
        </w:rPr>
        <w:drawing>
          <wp:inline distT="0" distB="0" distL="0" distR="0" wp14:anchorId="60C40386" wp14:editId="2CC58EA6">
            <wp:extent cx="5941695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80" w:rsidRDefault="00CB2480" w:rsidP="00CB2480">
      <w:pPr>
        <w:widowControl/>
        <w:spacing w:line="240" w:lineRule="auto"/>
      </w:pPr>
    </w:p>
    <w:p w:rsidR="00551B09" w:rsidRDefault="00551B09" w:rsidP="00943F51">
      <w:pPr>
        <w:pStyle w:val="BodyText"/>
        <w:numPr>
          <w:ilvl w:val="0"/>
          <w:numId w:val="20"/>
        </w:numPr>
        <w:spacing w:before="240"/>
        <w:rPr>
          <w:lang w:val="ru-RU"/>
        </w:rPr>
      </w:pPr>
      <w:r>
        <w:t xml:space="preserve">Level – </w:t>
      </w:r>
      <w:r>
        <w:rPr>
          <w:lang w:val="ru-RU"/>
        </w:rPr>
        <w:t>уровень</w:t>
      </w:r>
    </w:p>
    <w:p w:rsidR="00551B09" w:rsidRDefault="00551B09" w:rsidP="00551B09">
      <w:pPr>
        <w:pStyle w:val="ListParagraph"/>
        <w:widowControl/>
        <w:spacing w:line="240" w:lineRule="auto"/>
      </w:pPr>
      <w:r>
        <w:t>Lvl 1 –</w:t>
      </w:r>
      <w:r>
        <w:t xml:space="preserve"> world</w:t>
      </w:r>
    </w:p>
    <w:p w:rsidR="00551B09" w:rsidRDefault="00551B09" w:rsidP="00551B09">
      <w:pPr>
        <w:pStyle w:val="ListParagraph"/>
        <w:widowControl/>
        <w:spacing w:line="240" w:lineRule="auto"/>
      </w:pPr>
      <w:r>
        <w:t xml:space="preserve">Lvl 2 – Europe </w:t>
      </w:r>
    </w:p>
    <w:p w:rsidR="00551B09" w:rsidRDefault="00551B09" w:rsidP="00551B09">
      <w:pPr>
        <w:pStyle w:val="ListParagraph"/>
        <w:widowControl/>
        <w:spacing w:line="240" w:lineRule="auto"/>
      </w:pPr>
      <w:r>
        <w:t>Lvl 3 – Eastern Europe</w:t>
      </w:r>
    </w:p>
    <w:p w:rsidR="00551B09" w:rsidRPr="00551B09" w:rsidRDefault="00551B09" w:rsidP="00551B09">
      <w:pPr>
        <w:pStyle w:val="ListParagraph"/>
        <w:widowControl/>
        <w:spacing w:line="240" w:lineRule="auto"/>
      </w:pPr>
      <w:r>
        <w:t>Lvl 4 –Spain</w:t>
      </w:r>
    </w:p>
    <w:p w:rsidR="00CB2480" w:rsidRDefault="00CB2480" w:rsidP="00943F51">
      <w:pPr>
        <w:pStyle w:val="BodyText"/>
        <w:numPr>
          <w:ilvl w:val="0"/>
          <w:numId w:val="20"/>
        </w:numPr>
        <w:spacing w:before="240"/>
        <w:rPr>
          <w:lang w:val="ru-RU"/>
        </w:rPr>
      </w:pPr>
      <w:r>
        <w:t>Count</w:t>
      </w:r>
      <w:r w:rsidRPr="00CB2480">
        <w:rPr>
          <w:lang w:val="ru-RU"/>
        </w:rPr>
        <w:t xml:space="preserve"> </w:t>
      </w:r>
      <w:r>
        <w:t>of</w:t>
      </w:r>
      <w:r w:rsidRPr="00CB2480">
        <w:rPr>
          <w:lang w:val="ru-RU"/>
        </w:rPr>
        <w:t xml:space="preserve"> </w:t>
      </w:r>
      <w:r>
        <w:t>child</w:t>
      </w:r>
      <w:r w:rsidRPr="00CB2480">
        <w:rPr>
          <w:lang w:val="ru-RU"/>
        </w:rPr>
        <w:t xml:space="preserve"> – </w:t>
      </w:r>
      <w:r>
        <w:rPr>
          <w:lang w:val="ru-RU"/>
        </w:rPr>
        <w:t>кол-во всех детей, для этого создавалось отдельное представление:</w:t>
      </w:r>
    </w:p>
    <w:p w:rsidR="00CB2480" w:rsidRDefault="00CB2480" w:rsidP="00CB2480">
      <w:pPr>
        <w:pStyle w:val="BodyText"/>
        <w:spacing w:before="240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0FE4BA76" wp14:editId="1701D559">
            <wp:extent cx="241935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09" w:rsidRPr="00551B09" w:rsidRDefault="00551B09">
      <w:pPr>
        <w:widowControl/>
        <w:spacing w:line="240" w:lineRule="auto"/>
        <w:rPr>
          <w:lang w:val="ru-RU"/>
        </w:rPr>
      </w:pPr>
      <w:r>
        <w:rPr>
          <w:lang w:val="ru-RU"/>
        </w:rPr>
        <w:t xml:space="preserve">Как распределены уровни в </w:t>
      </w:r>
      <w:r>
        <w:t>Connect</w:t>
      </w:r>
      <w:r w:rsidRPr="00551B09">
        <w:rPr>
          <w:lang w:val="ru-RU"/>
        </w:rPr>
        <w:t>_</w:t>
      </w:r>
      <w:r>
        <w:t>by</w:t>
      </w:r>
      <w:r w:rsidRPr="00551B09">
        <w:rPr>
          <w:lang w:val="ru-RU"/>
        </w:rPr>
        <w:t>_</w:t>
      </w:r>
      <w:r>
        <w:t>root</w:t>
      </w:r>
      <w:r w:rsidRPr="00551B09">
        <w:rPr>
          <w:lang w:val="ru-RU"/>
        </w:rPr>
        <w:t>:</w:t>
      </w:r>
    </w:p>
    <w:p w:rsidR="00551B09" w:rsidRDefault="00551B09">
      <w:pPr>
        <w:widowControl/>
        <w:spacing w:line="240" w:lineRule="auto"/>
      </w:pPr>
      <w:r>
        <w:t>Lvl 1 – world-world</w:t>
      </w:r>
    </w:p>
    <w:p w:rsidR="00551B09" w:rsidRDefault="00551B09">
      <w:pPr>
        <w:widowControl/>
        <w:spacing w:line="240" w:lineRule="auto"/>
      </w:pPr>
      <w:r>
        <w:t>Lvl 2 – Europe – Eastern Europe</w:t>
      </w:r>
    </w:p>
    <w:p w:rsidR="00551B09" w:rsidRDefault="00551B09">
      <w:pPr>
        <w:widowControl/>
        <w:spacing w:line="240" w:lineRule="auto"/>
      </w:pPr>
      <w:r>
        <w:t>Lvl 3 – Europe – Spain</w:t>
      </w:r>
    </w:p>
    <w:p w:rsidR="00551B09" w:rsidRDefault="00551B09">
      <w:pPr>
        <w:widowControl/>
        <w:spacing w:line="240" w:lineRule="auto"/>
      </w:pPr>
      <w:r>
        <w:t>Lvl 4 – world - Spain</w:t>
      </w:r>
      <w:r>
        <w:br w:type="page"/>
      </w:r>
    </w:p>
    <w:p w:rsidR="00CB2480" w:rsidRDefault="00CB2480" w:rsidP="00CB2480">
      <w:pPr>
        <w:pStyle w:val="BodyText"/>
        <w:spacing w:before="240"/>
        <w:ind w:left="720"/>
        <w:rPr>
          <w:lang w:val="ru-RU"/>
        </w:rPr>
      </w:pPr>
      <w:r w:rsidRPr="0061486F">
        <w:lastRenderedPageBreak/>
        <w:t>Connect</w:t>
      </w:r>
      <w:r w:rsidRPr="0061486F">
        <w:rPr>
          <w:lang w:val="ru-RU"/>
        </w:rPr>
        <w:t>_</w:t>
      </w:r>
      <w:r w:rsidRPr="0061486F">
        <w:t>by</w:t>
      </w:r>
      <w:r w:rsidRPr="0061486F">
        <w:rPr>
          <w:lang w:val="ru-RU"/>
        </w:rPr>
        <w:t>_</w:t>
      </w:r>
      <w:r w:rsidRPr="0061486F">
        <w:t>root</w:t>
      </w:r>
      <w:r w:rsidRPr="0061486F">
        <w:rPr>
          <w:lang w:val="ru-RU"/>
        </w:rPr>
        <w:t xml:space="preserve"> возвращает </w:t>
      </w:r>
      <w:r w:rsidR="00CC31A5" w:rsidRPr="0061486F">
        <w:rPr>
          <w:lang w:val="ru-RU"/>
        </w:rPr>
        <w:t xml:space="preserve">родителя объекта. </w:t>
      </w:r>
      <w:r w:rsidR="006A6526" w:rsidRPr="0061486F">
        <w:rPr>
          <w:lang w:val="ru-RU"/>
        </w:rPr>
        <w:t xml:space="preserve">Поэтому мы получаем список всех родителей детей (тк </w:t>
      </w:r>
      <w:r w:rsidR="006A6526" w:rsidRPr="0061486F">
        <w:t>level</w:t>
      </w:r>
      <w:r w:rsidR="006A6526" w:rsidRPr="0061486F">
        <w:rPr>
          <w:lang w:val="ru-RU"/>
        </w:rPr>
        <w:t xml:space="preserve">&gt;1, </w:t>
      </w:r>
      <w:r w:rsidR="00744DB9" w:rsidRPr="0061486F">
        <w:rPr>
          <w:lang w:val="ru-RU"/>
        </w:rPr>
        <w:t xml:space="preserve"> </w:t>
      </w:r>
      <w:r w:rsidR="00551B09">
        <w:rPr>
          <w:lang w:val="ru-RU"/>
        </w:rPr>
        <w:t>то избегается ситуация, картинка для которой ниже, те</w:t>
      </w:r>
      <w:r w:rsidR="00744DB9">
        <w:rPr>
          <w:lang w:val="ru-RU"/>
        </w:rPr>
        <w:t xml:space="preserve"> </w:t>
      </w:r>
      <w:r w:rsidR="0061486F">
        <w:rPr>
          <w:lang w:val="ru-RU"/>
        </w:rPr>
        <w:t>), затем гру</w:t>
      </w:r>
      <w:r w:rsidR="00551B09">
        <w:rPr>
          <w:lang w:val="ru-RU"/>
        </w:rPr>
        <w:t>п</w:t>
      </w:r>
      <w:r w:rsidR="0061486F">
        <w:rPr>
          <w:lang w:val="ru-RU"/>
        </w:rPr>
        <w:t>пируем по имени и считаем.</w:t>
      </w:r>
    </w:p>
    <w:p w:rsidR="0061486F" w:rsidRPr="006A6526" w:rsidRDefault="0061486F" w:rsidP="00CB2480">
      <w:pPr>
        <w:pStyle w:val="BodyText"/>
        <w:spacing w:before="240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39C27938" wp14:editId="6013F1EE">
            <wp:extent cx="4639235" cy="2532069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784" cy="253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80" w:rsidRDefault="000B5F51" w:rsidP="00943F51">
      <w:pPr>
        <w:pStyle w:val="BodyText"/>
        <w:numPr>
          <w:ilvl w:val="0"/>
          <w:numId w:val="20"/>
        </w:numPr>
        <w:spacing w:before="240"/>
        <w:rPr>
          <w:lang w:val="ru-RU"/>
        </w:rPr>
      </w:pPr>
      <w:r>
        <w:t>Branch</w:t>
      </w:r>
      <w:r w:rsidRPr="000B5F51">
        <w:rPr>
          <w:lang w:val="ru-RU"/>
        </w:rPr>
        <w:t>_</w:t>
      </w:r>
      <w:r>
        <w:t>root</w:t>
      </w:r>
      <w:r w:rsidRPr="000B5F51">
        <w:rPr>
          <w:lang w:val="ru-RU"/>
        </w:rPr>
        <w:t>_</w:t>
      </w:r>
      <w:r>
        <w:t>leaf</w:t>
      </w:r>
      <w:r w:rsidRPr="000B5F51">
        <w:rPr>
          <w:lang w:val="ru-RU"/>
        </w:rPr>
        <w:t xml:space="preserve"> - </w:t>
      </w:r>
      <w:r>
        <w:rPr>
          <w:lang w:val="ru-RU"/>
        </w:rPr>
        <w:t xml:space="preserve">определяем, </w:t>
      </w:r>
      <w:r>
        <w:t>o</w:t>
      </w:r>
      <w:r w:rsidR="00CB2480">
        <w:rPr>
          <w:lang w:val="ru-RU"/>
        </w:rPr>
        <w:t>бъект является корнем, листом или ребенком.</w:t>
      </w:r>
    </w:p>
    <w:p w:rsidR="000B5F51" w:rsidRDefault="000B5F51" w:rsidP="000B5F51">
      <w:pPr>
        <w:pStyle w:val="BodyText"/>
        <w:spacing w:before="240"/>
        <w:ind w:left="720"/>
        <w:rPr>
          <w:lang w:val="ru-RU"/>
        </w:rPr>
      </w:pPr>
      <w:r>
        <w:rPr>
          <w:lang w:val="ru-RU"/>
        </w:rPr>
        <w:t>Также создавалось отдельное представление, чтобы найти максимальный и минимальный уровни иерархии.</w:t>
      </w:r>
    </w:p>
    <w:p w:rsidR="000B5F51" w:rsidRDefault="000B5F51" w:rsidP="000B5F51">
      <w:pPr>
        <w:pStyle w:val="BodyText"/>
        <w:spacing w:before="240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10C204D5" wp14:editId="244DD44B">
            <wp:extent cx="238125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51" w:rsidRDefault="000B5F51" w:rsidP="000B5F51">
      <w:pPr>
        <w:pStyle w:val="BodyText"/>
        <w:spacing w:before="240"/>
        <w:ind w:left="720"/>
        <w:rPr>
          <w:lang w:val="ru-RU"/>
        </w:rPr>
      </w:pPr>
      <w:r>
        <w:rPr>
          <w:lang w:val="ru-RU"/>
        </w:rPr>
        <w:t>В селекте: если минимальный уровень, то корень, макисмальный – ребенок, остальные – ветки.</w:t>
      </w:r>
    </w:p>
    <w:p w:rsidR="000B5F51" w:rsidRDefault="000B5F51" w:rsidP="000B5F51">
      <w:pPr>
        <w:pStyle w:val="BodyText"/>
        <w:spacing w:before="240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1D9CA200" wp14:editId="065C806C">
            <wp:extent cx="4505325" cy="120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51" w:rsidRDefault="000B5F51" w:rsidP="00943F51">
      <w:pPr>
        <w:pStyle w:val="BodyText"/>
        <w:numPr>
          <w:ilvl w:val="0"/>
          <w:numId w:val="20"/>
        </w:numPr>
        <w:spacing w:before="240"/>
        <w:rPr>
          <w:lang w:val="ru-RU"/>
        </w:rPr>
      </w:pPr>
      <w:r>
        <w:rPr>
          <w:lang w:val="ru-RU"/>
        </w:rPr>
        <w:t>Сама иерархия:</w:t>
      </w:r>
    </w:p>
    <w:p w:rsidR="000B5F51" w:rsidRDefault="000B5F51" w:rsidP="000B5F51">
      <w:pPr>
        <w:pStyle w:val="BodyText"/>
        <w:spacing w:before="240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7A611457" wp14:editId="7F69AA91">
            <wp:extent cx="41148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51" w:rsidRDefault="000B5F51" w:rsidP="000B5F51">
      <w:pPr>
        <w:pStyle w:val="BodyText"/>
        <w:spacing w:before="240"/>
        <w:ind w:left="720"/>
        <w:rPr>
          <w:lang w:val="ru-RU"/>
        </w:rPr>
      </w:pPr>
      <w:r>
        <w:rPr>
          <w:lang w:val="ru-RU"/>
        </w:rPr>
        <w:t xml:space="preserve">Функция </w:t>
      </w:r>
      <w:r>
        <w:t>sys</w:t>
      </w:r>
      <w:r w:rsidRPr="000B5F51">
        <w:rPr>
          <w:lang w:val="ru-RU"/>
        </w:rPr>
        <w:t>_</w:t>
      </w:r>
      <w:r>
        <w:t>connect</w:t>
      </w:r>
      <w:r w:rsidRPr="000B5F51">
        <w:rPr>
          <w:lang w:val="ru-RU"/>
        </w:rPr>
        <w:t>_</w:t>
      </w:r>
      <w:r>
        <w:t>by</w:t>
      </w:r>
      <w:r w:rsidRPr="000B5F51">
        <w:rPr>
          <w:lang w:val="ru-RU"/>
        </w:rPr>
        <w:t>_</w:t>
      </w:r>
      <w:r>
        <w:t>path</w:t>
      </w:r>
      <w:r w:rsidRPr="000B5F51">
        <w:rPr>
          <w:lang w:val="ru-RU"/>
        </w:rPr>
        <w:t xml:space="preserve"> </w:t>
      </w:r>
      <w:r>
        <w:rPr>
          <w:lang w:val="ru-RU"/>
        </w:rPr>
        <w:t xml:space="preserve">возвращает всю иерархию от родителя до выбранной записи разделенной символами </w:t>
      </w:r>
      <w:r w:rsidRPr="000B5F51">
        <w:rPr>
          <w:lang w:val="ru-RU"/>
        </w:rPr>
        <w:t>‘</w:t>
      </w:r>
      <w:r>
        <w:sym w:font="Wingdings" w:char="F0E8"/>
      </w:r>
      <w:r w:rsidRPr="000B5F51">
        <w:rPr>
          <w:lang w:val="ru-RU"/>
        </w:rPr>
        <w:t>’</w:t>
      </w:r>
      <w:r>
        <w:rPr>
          <w:lang w:val="ru-RU"/>
        </w:rPr>
        <w:t>.</w:t>
      </w:r>
    </w:p>
    <w:p w:rsidR="000B5F51" w:rsidRPr="000B5F51" w:rsidRDefault="000B5F51" w:rsidP="000B5F51">
      <w:pPr>
        <w:pStyle w:val="BodyText"/>
        <w:spacing w:before="240"/>
        <w:ind w:left="720"/>
        <w:rPr>
          <w:lang w:val="ru-RU"/>
        </w:rPr>
      </w:pPr>
      <w:r>
        <w:t>Ltrim</w:t>
      </w:r>
      <w:r w:rsidRPr="000B5F51">
        <w:rPr>
          <w:lang w:val="ru-RU"/>
        </w:rPr>
        <w:t xml:space="preserve">, </w:t>
      </w:r>
      <w:r>
        <w:rPr>
          <w:lang w:val="ru-RU"/>
        </w:rPr>
        <w:t>чтобы не выводил</w:t>
      </w:r>
      <w:r w:rsidR="00943F51">
        <w:rPr>
          <w:lang w:val="ru-RU"/>
        </w:rPr>
        <w:t>ась первая стрелка (отсекли ее).</w:t>
      </w:r>
    </w:p>
    <w:p w:rsidR="000B5F51" w:rsidRPr="000B5F51" w:rsidRDefault="000B5F51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r>
        <w:rPr>
          <w:lang w:val="ru-RU"/>
        </w:rPr>
        <w:lastRenderedPageBreak/>
        <w:t xml:space="preserve"> </w:t>
      </w:r>
      <w:bookmarkStart w:id="14" w:name="_GoBack"/>
      <w:bookmarkEnd w:id="14"/>
    </w:p>
    <w:p w:rsidR="00F263AA" w:rsidRDefault="00F263AA" w:rsidP="00F263AA">
      <w:pPr>
        <w:pStyle w:val="Heading1"/>
      </w:pPr>
      <w:r>
        <w:t>Dimension Hierarchy Analysis</w:t>
      </w:r>
      <w:bookmarkEnd w:id="12"/>
      <w:bookmarkEnd w:id="13"/>
    </w:p>
    <w:p w:rsidR="00F263AA" w:rsidRPr="000B5F51" w:rsidRDefault="00F263AA" w:rsidP="00F263AA">
      <w:pPr>
        <w:pStyle w:val="BodyText"/>
        <w:rPr>
          <w:color w:val="FF0000"/>
        </w:rPr>
      </w:pPr>
      <w:r w:rsidRPr="000B5F51">
        <w:rPr>
          <w:color w:val="FF0000"/>
        </w:rPr>
        <w:t>Apply same steps to any of your business' dimensions. Use recursive WITH clause instead of CONNECT BY.</w:t>
      </w:r>
    </w:p>
    <w:p w:rsidR="00C3363B" w:rsidRPr="0061486F" w:rsidRDefault="000B5F51" w:rsidP="000A39B4">
      <w:pPr>
        <w:pStyle w:val="ListBullet"/>
        <w:numPr>
          <w:ilvl w:val="0"/>
          <w:numId w:val="19"/>
        </w:numPr>
        <w:rPr>
          <w:lang w:val="ru-RU"/>
        </w:rPr>
      </w:pPr>
      <w:r w:rsidRPr="0061486F">
        <w:rPr>
          <w:lang w:val="ru-RU"/>
        </w:rPr>
        <w:t>Данный запрос вы</w:t>
      </w:r>
      <w:r w:rsidR="000A39B4" w:rsidRPr="0061486F">
        <w:rPr>
          <w:lang w:val="ru-RU"/>
        </w:rPr>
        <w:t>полнен с помощью рекурсии.</w:t>
      </w:r>
    </w:p>
    <w:p w:rsidR="00943F51" w:rsidRPr="00943F51" w:rsidRDefault="00943F51" w:rsidP="00943F51">
      <w:pPr>
        <w:pStyle w:val="ListBullet"/>
        <w:numPr>
          <w:ilvl w:val="0"/>
          <w:numId w:val="0"/>
        </w:numPr>
        <w:ind w:left="720"/>
        <w:rPr>
          <w:lang w:val="ru-RU"/>
        </w:rPr>
      </w:pPr>
      <w:r w:rsidRPr="0061486F">
        <w:rPr>
          <w:lang w:val="ru-RU"/>
        </w:rPr>
        <w:t xml:space="preserve">Т.е. сначала селектим записи-корни(где </w:t>
      </w:r>
      <w:r w:rsidRPr="0061486F">
        <w:t>id</w:t>
      </w:r>
      <w:r w:rsidRPr="0061486F">
        <w:rPr>
          <w:lang w:val="ru-RU"/>
        </w:rPr>
        <w:t xml:space="preserve"> родиетля </w:t>
      </w:r>
      <w:r w:rsidRPr="0061486F">
        <w:t>is</w:t>
      </w:r>
      <w:r w:rsidRPr="0061486F">
        <w:rPr>
          <w:lang w:val="ru-RU"/>
        </w:rPr>
        <w:t xml:space="preserve"> </w:t>
      </w:r>
      <w:r w:rsidRPr="0061486F">
        <w:t>null</w:t>
      </w:r>
      <w:r w:rsidRPr="0061486F">
        <w:rPr>
          <w:lang w:val="ru-RU"/>
        </w:rPr>
        <w:t xml:space="preserve">), затем присоединяем следующий уровень. Эта таблица стала </w:t>
      </w:r>
      <w:r w:rsidRPr="0061486F">
        <w:t>par</w:t>
      </w:r>
      <w:r w:rsidRPr="0061486F">
        <w:rPr>
          <w:lang w:val="ru-RU"/>
        </w:rPr>
        <w:t>, к ней опять присоединяем следующий уровень, и так до тех пор, пока</w:t>
      </w:r>
      <w:r w:rsidR="0061486F" w:rsidRPr="0061486F">
        <w:rPr>
          <w:lang w:val="ru-RU"/>
        </w:rPr>
        <w:t xml:space="preserve"> не закончатся записи.</w:t>
      </w:r>
    </w:p>
    <w:p w:rsidR="000A39B4" w:rsidRDefault="000A39B4" w:rsidP="000B5F51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13E9F80B" wp14:editId="70FF230C">
            <wp:extent cx="2809875" cy="2952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B4" w:rsidRDefault="000A39B4" w:rsidP="000B5F51">
      <w:pPr>
        <w:pStyle w:val="ListBullet"/>
        <w:numPr>
          <w:ilvl w:val="0"/>
          <w:numId w:val="0"/>
        </w:numPr>
        <w:ind w:left="360"/>
        <w:rPr>
          <w:lang w:val="ru-RU"/>
        </w:rPr>
      </w:pPr>
    </w:p>
    <w:p w:rsidR="000A39B4" w:rsidRDefault="000A39B4" w:rsidP="000B5F51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rPr>
          <w:lang w:val="ru-RU"/>
        </w:rPr>
        <w:t>Итоговый результат:</w:t>
      </w:r>
    </w:p>
    <w:p w:rsidR="000A39B4" w:rsidRDefault="000A39B4" w:rsidP="000B5F51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1EC511FF" wp14:editId="0414DE87">
            <wp:extent cx="5941695" cy="2700020"/>
            <wp:effectExtent l="0" t="0" r="190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B4" w:rsidRDefault="000A39B4" w:rsidP="000A39B4">
      <w:pPr>
        <w:pStyle w:val="BodyText"/>
        <w:rPr>
          <w:lang w:val="ru-RU"/>
        </w:rPr>
      </w:pPr>
      <w:r>
        <w:rPr>
          <w:lang w:val="ru-RU"/>
        </w:rPr>
        <w:br w:type="page"/>
      </w:r>
    </w:p>
    <w:p w:rsidR="000A39B4" w:rsidRDefault="000A39B4" w:rsidP="000A39B4">
      <w:pPr>
        <w:pStyle w:val="ListBullet"/>
        <w:numPr>
          <w:ilvl w:val="0"/>
          <w:numId w:val="19"/>
        </w:numPr>
      </w:pPr>
      <w:r>
        <w:lastRenderedPageBreak/>
        <w:t>Path</w:t>
      </w:r>
      <w:r>
        <w:br/>
      </w:r>
      <w:r>
        <w:rPr>
          <w:noProof/>
        </w:rPr>
        <w:drawing>
          <wp:inline distT="0" distB="0" distL="0" distR="0" wp14:anchorId="6DA768CB" wp14:editId="2F85977A">
            <wp:extent cx="2800350" cy="2914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B4" w:rsidRDefault="000A39B4" w:rsidP="000A39B4">
      <w:pPr>
        <w:pStyle w:val="ListBullet"/>
        <w:numPr>
          <w:ilvl w:val="0"/>
          <w:numId w:val="0"/>
        </w:numPr>
        <w:ind w:left="720"/>
      </w:pPr>
    </w:p>
    <w:p w:rsidR="000A39B4" w:rsidRDefault="000A39B4" w:rsidP="000A39B4">
      <w:pPr>
        <w:pStyle w:val="ListBullet"/>
        <w:numPr>
          <w:ilvl w:val="0"/>
          <w:numId w:val="19"/>
        </w:numPr>
      </w:pPr>
      <w:r>
        <w:t>Branch_root_leaf</w:t>
      </w:r>
    </w:p>
    <w:p w:rsidR="000A39B4" w:rsidRDefault="000A39B4" w:rsidP="000A39B4">
      <w:pPr>
        <w:pStyle w:val="ListBullet"/>
        <w:numPr>
          <w:ilvl w:val="0"/>
          <w:numId w:val="0"/>
        </w:numPr>
      </w:pPr>
      <w:r>
        <w:t xml:space="preserve"> </w:t>
      </w:r>
    </w:p>
    <w:p w:rsidR="000A39B4" w:rsidRPr="000A39B4" w:rsidRDefault="000A39B4" w:rsidP="000A39B4">
      <w:pPr>
        <w:pStyle w:val="ListBullet"/>
        <w:numPr>
          <w:ilvl w:val="0"/>
          <w:numId w:val="0"/>
        </w:numPr>
        <w:rPr>
          <w:lang w:val="ru-RU"/>
        </w:rPr>
      </w:pPr>
      <w:r>
        <w:rPr>
          <w:lang w:val="ru-RU"/>
        </w:rPr>
        <w:t>Логика аналогична предыдущему заданию.</w:t>
      </w:r>
    </w:p>
    <w:sectPr w:rsidR="000A39B4" w:rsidRPr="000A39B4" w:rsidSect="003D1F2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EF1" w:rsidRDefault="00CE7EF1">
      <w:r>
        <w:separator/>
      </w:r>
    </w:p>
  </w:endnote>
  <w:endnote w:type="continuationSeparator" w:id="0">
    <w:p w:rsidR="00CE7EF1" w:rsidRDefault="00CE7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70A" w:rsidRDefault="00661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3385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33851">
            <w:rPr>
              <w:sz w:val="16"/>
            </w:rPr>
            <w:fldChar w:fldCharType="separate"/>
          </w:r>
          <w:r w:rsidR="000B5F51">
            <w:rPr>
              <w:noProof/>
              <w:sz w:val="16"/>
            </w:rPr>
            <w:t>2017</w:t>
          </w:r>
          <w:r w:rsidR="00933851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933851">
            <w:fldChar w:fldCharType="begin"/>
          </w:r>
          <w:r w:rsidR="001E34DB">
            <w:instrText xml:space="preserve"> PAGE </w:instrText>
          </w:r>
          <w:r w:rsidR="00933851">
            <w:fldChar w:fldCharType="separate"/>
          </w:r>
          <w:r w:rsidR="00551B09">
            <w:rPr>
              <w:noProof/>
            </w:rPr>
            <w:t>6</w:t>
          </w:r>
          <w:r w:rsidR="00933851">
            <w:rPr>
              <w:noProof/>
            </w:rPr>
            <w:fldChar w:fldCharType="end"/>
          </w:r>
          <w:r w:rsidRPr="002F5D7B">
            <w:t>/</w:t>
          </w:r>
          <w:r w:rsidR="00933851">
            <w:fldChar w:fldCharType="begin"/>
          </w:r>
          <w:r w:rsidR="001E34DB">
            <w:instrText xml:space="preserve"> NUMPAGES </w:instrText>
          </w:r>
          <w:r w:rsidR="00933851">
            <w:fldChar w:fldCharType="separate"/>
          </w:r>
          <w:r w:rsidR="00551B09">
            <w:rPr>
              <w:noProof/>
            </w:rPr>
            <w:t>6</w:t>
          </w:r>
          <w:r w:rsidR="00933851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3385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33851">
            <w:rPr>
              <w:sz w:val="16"/>
            </w:rPr>
            <w:fldChar w:fldCharType="separate"/>
          </w:r>
          <w:r w:rsidR="000B5F51">
            <w:rPr>
              <w:noProof/>
              <w:sz w:val="16"/>
            </w:rPr>
            <w:t>2017</w:t>
          </w:r>
          <w:r w:rsidR="00933851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933851">
            <w:fldChar w:fldCharType="begin"/>
          </w:r>
          <w:r w:rsidR="001E34DB">
            <w:instrText xml:space="preserve"> PAGE </w:instrText>
          </w:r>
          <w:r w:rsidR="00933851">
            <w:fldChar w:fldCharType="separate"/>
          </w:r>
          <w:r w:rsidR="00CB2480">
            <w:rPr>
              <w:noProof/>
            </w:rPr>
            <w:t>1</w:t>
          </w:r>
          <w:r w:rsidR="00933851">
            <w:rPr>
              <w:noProof/>
            </w:rPr>
            <w:fldChar w:fldCharType="end"/>
          </w:r>
          <w:r w:rsidRPr="002F5D7B">
            <w:t>/</w:t>
          </w:r>
          <w:r w:rsidR="00933851">
            <w:fldChar w:fldCharType="begin"/>
          </w:r>
          <w:r w:rsidR="001E34DB">
            <w:instrText xml:space="preserve"> NUMPAGES </w:instrText>
          </w:r>
          <w:r w:rsidR="00933851">
            <w:fldChar w:fldCharType="separate"/>
          </w:r>
          <w:r w:rsidR="00CB2480">
            <w:rPr>
              <w:noProof/>
            </w:rPr>
            <w:t>3</w:t>
          </w:r>
          <w:r w:rsidR="00933851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EF1" w:rsidRDefault="00CE7EF1">
      <w:r>
        <w:separator/>
      </w:r>
    </w:p>
  </w:footnote>
  <w:footnote w:type="continuationSeparator" w:id="0">
    <w:p w:rsidR="00CE7EF1" w:rsidRDefault="00CE7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70A" w:rsidRDefault="00661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CE7EF1">
            <w:fldChar w:fldCharType="begin"/>
          </w:r>
          <w:r w:rsidR="00CE7EF1">
            <w:instrText xml:space="preserve"> TITLE  \* MERGEFORMAT </w:instrText>
          </w:r>
          <w:r w:rsidR="00CE7EF1">
            <w:fldChar w:fldCharType="separate"/>
          </w:r>
          <w:r w:rsidR="0066170A" w:rsidRPr="0066170A">
            <w:rPr>
              <w:b/>
            </w:rPr>
            <w:t>MTN.BI.08</w:t>
          </w:r>
          <w:r w:rsidR="0066170A">
            <w:t xml:space="preserve"> Dimension Table Techniques</w:t>
          </w:r>
          <w:r w:rsidR="00CE7EF1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CE7EF1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263AA" w:rsidRPr="00F263AA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3385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33851" w:rsidRPr="00D639FE">
            <w:rPr>
              <w:sz w:val="16"/>
              <w:szCs w:val="16"/>
            </w:rPr>
            <w:fldChar w:fldCharType="separate"/>
          </w:r>
          <w:r w:rsidR="000B5F51">
            <w:rPr>
              <w:noProof/>
              <w:sz w:val="16"/>
              <w:szCs w:val="16"/>
            </w:rPr>
            <w:t>22-Nov-2017 09:26</w:t>
          </w:r>
          <w:r w:rsidR="0093385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CE7EF1">
            <w:fldChar w:fldCharType="begin"/>
          </w:r>
          <w:r w:rsidR="00CE7EF1">
            <w:instrText xml:space="preserve"> TITLE  \* MERGEFORMAT </w:instrText>
          </w:r>
          <w:r w:rsidR="00CE7EF1">
            <w:fldChar w:fldCharType="separate"/>
          </w:r>
          <w:r w:rsidR="0066170A" w:rsidRPr="0066170A">
            <w:rPr>
              <w:b/>
            </w:rPr>
            <w:t xml:space="preserve">MTN.BI.08 </w:t>
          </w:r>
          <w:r w:rsidR="0066170A">
            <w:t>Dimension Table Techniques</w:t>
          </w:r>
          <w:r w:rsidR="00CE7EF1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CE7EF1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263AA" w:rsidRPr="00F263AA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3385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33851" w:rsidRPr="00D639FE">
            <w:rPr>
              <w:sz w:val="16"/>
              <w:szCs w:val="16"/>
            </w:rPr>
            <w:fldChar w:fldCharType="separate"/>
          </w:r>
          <w:r w:rsidR="000B5F51">
            <w:rPr>
              <w:noProof/>
              <w:sz w:val="16"/>
              <w:szCs w:val="16"/>
            </w:rPr>
            <w:t>22-Nov-2017 09:26</w:t>
          </w:r>
          <w:r w:rsidR="0093385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F8F067C"/>
    <w:multiLevelType w:val="hybridMultilevel"/>
    <w:tmpl w:val="62781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555D2"/>
    <w:multiLevelType w:val="hybridMultilevel"/>
    <w:tmpl w:val="D2826BE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9153D"/>
    <w:multiLevelType w:val="hybridMultilevel"/>
    <w:tmpl w:val="C81E9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D7F74"/>
    <w:multiLevelType w:val="hybridMultilevel"/>
    <w:tmpl w:val="2B50EF6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60600094"/>
    <w:multiLevelType w:val="hybridMultilevel"/>
    <w:tmpl w:val="62781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5"/>
  </w:num>
  <w:num w:numId="5">
    <w:abstractNumId w:val="12"/>
  </w:num>
  <w:num w:numId="6">
    <w:abstractNumId w:val="18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4"/>
  </w:num>
  <w:num w:numId="16">
    <w:abstractNumId w:val="11"/>
  </w:num>
  <w:num w:numId="17">
    <w:abstractNumId w:val="9"/>
  </w:num>
  <w:num w:numId="18">
    <w:abstractNumId w:val="16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70"/>
    <w:rsid w:val="00081508"/>
    <w:rsid w:val="000A39B4"/>
    <w:rsid w:val="000A6040"/>
    <w:rsid w:val="000B5F51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26C6"/>
    <w:rsid w:val="001D47B8"/>
    <w:rsid w:val="001E34DB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0765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1B09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486F"/>
    <w:rsid w:val="00617320"/>
    <w:rsid w:val="0064059B"/>
    <w:rsid w:val="0065035F"/>
    <w:rsid w:val="0066170A"/>
    <w:rsid w:val="0068062E"/>
    <w:rsid w:val="00686BAB"/>
    <w:rsid w:val="0068757C"/>
    <w:rsid w:val="006A3C6B"/>
    <w:rsid w:val="006A6526"/>
    <w:rsid w:val="006A77BC"/>
    <w:rsid w:val="006C5085"/>
    <w:rsid w:val="006D5D58"/>
    <w:rsid w:val="006F37C1"/>
    <w:rsid w:val="007124C3"/>
    <w:rsid w:val="0072682A"/>
    <w:rsid w:val="00744DB9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90134"/>
    <w:rsid w:val="008910B6"/>
    <w:rsid w:val="008A16D2"/>
    <w:rsid w:val="008A31BA"/>
    <w:rsid w:val="008B3B7F"/>
    <w:rsid w:val="008D4230"/>
    <w:rsid w:val="008D4768"/>
    <w:rsid w:val="008D7C03"/>
    <w:rsid w:val="008E5E15"/>
    <w:rsid w:val="009056FF"/>
    <w:rsid w:val="00932D17"/>
    <w:rsid w:val="00933851"/>
    <w:rsid w:val="00943F51"/>
    <w:rsid w:val="00964F64"/>
    <w:rsid w:val="009B7539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24217"/>
    <w:rsid w:val="00C3363B"/>
    <w:rsid w:val="00C63011"/>
    <w:rsid w:val="00C631A6"/>
    <w:rsid w:val="00C70F22"/>
    <w:rsid w:val="00C90F18"/>
    <w:rsid w:val="00C922B5"/>
    <w:rsid w:val="00CA2A71"/>
    <w:rsid w:val="00CB16E7"/>
    <w:rsid w:val="00CB2480"/>
    <w:rsid w:val="00CC31A5"/>
    <w:rsid w:val="00CE7EF1"/>
    <w:rsid w:val="00D454F0"/>
    <w:rsid w:val="00D61ABA"/>
    <w:rsid w:val="00D639FE"/>
    <w:rsid w:val="00D86536"/>
    <w:rsid w:val="00DA5570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1FE8"/>
    <w:rsid w:val="00F263AA"/>
    <w:rsid w:val="00F26FE7"/>
    <w:rsid w:val="00F4264F"/>
    <w:rsid w:val="00F54A9A"/>
    <w:rsid w:val="00F6260A"/>
    <w:rsid w:val="00F9679B"/>
    <w:rsid w:val="00FE114F"/>
    <w:rsid w:val="00FE7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1B0C41"/>
  <w15:docId w15:val="{D68A4A17-D880-4985-BEC4-F3CC199B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263AA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0</TotalTime>
  <Pages>6</Pages>
  <Words>359</Words>
  <Characters>2050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Dimension Table Techniques</vt:lpstr>
      <vt:lpstr>MTN.BI.07 &lt;Title&gt;</vt:lpstr>
    </vt:vector>
  </TitlesOfParts>
  <Company>EPAM Systems, RD Dep.</Company>
  <LinksUpToDate>false</LinksUpToDate>
  <CharactersWithSpaces>2405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Dimension Table Techniques</dc:title>
  <dc:subject>Resource Department Dep.</dc:subject>
  <dc:creator>Elias Nema</dc:creator>
  <cp:lastModifiedBy>Saida Melikava</cp:lastModifiedBy>
  <cp:revision>2</cp:revision>
  <cp:lastPrinted>2005-01-28T11:27:00Z</cp:lastPrinted>
  <dcterms:created xsi:type="dcterms:W3CDTF">2017-11-22T10:27:00Z</dcterms:created>
  <dcterms:modified xsi:type="dcterms:W3CDTF">2017-11-22T10:27:00Z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