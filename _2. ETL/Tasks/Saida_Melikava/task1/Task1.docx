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5C0966">
      <w:pPr>
        <w:pStyle w:val="Title"/>
        <w:ind w:hanging="720"/>
      </w:pPr>
      <w:bookmarkStart w:id="0" w:name="_Toc456598587"/>
      <w:bookmarkStart w:id="1" w:name="_Toc456600918"/>
      <w:bookmarkStart w:id="2" w:name="_Toc2484421"/>
      <w:bookmarkStart w:id="3" w:name="_Toc4475558"/>
      <w:r w:rsidRPr="00114D08">
        <w:t>Contents</w:t>
      </w:r>
    </w:p>
    <w:p w:rsidR="004956DF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498809243" w:history="1">
        <w:r w:rsidR="004956DF" w:rsidRPr="000435BD">
          <w:rPr>
            <w:rStyle w:val="Hyperlink"/>
            <w:noProof/>
          </w:rPr>
          <w:t>1.</w:t>
        </w:r>
        <w:r w:rsidR="004956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956DF" w:rsidRPr="000435BD">
          <w:rPr>
            <w:rStyle w:val="Hyperlink"/>
            <w:noProof/>
          </w:rPr>
          <w:t>CREATE Storage Objects</w:t>
        </w:r>
        <w:r w:rsidR="004956DF">
          <w:rPr>
            <w:noProof/>
            <w:webHidden/>
          </w:rPr>
          <w:tab/>
        </w:r>
        <w:r w:rsidR="004956DF">
          <w:rPr>
            <w:noProof/>
            <w:webHidden/>
          </w:rPr>
          <w:fldChar w:fldCharType="begin"/>
        </w:r>
        <w:r w:rsidR="004956DF">
          <w:rPr>
            <w:noProof/>
            <w:webHidden/>
          </w:rPr>
          <w:instrText xml:space="preserve"> PAGEREF _Toc498809243 \h </w:instrText>
        </w:r>
        <w:r w:rsidR="004956DF">
          <w:rPr>
            <w:noProof/>
            <w:webHidden/>
          </w:rPr>
        </w:r>
        <w:r w:rsidR="004956DF">
          <w:rPr>
            <w:noProof/>
            <w:webHidden/>
          </w:rPr>
          <w:fldChar w:fldCharType="separate"/>
        </w:r>
        <w:r w:rsidR="004956DF">
          <w:rPr>
            <w:noProof/>
            <w:webHidden/>
          </w:rPr>
          <w:t>2</w:t>
        </w:r>
        <w:r w:rsidR="004956DF">
          <w:rPr>
            <w:noProof/>
            <w:webHidden/>
          </w:rPr>
          <w:fldChar w:fldCharType="end"/>
        </w:r>
      </w:hyperlink>
    </w:p>
    <w:p w:rsidR="004956DF" w:rsidRDefault="004956D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809244" w:history="1">
        <w:r w:rsidRPr="000435B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Generate Test Data in Storage 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6DF" w:rsidRDefault="004956D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98809245" w:history="1">
        <w:r w:rsidRPr="000435BD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Data analysis and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6DF" w:rsidRDefault="004956D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98809246" w:history="1">
        <w:r w:rsidRPr="000435BD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6DF" w:rsidRDefault="004956D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98809247" w:history="1">
        <w:r w:rsidRPr="000435BD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Cleansing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6DF" w:rsidRDefault="004956D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98809248" w:history="1">
        <w:r w:rsidRPr="000435BD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3NF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56DF" w:rsidRDefault="004956D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98809249" w:history="1">
        <w:r w:rsidRPr="000435BD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56DF" w:rsidRDefault="004956D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809250" w:history="1">
        <w:r w:rsidRPr="000435B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SQL*Plus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56DF" w:rsidRDefault="004956D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98809251" w:history="1">
        <w:r w:rsidRPr="000435BD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56DF" w:rsidRDefault="004956D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98809252" w:history="1">
        <w:r w:rsidRPr="000435BD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First 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56DF" w:rsidRDefault="004956D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98809253" w:history="1">
        <w:r w:rsidRPr="000435BD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Set timing 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56DF" w:rsidRDefault="004956D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98809254" w:history="1">
        <w:r w:rsidRPr="000435BD">
          <w:rPr>
            <w:rStyle w:val="Hyperlink"/>
            <w:noProof/>
          </w:rPr>
          <w:t>3.1.4.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Explain plan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56DF" w:rsidRDefault="004956DF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98809255" w:history="1">
        <w:r w:rsidRPr="000435BD">
          <w:rPr>
            <w:rStyle w:val="Hyperlink"/>
            <w:noProof/>
          </w:rPr>
          <w:t>3.1.5.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435BD">
          <w:rPr>
            <w:rStyle w:val="Hyperlink"/>
            <w:noProof/>
          </w:rPr>
          <w:t>Save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_Toc498809255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9042B4" w:rsidRPr="0020004D" w:rsidRDefault="00222DC3" w:rsidP="009042B4">
      <w:pPr>
        <w:pStyle w:val="Heading1"/>
      </w:pPr>
      <w:r w:rsidRPr="00114D08">
        <w:br w:type="page"/>
      </w:r>
      <w:bookmarkStart w:id="4" w:name="_Toc321083408"/>
      <w:bookmarkStart w:id="5" w:name="_Toc381091809"/>
      <w:bookmarkStart w:id="6" w:name="_Toc498809243"/>
      <w:bookmarkEnd w:id="0"/>
      <w:bookmarkEnd w:id="1"/>
      <w:bookmarkEnd w:id="2"/>
      <w:bookmarkEnd w:id="3"/>
      <w:r w:rsidR="009042B4">
        <w:lastRenderedPageBreak/>
        <w:t>CREATE Storage Objects</w:t>
      </w:r>
      <w:bookmarkEnd w:id="4"/>
      <w:bookmarkEnd w:id="5"/>
      <w:bookmarkEnd w:id="6"/>
    </w:p>
    <w:p w:rsidR="009042B4" w:rsidRPr="007A2B54" w:rsidRDefault="00F51AF7" w:rsidP="009042B4">
      <w:pPr>
        <w:pStyle w:val="BodyText"/>
        <w:rPr>
          <w:color w:val="FF0000"/>
        </w:rPr>
      </w:pPr>
      <w:r w:rsidRPr="007A2B54">
        <w:rPr>
          <w:color w:val="FF0000"/>
        </w:rPr>
        <w:t>Format</w:t>
      </w:r>
      <w:r w:rsidR="009042B4" w:rsidRPr="007A2B54">
        <w:rPr>
          <w:color w:val="FF0000"/>
        </w:rPr>
        <w:t xml:space="preserve"> Physical Objects </w:t>
      </w:r>
      <w:r w:rsidRPr="007A2B54">
        <w:rPr>
          <w:color w:val="FF0000"/>
        </w:rPr>
        <w:t>of your</w:t>
      </w:r>
      <w:r w:rsidR="009042B4" w:rsidRPr="007A2B54">
        <w:rPr>
          <w:color w:val="FF0000"/>
        </w:rPr>
        <w:t xml:space="preserve"> </w:t>
      </w:r>
      <w:r w:rsidRPr="007A2B54">
        <w:rPr>
          <w:color w:val="FF0000"/>
        </w:rPr>
        <w:t>Business Model according to the templates</w:t>
      </w:r>
      <w:r w:rsidR="009042B4" w:rsidRPr="007A2B54">
        <w:rPr>
          <w:color w:val="FF0000"/>
        </w:rPr>
        <w:t>.</w:t>
      </w:r>
    </w:p>
    <w:p w:rsidR="009042B4" w:rsidRPr="007A2B54" w:rsidRDefault="009042B4" w:rsidP="009042B4">
      <w:pPr>
        <w:pStyle w:val="BodyText"/>
        <w:rPr>
          <w:color w:val="FF0000"/>
        </w:rPr>
      </w:pPr>
      <w:r w:rsidRPr="007A2B54">
        <w:rPr>
          <w:color w:val="FF0000"/>
        </w:rPr>
        <w:t>Task Results:</w:t>
      </w:r>
    </w:p>
    <w:p w:rsidR="009042B4" w:rsidRPr="007A2B54" w:rsidRDefault="009042B4" w:rsidP="009042B4">
      <w:pPr>
        <w:pStyle w:val="BodyText"/>
        <w:rPr>
          <w:color w:val="FF0000"/>
        </w:rPr>
      </w:pPr>
      <w:bookmarkStart w:id="7" w:name="_Hlk321082916"/>
      <w:r w:rsidRPr="007A2B54">
        <w:rPr>
          <w:color w:val="FF0000"/>
        </w:rPr>
        <w:t>Create scripts for objects:</w:t>
      </w:r>
    </w:p>
    <w:p w:rsidR="009042B4" w:rsidRPr="007A2B54" w:rsidRDefault="009042B4" w:rsidP="009042B4">
      <w:pPr>
        <w:pStyle w:val="ListBullet"/>
        <w:rPr>
          <w:color w:val="FF0000"/>
        </w:rPr>
      </w:pPr>
      <w:r w:rsidRPr="007A2B54">
        <w:rPr>
          <w:color w:val="FF0000"/>
        </w:rPr>
        <w:t>Scripts put on Git</w:t>
      </w:r>
    </w:p>
    <w:p w:rsidR="009042B4" w:rsidRDefault="009042B4" w:rsidP="009042B4">
      <w:pPr>
        <w:pStyle w:val="ListBullet"/>
        <w:rPr>
          <w:color w:val="FF0000"/>
        </w:rPr>
      </w:pPr>
      <w:r w:rsidRPr="007A2B54">
        <w:rPr>
          <w:color w:val="FF0000"/>
        </w:rPr>
        <w:t>Storage Layers Objects</w:t>
      </w:r>
      <w:bookmarkEnd w:id="7"/>
    </w:p>
    <w:p w:rsidR="007A2B54" w:rsidRDefault="007A2B54" w:rsidP="007A2B54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:rsidR="007A2B54" w:rsidRPr="007A2B54" w:rsidRDefault="007A2B54" w:rsidP="007A2B54">
      <w:pPr>
        <w:pStyle w:val="ListBullet"/>
        <w:numPr>
          <w:ilvl w:val="0"/>
          <w:numId w:val="0"/>
        </w:numPr>
        <w:ind w:left="360" w:hanging="360"/>
      </w:pPr>
      <w:r>
        <w:t>All scripts were modified accordingly to template and guidance and now stored at dwso-&gt;bl_dm-&gt;tables.</w:t>
      </w:r>
    </w:p>
    <w:p w:rsidR="007A2B54" w:rsidRDefault="007A2B54">
      <w:pPr>
        <w:widowControl/>
        <w:spacing w:line="240" w:lineRule="auto"/>
        <w:rPr>
          <w:rFonts w:ascii="Arial" w:hAnsi="Arial"/>
          <w:b/>
          <w:sz w:val="24"/>
        </w:rPr>
      </w:pPr>
      <w:bookmarkStart w:id="8" w:name="_Toc321083409"/>
      <w:bookmarkStart w:id="9" w:name="_Toc381091810"/>
      <w:r>
        <w:br w:type="page"/>
      </w:r>
    </w:p>
    <w:p w:rsidR="009042B4" w:rsidRDefault="009042B4" w:rsidP="009042B4">
      <w:pPr>
        <w:pStyle w:val="Heading1"/>
      </w:pPr>
      <w:bookmarkStart w:id="10" w:name="_Toc498809244"/>
      <w:r>
        <w:lastRenderedPageBreak/>
        <w:t>Generate Test Data in Storage Layers</w:t>
      </w:r>
      <w:bookmarkEnd w:id="8"/>
      <w:bookmarkEnd w:id="9"/>
      <w:bookmarkEnd w:id="10"/>
    </w:p>
    <w:p w:rsidR="009042B4" w:rsidRPr="007A2B54" w:rsidRDefault="00F51AF7" w:rsidP="009042B4">
      <w:pPr>
        <w:pStyle w:val="BodyText"/>
        <w:rPr>
          <w:color w:val="FF0000"/>
        </w:rPr>
      </w:pPr>
      <w:r w:rsidRPr="007A2B54">
        <w:rPr>
          <w:color w:val="FF0000"/>
        </w:rPr>
        <w:t>Proceed with loading of Locations data into the normalized level.</w:t>
      </w:r>
    </w:p>
    <w:p w:rsidR="009042B4" w:rsidRPr="007A2B54" w:rsidRDefault="009042B4" w:rsidP="009042B4">
      <w:pPr>
        <w:pStyle w:val="BodyText"/>
        <w:rPr>
          <w:color w:val="FF0000"/>
        </w:rPr>
      </w:pPr>
      <w:r w:rsidRPr="007A2B54">
        <w:rPr>
          <w:color w:val="FF0000"/>
        </w:rPr>
        <w:t>Task Results:</w:t>
      </w:r>
    </w:p>
    <w:p w:rsidR="009042B4" w:rsidRPr="007A2B54" w:rsidRDefault="009042B4" w:rsidP="009042B4">
      <w:pPr>
        <w:pStyle w:val="ListBullet"/>
        <w:rPr>
          <w:color w:val="FF0000"/>
        </w:rPr>
      </w:pPr>
      <w:r w:rsidRPr="007A2B54">
        <w:rPr>
          <w:color w:val="FF0000"/>
        </w:rPr>
        <w:t>Scripts put on Git</w:t>
      </w:r>
    </w:p>
    <w:p w:rsidR="009042B4" w:rsidRPr="007A2B54" w:rsidRDefault="009042B4" w:rsidP="009042B4">
      <w:pPr>
        <w:pStyle w:val="ListBullet"/>
        <w:rPr>
          <w:color w:val="FF0000"/>
        </w:rPr>
      </w:pPr>
      <w:r w:rsidRPr="007A2B54">
        <w:rPr>
          <w:color w:val="FF0000"/>
        </w:rPr>
        <w:t>Storage Layers Objects test data select screenshots</w:t>
      </w:r>
    </w:p>
    <w:p w:rsidR="007A2B54" w:rsidRDefault="007A2B54">
      <w:pPr>
        <w:widowControl/>
        <w:spacing w:line="240" w:lineRule="auto"/>
      </w:pPr>
      <w:bookmarkStart w:id="11" w:name="_Toc381091811"/>
    </w:p>
    <w:p w:rsidR="007A2B54" w:rsidRDefault="007A2B54" w:rsidP="007A2B54">
      <w:pPr>
        <w:pStyle w:val="ListParagraph"/>
        <w:widowControl/>
        <w:spacing w:line="24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Algorithm</w:t>
      </w:r>
    </w:p>
    <w:p w:rsidR="0053565C" w:rsidRPr="007A2B54" w:rsidRDefault="0053565C" w:rsidP="007A2B54">
      <w:pPr>
        <w:pStyle w:val="ListParagraph"/>
        <w:widowControl/>
        <w:spacing w:line="240" w:lineRule="auto"/>
        <w:jc w:val="center"/>
        <w:rPr>
          <w:rFonts w:ascii="Arial" w:hAnsi="Arial"/>
          <w:b/>
          <w:sz w:val="24"/>
        </w:rPr>
      </w:pPr>
    </w:p>
    <w:p w:rsidR="0053565C" w:rsidRDefault="0053565C" w:rsidP="0053565C">
      <w:pPr>
        <w:pStyle w:val="Heading3"/>
      </w:pPr>
      <w:bookmarkStart w:id="12" w:name="_Toc498809245"/>
      <w:r>
        <w:t>Data analysis</w:t>
      </w:r>
      <w:r w:rsidR="006C530D">
        <w:t xml:space="preserve"> and preparation</w:t>
      </w:r>
      <w:bookmarkEnd w:id="12"/>
    </w:p>
    <w:p w:rsidR="0053565C" w:rsidRDefault="0053565C" w:rsidP="0053565C">
      <w:pPr>
        <w:pStyle w:val="BodyText"/>
        <w:numPr>
          <w:ilvl w:val="0"/>
          <w:numId w:val="16"/>
        </w:numPr>
      </w:pPr>
      <w:r>
        <w:t xml:space="preserve">About data: We have three tables in </w:t>
      </w:r>
      <w:r w:rsidR="004956DF">
        <w:t xml:space="preserve">the </w:t>
      </w:r>
      <w:r>
        <w:t>denormalized form:</w:t>
      </w:r>
    </w:p>
    <w:p w:rsidR="0053565C" w:rsidRDefault="0053565C" w:rsidP="0053565C">
      <w:pPr>
        <w:pStyle w:val="BodyText"/>
        <w:ind w:left="720"/>
      </w:pPr>
      <w:r>
        <w:t>Here just all data about countries.</w:t>
      </w:r>
    </w:p>
    <w:p w:rsidR="0053565C" w:rsidRDefault="0053565C" w:rsidP="0053565C">
      <w:pPr>
        <w:pStyle w:val="BodyText"/>
        <w:ind w:left="720"/>
      </w:pPr>
      <w:r>
        <w:rPr>
          <w:noProof/>
        </w:rPr>
        <w:drawing>
          <wp:inline distT="0" distB="0" distL="0" distR="0" wp14:anchorId="2BC1C863" wp14:editId="2FFA59F0">
            <wp:extent cx="50292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5C" w:rsidRDefault="0053565C" w:rsidP="0053565C">
      <w:pPr>
        <w:pStyle w:val="BodyText"/>
        <w:ind w:left="720"/>
      </w:pPr>
      <w:r>
        <w:t>Here we see table which connects countries with regions. It’s in the 2 NF.</w:t>
      </w:r>
    </w:p>
    <w:p w:rsidR="0053565C" w:rsidRDefault="0053565C" w:rsidP="0053565C">
      <w:pPr>
        <w:pStyle w:val="BodyText"/>
        <w:ind w:left="720"/>
        <w:rPr>
          <w:noProof/>
        </w:rPr>
      </w:pPr>
      <w:r>
        <w:rPr>
          <w:noProof/>
        </w:rPr>
        <w:drawing>
          <wp:inline distT="0" distB="0" distL="0" distR="0" wp14:anchorId="3021B34E" wp14:editId="7B76C596">
            <wp:extent cx="5941695" cy="195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5C" w:rsidRDefault="0053565C" w:rsidP="0053565C">
      <w:pPr>
        <w:pStyle w:val="BodyText"/>
        <w:ind w:left="720"/>
        <w:rPr>
          <w:noProof/>
        </w:rPr>
      </w:pPr>
    </w:p>
    <w:p w:rsidR="0053565C" w:rsidRDefault="0053565C" w:rsidP="0053565C">
      <w:pPr>
        <w:pStyle w:val="BodyText"/>
        <w:ind w:left="720"/>
        <w:rPr>
          <w:noProof/>
        </w:rPr>
      </w:pPr>
    </w:p>
    <w:p w:rsidR="0053565C" w:rsidRDefault="0053565C" w:rsidP="0053565C">
      <w:pPr>
        <w:pStyle w:val="BodyText"/>
        <w:ind w:left="720"/>
        <w:rPr>
          <w:noProof/>
        </w:rPr>
      </w:pPr>
    </w:p>
    <w:p w:rsidR="0053565C" w:rsidRDefault="0053565C" w:rsidP="0053565C">
      <w:pPr>
        <w:pStyle w:val="BodyText"/>
        <w:ind w:left="720"/>
        <w:rPr>
          <w:noProof/>
        </w:rPr>
      </w:pPr>
    </w:p>
    <w:p w:rsidR="0053565C" w:rsidRDefault="0053565C" w:rsidP="0053565C">
      <w:pPr>
        <w:pStyle w:val="BodyText"/>
        <w:ind w:left="720"/>
        <w:rPr>
          <w:noProof/>
        </w:rPr>
      </w:pPr>
    </w:p>
    <w:p w:rsidR="0053565C" w:rsidRDefault="0053565C" w:rsidP="0053565C">
      <w:pPr>
        <w:pStyle w:val="BodyText"/>
        <w:ind w:left="720"/>
        <w:rPr>
          <w:noProof/>
        </w:rPr>
      </w:pPr>
    </w:p>
    <w:p w:rsidR="0053565C" w:rsidRDefault="0053565C" w:rsidP="0053565C">
      <w:pPr>
        <w:pStyle w:val="BodyText"/>
        <w:ind w:left="720"/>
        <w:rPr>
          <w:noProof/>
        </w:rPr>
      </w:pPr>
      <w:r>
        <w:rPr>
          <w:noProof/>
        </w:rPr>
        <w:lastRenderedPageBreak/>
        <w:t>Here we see table which contains and connects 3 levels: World-&gt;Continents-&gt;Regions.</w:t>
      </w:r>
    </w:p>
    <w:p w:rsidR="0053565C" w:rsidRDefault="00231842" w:rsidP="0053565C">
      <w:pPr>
        <w:pStyle w:val="BodyText"/>
        <w:ind w:left="720"/>
        <w:rPr>
          <w:noProof/>
        </w:rPr>
      </w:pPr>
      <w:r>
        <w:rPr>
          <w:noProof/>
        </w:rPr>
        <w:t>Parent code in child refers to child code of parent.</w:t>
      </w:r>
    </w:p>
    <w:p w:rsidR="00231842" w:rsidRDefault="00231842" w:rsidP="0053565C">
      <w:pPr>
        <w:pStyle w:val="BodyText"/>
        <w:ind w:left="720"/>
        <w:rPr>
          <w:noProof/>
        </w:rPr>
      </w:pPr>
      <w:r>
        <w:rPr>
          <w:noProof/>
        </w:rPr>
        <w:t>(Parent_Code_Continent=Child_Code_World</w:t>
      </w:r>
    </w:p>
    <w:p w:rsidR="00231842" w:rsidRDefault="00231842" w:rsidP="0053565C">
      <w:pPr>
        <w:pStyle w:val="BodyText"/>
        <w:ind w:left="720"/>
        <w:rPr>
          <w:noProof/>
        </w:rPr>
      </w:pPr>
      <w:r>
        <w:rPr>
          <w:noProof/>
        </w:rPr>
        <w:t>Parent_Code_</w:t>
      </w:r>
      <w:r>
        <w:rPr>
          <w:noProof/>
        </w:rPr>
        <w:t>Region</w:t>
      </w:r>
      <w:r>
        <w:rPr>
          <w:noProof/>
        </w:rPr>
        <w:t>=Child_Code_</w:t>
      </w:r>
      <w:r>
        <w:rPr>
          <w:noProof/>
        </w:rPr>
        <w:t>Continent)</w:t>
      </w:r>
    </w:p>
    <w:p w:rsidR="0053565C" w:rsidRDefault="00231842" w:rsidP="0053565C">
      <w:pPr>
        <w:pStyle w:val="BodyText"/>
        <w:ind w:left="720"/>
        <w:rPr>
          <w:noProof/>
        </w:rPr>
      </w:pPr>
      <w:r>
        <w:rPr>
          <w:noProof/>
        </w:rPr>
        <w:drawing>
          <wp:inline distT="0" distB="0" distL="0" distR="0" wp14:anchorId="20969028" wp14:editId="60B91F0B">
            <wp:extent cx="507682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65C" w:rsidRPr="0053565C">
        <w:rPr>
          <w:noProof/>
        </w:rPr>
        <w:t xml:space="preserve"> </w:t>
      </w:r>
    </w:p>
    <w:p w:rsidR="00231842" w:rsidRPr="0053565C" w:rsidRDefault="00231842" w:rsidP="00231842">
      <w:pPr>
        <w:pStyle w:val="BodyText"/>
        <w:ind w:left="720"/>
        <w:rPr>
          <w:b/>
          <w:noProof/>
        </w:rPr>
      </w:pPr>
      <w:r w:rsidRPr="0053565C">
        <w:rPr>
          <w:b/>
          <w:noProof/>
        </w:rPr>
        <w:t>So, we have the following hierachy:</w:t>
      </w:r>
    </w:p>
    <w:p w:rsidR="00231842" w:rsidRDefault="00231842" w:rsidP="00231842">
      <w:pPr>
        <w:pStyle w:val="BodyText"/>
        <w:ind w:left="720"/>
        <w:rPr>
          <w:noProof/>
        </w:rPr>
      </w:pPr>
      <w:r>
        <w:rPr>
          <w:noProof/>
        </w:rPr>
        <w:t>World-&gt;Continents-&gt;Regions-&gt;Countries.</w:t>
      </w:r>
    </w:p>
    <w:p w:rsidR="00231842" w:rsidRPr="0053565C" w:rsidRDefault="00231842" w:rsidP="0053565C">
      <w:pPr>
        <w:pStyle w:val="BodyText"/>
        <w:ind w:left="720"/>
      </w:pPr>
    </w:p>
    <w:p w:rsidR="007A2B54" w:rsidRPr="00A42859" w:rsidRDefault="007A2B54" w:rsidP="004956DF">
      <w:pPr>
        <w:pStyle w:val="BodyText"/>
        <w:numPr>
          <w:ilvl w:val="0"/>
          <w:numId w:val="16"/>
        </w:numPr>
        <w:rPr>
          <w:rFonts w:ascii="Arial" w:hAnsi="Arial"/>
          <w:b/>
          <w:sz w:val="32"/>
        </w:rPr>
      </w:pPr>
      <w:r w:rsidRPr="00A42859">
        <w:t>Created directory on VM (shared folder ETL)</w:t>
      </w:r>
    </w:p>
    <w:p w:rsidR="007A2B54" w:rsidRPr="00A42859" w:rsidRDefault="007A2B54" w:rsidP="004956DF">
      <w:pPr>
        <w:pStyle w:val="BodyText"/>
        <w:rPr>
          <w:shd w:val="clear" w:color="auto" w:fill="FFFFFF"/>
        </w:rPr>
      </w:pPr>
      <w:r w:rsidRPr="00A42859">
        <w:rPr>
          <w:shd w:val="clear" w:color="auto" w:fill="FFFFFF"/>
        </w:rPr>
        <w:t xml:space="preserve">A directory on the server </w:t>
      </w:r>
      <w:r w:rsidRPr="00A42859">
        <w:t>file</w:t>
      </w:r>
      <w:r w:rsidR="004956DF">
        <w:rPr>
          <w:shd w:val="clear" w:color="auto" w:fill="FFFFFF"/>
        </w:rPr>
        <w:t xml:space="preserve"> system</w:t>
      </w:r>
      <w:r w:rsidRPr="00A42859">
        <w:rPr>
          <w:shd w:val="clear" w:color="auto" w:fill="FFFFFF"/>
        </w:rPr>
        <w:t xml:space="preserve"> is where external binary file LOBs and external table data are located.</w:t>
      </w:r>
    </w:p>
    <w:p w:rsidR="007A2B54" w:rsidRDefault="007A2B54" w:rsidP="00A42859">
      <w:pPr>
        <w:pStyle w:val="CodeText"/>
        <w:pBdr>
          <w:bottom w:val="single" w:sz="6" w:space="1" w:color="auto"/>
        </w:pBdr>
      </w:pPr>
      <w:r>
        <w:t xml:space="preserve">CREATE OR REPLACE DIRECTORY etl AS '/media/sf_ETL'; </w:t>
      </w:r>
    </w:p>
    <w:p w:rsidR="00A42859" w:rsidRDefault="00A42859" w:rsidP="00A42859">
      <w:pPr>
        <w:pStyle w:val="CodeText"/>
      </w:pPr>
    </w:p>
    <w:p w:rsidR="00A42859" w:rsidRDefault="00A42859" w:rsidP="00A42859">
      <w:pPr>
        <w:pStyle w:val="Heading3"/>
      </w:pPr>
      <w:bookmarkStart w:id="13" w:name="_Toc498809246"/>
      <w:r>
        <w:t>Source</w:t>
      </w:r>
      <w:bookmarkEnd w:id="13"/>
      <w:r>
        <w:t xml:space="preserve"> </w:t>
      </w:r>
    </w:p>
    <w:p w:rsidR="007A2B54" w:rsidRPr="004956DF" w:rsidRDefault="007A2B54" w:rsidP="007A2B54">
      <w:pPr>
        <w:pStyle w:val="BodyText"/>
        <w:numPr>
          <w:ilvl w:val="0"/>
          <w:numId w:val="16"/>
        </w:numPr>
      </w:pPr>
      <w:r w:rsidRPr="004956DF">
        <w:t>Created user SRC and gave grants on select, create any table, and read, write from directory</w:t>
      </w:r>
    </w:p>
    <w:p w:rsidR="007A2B54" w:rsidRPr="007A2B54" w:rsidRDefault="007A2B54" w:rsidP="00A42859">
      <w:pPr>
        <w:pStyle w:val="CodeText"/>
      </w:pPr>
      <w:r w:rsidRPr="007A2B54">
        <w:t>CREATE USER SRC</w:t>
      </w:r>
    </w:p>
    <w:p w:rsidR="007A2B54" w:rsidRPr="007A2B54" w:rsidRDefault="007A2B54" w:rsidP="00A42859">
      <w:pPr>
        <w:pStyle w:val="CodeText"/>
      </w:pPr>
      <w:r w:rsidRPr="007A2B54">
        <w:t>  IDENTIFIED BY 123456</w:t>
      </w:r>
    </w:p>
    <w:p w:rsidR="007A2B54" w:rsidRPr="007A2B54" w:rsidRDefault="007A2B54" w:rsidP="00A42859">
      <w:pPr>
        <w:pStyle w:val="CodeText"/>
      </w:pPr>
      <w:r w:rsidRPr="007A2B54">
        <w:t>  DEFAULT TABLESPACE users</w:t>
      </w:r>
    </w:p>
    <w:p w:rsidR="007A2B54" w:rsidRPr="007A2B54" w:rsidRDefault="007A2B54" w:rsidP="00A42859">
      <w:pPr>
        <w:pStyle w:val="CodeText"/>
      </w:pPr>
      <w:r w:rsidRPr="007A2B54">
        <w:t>  QUOTA UNLIMITED ON users</w:t>
      </w:r>
    </w:p>
    <w:p w:rsidR="007A2B54" w:rsidRPr="007A2B54" w:rsidRDefault="007A2B54" w:rsidP="00A42859">
      <w:pPr>
        <w:pStyle w:val="CodeText"/>
      </w:pPr>
      <w:r w:rsidRPr="007A2B54">
        <w:t>  TEMPORARY TABLESPACE temp</w:t>
      </w:r>
    </w:p>
    <w:p w:rsidR="007A2B54" w:rsidRPr="007A2B54" w:rsidRDefault="007A2B54" w:rsidP="00A42859">
      <w:pPr>
        <w:pStyle w:val="CodeText"/>
      </w:pPr>
      <w:r w:rsidRPr="007A2B54">
        <w:t>  PROFILE default;</w:t>
      </w:r>
    </w:p>
    <w:p w:rsidR="007A2B54" w:rsidRPr="007A2B54" w:rsidRDefault="007A2B54" w:rsidP="00A42859">
      <w:pPr>
        <w:pStyle w:val="CodeText"/>
      </w:pPr>
      <w:r w:rsidRPr="007A2B54">
        <w:t>  </w:t>
      </w:r>
    </w:p>
    <w:p w:rsidR="007A2B54" w:rsidRPr="007A2B54" w:rsidRDefault="007A2B54" w:rsidP="00A42859">
      <w:pPr>
        <w:pStyle w:val="CodeText"/>
      </w:pPr>
      <w:r w:rsidRPr="007A2B54">
        <w:t>grant create session to SRC;</w:t>
      </w:r>
    </w:p>
    <w:p w:rsidR="007A2B54" w:rsidRPr="007A2B54" w:rsidRDefault="007A2B54" w:rsidP="00A42859">
      <w:pPr>
        <w:pStyle w:val="CodeText"/>
      </w:pPr>
      <w:r w:rsidRPr="007A2B54">
        <w:t>EXEC system.grants_mgmt.grant_blat('CREATE ANY TABLE', 'SRC');</w:t>
      </w:r>
    </w:p>
    <w:p w:rsidR="007A2B54" w:rsidRPr="007A2B54" w:rsidRDefault="007A2B54" w:rsidP="00A42859">
      <w:pPr>
        <w:pStyle w:val="CodeText"/>
      </w:pPr>
      <w:r w:rsidRPr="007A2B54">
        <w:t>EXEC system.grants_mgmt.grant_blat('SELECT ANY TABLE', 'SRC');</w:t>
      </w:r>
    </w:p>
    <w:p w:rsidR="007A2B54" w:rsidRPr="007A2B54" w:rsidRDefault="007A2B54" w:rsidP="00A42859">
      <w:pPr>
        <w:pStyle w:val="CodeText"/>
      </w:pPr>
      <w:r w:rsidRPr="007A2B54">
        <w:t>EXEC system.grants_mgmt.grant_blat('READ,WRITE ON DIRECTORY ETL', 'SRC');</w:t>
      </w:r>
    </w:p>
    <w:p w:rsidR="007A2B54" w:rsidRPr="007A2B54" w:rsidRDefault="007A2B54" w:rsidP="007A2B54">
      <w:pPr>
        <w:pStyle w:val="BodyText"/>
        <w:rPr>
          <w:sz w:val="24"/>
        </w:rPr>
      </w:pPr>
    </w:p>
    <w:p w:rsidR="007A2B54" w:rsidRPr="004956DF" w:rsidRDefault="007A2B54" w:rsidP="007A2B54">
      <w:pPr>
        <w:pStyle w:val="BodyText"/>
        <w:numPr>
          <w:ilvl w:val="0"/>
          <w:numId w:val="16"/>
        </w:numPr>
      </w:pPr>
      <w:r w:rsidRPr="004956DF">
        <w:t>Runned scripts from the task and created 3 tables:</w:t>
      </w:r>
    </w:p>
    <w:p w:rsidR="007A2B54" w:rsidRPr="004956DF" w:rsidRDefault="007A2B54" w:rsidP="007A2B54">
      <w:pPr>
        <w:pStyle w:val="BodyText"/>
        <w:ind w:left="720"/>
      </w:pPr>
      <w:r w:rsidRPr="004956DF">
        <w:t>All files (.tab) were put into the directory ETL.</w:t>
      </w:r>
    </w:p>
    <w:p w:rsidR="007A2B54" w:rsidRDefault="007A2B54" w:rsidP="007A2B54">
      <w:pPr>
        <w:pStyle w:val="BodyText"/>
        <w:ind w:left="720"/>
        <w:rPr>
          <w:sz w:val="24"/>
        </w:rPr>
      </w:pPr>
      <w:r>
        <w:rPr>
          <w:noProof/>
        </w:rPr>
        <w:drawing>
          <wp:inline distT="0" distB="0" distL="0" distR="0" wp14:anchorId="553449FE" wp14:editId="242C2B73">
            <wp:extent cx="26955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59" w:rsidRPr="00A42859" w:rsidRDefault="00A42859" w:rsidP="007A2B54">
      <w:pPr>
        <w:pStyle w:val="BodyText"/>
        <w:ind w:left="720"/>
        <w:rPr>
          <w:sz w:val="24"/>
          <w:szCs w:val="24"/>
        </w:rPr>
      </w:pPr>
      <w:r w:rsidRPr="004956DF">
        <w:t xml:space="preserve">Tables are already loaded with data </w:t>
      </w:r>
      <w:r w:rsidRPr="004956DF">
        <w:rPr>
          <w:szCs w:val="24"/>
        </w:rPr>
        <w:t>because external tables enable to access data in external sources as if it were in a table in the database</w:t>
      </w:r>
      <w:r w:rsidRPr="00A42859">
        <w:rPr>
          <w:sz w:val="24"/>
          <w:szCs w:val="24"/>
        </w:rPr>
        <w:t>.</w:t>
      </w:r>
    </w:p>
    <w:p w:rsidR="007A2B54" w:rsidRDefault="00A42859" w:rsidP="007A2B54">
      <w:pPr>
        <w:pStyle w:val="BodyText"/>
        <w:pBdr>
          <w:bottom w:val="single" w:sz="6" w:space="1" w:color="auto"/>
        </w:pBdr>
        <w:rPr>
          <w:sz w:val="24"/>
        </w:rPr>
      </w:pPr>
      <w:r>
        <w:rPr>
          <w:noProof/>
        </w:rPr>
        <w:drawing>
          <wp:inline distT="0" distB="0" distL="0" distR="0" wp14:anchorId="4E9C273A" wp14:editId="742FC40D">
            <wp:extent cx="5314950" cy="498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59" w:rsidRDefault="00A42859" w:rsidP="00A42859">
      <w:pPr>
        <w:pStyle w:val="Heading3"/>
      </w:pPr>
      <w:bookmarkStart w:id="14" w:name="_Toc498809247"/>
      <w:r>
        <w:t>Cleansing area</w:t>
      </w:r>
      <w:bookmarkEnd w:id="14"/>
    </w:p>
    <w:p w:rsidR="00A42859" w:rsidRPr="004956DF" w:rsidRDefault="00A42859" w:rsidP="007A2B54">
      <w:pPr>
        <w:pStyle w:val="BodyText"/>
      </w:pPr>
      <w:r w:rsidRPr="004956DF">
        <w:t xml:space="preserve">Here I don’t create wrk_ and cl_ tables, because we don’t need to clean or modify our data, therefore it will be enough one table to improve performance (reading from table </w:t>
      </w:r>
      <w:r w:rsidRPr="004956DF">
        <w:rPr>
          <w:b/>
        </w:rPr>
        <w:t>is faster</w:t>
      </w:r>
      <w:r w:rsidRPr="004956DF">
        <w:t xml:space="preserve"> than reading from disk). </w:t>
      </w:r>
    </w:p>
    <w:p w:rsidR="00A42859" w:rsidRPr="004956DF" w:rsidRDefault="00A42859" w:rsidP="007A2B54">
      <w:pPr>
        <w:pStyle w:val="BodyText"/>
      </w:pPr>
      <w:r w:rsidRPr="004956DF">
        <w:lastRenderedPageBreak/>
        <w:t>But if I did, wrk tables would have the same structure as external tables, and cleansing tables(as I did in this step) are more like the 3NF (but can</w:t>
      </w:r>
      <w:r w:rsidR="006C530D" w:rsidRPr="004956DF">
        <w:t xml:space="preserve"> (not necessarily) </w:t>
      </w:r>
      <w:r w:rsidRPr="004956DF">
        <w:t xml:space="preserve"> have some differences).</w:t>
      </w:r>
    </w:p>
    <w:p w:rsidR="00A42859" w:rsidRPr="00A42859" w:rsidRDefault="00A42859" w:rsidP="00A42859">
      <w:pPr>
        <w:pStyle w:val="BodyText"/>
        <w:numPr>
          <w:ilvl w:val="0"/>
          <w:numId w:val="16"/>
        </w:numPr>
        <w:rPr>
          <w:sz w:val="24"/>
        </w:rPr>
      </w:pPr>
      <w:r w:rsidRPr="004956DF">
        <w:t xml:space="preserve">Created user </w:t>
      </w:r>
      <w:r w:rsidRPr="004956DF">
        <w:t>BL_CL</w:t>
      </w:r>
      <w:r w:rsidRPr="004956DF">
        <w:t xml:space="preserve"> and gave grants on select, create any table</w:t>
      </w:r>
      <w:r w:rsidR="00322FF4">
        <w:rPr>
          <w:sz w:val="24"/>
        </w:rPr>
        <w:t>.</w:t>
      </w:r>
    </w:p>
    <w:p w:rsidR="00A42859" w:rsidRPr="00A42859" w:rsidRDefault="00A42859" w:rsidP="00A42859">
      <w:pPr>
        <w:widowControl/>
        <w:spacing w:line="240" w:lineRule="auto"/>
        <w:ind w:left="360"/>
        <w:rPr>
          <w:sz w:val="24"/>
          <w:szCs w:val="24"/>
        </w:rPr>
      </w:pPr>
    </w:p>
    <w:p w:rsidR="00A42859" w:rsidRPr="00A42859" w:rsidRDefault="00A42859" w:rsidP="00A42859">
      <w:pPr>
        <w:pStyle w:val="CodeText"/>
      </w:pPr>
      <w:r w:rsidRPr="00A42859">
        <w:t>CREATE USER BL_CL</w:t>
      </w:r>
    </w:p>
    <w:p w:rsidR="00A42859" w:rsidRPr="00A42859" w:rsidRDefault="00A42859" w:rsidP="00A42859">
      <w:pPr>
        <w:pStyle w:val="CodeText"/>
      </w:pPr>
      <w:r w:rsidRPr="00A42859">
        <w:t>  IDENTIFIED BY 123456</w:t>
      </w:r>
    </w:p>
    <w:p w:rsidR="00A42859" w:rsidRPr="00A42859" w:rsidRDefault="00A42859" w:rsidP="00A42859">
      <w:pPr>
        <w:pStyle w:val="CodeText"/>
      </w:pPr>
      <w:r w:rsidRPr="00A42859">
        <w:t>  DEFAULT TABLESPACE users</w:t>
      </w:r>
    </w:p>
    <w:p w:rsidR="00A42859" w:rsidRPr="00A42859" w:rsidRDefault="00A42859" w:rsidP="00A42859">
      <w:pPr>
        <w:pStyle w:val="CodeText"/>
      </w:pPr>
      <w:r w:rsidRPr="00A42859">
        <w:t>  QUOTA UNLIMITED ON users</w:t>
      </w:r>
    </w:p>
    <w:p w:rsidR="00A42859" w:rsidRPr="00A42859" w:rsidRDefault="00A42859" w:rsidP="00A42859">
      <w:pPr>
        <w:pStyle w:val="CodeText"/>
      </w:pPr>
      <w:r w:rsidRPr="00A42859">
        <w:t>  TEMPORARY TABLESPACE temp</w:t>
      </w:r>
    </w:p>
    <w:p w:rsidR="00A42859" w:rsidRPr="00A42859" w:rsidRDefault="00A42859" w:rsidP="00A42859">
      <w:pPr>
        <w:pStyle w:val="CodeText"/>
      </w:pPr>
      <w:r w:rsidRPr="00A42859">
        <w:t>  PROFILE default;</w:t>
      </w:r>
    </w:p>
    <w:p w:rsidR="00A42859" w:rsidRPr="00A42859" w:rsidRDefault="00A42859" w:rsidP="00A42859">
      <w:pPr>
        <w:pStyle w:val="CodeText"/>
      </w:pPr>
      <w:r w:rsidRPr="00A42859">
        <w:t>  </w:t>
      </w:r>
    </w:p>
    <w:p w:rsidR="00A42859" w:rsidRPr="00A42859" w:rsidRDefault="00A42859" w:rsidP="00A42859">
      <w:pPr>
        <w:pStyle w:val="CodeText"/>
      </w:pPr>
      <w:r w:rsidRPr="00A42859">
        <w:t>grant create session to BL_CL;</w:t>
      </w:r>
    </w:p>
    <w:p w:rsidR="00A42859" w:rsidRPr="00A42859" w:rsidRDefault="00A42859" w:rsidP="00A42859">
      <w:pPr>
        <w:pStyle w:val="CodeText"/>
      </w:pPr>
      <w:r w:rsidRPr="00A42859">
        <w:t>EXEC system.grants_mgmt.grant_blat('CREATE ANY TABLE', 'BL_CL');</w:t>
      </w:r>
    </w:p>
    <w:p w:rsidR="00A42859" w:rsidRPr="00A42859" w:rsidRDefault="00A42859" w:rsidP="00A42859">
      <w:pPr>
        <w:pStyle w:val="CodeText"/>
      </w:pPr>
      <w:r w:rsidRPr="00A42859">
        <w:t>EXEC system.grants_mgmt.grant_blat('SELECT ANY TABLE', 'BL_CL');</w:t>
      </w:r>
    </w:p>
    <w:p w:rsidR="00A42859" w:rsidRDefault="00322FF4" w:rsidP="00322FF4">
      <w:pPr>
        <w:pStyle w:val="BodyText"/>
        <w:numPr>
          <w:ilvl w:val="0"/>
          <w:numId w:val="16"/>
        </w:numPr>
      </w:pPr>
      <w:r>
        <w:t>Created tables, which are close to the 3NF,but without any constraints.</w:t>
      </w:r>
    </w:p>
    <w:p w:rsidR="00322FF4" w:rsidRDefault="00322FF4" w:rsidP="00322FF4">
      <w:pPr>
        <w:pStyle w:val="CodeText"/>
      </w:pPr>
      <w:r>
        <w:t>CREATE TABLE cl_global</w:t>
      </w:r>
    </w:p>
    <w:p w:rsidR="00322FF4" w:rsidRDefault="00322FF4" w:rsidP="00322FF4">
      <w:pPr>
        <w:pStyle w:val="CodeText"/>
      </w:pPr>
      <w:r>
        <w:t xml:space="preserve">  (</w:t>
      </w:r>
    </w:p>
    <w:p w:rsidR="00322FF4" w:rsidRDefault="00322FF4" w:rsidP="00322FF4">
      <w:pPr>
        <w:pStyle w:val="CodeText"/>
      </w:pPr>
      <w:r>
        <w:t xml:space="preserve">    global_id   NUMBER(10,0),</w:t>
      </w:r>
    </w:p>
    <w:p w:rsidR="00322FF4" w:rsidRDefault="00322FF4" w:rsidP="00322FF4">
      <w:pPr>
        <w:pStyle w:val="CodeText"/>
      </w:pPr>
      <w:r>
        <w:t xml:space="preserve">    global_desc VARCHAR2 ( 200 CHAR )</w:t>
      </w:r>
    </w:p>
    <w:p w:rsidR="00322FF4" w:rsidRDefault="00322FF4" w:rsidP="00322FF4">
      <w:pPr>
        <w:pStyle w:val="CodeText"/>
      </w:pPr>
      <w:r>
        <w:t xml:space="preserve">  );</w:t>
      </w:r>
    </w:p>
    <w:p w:rsidR="00322FF4" w:rsidRDefault="00322FF4" w:rsidP="00322FF4">
      <w:pPr>
        <w:pStyle w:val="CodeText"/>
      </w:pPr>
      <w:r>
        <w:t>CREATE TABLE cl_continents</w:t>
      </w:r>
    </w:p>
    <w:p w:rsidR="00322FF4" w:rsidRDefault="00322FF4" w:rsidP="00322FF4">
      <w:pPr>
        <w:pStyle w:val="CodeText"/>
      </w:pPr>
      <w:r>
        <w:t xml:space="preserve">  (</w:t>
      </w:r>
    </w:p>
    <w:p w:rsidR="00322FF4" w:rsidRDefault="00322FF4" w:rsidP="00322FF4">
      <w:pPr>
        <w:pStyle w:val="CodeText"/>
      </w:pPr>
      <w:r>
        <w:t xml:space="preserve">    continent_id   NUMBER(10,0),</w:t>
      </w:r>
    </w:p>
    <w:p w:rsidR="00322FF4" w:rsidRDefault="00322FF4" w:rsidP="00322FF4">
      <w:pPr>
        <w:pStyle w:val="CodeText"/>
      </w:pPr>
      <w:r>
        <w:t xml:space="preserve">    continent_desc VARCHAR2 ( 200 CHAR ),</w:t>
      </w:r>
    </w:p>
    <w:p w:rsidR="00322FF4" w:rsidRDefault="00322FF4" w:rsidP="00322FF4">
      <w:pPr>
        <w:pStyle w:val="CodeText"/>
      </w:pPr>
      <w:r>
        <w:t xml:space="preserve">    global_id      NUMBER(10,0)</w:t>
      </w:r>
    </w:p>
    <w:p w:rsidR="00322FF4" w:rsidRDefault="00322FF4" w:rsidP="00322FF4">
      <w:pPr>
        <w:pStyle w:val="CodeText"/>
      </w:pPr>
      <w:r>
        <w:t xml:space="preserve">  );</w:t>
      </w:r>
    </w:p>
    <w:p w:rsidR="00322FF4" w:rsidRDefault="00322FF4" w:rsidP="00322FF4">
      <w:pPr>
        <w:pStyle w:val="CodeText"/>
      </w:pPr>
      <w:r>
        <w:t>CREATE TABLE cl_regions</w:t>
      </w:r>
    </w:p>
    <w:p w:rsidR="00322FF4" w:rsidRDefault="00322FF4" w:rsidP="00322FF4">
      <w:pPr>
        <w:pStyle w:val="CodeText"/>
      </w:pPr>
      <w:r>
        <w:t xml:space="preserve">  (</w:t>
      </w:r>
    </w:p>
    <w:p w:rsidR="00322FF4" w:rsidRDefault="00322FF4" w:rsidP="00322FF4">
      <w:pPr>
        <w:pStyle w:val="CodeText"/>
      </w:pPr>
      <w:r>
        <w:t xml:space="preserve">    region_id    NUMBER(10,0),</w:t>
      </w:r>
    </w:p>
    <w:p w:rsidR="00322FF4" w:rsidRDefault="00322FF4" w:rsidP="00322FF4">
      <w:pPr>
        <w:pStyle w:val="CodeText"/>
      </w:pPr>
      <w:r>
        <w:t xml:space="preserve">    region_desc  VARCHAR2 ( 200 CHAR ),</w:t>
      </w:r>
    </w:p>
    <w:p w:rsidR="00322FF4" w:rsidRDefault="00322FF4" w:rsidP="00322FF4">
      <w:pPr>
        <w:pStyle w:val="CodeText"/>
      </w:pPr>
      <w:r>
        <w:t xml:space="preserve">    continent_id NUMBER(10,0)</w:t>
      </w:r>
    </w:p>
    <w:p w:rsidR="00322FF4" w:rsidRDefault="00322FF4" w:rsidP="00322FF4">
      <w:pPr>
        <w:pStyle w:val="CodeText"/>
      </w:pPr>
      <w:r>
        <w:t xml:space="preserve">  );</w:t>
      </w:r>
    </w:p>
    <w:p w:rsidR="00322FF4" w:rsidRDefault="00322FF4" w:rsidP="00322FF4">
      <w:pPr>
        <w:pStyle w:val="CodeText"/>
      </w:pPr>
      <w:r>
        <w:t>CREATE TABLE cl_countries</w:t>
      </w:r>
    </w:p>
    <w:p w:rsidR="00322FF4" w:rsidRDefault="00322FF4" w:rsidP="00322FF4">
      <w:pPr>
        <w:pStyle w:val="CodeText"/>
      </w:pPr>
      <w:r>
        <w:t xml:space="preserve">  (</w:t>
      </w:r>
    </w:p>
    <w:p w:rsidR="00322FF4" w:rsidRDefault="00322FF4" w:rsidP="00322FF4">
      <w:pPr>
        <w:pStyle w:val="CodeText"/>
      </w:pPr>
      <w:r>
        <w:t xml:space="preserve">    country_id   NUMBER(10,0),</w:t>
      </w:r>
    </w:p>
    <w:p w:rsidR="00322FF4" w:rsidRDefault="00322FF4" w:rsidP="00322FF4">
      <w:pPr>
        <w:pStyle w:val="CodeText"/>
      </w:pPr>
      <w:r>
        <w:t xml:space="preserve">    country_desc VARCHAR2 ( 200 CHAR ),</w:t>
      </w:r>
    </w:p>
    <w:p w:rsidR="00322FF4" w:rsidRDefault="00322FF4" w:rsidP="00322FF4">
      <w:pPr>
        <w:pStyle w:val="CodeText"/>
      </w:pPr>
      <w:r>
        <w:t xml:space="preserve">    country_code VARCHAR2 ( 3 ),</w:t>
      </w:r>
    </w:p>
    <w:p w:rsidR="00322FF4" w:rsidRDefault="00322FF4" w:rsidP="00322FF4">
      <w:pPr>
        <w:pStyle w:val="CodeText"/>
      </w:pPr>
      <w:r>
        <w:t xml:space="preserve">    region_id    NUMBER(10,0)</w:t>
      </w:r>
    </w:p>
    <w:p w:rsidR="00322FF4" w:rsidRDefault="00322FF4" w:rsidP="00322FF4">
      <w:pPr>
        <w:pStyle w:val="CodeText"/>
      </w:pPr>
      <w:r>
        <w:t xml:space="preserve">  );</w:t>
      </w:r>
    </w:p>
    <w:p w:rsidR="00322FF4" w:rsidRDefault="00322FF4" w:rsidP="00322FF4">
      <w:pPr>
        <w:pStyle w:val="BodyText"/>
        <w:numPr>
          <w:ilvl w:val="0"/>
          <w:numId w:val="16"/>
        </w:numPr>
      </w:pPr>
      <w:r>
        <w:t xml:space="preserve">Gave needed grants, so user BL_CL can select from SRC tables (run it from </w:t>
      </w:r>
      <w:r w:rsidR="004956DF">
        <w:t xml:space="preserve">the </w:t>
      </w:r>
      <w:r>
        <w:t>system).</w:t>
      </w:r>
    </w:p>
    <w:p w:rsidR="00322FF4" w:rsidRPr="00322FF4" w:rsidRDefault="00322FF4" w:rsidP="00322FF4">
      <w:pPr>
        <w:pStyle w:val="CodeText"/>
      </w:pPr>
      <w:r w:rsidRPr="00322FF4">
        <w:t>exec system.grants_mgmt.grant_blat ('SELECT', 'SRC','ext_geo_countries_iso3166','BL_CL');</w:t>
      </w:r>
    </w:p>
    <w:p w:rsidR="00322FF4" w:rsidRPr="00322FF4" w:rsidRDefault="00322FF4" w:rsidP="00322FF4">
      <w:pPr>
        <w:pStyle w:val="CodeText"/>
      </w:pPr>
      <w:r w:rsidRPr="00322FF4">
        <w:t>exec system.grants_mgmt.grant_blat ('SELECT', 'SRC','ext_geo_structure_iso3166','BL_CL');</w:t>
      </w:r>
    </w:p>
    <w:p w:rsidR="00322FF4" w:rsidRPr="00322FF4" w:rsidRDefault="00322FF4" w:rsidP="00322FF4">
      <w:pPr>
        <w:pStyle w:val="CodeText"/>
      </w:pPr>
      <w:r w:rsidRPr="00322FF4">
        <w:t>exec system.grants_mgmt.grant_blat ('SELECT', 'SRC','ext_cntr2structure_iso3166','BL_CL');</w:t>
      </w:r>
    </w:p>
    <w:p w:rsidR="00322FF4" w:rsidRDefault="00322FF4" w:rsidP="00322FF4">
      <w:pPr>
        <w:pStyle w:val="BodyText"/>
        <w:ind w:left="720"/>
      </w:pPr>
    </w:p>
    <w:p w:rsidR="007A2B54" w:rsidRDefault="00322FF4" w:rsidP="00322FF4">
      <w:pPr>
        <w:pStyle w:val="BodyText"/>
        <w:numPr>
          <w:ilvl w:val="0"/>
          <w:numId w:val="16"/>
        </w:numPr>
      </w:pPr>
      <w:r>
        <w:t>Inserted data into them from external tables.</w:t>
      </w:r>
    </w:p>
    <w:p w:rsidR="00322FF4" w:rsidRDefault="00322FF4" w:rsidP="00322FF4">
      <w:pPr>
        <w:pStyle w:val="CodeText"/>
      </w:pPr>
      <w:r>
        <w:t>INSERT INTO cl_global</w:t>
      </w:r>
    </w:p>
    <w:p w:rsidR="00322FF4" w:rsidRDefault="00322FF4" w:rsidP="00322FF4">
      <w:pPr>
        <w:pStyle w:val="CodeText"/>
      </w:pPr>
      <w:r>
        <w:t xml:space="preserve">  (global_id, global_desc</w:t>
      </w:r>
    </w:p>
    <w:p w:rsidR="00322FF4" w:rsidRDefault="00322FF4" w:rsidP="00322FF4">
      <w:pPr>
        <w:pStyle w:val="CodeText"/>
      </w:pPr>
      <w:r>
        <w:lastRenderedPageBreak/>
        <w:t xml:space="preserve">  )</w:t>
      </w:r>
    </w:p>
    <w:p w:rsidR="00322FF4" w:rsidRDefault="00322FF4" w:rsidP="00322FF4">
      <w:pPr>
        <w:pStyle w:val="CodeText"/>
      </w:pPr>
      <w:r>
        <w:t>SELECT child_code,</w:t>
      </w:r>
    </w:p>
    <w:p w:rsidR="00322FF4" w:rsidRDefault="00322FF4" w:rsidP="00322FF4">
      <w:pPr>
        <w:pStyle w:val="CodeText"/>
      </w:pPr>
      <w:r>
        <w:t xml:space="preserve">  structure_desc</w:t>
      </w:r>
    </w:p>
    <w:p w:rsidR="00322FF4" w:rsidRDefault="00322FF4" w:rsidP="00322FF4">
      <w:pPr>
        <w:pStyle w:val="CodeText"/>
      </w:pPr>
      <w:r>
        <w:t>FROM src.ext_geo_structure_iso3166</w:t>
      </w:r>
    </w:p>
    <w:p w:rsidR="00322FF4" w:rsidRDefault="00322FF4" w:rsidP="00322FF4">
      <w:pPr>
        <w:pStyle w:val="CodeText"/>
      </w:pPr>
      <w:r>
        <w:t>WHERE structure_level='World';</w:t>
      </w:r>
    </w:p>
    <w:p w:rsidR="00322FF4" w:rsidRDefault="00322FF4" w:rsidP="00322FF4">
      <w:pPr>
        <w:pStyle w:val="CodeText"/>
      </w:pPr>
    </w:p>
    <w:p w:rsidR="00322FF4" w:rsidRDefault="00322FF4" w:rsidP="00322FF4">
      <w:pPr>
        <w:pStyle w:val="CodeText"/>
      </w:pPr>
      <w:r>
        <w:t>INSERT INTO cl_continents</w:t>
      </w:r>
    </w:p>
    <w:p w:rsidR="00322FF4" w:rsidRDefault="00322FF4" w:rsidP="00322FF4">
      <w:pPr>
        <w:pStyle w:val="CodeText"/>
      </w:pPr>
      <w:r>
        <w:t xml:space="preserve">  (continent_id, continent_desc,global_id</w:t>
      </w:r>
    </w:p>
    <w:p w:rsidR="00322FF4" w:rsidRDefault="00322FF4" w:rsidP="00322FF4">
      <w:pPr>
        <w:pStyle w:val="CodeText"/>
      </w:pPr>
      <w:r>
        <w:t xml:space="preserve">  )</w:t>
      </w:r>
    </w:p>
    <w:p w:rsidR="00322FF4" w:rsidRDefault="00322FF4" w:rsidP="00322FF4">
      <w:pPr>
        <w:pStyle w:val="CodeText"/>
      </w:pPr>
      <w:r>
        <w:t>SELECT child_code,</w:t>
      </w:r>
    </w:p>
    <w:p w:rsidR="00322FF4" w:rsidRDefault="00322FF4" w:rsidP="00322FF4">
      <w:pPr>
        <w:pStyle w:val="CodeText"/>
      </w:pPr>
      <w:r>
        <w:t xml:space="preserve">  structure_desc,</w:t>
      </w:r>
    </w:p>
    <w:p w:rsidR="00322FF4" w:rsidRDefault="00322FF4" w:rsidP="00322FF4">
      <w:pPr>
        <w:pStyle w:val="CodeText"/>
      </w:pPr>
      <w:r>
        <w:t xml:space="preserve">  parent_code</w:t>
      </w:r>
    </w:p>
    <w:p w:rsidR="00322FF4" w:rsidRDefault="00322FF4" w:rsidP="00322FF4">
      <w:pPr>
        <w:pStyle w:val="CodeText"/>
      </w:pPr>
      <w:r>
        <w:t>FROM src.ext_geo_structure_iso3166</w:t>
      </w:r>
    </w:p>
    <w:p w:rsidR="00322FF4" w:rsidRDefault="00322FF4" w:rsidP="00322FF4">
      <w:pPr>
        <w:pStyle w:val="CodeText"/>
      </w:pPr>
      <w:r>
        <w:t>WHERE structure_level='Continents';</w:t>
      </w:r>
    </w:p>
    <w:p w:rsidR="00322FF4" w:rsidRDefault="00322FF4" w:rsidP="00322FF4">
      <w:pPr>
        <w:pStyle w:val="CodeText"/>
      </w:pPr>
    </w:p>
    <w:p w:rsidR="00322FF4" w:rsidRDefault="00322FF4" w:rsidP="00322FF4">
      <w:pPr>
        <w:pStyle w:val="CodeText"/>
      </w:pPr>
      <w:r>
        <w:t>INSERT INTO cl_regions</w:t>
      </w:r>
    </w:p>
    <w:p w:rsidR="00322FF4" w:rsidRDefault="00322FF4" w:rsidP="00322FF4">
      <w:pPr>
        <w:pStyle w:val="CodeText"/>
      </w:pPr>
      <w:r>
        <w:t xml:space="preserve">  (region_id, region_desc,continent_id</w:t>
      </w:r>
    </w:p>
    <w:p w:rsidR="00322FF4" w:rsidRDefault="00322FF4" w:rsidP="00322FF4">
      <w:pPr>
        <w:pStyle w:val="CodeText"/>
      </w:pPr>
      <w:r>
        <w:t xml:space="preserve">  )</w:t>
      </w:r>
    </w:p>
    <w:p w:rsidR="00322FF4" w:rsidRDefault="00322FF4" w:rsidP="00322FF4">
      <w:pPr>
        <w:pStyle w:val="CodeText"/>
      </w:pPr>
      <w:r>
        <w:t>SELECT child_code,</w:t>
      </w:r>
    </w:p>
    <w:p w:rsidR="00322FF4" w:rsidRDefault="00322FF4" w:rsidP="00322FF4">
      <w:pPr>
        <w:pStyle w:val="CodeText"/>
      </w:pPr>
      <w:r>
        <w:t xml:space="preserve">  structure_desc,</w:t>
      </w:r>
    </w:p>
    <w:p w:rsidR="00322FF4" w:rsidRDefault="00322FF4" w:rsidP="00322FF4">
      <w:pPr>
        <w:pStyle w:val="CodeText"/>
      </w:pPr>
      <w:r>
        <w:t xml:space="preserve">  parent_code</w:t>
      </w:r>
    </w:p>
    <w:p w:rsidR="00322FF4" w:rsidRDefault="00322FF4" w:rsidP="00322FF4">
      <w:pPr>
        <w:pStyle w:val="CodeText"/>
      </w:pPr>
      <w:r>
        <w:t>FROM src.ext_geo_structure_iso3166</w:t>
      </w:r>
    </w:p>
    <w:p w:rsidR="00322FF4" w:rsidRDefault="00322FF4" w:rsidP="00322FF4">
      <w:pPr>
        <w:pStyle w:val="CodeText"/>
      </w:pPr>
      <w:r>
        <w:t>WHERE structure_level='Regions';</w:t>
      </w:r>
    </w:p>
    <w:p w:rsidR="00322FF4" w:rsidRDefault="00322FF4" w:rsidP="00322FF4">
      <w:pPr>
        <w:pStyle w:val="CodeText"/>
      </w:pPr>
    </w:p>
    <w:p w:rsidR="00322FF4" w:rsidRDefault="00322FF4" w:rsidP="00322FF4">
      <w:pPr>
        <w:pStyle w:val="CodeText"/>
      </w:pPr>
      <w:r>
        <w:t>INSERT INTO cl_countries</w:t>
      </w:r>
    </w:p>
    <w:p w:rsidR="00322FF4" w:rsidRDefault="00322FF4" w:rsidP="00322FF4">
      <w:pPr>
        <w:pStyle w:val="CodeText"/>
      </w:pPr>
      <w:r>
        <w:t xml:space="preserve">  (country_id, country_code,country_desc, region_id</w:t>
      </w:r>
    </w:p>
    <w:p w:rsidR="00322FF4" w:rsidRDefault="00322FF4" w:rsidP="00322FF4">
      <w:pPr>
        <w:pStyle w:val="CodeText"/>
      </w:pPr>
      <w:r>
        <w:t xml:space="preserve">  )</w:t>
      </w:r>
    </w:p>
    <w:p w:rsidR="00322FF4" w:rsidRPr="00322FF4" w:rsidRDefault="00322FF4" w:rsidP="00322FF4">
      <w:pPr>
        <w:pStyle w:val="CodeText"/>
      </w:pPr>
      <w:r>
        <w:t>COMMIT;</w:t>
      </w:r>
    </w:p>
    <w:p w:rsidR="00322FF4" w:rsidRDefault="00322FF4" w:rsidP="00322FF4">
      <w:pPr>
        <w:pStyle w:val="CodeText"/>
      </w:pPr>
    </w:p>
    <w:p w:rsidR="00322FF4" w:rsidRDefault="00322FF4" w:rsidP="00322FF4">
      <w:pPr>
        <w:pStyle w:val="CodeText"/>
      </w:pPr>
    </w:p>
    <w:p w:rsidR="00322FF4" w:rsidRDefault="00322FF4" w:rsidP="00322FF4">
      <w:pPr>
        <w:pStyle w:val="CodeText"/>
        <w:pBdr>
          <w:bottom w:val="single" w:sz="6" w:space="1" w:color="auto"/>
        </w:pBdr>
      </w:pPr>
      <w:r>
        <w:drawing>
          <wp:inline distT="0" distB="0" distL="0" distR="0" wp14:anchorId="02EA4B3B" wp14:editId="74EF1F5D">
            <wp:extent cx="57531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F4" w:rsidRPr="00322FF4" w:rsidRDefault="00322FF4" w:rsidP="00322FF4">
      <w:pPr>
        <w:pStyle w:val="CodeText"/>
        <w:pBdr>
          <w:bottom w:val="single" w:sz="6" w:space="1" w:color="auto"/>
        </w:pBdr>
      </w:pPr>
    </w:p>
    <w:p w:rsidR="00322FF4" w:rsidRDefault="00322FF4" w:rsidP="00322FF4">
      <w:pPr>
        <w:pStyle w:val="Heading3"/>
      </w:pPr>
      <w:bookmarkStart w:id="15" w:name="_Toc498809248"/>
      <w:r>
        <w:t>3NF</w:t>
      </w:r>
      <w:bookmarkEnd w:id="15"/>
    </w:p>
    <w:p w:rsidR="00322FF4" w:rsidRPr="004956DF" w:rsidRDefault="00322FF4" w:rsidP="00322FF4">
      <w:pPr>
        <w:pStyle w:val="BodyText"/>
        <w:numPr>
          <w:ilvl w:val="0"/>
          <w:numId w:val="16"/>
        </w:numPr>
        <w:rPr>
          <w:szCs w:val="28"/>
        </w:rPr>
      </w:pPr>
      <w:r w:rsidRPr="004956DF">
        <w:rPr>
          <w:szCs w:val="28"/>
        </w:rPr>
        <w:t xml:space="preserve">Created user </w:t>
      </w:r>
      <w:r w:rsidRPr="004956DF">
        <w:rPr>
          <w:szCs w:val="28"/>
        </w:rPr>
        <w:t>BL_3NF</w:t>
      </w:r>
      <w:r w:rsidRPr="004956DF">
        <w:rPr>
          <w:szCs w:val="28"/>
        </w:rPr>
        <w:t xml:space="preserve"> and gave grants on select, create any table.</w:t>
      </w:r>
    </w:p>
    <w:p w:rsidR="00322FF4" w:rsidRDefault="00322FF4" w:rsidP="00322FF4">
      <w:pPr>
        <w:pStyle w:val="CodeText"/>
      </w:pPr>
      <w:r>
        <w:t>CREATE USER BL_3NF</w:t>
      </w:r>
    </w:p>
    <w:p w:rsidR="00322FF4" w:rsidRDefault="00322FF4" w:rsidP="00322FF4">
      <w:pPr>
        <w:pStyle w:val="CodeText"/>
      </w:pPr>
      <w:r>
        <w:t xml:space="preserve">  IDENTIFIED BY 123456</w:t>
      </w:r>
    </w:p>
    <w:p w:rsidR="00322FF4" w:rsidRDefault="00322FF4" w:rsidP="00322FF4">
      <w:pPr>
        <w:pStyle w:val="CodeText"/>
      </w:pPr>
      <w:r>
        <w:t xml:space="preserve">  DEFAULT TABLESPACE users</w:t>
      </w:r>
    </w:p>
    <w:p w:rsidR="00322FF4" w:rsidRDefault="00322FF4" w:rsidP="00322FF4">
      <w:pPr>
        <w:pStyle w:val="CodeText"/>
      </w:pPr>
      <w:r>
        <w:t xml:space="preserve">  QUOTA UNLIMITED ON users</w:t>
      </w:r>
    </w:p>
    <w:p w:rsidR="00322FF4" w:rsidRDefault="00322FF4" w:rsidP="00322FF4">
      <w:pPr>
        <w:pStyle w:val="CodeText"/>
      </w:pPr>
      <w:r>
        <w:t xml:space="preserve">  TEMPORARY TABLESPACE temp</w:t>
      </w:r>
    </w:p>
    <w:p w:rsidR="00322FF4" w:rsidRDefault="00322FF4" w:rsidP="00322FF4">
      <w:pPr>
        <w:pStyle w:val="CodeText"/>
      </w:pPr>
      <w:r>
        <w:t xml:space="preserve">  PROFILE default;</w:t>
      </w:r>
    </w:p>
    <w:p w:rsidR="00322FF4" w:rsidRDefault="00322FF4" w:rsidP="00322FF4">
      <w:pPr>
        <w:pStyle w:val="CodeText"/>
      </w:pPr>
      <w:r>
        <w:t xml:space="preserve">  </w:t>
      </w:r>
    </w:p>
    <w:p w:rsidR="00322FF4" w:rsidRDefault="00322FF4" w:rsidP="00322FF4">
      <w:pPr>
        <w:pStyle w:val="CodeText"/>
      </w:pPr>
      <w:r>
        <w:t>grant create session to BL_3NF;</w:t>
      </w:r>
    </w:p>
    <w:p w:rsidR="00322FF4" w:rsidRDefault="00322FF4" w:rsidP="00322FF4">
      <w:pPr>
        <w:pStyle w:val="CodeText"/>
      </w:pPr>
      <w:r>
        <w:lastRenderedPageBreak/>
        <w:t>EXEC system.grants_mgmt.grant_blat('CREATE ANY TABLE', 'BL_3NF');</w:t>
      </w:r>
    </w:p>
    <w:p w:rsidR="00322FF4" w:rsidRDefault="00322FF4" w:rsidP="00322FF4">
      <w:pPr>
        <w:pStyle w:val="CodeText"/>
      </w:pPr>
      <w:r>
        <w:t>EXEC system.grants_mgmt.grant_blat('SELECT ANY TABLE', 'BL_3NF');</w:t>
      </w:r>
    </w:p>
    <w:p w:rsidR="00322FF4" w:rsidRDefault="00322FF4" w:rsidP="00322FF4">
      <w:pPr>
        <w:pStyle w:val="BodyText"/>
        <w:numPr>
          <w:ilvl w:val="0"/>
          <w:numId w:val="16"/>
        </w:numPr>
      </w:pPr>
      <w:r>
        <w:t>Created tables</w:t>
      </w:r>
      <w:r>
        <w:t xml:space="preserve"> in </w:t>
      </w:r>
      <w:r>
        <w:t>the 3</w:t>
      </w:r>
      <w:r>
        <w:t>NF with all required</w:t>
      </w:r>
      <w:r>
        <w:t xml:space="preserve"> constraints</w:t>
      </w:r>
      <w:r>
        <w:t xml:space="preserve"> (PK,FK)</w:t>
      </w:r>
      <w:r>
        <w:t>.</w:t>
      </w:r>
    </w:p>
    <w:p w:rsidR="006C530D" w:rsidRDefault="006C530D" w:rsidP="006C530D">
      <w:pPr>
        <w:pStyle w:val="BodyText"/>
        <w:numPr>
          <w:ilvl w:val="0"/>
          <w:numId w:val="18"/>
        </w:numPr>
      </w:pPr>
      <w:r>
        <w:t>Country code is NULL, because one row (Channel Islands) doesn’t have it.</w:t>
      </w:r>
    </w:p>
    <w:p w:rsidR="00322FF4" w:rsidRDefault="00322FF4" w:rsidP="00322FF4">
      <w:pPr>
        <w:pStyle w:val="CodeText"/>
        <w:ind w:left="720"/>
      </w:pPr>
      <w:r>
        <w:t>CREATE TABLE globals</w:t>
      </w:r>
    </w:p>
    <w:p w:rsidR="00322FF4" w:rsidRDefault="00322FF4" w:rsidP="00322FF4">
      <w:pPr>
        <w:pStyle w:val="CodeText"/>
        <w:ind w:left="720"/>
      </w:pPr>
      <w:r>
        <w:t xml:space="preserve">  (</w:t>
      </w:r>
    </w:p>
    <w:p w:rsidR="00322FF4" w:rsidRDefault="00322FF4" w:rsidP="00322FF4">
      <w:pPr>
        <w:pStyle w:val="CodeText"/>
        <w:ind w:left="720"/>
      </w:pPr>
      <w:r>
        <w:t xml:space="preserve">    global_id   NUMBER(10,0) PRIMARY KEY ,</w:t>
      </w:r>
    </w:p>
    <w:p w:rsidR="00322FF4" w:rsidRDefault="00322FF4" w:rsidP="00322FF4">
      <w:pPr>
        <w:pStyle w:val="CodeText"/>
        <w:ind w:left="720"/>
      </w:pPr>
      <w:r>
        <w:t xml:space="preserve">    global_desc VARCHAR2 ( 200 CHAR ) NOT NULL</w:t>
      </w:r>
    </w:p>
    <w:p w:rsidR="00322FF4" w:rsidRDefault="00322FF4" w:rsidP="00322FF4">
      <w:pPr>
        <w:pStyle w:val="CodeText"/>
        <w:ind w:left="720"/>
      </w:pPr>
      <w:r>
        <w:t xml:space="preserve">  );</w:t>
      </w:r>
    </w:p>
    <w:p w:rsidR="00322FF4" w:rsidRDefault="00322FF4" w:rsidP="00322FF4">
      <w:pPr>
        <w:pStyle w:val="CodeText"/>
        <w:ind w:left="720"/>
      </w:pPr>
    </w:p>
    <w:p w:rsidR="00322FF4" w:rsidRDefault="00322FF4" w:rsidP="00322FF4">
      <w:pPr>
        <w:pStyle w:val="CodeText"/>
        <w:ind w:left="720"/>
      </w:pPr>
      <w:r>
        <w:t>CREATE TABLE continents</w:t>
      </w:r>
    </w:p>
    <w:p w:rsidR="00322FF4" w:rsidRDefault="00322FF4" w:rsidP="00322FF4">
      <w:pPr>
        <w:pStyle w:val="CodeText"/>
        <w:ind w:left="720"/>
      </w:pPr>
      <w:r>
        <w:t xml:space="preserve">  (</w:t>
      </w:r>
    </w:p>
    <w:p w:rsidR="00322FF4" w:rsidRDefault="00322FF4" w:rsidP="00322FF4">
      <w:pPr>
        <w:pStyle w:val="CodeText"/>
        <w:ind w:left="720"/>
      </w:pPr>
      <w:r>
        <w:t xml:space="preserve">    continent_id   NUMBER(10,0) PRIMARY KEY ,</w:t>
      </w:r>
    </w:p>
    <w:p w:rsidR="00322FF4" w:rsidRDefault="00322FF4" w:rsidP="00322FF4">
      <w:pPr>
        <w:pStyle w:val="CodeText"/>
        <w:ind w:left="720"/>
      </w:pPr>
      <w:r>
        <w:t xml:space="preserve">    continent_desc VARCHAR2 ( 200 CHAR ) NOT NULL,</w:t>
      </w:r>
    </w:p>
    <w:p w:rsidR="00322FF4" w:rsidRDefault="00322FF4" w:rsidP="00322FF4">
      <w:pPr>
        <w:pStyle w:val="CodeText"/>
        <w:ind w:left="720"/>
      </w:pPr>
      <w:r>
        <w:t xml:space="preserve">    global_id NUMBER(10,0) NOT NULL,</w:t>
      </w:r>
    </w:p>
    <w:p w:rsidR="00322FF4" w:rsidRDefault="00322FF4" w:rsidP="00322FF4">
      <w:pPr>
        <w:pStyle w:val="CodeText"/>
        <w:ind w:left="720"/>
      </w:pPr>
      <w:r>
        <w:t xml:space="preserve">    CONSTRAINT gk_glob FOREIGN KEY (global_id) REFERENCES globals(global_id) </w:t>
      </w:r>
    </w:p>
    <w:p w:rsidR="00322FF4" w:rsidRDefault="00322FF4" w:rsidP="00322FF4">
      <w:pPr>
        <w:pStyle w:val="CodeText"/>
        <w:ind w:left="720"/>
      </w:pPr>
      <w:r>
        <w:t xml:space="preserve">  );</w:t>
      </w:r>
    </w:p>
    <w:p w:rsidR="00322FF4" w:rsidRDefault="00322FF4" w:rsidP="00322FF4">
      <w:pPr>
        <w:pStyle w:val="CodeText"/>
        <w:ind w:left="720"/>
      </w:pPr>
      <w:r>
        <w:t xml:space="preserve">  </w:t>
      </w:r>
    </w:p>
    <w:p w:rsidR="00322FF4" w:rsidRDefault="00322FF4" w:rsidP="00322FF4">
      <w:pPr>
        <w:pStyle w:val="CodeText"/>
        <w:ind w:left="720"/>
      </w:pPr>
      <w:r>
        <w:t>CREATE TABLE regions</w:t>
      </w:r>
    </w:p>
    <w:p w:rsidR="00322FF4" w:rsidRDefault="00322FF4" w:rsidP="00322FF4">
      <w:pPr>
        <w:pStyle w:val="CodeText"/>
        <w:ind w:left="720"/>
      </w:pPr>
      <w:r>
        <w:t xml:space="preserve">  (</w:t>
      </w:r>
    </w:p>
    <w:p w:rsidR="00322FF4" w:rsidRDefault="00322FF4" w:rsidP="00322FF4">
      <w:pPr>
        <w:pStyle w:val="CodeText"/>
        <w:ind w:left="720"/>
      </w:pPr>
      <w:r>
        <w:t xml:space="preserve">    region_id    NUMBER(10,0) PRIMARY KEY,</w:t>
      </w:r>
    </w:p>
    <w:p w:rsidR="00322FF4" w:rsidRDefault="00322FF4" w:rsidP="00322FF4">
      <w:pPr>
        <w:pStyle w:val="CodeText"/>
        <w:ind w:left="720"/>
      </w:pPr>
      <w:r>
        <w:t xml:space="preserve">    region_desc  VARCHAR2 ( 200 CHAR ) NOT NULL,</w:t>
      </w:r>
    </w:p>
    <w:p w:rsidR="00322FF4" w:rsidRDefault="00322FF4" w:rsidP="00322FF4">
      <w:pPr>
        <w:pStyle w:val="CodeText"/>
        <w:ind w:left="720"/>
      </w:pPr>
      <w:r>
        <w:t xml:space="preserve">    continent_id NUMBER(10,0) NOT NULL,</w:t>
      </w:r>
    </w:p>
    <w:p w:rsidR="00322FF4" w:rsidRDefault="00322FF4" w:rsidP="00322FF4">
      <w:pPr>
        <w:pStyle w:val="CodeText"/>
        <w:ind w:left="720"/>
      </w:pPr>
      <w:r>
        <w:t xml:space="preserve">    CONSTRAINT fk_cont FOREIGN KEY (continent_id) REFERENCES continents(continent_id)</w:t>
      </w:r>
    </w:p>
    <w:p w:rsidR="00322FF4" w:rsidRDefault="00322FF4" w:rsidP="00322FF4">
      <w:pPr>
        <w:pStyle w:val="CodeText"/>
        <w:ind w:left="720"/>
      </w:pPr>
      <w:r>
        <w:t xml:space="preserve">  );</w:t>
      </w:r>
    </w:p>
    <w:p w:rsidR="00322FF4" w:rsidRDefault="00322FF4" w:rsidP="00322FF4">
      <w:pPr>
        <w:pStyle w:val="CodeText"/>
        <w:ind w:left="720"/>
      </w:pPr>
      <w:r>
        <w:t xml:space="preserve">  </w:t>
      </w:r>
    </w:p>
    <w:p w:rsidR="00322FF4" w:rsidRDefault="00322FF4" w:rsidP="00322FF4">
      <w:pPr>
        <w:pStyle w:val="CodeText"/>
        <w:ind w:left="720"/>
      </w:pPr>
      <w:r>
        <w:t>CREATE TABLE countries</w:t>
      </w:r>
    </w:p>
    <w:p w:rsidR="00322FF4" w:rsidRDefault="00322FF4" w:rsidP="00322FF4">
      <w:pPr>
        <w:pStyle w:val="CodeText"/>
        <w:ind w:left="720"/>
      </w:pPr>
      <w:r>
        <w:t xml:space="preserve">  (</w:t>
      </w:r>
    </w:p>
    <w:p w:rsidR="00322FF4" w:rsidRDefault="00322FF4" w:rsidP="00322FF4">
      <w:pPr>
        <w:pStyle w:val="CodeText"/>
        <w:ind w:left="720"/>
      </w:pPr>
      <w:r>
        <w:t xml:space="preserve">    country_id   NUMBER(10,0) PRIMARY KEY NOT NULL,</w:t>
      </w:r>
    </w:p>
    <w:p w:rsidR="00322FF4" w:rsidRDefault="00322FF4" w:rsidP="00322FF4">
      <w:pPr>
        <w:pStyle w:val="CodeText"/>
        <w:ind w:left="720"/>
      </w:pPr>
      <w:r>
        <w:t xml:space="preserve">    country_desc VARCHAR2 ( 200 CHAR ) NOT NULL,</w:t>
      </w:r>
    </w:p>
    <w:p w:rsidR="00322FF4" w:rsidRDefault="00322FF4" w:rsidP="00322FF4">
      <w:pPr>
        <w:pStyle w:val="CodeText"/>
        <w:ind w:left="720"/>
      </w:pPr>
      <w:r>
        <w:t xml:space="preserve">    country_code VARCHAR2 ( 3 ),</w:t>
      </w:r>
    </w:p>
    <w:p w:rsidR="00322FF4" w:rsidRDefault="00322FF4" w:rsidP="00322FF4">
      <w:pPr>
        <w:pStyle w:val="CodeText"/>
        <w:ind w:left="720"/>
      </w:pPr>
      <w:r>
        <w:t xml:space="preserve">    region_id    NUMBER(10,0)NOT NULL ,</w:t>
      </w:r>
    </w:p>
    <w:p w:rsidR="00322FF4" w:rsidRDefault="00322FF4" w:rsidP="00322FF4">
      <w:pPr>
        <w:pStyle w:val="CodeText"/>
        <w:ind w:left="720"/>
      </w:pPr>
      <w:r>
        <w:t xml:space="preserve">    CONSTRAINT fk_reg FOREIGN KEY (region_id) REFERENCES regions(region_id)</w:t>
      </w:r>
    </w:p>
    <w:p w:rsidR="00322FF4" w:rsidRDefault="00322FF4" w:rsidP="00322FF4">
      <w:pPr>
        <w:pStyle w:val="CodeText"/>
        <w:ind w:left="720"/>
      </w:pPr>
      <w:r>
        <w:t xml:space="preserve">  );</w:t>
      </w:r>
    </w:p>
    <w:p w:rsidR="00322FF4" w:rsidRDefault="00322FF4" w:rsidP="00322FF4">
      <w:pPr>
        <w:pStyle w:val="BodyText"/>
        <w:numPr>
          <w:ilvl w:val="0"/>
          <w:numId w:val="16"/>
        </w:numPr>
      </w:pPr>
      <w:r>
        <w:t>Gave needed grants, so user BL_</w:t>
      </w:r>
      <w:r>
        <w:t>3NF</w:t>
      </w:r>
      <w:r>
        <w:t xml:space="preserve"> can select from </w:t>
      </w:r>
      <w:r>
        <w:t>BL_CL</w:t>
      </w:r>
      <w:r>
        <w:t xml:space="preserve"> tables (run it from system).</w:t>
      </w:r>
    </w:p>
    <w:p w:rsidR="00322FF4" w:rsidRPr="00322FF4" w:rsidRDefault="00322FF4" w:rsidP="00322FF4">
      <w:pPr>
        <w:pStyle w:val="CodeText"/>
      </w:pPr>
      <w:r w:rsidRPr="00322FF4">
        <w:t>exec system.grants_mgmt.grant_blat ('SELECT', 'BL_CL','cl_continents','BL_3NF');</w:t>
      </w:r>
    </w:p>
    <w:p w:rsidR="00322FF4" w:rsidRPr="00322FF4" w:rsidRDefault="00322FF4" w:rsidP="00322FF4">
      <w:pPr>
        <w:pStyle w:val="CodeText"/>
      </w:pPr>
      <w:r w:rsidRPr="00322FF4">
        <w:t>exec system.grants_mgmt.grant_blat ('SELECT', 'BL_CL','cl_countries','BL_3NF');</w:t>
      </w:r>
    </w:p>
    <w:p w:rsidR="00322FF4" w:rsidRPr="00322FF4" w:rsidRDefault="00322FF4" w:rsidP="00322FF4">
      <w:pPr>
        <w:pStyle w:val="CodeText"/>
      </w:pPr>
      <w:r w:rsidRPr="00322FF4">
        <w:t>exec system.grants_mgmt.grant_blat ('SELECT', 'BL_CL','cl_global','BL_3NF');</w:t>
      </w:r>
    </w:p>
    <w:p w:rsidR="00322FF4" w:rsidRDefault="00322FF4" w:rsidP="00322FF4">
      <w:pPr>
        <w:pStyle w:val="CodeText"/>
      </w:pPr>
      <w:r w:rsidRPr="00322FF4">
        <w:t>exec system.grants_mgmt.grant_blat ('SELECT', 'BL_CL','cl_regions','BL_3NF');</w:t>
      </w:r>
    </w:p>
    <w:p w:rsidR="00322FF4" w:rsidRDefault="00322FF4" w:rsidP="00322FF4">
      <w:pPr>
        <w:pStyle w:val="BodyText"/>
        <w:numPr>
          <w:ilvl w:val="0"/>
          <w:numId w:val="16"/>
        </w:numPr>
      </w:pPr>
      <w:r>
        <w:t xml:space="preserve">Inserted data into them from </w:t>
      </w:r>
      <w:r>
        <w:t>BL_CL</w:t>
      </w:r>
      <w:r>
        <w:t>.</w:t>
      </w:r>
    </w:p>
    <w:p w:rsidR="00322FF4" w:rsidRDefault="00322FF4" w:rsidP="00322FF4">
      <w:pPr>
        <w:pStyle w:val="CodeText"/>
      </w:pPr>
      <w:r>
        <w:t>INSERT INTO globals</w:t>
      </w:r>
    </w:p>
    <w:p w:rsidR="00322FF4" w:rsidRDefault="00322FF4" w:rsidP="00322FF4">
      <w:pPr>
        <w:pStyle w:val="CodeText"/>
      </w:pPr>
      <w:r>
        <w:t>SELECT * FROM bl_cl.cl_global;</w:t>
      </w:r>
    </w:p>
    <w:p w:rsidR="00322FF4" w:rsidRDefault="00322FF4" w:rsidP="00322FF4">
      <w:pPr>
        <w:pStyle w:val="CodeText"/>
      </w:pPr>
    </w:p>
    <w:p w:rsidR="00322FF4" w:rsidRDefault="00322FF4" w:rsidP="00322FF4">
      <w:pPr>
        <w:pStyle w:val="CodeText"/>
      </w:pPr>
      <w:r>
        <w:t>INSERT INTO continents</w:t>
      </w:r>
    </w:p>
    <w:p w:rsidR="00322FF4" w:rsidRDefault="00322FF4" w:rsidP="00322FF4">
      <w:pPr>
        <w:pStyle w:val="CodeText"/>
      </w:pPr>
      <w:r>
        <w:t>SELECT * FROM bl_cl.cl_continents;</w:t>
      </w:r>
    </w:p>
    <w:p w:rsidR="00322FF4" w:rsidRDefault="00322FF4" w:rsidP="00322FF4">
      <w:pPr>
        <w:pStyle w:val="CodeText"/>
      </w:pPr>
    </w:p>
    <w:p w:rsidR="00322FF4" w:rsidRDefault="00322FF4" w:rsidP="00322FF4">
      <w:pPr>
        <w:pStyle w:val="CodeText"/>
      </w:pPr>
      <w:r>
        <w:t>INSERT INTO regions</w:t>
      </w:r>
    </w:p>
    <w:p w:rsidR="00322FF4" w:rsidRDefault="00322FF4" w:rsidP="00322FF4">
      <w:pPr>
        <w:pStyle w:val="CodeText"/>
      </w:pPr>
      <w:r>
        <w:t>SELECT * FROM bl_cl.cl_regions;</w:t>
      </w:r>
    </w:p>
    <w:p w:rsidR="00322FF4" w:rsidRDefault="00322FF4" w:rsidP="00322FF4">
      <w:pPr>
        <w:pStyle w:val="CodeText"/>
      </w:pPr>
    </w:p>
    <w:p w:rsidR="00322FF4" w:rsidRDefault="00322FF4" w:rsidP="00322FF4">
      <w:pPr>
        <w:pStyle w:val="CodeText"/>
      </w:pPr>
      <w:r>
        <w:t>INSERT INTO countries</w:t>
      </w:r>
    </w:p>
    <w:p w:rsidR="00322FF4" w:rsidRDefault="00322FF4" w:rsidP="00322FF4">
      <w:pPr>
        <w:pStyle w:val="CodeText"/>
      </w:pPr>
      <w:r>
        <w:t>SELECT * FROM bl_cl.cl_countries;</w:t>
      </w:r>
    </w:p>
    <w:p w:rsidR="00322FF4" w:rsidRDefault="00322FF4" w:rsidP="00322FF4">
      <w:pPr>
        <w:pStyle w:val="CodeText"/>
      </w:pPr>
    </w:p>
    <w:p w:rsidR="00322FF4" w:rsidRDefault="00322FF4" w:rsidP="006C530D">
      <w:pPr>
        <w:pStyle w:val="CodeText"/>
      </w:pPr>
      <w:r>
        <w:t>COMMIT;</w:t>
      </w:r>
    </w:p>
    <w:p w:rsidR="00322FF4" w:rsidRDefault="00322FF4" w:rsidP="00322FF4">
      <w:pPr>
        <w:pStyle w:val="Heading3"/>
      </w:pPr>
      <w:bookmarkStart w:id="16" w:name="_Toc498809249"/>
      <w:r>
        <w:t>Result</w:t>
      </w:r>
      <w:bookmarkEnd w:id="16"/>
    </w:p>
    <w:p w:rsidR="00322FF4" w:rsidRPr="00322FF4" w:rsidRDefault="00322FF4" w:rsidP="00322FF4">
      <w:pPr>
        <w:pStyle w:val="BodyText"/>
      </w:pPr>
      <w:r>
        <w:rPr>
          <w:noProof/>
        </w:rPr>
        <w:drawing>
          <wp:inline distT="0" distB="0" distL="0" distR="0" wp14:anchorId="59021246" wp14:editId="45E971C0">
            <wp:extent cx="262890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F4" w:rsidRPr="00322FF4" w:rsidRDefault="00322FF4" w:rsidP="00322FF4">
      <w:pPr>
        <w:pStyle w:val="CodeText"/>
        <w:ind w:left="720"/>
      </w:pPr>
    </w:p>
    <w:p w:rsidR="00322FF4" w:rsidRDefault="006C530D" w:rsidP="006C530D">
      <w:pPr>
        <w:pStyle w:val="BodyText"/>
        <w:rPr>
          <w:rFonts w:ascii="Arial" w:hAnsi="Arial"/>
          <w:b/>
          <w:sz w:val="24"/>
        </w:rPr>
      </w:pPr>
      <w:r>
        <w:t>All scripts are also in the folder.</w:t>
      </w:r>
      <w:r w:rsidR="00322FF4">
        <w:br w:type="page"/>
      </w:r>
    </w:p>
    <w:p w:rsidR="009042B4" w:rsidRDefault="009042B4" w:rsidP="009042B4">
      <w:pPr>
        <w:pStyle w:val="Heading1"/>
      </w:pPr>
      <w:bookmarkStart w:id="17" w:name="_Toc498809250"/>
      <w:r>
        <w:lastRenderedPageBreak/>
        <w:t>SQL*Plu</w:t>
      </w:r>
      <w:bookmarkEnd w:id="11"/>
      <w:r w:rsidR="00322FF4">
        <w:t>s</w:t>
      </w:r>
      <w:bookmarkEnd w:id="17"/>
    </w:p>
    <w:p w:rsidR="009042B4" w:rsidRPr="007A2B54" w:rsidRDefault="009042B4" w:rsidP="009042B4">
      <w:pPr>
        <w:pStyle w:val="BodyText"/>
        <w:rPr>
          <w:color w:val="FF0000"/>
        </w:rPr>
      </w:pPr>
      <w:r w:rsidRPr="007A2B54">
        <w:rPr>
          <w:color w:val="FF0000"/>
        </w:rPr>
        <w:t>Connect to a database via SQL*Plus client and do next steps:</w:t>
      </w:r>
    </w:p>
    <w:p w:rsidR="009042B4" w:rsidRPr="007A2B54" w:rsidRDefault="009042B4" w:rsidP="009042B4">
      <w:pPr>
        <w:pStyle w:val="ListBullet"/>
        <w:rPr>
          <w:color w:val="FF0000"/>
        </w:rPr>
      </w:pPr>
      <w:r w:rsidRPr="007A2B54">
        <w:rPr>
          <w:color w:val="FF0000"/>
        </w:rPr>
        <w:t>Show execution plans in SQL*Plans</w:t>
      </w:r>
    </w:p>
    <w:p w:rsidR="009042B4" w:rsidRPr="007A2B54" w:rsidRDefault="009042B4" w:rsidP="009042B4">
      <w:pPr>
        <w:pStyle w:val="ListBullet"/>
        <w:rPr>
          <w:color w:val="FF0000"/>
        </w:rPr>
      </w:pPr>
      <w:r w:rsidRPr="007A2B54">
        <w:rPr>
          <w:color w:val="FF0000"/>
        </w:rPr>
        <w:t>Set timing on</w:t>
      </w:r>
    </w:p>
    <w:p w:rsidR="009042B4" w:rsidRPr="007A2B54" w:rsidRDefault="009042B4" w:rsidP="009042B4">
      <w:pPr>
        <w:pStyle w:val="ListBullet"/>
        <w:rPr>
          <w:color w:val="FF0000"/>
        </w:rPr>
      </w:pPr>
      <w:r w:rsidRPr="007A2B54">
        <w:rPr>
          <w:color w:val="FF0000"/>
        </w:rPr>
        <w:t>Run script</w:t>
      </w:r>
    </w:p>
    <w:p w:rsidR="009042B4" w:rsidRPr="007A2B54" w:rsidRDefault="009042B4" w:rsidP="009042B4">
      <w:pPr>
        <w:pStyle w:val="ListBullet"/>
        <w:rPr>
          <w:color w:val="FF0000"/>
        </w:rPr>
      </w:pPr>
      <w:r w:rsidRPr="007A2B54">
        <w:rPr>
          <w:color w:val="FF0000"/>
        </w:rPr>
        <w:t>Save data to file</w:t>
      </w:r>
    </w:p>
    <w:p w:rsidR="009042B4" w:rsidRPr="007A2B54" w:rsidRDefault="009042B4" w:rsidP="009042B4">
      <w:pPr>
        <w:pStyle w:val="BodyText"/>
        <w:rPr>
          <w:color w:val="FF0000"/>
        </w:rPr>
      </w:pPr>
      <w:r w:rsidRPr="007A2B54">
        <w:rPr>
          <w:color w:val="FF0000"/>
        </w:rPr>
        <w:t>Task Results:</w:t>
      </w:r>
    </w:p>
    <w:p w:rsidR="00C3363B" w:rsidRDefault="009042B4" w:rsidP="00C3363B">
      <w:pPr>
        <w:pStyle w:val="ListBullet"/>
        <w:rPr>
          <w:color w:val="FF0000"/>
        </w:rPr>
      </w:pPr>
      <w:r w:rsidRPr="007A2B54">
        <w:rPr>
          <w:color w:val="FF0000"/>
        </w:rPr>
        <w:t xml:space="preserve">Put screenshots on </w:t>
      </w:r>
      <w:r w:rsidR="00730068" w:rsidRPr="007A2B54">
        <w:rPr>
          <w:color w:val="FF0000"/>
        </w:rPr>
        <w:t>Git</w:t>
      </w:r>
      <w:r w:rsidRPr="007A2B54">
        <w:rPr>
          <w:color w:val="FF0000"/>
        </w:rPr>
        <w:t>.</w:t>
      </w:r>
    </w:p>
    <w:p w:rsidR="006C530D" w:rsidRDefault="006C530D" w:rsidP="006C530D">
      <w:pPr>
        <w:pStyle w:val="ListBullet"/>
        <w:numPr>
          <w:ilvl w:val="0"/>
          <w:numId w:val="0"/>
        </w:numPr>
        <w:ind w:left="360"/>
        <w:rPr>
          <w:color w:val="FF0000"/>
        </w:rPr>
      </w:pPr>
    </w:p>
    <w:p w:rsidR="006C530D" w:rsidRDefault="006C530D" w:rsidP="006C530D">
      <w:pPr>
        <w:pStyle w:val="Heading3"/>
      </w:pPr>
      <w:bookmarkStart w:id="18" w:name="_Toc498809251"/>
      <w:r>
        <w:t>Connection</w:t>
      </w:r>
      <w:bookmarkEnd w:id="18"/>
    </w:p>
    <w:p w:rsidR="006C530D" w:rsidRPr="006C530D" w:rsidRDefault="006C530D" w:rsidP="006C530D">
      <w:pPr>
        <w:pStyle w:val="BodyText"/>
      </w:pPr>
      <w:r>
        <w:t>Run sqlplus from terminal in Linux. Login and connected as BL_3NF user.</w:t>
      </w:r>
    </w:p>
    <w:p w:rsidR="006C530D" w:rsidRDefault="006C530D" w:rsidP="006C530D">
      <w:r>
        <w:rPr>
          <w:noProof/>
        </w:rPr>
        <w:drawing>
          <wp:inline distT="0" distB="0" distL="0" distR="0" wp14:anchorId="7CF6A67D" wp14:editId="1D5DF250">
            <wp:extent cx="594360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0D" w:rsidRDefault="006C530D" w:rsidP="006C530D"/>
    <w:p w:rsidR="006C530D" w:rsidRDefault="006C530D" w:rsidP="006C530D">
      <w:r>
        <w:rPr>
          <w:noProof/>
        </w:rPr>
        <w:drawing>
          <wp:inline distT="0" distB="0" distL="0" distR="0" wp14:anchorId="3825A5EE" wp14:editId="175B5E26">
            <wp:extent cx="2657475" cy="47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0D" w:rsidRDefault="006C530D" w:rsidP="006C530D"/>
    <w:p w:rsidR="006C530D" w:rsidRDefault="006C530D">
      <w:pPr>
        <w:widowControl/>
        <w:spacing w:line="240" w:lineRule="auto"/>
        <w:rPr>
          <w:rFonts w:ascii="Arial" w:hAnsi="Arial"/>
          <w:i/>
          <w:sz w:val="28"/>
        </w:rPr>
      </w:pPr>
      <w:r>
        <w:br w:type="page"/>
      </w:r>
    </w:p>
    <w:p w:rsidR="006C530D" w:rsidRDefault="006C530D" w:rsidP="006C530D">
      <w:pPr>
        <w:pStyle w:val="Heading3"/>
      </w:pPr>
      <w:bookmarkStart w:id="19" w:name="_Toc498809252"/>
      <w:r>
        <w:lastRenderedPageBreak/>
        <w:t>First select</w:t>
      </w:r>
      <w:bookmarkEnd w:id="19"/>
    </w:p>
    <w:p w:rsidR="006C530D" w:rsidRDefault="006C530D" w:rsidP="006C530D">
      <w:pPr>
        <w:pStyle w:val="BodyText"/>
      </w:pPr>
      <w:r>
        <w:t>Run simple select without any additional settings.</w:t>
      </w:r>
    </w:p>
    <w:p w:rsidR="004956DF" w:rsidRPr="004956DF" w:rsidRDefault="004956DF" w:rsidP="004956DF">
      <w:pPr>
        <w:pStyle w:val="ListBullet"/>
        <w:rPr>
          <w:sz w:val="28"/>
        </w:rPr>
      </w:pPr>
      <w:r w:rsidRPr="004956DF">
        <w:rPr>
          <w:sz w:val="28"/>
        </w:rPr>
        <w:t xml:space="preserve">Sign </w:t>
      </w:r>
      <w:r w:rsidRPr="004956DF">
        <w:rPr>
          <w:b/>
          <w:sz w:val="28"/>
        </w:rPr>
        <w:t>‘/’</w:t>
      </w:r>
      <w:r w:rsidRPr="004956DF">
        <w:rPr>
          <w:sz w:val="28"/>
        </w:rPr>
        <w:t xml:space="preserve"> is used because sqlplus gives an opportunity to write in several lines, and using ‘/’ we show</w:t>
      </w:r>
      <w:bookmarkStart w:id="20" w:name="_GoBack"/>
      <w:bookmarkEnd w:id="20"/>
      <w:r w:rsidRPr="004956DF">
        <w:rPr>
          <w:sz w:val="28"/>
        </w:rPr>
        <w:t xml:space="preserve"> that the command is ready.</w:t>
      </w:r>
    </w:p>
    <w:p w:rsidR="006C530D" w:rsidRDefault="006C530D" w:rsidP="006C530D">
      <w:r>
        <w:rPr>
          <w:noProof/>
        </w:rPr>
        <w:drawing>
          <wp:inline distT="0" distB="0" distL="0" distR="0" wp14:anchorId="062D188C" wp14:editId="0B135734">
            <wp:extent cx="26289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51D0B" wp14:editId="5F37D67B">
            <wp:extent cx="1647825" cy="1590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0D" w:rsidRDefault="006C530D" w:rsidP="006C530D">
      <w:pPr>
        <w:pStyle w:val="BodyText"/>
      </w:pPr>
    </w:p>
    <w:p w:rsidR="006C530D" w:rsidRDefault="006C530D" w:rsidP="006C530D">
      <w:pPr>
        <w:pStyle w:val="Heading3"/>
      </w:pPr>
      <w:bookmarkStart w:id="21" w:name="_Toc498809253"/>
      <w:r>
        <w:t>Set timing on</w:t>
      </w:r>
      <w:bookmarkEnd w:id="21"/>
    </w:p>
    <w:p w:rsidR="006C530D" w:rsidRDefault="006C530D" w:rsidP="006C530D">
      <w:pPr>
        <w:pStyle w:val="BodyText"/>
      </w:pPr>
      <w:r>
        <w:rPr>
          <w:noProof/>
        </w:rPr>
        <w:drawing>
          <wp:inline distT="0" distB="0" distL="0" distR="0" wp14:anchorId="234FD7BF" wp14:editId="3470734A">
            <wp:extent cx="160020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0D" w:rsidRDefault="006C530D" w:rsidP="006C530D">
      <w:pPr>
        <w:pStyle w:val="BodyText"/>
      </w:pPr>
      <w:r>
        <w:t>With this option after each query we can see elapsed time (how much time was taken)</w:t>
      </w:r>
    </w:p>
    <w:p w:rsidR="006C530D" w:rsidRDefault="006C530D" w:rsidP="006C530D">
      <w:pPr>
        <w:pStyle w:val="BodyText"/>
      </w:pPr>
      <w:r>
        <w:rPr>
          <w:noProof/>
        </w:rPr>
        <w:lastRenderedPageBreak/>
        <w:drawing>
          <wp:inline distT="0" distB="0" distL="0" distR="0" wp14:anchorId="23130D42" wp14:editId="2CF06CED">
            <wp:extent cx="3898232" cy="25749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926" cy="25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0D" w:rsidRDefault="006C530D" w:rsidP="006C530D">
      <w:pPr>
        <w:pStyle w:val="Heading3"/>
      </w:pPr>
      <w:bookmarkStart w:id="22" w:name="_Toc498809254"/>
      <w:r>
        <w:t>Explain plan for</w:t>
      </w:r>
      <w:bookmarkEnd w:id="22"/>
    </w:p>
    <w:p w:rsidR="006C530D" w:rsidRDefault="006C530D" w:rsidP="006C530D">
      <w:pPr>
        <w:pStyle w:val="BodyText"/>
      </w:pPr>
      <w:r>
        <w:rPr>
          <w:noProof/>
        </w:rPr>
        <w:drawing>
          <wp:inline distT="0" distB="0" distL="0" distR="0" wp14:anchorId="1A9C7AEB" wp14:editId="002459A0">
            <wp:extent cx="3990975" cy="1733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0D" w:rsidRDefault="006C530D" w:rsidP="006C530D">
      <w:pPr>
        <w:rPr>
          <w:noProof/>
        </w:rPr>
      </w:pPr>
      <w:r>
        <w:rPr>
          <w:noProof/>
        </w:rPr>
        <w:drawing>
          <wp:inline distT="0" distB="0" distL="0" distR="0" wp14:anchorId="256F87C6" wp14:editId="42B88A7A">
            <wp:extent cx="5005137" cy="3699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950" cy="37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59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A5321A" wp14:editId="287FE9BC">
            <wp:extent cx="5943600" cy="405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0D" w:rsidRDefault="006C530D" w:rsidP="006C530D">
      <w:pPr>
        <w:pStyle w:val="Heading3"/>
        <w:rPr>
          <w:noProof/>
        </w:rPr>
      </w:pPr>
      <w:bookmarkStart w:id="23" w:name="_Toc498809255"/>
      <w:r>
        <w:rPr>
          <w:noProof/>
        </w:rPr>
        <w:t>Save results</w:t>
      </w:r>
      <w:bookmarkEnd w:id="23"/>
    </w:p>
    <w:p w:rsidR="006C530D" w:rsidRPr="006C530D" w:rsidRDefault="006C530D" w:rsidP="006C530D">
      <w:pPr>
        <w:pStyle w:val="Heading4"/>
      </w:pPr>
      <w:r>
        <w:t xml:space="preserve">Save </w:t>
      </w:r>
      <w:r w:rsidR="004956DF">
        <w:t xml:space="preserve">the </w:t>
      </w:r>
      <w:r>
        <w:t>query</w:t>
      </w:r>
    </w:p>
    <w:p w:rsidR="004956DF" w:rsidRDefault="004956DF" w:rsidP="004956DF">
      <w:pPr>
        <w:pStyle w:val="BodyText"/>
      </w:pPr>
      <w:r>
        <w:t>The last query was saved in the file test.sql</w:t>
      </w:r>
    </w:p>
    <w:p w:rsidR="004956DF" w:rsidRDefault="006C530D" w:rsidP="006C530D">
      <w:pPr>
        <w:rPr>
          <w:noProof/>
        </w:rPr>
      </w:pPr>
      <w:r>
        <w:rPr>
          <w:noProof/>
        </w:rPr>
        <w:drawing>
          <wp:inline distT="0" distB="0" distL="0" distR="0" wp14:anchorId="4E36A66A" wp14:editId="219B1789">
            <wp:extent cx="2466975" cy="352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3701"/>
                    <a:stretch/>
                  </pic:blipFill>
                  <pic:spPr bwMode="auto">
                    <a:xfrm>
                      <a:off x="0" y="0"/>
                      <a:ext cx="2466975" cy="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6DF" w:rsidRDefault="004956DF" w:rsidP="006C530D">
      <w:pPr>
        <w:rPr>
          <w:noProof/>
        </w:rPr>
      </w:pPr>
    </w:p>
    <w:p w:rsidR="004956DF" w:rsidRDefault="004956DF" w:rsidP="006C530D">
      <w:pPr>
        <w:rPr>
          <w:noProof/>
        </w:rPr>
      </w:pPr>
      <w:r>
        <w:rPr>
          <w:noProof/>
        </w:rPr>
        <w:t>The next query was added to the previous in the file test.sql</w:t>
      </w:r>
    </w:p>
    <w:p w:rsidR="004956DF" w:rsidRDefault="004956DF" w:rsidP="006C530D">
      <w:pPr>
        <w:rPr>
          <w:noProof/>
        </w:rPr>
      </w:pPr>
      <w:r>
        <w:rPr>
          <w:noProof/>
        </w:rPr>
        <w:drawing>
          <wp:inline distT="0" distB="0" distL="0" distR="0" wp14:anchorId="6DE09058" wp14:editId="160091A3">
            <wp:extent cx="2619375" cy="1076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DF" w:rsidRDefault="004956DF" w:rsidP="006C530D">
      <w:pPr>
        <w:rPr>
          <w:noProof/>
        </w:rPr>
      </w:pPr>
      <w:r>
        <w:rPr>
          <w:noProof/>
        </w:rPr>
        <w:drawing>
          <wp:inline distT="0" distB="0" distL="0" distR="0" wp14:anchorId="44F6E47B" wp14:editId="23F33FFD">
            <wp:extent cx="3600450" cy="1162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DF" w:rsidRDefault="004956DF" w:rsidP="006C530D">
      <w:pPr>
        <w:rPr>
          <w:noProof/>
        </w:rPr>
      </w:pPr>
    </w:p>
    <w:p w:rsidR="004956DF" w:rsidRDefault="004956DF" w:rsidP="004956DF">
      <w:pPr>
        <w:pStyle w:val="Heading4"/>
      </w:pPr>
      <w:r>
        <w:lastRenderedPageBreak/>
        <w:t>Save result of the query</w:t>
      </w:r>
    </w:p>
    <w:p w:rsidR="004956DF" w:rsidRDefault="004956DF" w:rsidP="004956DF">
      <w:pPr>
        <w:pStyle w:val="BodyText"/>
      </w:pPr>
      <w:r>
        <w:t>The</w:t>
      </w:r>
      <w:r>
        <w:t xml:space="preserve"> result of the q</w:t>
      </w:r>
      <w:r>
        <w:t xml:space="preserve">uery was saved in the file </w:t>
      </w:r>
      <w:r>
        <w:t>output.lst</w:t>
      </w:r>
    </w:p>
    <w:p w:rsidR="004956DF" w:rsidRDefault="004956DF" w:rsidP="004956DF">
      <w:pPr>
        <w:pStyle w:val="BodyText"/>
      </w:pPr>
      <w:r>
        <w:rPr>
          <w:noProof/>
        </w:rPr>
        <w:drawing>
          <wp:inline distT="0" distB="0" distL="0" distR="0" wp14:anchorId="01165AD2" wp14:editId="51A6CDE1">
            <wp:extent cx="2466975" cy="38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9134"/>
                    <a:stretch/>
                  </pic:blipFill>
                  <pic:spPr bwMode="auto">
                    <a:xfrm>
                      <a:off x="0" y="0"/>
                      <a:ext cx="2466975" cy="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6DF" w:rsidRDefault="004956DF" w:rsidP="004956DF">
      <w:pPr>
        <w:pStyle w:val="BodyText"/>
      </w:pPr>
      <w:r>
        <w:t xml:space="preserve">The result of the query was saved in the file </w:t>
      </w:r>
      <w:r>
        <w:t>spool.txt</w:t>
      </w:r>
    </w:p>
    <w:p w:rsidR="004956DF" w:rsidRDefault="004956DF" w:rsidP="004956DF">
      <w:pPr>
        <w:pStyle w:val="BodyText"/>
      </w:pPr>
      <w:r>
        <w:rPr>
          <w:noProof/>
        </w:rPr>
        <w:drawing>
          <wp:inline distT="0" distB="0" distL="0" distR="0" wp14:anchorId="522C26C2" wp14:editId="02D7BA52">
            <wp:extent cx="2562225" cy="600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DF" w:rsidRPr="004956DF" w:rsidRDefault="004956DF" w:rsidP="004956DF">
      <w:pPr>
        <w:pStyle w:val="BodyText"/>
      </w:pPr>
      <w:r>
        <w:t>All files also in the folder.</w:t>
      </w:r>
    </w:p>
    <w:sectPr w:rsidR="004956DF" w:rsidRPr="004956DF" w:rsidSect="003D1F28">
      <w:headerReference w:type="default" r:id="rId27"/>
      <w:footerReference w:type="default" r:id="rId28"/>
      <w:headerReference w:type="first" r:id="rId29"/>
      <w:footerReference w:type="first" r:id="rId30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9EB" w:rsidRDefault="009819EB">
      <w:r>
        <w:separator/>
      </w:r>
    </w:p>
  </w:endnote>
  <w:endnote w:type="continuationSeparator" w:id="0">
    <w:p w:rsidR="009819EB" w:rsidRDefault="0098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7A2B54">
            <w:rPr>
              <w:noProof/>
              <w:sz w:val="16"/>
            </w:rPr>
            <w:t>2014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AF0C11">
            <w:rPr>
              <w:noProof/>
            </w:rPr>
            <w:t>13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9819EB">
            <w:fldChar w:fldCharType="begin"/>
          </w:r>
          <w:r w:rsidR="009819EB">
            <w:instrText xml:space="preserve"> NUMPAGES </w:instrText>
          </w:r>
          <w:r w:rsidR="009819EB">
            <w:fldChar w:fldCharType="separate"/>
          </w:r>
          <w:r w:rsidR="00AF0C11">
            <w:rPr>
              <w:noProof/>
            </w:rPr>
            <w:t>14</w:t>
          </w:r>
          <w:r w:rsidR="009819EB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7A2B54">
            <w:rPr>
              <w:noProof/>
              <w:sz w:val="16"/>
            </w:rPr>
            <w:t>2014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7A2B54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9819EB">
            <w:fldChar w:fldCharType="begin"/>
          </w:r>
          <w:r w:rsidR="009819EB">
            <w:instrText xml:space="preserve"> NUMPAGES </w:instrText>
          </w:r>
          <w:r w:rsidR="009819EB">
            <w:fldChar w:fldCharType="separate"/>
          </w:r>
          <w:r w:rsidR="007A2B54">
            <w:rPr>
              <w:noProof/>
            </w:rPr>
            <w:t>3</w:t>
          </w:r>
          <w:r w:rsidR="009819EB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9EB" w:rsidRDefault="009819EB">
      <w:r>
        <w:separator/>
      </w:r>
    </w:p>
  </w:footnote>
  <w:footnote w:type="continuationSeparator" w:id="0">
    <w:p w:rsidR="009819EB" w:rsidRDefault="00981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9819EB">
            <w:fldChar w:fldCharType="begin"/>
          </w:r>
          <w:r w:rsidR="009819EB">
            <w:instrText xml:space="preserve"> TITLE  \* MERGEFORMAT </w:instrText>
          </w:r>
          <w:r w:rsidR="009819EB">
            <w:fldChar w:fldCharType="separate"/>
          </w:r>
          <w:r w:rsidR="009042B4" w:rsidRPr="009042B4">
            <w:rPr>
              <w:b/>
            </w:rPr>
            <w:t>MTN.BI.08</w:t>
          </w:r>
          <w:r w:rsidR="009042B4">
            <w:t xml:space="preserve"> ETL and SQL Review</w:t>
          </w:r>
          <w:r w:rsidR="009819E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9819EB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7A2B54">
            <w:rPr>
              <w:noProof/>
              <w:sz w:val="16"/>
              <w:szCs w:val="16"/>
            </w:rPr>
            <w:t>13-Aug-2014 00:55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9819EB">
            <w:fldChar w:fldCharType="begin"/>
          </w:r>
          <w:r w:rsidR="009819EB">
            <w:instrText xml:space="preserve"> TITLE  \* MERGEFORMAT </w:instrText>
          </w:r>
          <w:r w:rsidR="009819EB">
            <w:fldChar w:fldCharType="separate"/>
          </w:r>
          <w:r w:rsidR="009042B4" w:rsidRPr="009042B4">
            <w:rPr>
              <w:b/>
            </w:rPr>
            <w:t xml:space="preserve">MTN.BI.08 </w:t>
          </w:r>
          <w:r w:rsidR="009042B4">
            <w:t>ETL and SQL Review</w:t>
          </w:r>
          <w:r w:rsidR="009819E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9819EB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7A2B54">
            <w:rPr>
              <w:noProof/>
              <w:sz w:val="16"/>
              <w:szCs w:val="16"/>
            </w:rPr>
            <w:t>13-Aug-2014 00:55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95B0FAA"/>
    <w:multiLevelType w:val="hybridMultilevel"/>
    <w:tmpl w:val="82AA25B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BF3846FC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2D02B2F"/>
    <w:multiLevelType w:val="hybridMultilevel"/>
    <w:tmpl w:val="44F622B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844E7"/>
    <w:multiLevelType w:val="hybridMultilevel"/>
    <w:tmpl w:val="40403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6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1"/>
  </w:num>
  <w:num w:numId="16">
    <w:abstractNumId w:val="13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0F8A"/>
    <w:rsid w:val="002154C4"/>
    <w:rsid w:val="00222DC3"/>
    <w:rsid w:val="00231842"/>
    <w:rsid w:val="00235712"/>
    <w:rsid w:val="00260465"/>
    <w:rsid w:val="0027273F"/>
    <w:rsid w:val="00276374"/>
    <w:rsid w:val="00286611"/>
    <w:rsid w:val="002A713E"/>
    <w:rsid w:val="002F5D7B"/>
    <w:rsid w:val="00322FF4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956DF"/>
    <w:rsid w:val="004A49EF"/>
    <w:rsid w:val="004B4D2A"/>
    <w:rsid w:val="004C2F82"/>
    <w:rsid w:val="004D29BE"/>
    <w:rsid w:val="004E22A3"/>
    <w:rsid w:val="0052662C"/>
    <w:rsid w:val="0053565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8062E"/>
    <w:rsid w:val="00686BAB"/>
    <w:rsid w:val="0068757C"/>
    <w:rsid w:val="006A77BC"/>
    <w:rsid w:val="006C5085"/>
    <w:rsid w:val="006C530D"/>
    <w:rsid w:val="006D2E4F"/>
    <w:rsid w:val="006D5D58"/>
    <w:rsid w:val="006F37C1"/>
    <w:rsid w:val="007124C3"/>
    <w:rsid w:val="0072682A"/>
    <w:rsid w:val="00730068"/>
    <w:rsid w:val="00750BDF"/>
    <w:rsid w:val="0075737B"/>
    <w:rsid w:val="0077510E"/>
    <w:rsid w:val="00790075"/>
    <w:rsid w:val="007A2B54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042B4"/>
    <w:rsid w:val="00932D17"/>
    <w:rsid w:val="00964F64"/>
    <w:rsid w:val="009819EB"/>
    <w:rsid w:val="00A34D25"/>
    <w:rsid w:val="00A37131"/>
    <w:rsid w:val="00A42859"/>
    <w:rsid w:val="00A530F0"/>
    <w:rsid w:val="00A622A2"/>
    <w:rsid w:val="00A667E6"/>
    <w:rsid w:val="00A83F89"/>
    <w:rsid w:val="00A9495A"/>
    <w:rsid w:val="00AC5A33"/>
    <w:rsid w:val="00AD5D01"/>
    <w:rsid w:val="00AF0C1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2338F"/>
  <w15:docId w15:val="{D01615D1-41D1-4B3C-92BD-02724FD3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231842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8"/>
    </w:rPr>
  </w:style>
  <w:style w:type="paragraph" w:styleId="Heading4">
    <w:name w:val="heading 4"/>
    <w:basedOn w:val="Heading1"/>
    <w:next w:val="BodyText"/>
    <w:qFormat/>
    <w:rsid w:val="004956DF"/>
    <w:pPr>
      <w:numPr>
        <w:ilvl w:val="3"/>
      </w:numPr>
      <w:tabs>
        <w:tab w:val="num" w:pos="360"/>
      </w:tabs>
      <w:ind w:left="0"/>
      <w:outlineLvl w:val="3"/>
    </w:pPr>
    <w:rPr>
      <w:b w:val="0"/>
      <w:sz w:val="28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322FF4"/>
    <w:pPr>
      <w:keepLines/>
      <w:spacing w:after="120"/>
    </w:pPr>
    <w:rPr>
      <w:sz w:val="28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A42859"/>
    <w:pPr>
      <w:spacing w:line="180" w:lineRule="atLeast"/>
      <w:ind w:left="567" w:right="432"/>
    </w:pPr>
    <w:rPr>
      <w:rFonts w:ascii="Courier New" w:hAnsi="Courier New"/>
      <w:noProof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3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322FF4"/>
    <w:rPr>
      <w:sz w:val="28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14</Pages>
  <Words>1282</Words>
  <Characters>7311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&lt;code&gt;&lt;Title&gt;</vt:lpstr>
    </vt:vector>
  </TitlesOfParts>
  <Company>EPAM Systems, RD Dep.</Company>
  <LinksUpToDate>false</LinksUpToDate>
  <CharactersWithSpaces>8576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Saida Melikava</cp:lastModifiedBy>
  <cp:revision>2</cp:revision>
  <cp:lastPrinted>2005-01-28T11:27:00Z</cp:lastPrinted>
  <dcterms:created xsi:type="dcterms:W3CDTF">2017-11-18T20:03:00Z</dcterms:created>
  <dcterms:modified xsi:type="dcterms:W3CDTF">2017-11-18T20:03:00Z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