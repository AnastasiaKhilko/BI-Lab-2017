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591929" w:rsidP="0068757C">
            <w:pPr>
              <w:pStyle w:val="CompanyName"/>
            </w:pPr>
            <w:fldSimple w:instr=" DOCPROPERTY  Company  \* MERGEFORMAT ">
              <w:r w:rsidR="009042B4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591929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9042B4">
                <w:t>MTN.BI.08 ETL and SQL Review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2"/>
        <w:gridCol w:w="2176"/>
        <w:gridCol w:w="1793"/>
        <w:gridCol w:w="1492"/>
        <w:gridCol w:w="1532"/>
        <w:gridCol w:w="1406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1A2791">
            <w:pPr>
              <w:pStyle w:val="TableText"/>
              <w:rPr>
                <w:rStyle w:val="Hyperlink"/>
              </w:rPr>
            </w:pPr>
            <w:hyperlink r:id="rId7" w:history="1">
              <w:proofErr w:type="spellStart"/>
              <w:r w:rsidR="0068757C">
                <w:rPr>
                  <w:rStyle w:val="Hyperlink"/>
                </w:rPr>
                <w:t>Kiryl</w:t>
              </w:r>
              <w:proofErr w:type="spellEnd"/>
              <w:r w:rsidR="0068757C">
                <w:rPr>
                  <w:rStyle w:val="Hyperlink"/>
                </w:rPr>
                <w:t xml:space="preserve"> </w:t>
              </w:r>
              <w:proofErr w:type="spellStart"/>
              <w:r w:rsidR="0068757C">
                <w:rPr>
                  <w:rStyle w:val="Hyperlink"/>
                </w:rPr>
                <w:t>Bucha</w:t>
              </w:r>
              <w:proofErr w:type="spellEnd"/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1A2791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 xml:space="preserve">Elias </w:t>
              </w:r>
              <w:proofErr w:type="spellStart"/>
              <w:r w:rsidR="0068757C">
                <w:rPr>
                  <w:rStyle w:val="Hyperlink"/>
                </w:rPr>
                <w:t>Nema</w:t>
              </w:r>
              <w:proofErr w:type="spellEnd"/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8A6CB8" w:rsidRPr="00114D08">
        <w:tc>
          <w:tcPr>
            <w:tcW w:w="851" w:type="dxa"/>
            <w:tcMar>
              <w:top w:w="57" w:type="dxa"/>
            </w:tcMar>
          </w:tcPr>
          <w:p w:rsidR="008A6CB8" w:rsidRDefault="008A6CB8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bookmarkStart w:id="0" w:name="_Toc456598587"/>
            <w:bookmarkStart w:id="1" w:name="_Toc456600918"/>
            <w:bookmarkStart w:id="2" w:name="_Toc2484421"/>
            <w:bookmarkStart w:id="3" w:name="_Toc4475558"/>
            <w:r>
              <w:rPr>
                <w:rFonts w:cs="Arial"/>
                <w:sz w:val="16"/>
                <w:szCs w:val="16"/>
                <w:lang w:val="en-US"/>
              </w:rPr>
              <w:t>3.0</w:t>
            </w:r>
          </w:p>
        </w:tc>
        <w:tc>
          <w:tcPr>
            <w:tcW w:w="2209" w:type="dxa"/>
            <w:tcMar>
              <w:top w:w="57" w:type="dxa"/>
            </w:tcMar>
          </w:tcPr>
          <w:p w:rsidR="008A6CB8" w:rsidRDefault="008A6CB8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Report</w:t>
            </w:r>
          </w:p>
        </w:tc>
        <w:tc>
          <w:tcPr>
            <w:tcW w:w="1800" w:type="dxa"/>
            <w:tcMar>
              <w:top w:w="57" w:type="dxa"/>
            </w:tcMar>
          </w:tcPr>
          <w:p w:rsidR="008A6CB8" w:rsidRPr="008A6CB8" w:rsidRDefault="008A6CB8">
            <w:pPr>
              <w:pStyle w:val="TableText"/>
              <w:rPr>
                <w:rStyle w:val="Hyperlink"/>
              </w:rPr>
            </w:pPr>
            <w:proofErr w:type="spellStart"/>
            <w:r w:rsidRPr="008A6CB8">
              <w:rPr>
                <w:rStyle w:val="Hyperlink"/>
              </w:rPr>
              <w:t>Aksana_Kuratnik</w:t>
            </w:r>
            <w:proofErr w:type="spellEnd"/>
            <w:r w:rsidR="008E1C69">
              <w:rPr>
                <w:rStyle w:val="Hyperlink"/>
              </w:rPr>
              <w:t xml:space="preserve"> </w:t>
            </w:r>
            <w:bookmarkStart w:id="4" w:name="_GoBack"/>
            <w:bookmarkEnd w:id="4"/>
          </w:p>
        </w:tc>
        <w:tc>
          <w:tcPr>
            <w:tcW w:w="1519" w:type="dxa"/>
            <w:tcMar>
              <w:top w:w="57" w:type="dxa"/>
            </w:tcMar>
          </w:tcPr>
          <w:p w:rsidR="008A6CB8" w:rsidRDefault="008A6CB8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20-NOV-2017</w:t>
            </w:r>
          </w:p>
        </w:tc>
        <w:tc>
          <w:tcPr>
            <w:tcW w:w="1559" w:type="dxa"/>
            <w:tcMar>
              <w:top w:w="57" w:type="dxa"/>
            </w:tcMar>
          </w:tcPr>
          <w:p w:rsidR="008A6CB8" w:rsidRPr="00114D08" w:rsidRDefault="008A6CB8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8A6CB8" w:rsidRPr="00114D08" w:rsidRDefault="008A6CB8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6D2E4F" w:rsidRDefault="00210F8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F52277">
        <w:instrText xml:space="preserve"> TOC \o "1-3" \h \z </w:instrText>
      </w:r>
      <w:r>
        <w:fldChar w:fldCharType="separate"/>
      </w:r>
      <w:hyperlink w:anchor="_Toc384636144" w:history="1">
        <w:r w:rsidR="006D2E4F" w:rsidRPr="00D779D7">
          <w:rPr>
            <w:rStyle w:val="Hyperlink"/>
            <w:noProof/>
          </w:rPr>
          <w:t>1.</w:t>
        </w:r>
        <w:r w:rsidR="006D2E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D2E4F" w:rsidRPr="00D779D7">
          <w:rPr>
            <w:rStyle w:val="Hyperlink"/>
            <w:noProof/>
          </w:rPr>
          <w:t>CREATE Storage Objects</w:t>
        </w:r>
        <w:r w:rsidR="006D2E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2E4F">
          <w:rPr>
            <w:noProof/>
            <w:webHidden/>
          </w:rPr>
          <w:instrText xml:space="preserve"> PAGEREF _Toc384636144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2E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D2E4F" w:rsidRDefault="001A279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636145" w:history="1">
        <w:r w:rsidR="006D2E4F" w:rsidRPr="00D779D7">
          <w:rPr>
            <w:rStyle w:val="Hyperlink"/>
            <w:noProof/>
          </w:rPr>
          <w:t>2.</w:t>
        </w:r>
        <w:r w:rsidR="006D2E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D2E4F" w:rsidRPr="00D779D7">
          <w:rPr>
            <w:rStyle w:val="Hyperlink"/>
            <w:noProof/>
          </w:rPr>
          <w:t>Generate Test Data in Storage Layers</w:t>
        </w:r>
        <w:r w:rsidR="006D2E4F">
          <w:rPr>
            <w:noProof/>
            <w:webHidden/>
          </w:rPr>
          <w:tab/>
        </w:r>
        <w:r w:rsidR="00210F8A">
          <w:rPr>
            <w:noProof/>
            <w:webHidden/>
          </w:rPr>
          <w:fldChar w:fldCharType="begin"/>
        </w:r>
        <w:r w:rsidR="006D2E4F">
          <w:rPr>
            <w:noProof/>
            <w:webHidden/>
          </w:rPr>
          <w:instrText xml:space="preserve"> PAGEREF _Toc384636145 \h </w:instrText>
        </w:r>
        <w:r w:rsidR="00210F8A">
          <w:rPr>
            <w:noProof/>
            <w:webHidden/>
          </w:rPr>
        </w:r>
        <w:r w:rsidR="00210F8A">
          <w:rPr>
            <w:noProof/>
            <w:webHidden/>
          </w:rPr>
          <w:fldChar w:fldCharType="separate"/>
        </w:r>
        <w:r w:rsidR="006D2E4F">
          <w:rPr>
            <w:noProof/>
            <w:webHidden/>
          </w:rPr>
          <w:t>3</w:t>
        </w:r>
        <w:r w:rsidR="00210F8A">
          <w:rPr>
            <w:noProof/>
            <w:webHidden/>
          </w:rPr>
          <w:fldChar w:fldCharType="end"/>
        </w:r>
      </w:hyperlink>
    </w:p>
    <w:p w:rsidR="006D2E4F" w:rsidRDefault="001A279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636146" w:history="1">
        <w:r w:rsidR="006D2E4F" w:rsidRPr="00D779D7">
          <w:rPr>
            <w:rStyle w:val="Hyperlink"/>
            <w:noProof/>
          </w:rPr>
          <w:t>3.</w:t>
        </w:r>
        <w:r w:rsidR="006D2E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D2E4F" w:rsidRPr="00D779D7">
          <w:rPr>
            <w:rStyle w:val="Hyperlink"/>
            <w:noProof/>
          </w:rPr>
          <w:t>SQL*Plus</w:t>
        </w:r>
        <w:r w:rsidR="006D2E4F">
          <w:rPr>
            <w:noProof/>
            <w:webHidden/>
          </w:rPr>
          <w:tab/>
        </w:r>
        <w:r w:rsidR="00210F8A">
          <w:rPr>
            <w:noProof/>
            <w:webHidden/>
          </w:rPr>
          <w:fldChar w:fldCharType="begin"/>
        </w:r>
        <w:r w:rsidR="006D2E4F">
          <w:rPr>
            <w:noProof/>
            <w:webHidden/>
          </w:rPr>
          <w:instrText xml:space="preserve"> PAGEREF _Toc384636146 \h </w:instrText>
        </w:r>
        <w:r w:rsidR="00210F8A">
          <w:rPr>
            <w:noProof/>
            <w:webHidden/>
          </w:rPr>
        </w:r>
        <w:r w:rsidR="00210F8A">
          <w:rPr>
            <w:noProof/>
            <w:webHidden/>
          </w:rPr>
          <w:fldChar w:fldCharType="separate"/>
        </w:r>
        <w:r w:rsidR="006D2E4F">
          <w:rPr>
            <w:noProof/>
            <w:webHidden/>
          </w:rPr>
          <w:t>3</w:t>
        </w:r>
        <w:r w:rsidR="00210F8A">
          <w:rPr>
            <w:noProof/>
            <w:webHidden/>
          </w:rPr>
          <w:fldChar w:fldCharType="end"/>
        </w:r>
      </w:hyperlink>
    </w:p>
    <w:p w:rsidR="00222DC3" w:rsidRPr="00114D08" w:rsidRDefault="00210F8A" w:rsidP="005C0966">
      <w:pPr>
        <w:ind w:hanging="720"/>
      </w:pPr>
      <w:r>
        <w:fldChar w:fldCharType="end"/>
      </w:r>
    </w:p>
    <w:p w:rsidR="00222DC3" w:rsidRPr="00114D08" w:rsidRDefault="00222DC3" w:rsidP="00222DC3"/>
    <w:p w:rsidR="009042B4" w:rsidRPr="0020004D" w:rsidRDefault="00222DC3" w:rsidP="009042B4">
      <w:pPr>
        <w:pStyle w:val="Heading1"/>
      </w:pPr>
      <w:r w:rsidRPr="00114D08">
        <w:br w:type="page"/>
      </w:r>
      <w:bookmarkStart w:id="5" w:name="_Toc321083408"/>
      <w:bookmarkStart w:id="6" w:name="_Toc381091809"/>
      <w:bookmarkStart w:id="7" w:name="_Toc384636144"/>
      <w:bookmarkEnd w:id="0"/>
      <w:bookmarkEnd w:id="1"/>
      <w:bookmarkEnd w:id="2"/>
      <w:bookmarkEnd w:id="3"/>
      <w:r w:rsidR="009042B4">
        <w:lastRenderedPageBreak/>
        <w:t>CREATE Storage Objects</w:t>
      </w:r>
      <w:bookmarkEnd w:id="5"/>
      <w:bookmarkEnd w:id="6"/>
      <w:bookmarkEnd w:id="7"/>
    </w:p>
    <w:p w:rsidR="009042B4" w:rsidRPr="00FB2868" w:rsidRDefault="00F51AF7" w:rsidP="009042B4">
      <w:pPr>
        <w:pStyle w:val="BodyText"/>
      </w:pPr>
      <w:r w:rsidRPr="00FB2868">
        <w:t>Format</w:t>
      </w:r>
      <w:r w:rsidR="009042B4" w:rsidRPr="00FB2868">
        <w:t xml:space="preserve"> Physical Objects </w:t>
      </w:r>
      <w:r w:rsidRPr="00FB2868">
        <w:t>of your</w:t>
      </w:r>
      <w:r w:rsidR="009042B4" w:rsidRPr="00FB2868">
        <w:t xml:space="preserve"> </w:t>
      </w:r>
      <w:r w:rsidRPr="00FB2868">
        <w:t>Business Model according to the templates</w:t>
      </w:r>
      <w:r w:rsidR="009042B4" w:rsidRPr="00FB2868">
        <w:t>.</w:t>
      </w:r>
    </w:p>
    <w:p w:rsidR="009042B4" w:rsidRDefault="009042B4" w:rsidP="009042B4">
      <w:pPr>
        <w:pStyle w:val="BodyText"/>
      </w:pPr>
      <w:r w:rsidRPr="00FB2868">
        <w:t>Task Results:</w:t>
      </w:r>
    </w:p>
    <w:p w:rsidR="00FB2868" w:rsidRPr="00FB2868" w:rsidRDefault="00FB2868" w:rsidP="009042B4">
      <w:pPr>
        <w:pStyle w:val="BodyText"/>
        <w:rPr>
          <w:color w:val="17365D" w:themeColor="text2" w:themeShade="BF"/>
        </w:rPr>
      </w:pPr>
      <w:r w:rsidRPr="00FB2868">
        <w:rPr>
          <w:color w:val="17365D" w:themeColor="text2" w:themeShade="BF"/>
        </w:rPr>
        <w:t>Creation a directory</w:t>
      </w:r>
      <w:r>
        <w:rPr>
          <w:color w:val="17365D" w:themeColor="text2" w:themeShade="BF"/>
        </w:rPr>
        <w:t xml:space="preserve"> (Shared folder – </w:t>
      </w:r>
      <w:proofErr w:type="spellStart"/>
      <w:r>
        <w:rPr>
          <w:color w:val="17365D" w:themeColor="text2" w:themeShade="BF"/>
        </w:rPr>
        <w:t>Aksana_Kuratnik</w:t>
      </w:r>
      <w:proofErr w:type="spellEnd"/>
      <w:r>
        <w:rPr>
          <w:color w:val="17365D" w:themeColor="text2" w:themeShade="BF"/>
        </w:rPr>
        <w:t>)</w:t>
      </w:r>
      <w:r w:rsidRPr="00FB2868">
        <w:rPr>
          <w:color w:val="17365D" w:themeColor="text2" w:themeShade="BF"/>
        </w:rPr>
        <w:t>:</w:t>
      </w:r>
    </w:p>
    <w:p w:rsidR="00FB2868" w:rsidRDefault="00FB2868" w:rsidP="009042B4">
      <w:pPr>
        <w:pStyle w:val="BodyText"/>
        <w:rPr>
          <w:highlight w:val="yellow"/>
        </w:rPr>
      </w:pPr>
      <w:r>
        <w:rPr>
          <w:noProof/>
        </w:rPr>
        <w:drawing>
          <wp:inline distT="0" distB="0" distL="0" distR="0" wp14:anchorId="549DB2CD" wp14:editId="2DCFC5AB">
            <wp:extent cx="2966226" cy="1191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9248" cy="119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2EA" w:rsidRPr="008002EA" w:rsidRDefault="008002EA" w:rsidP="009042B4">
      <w:pPr>
        <w:pStyle w:val="BodyText"/>
      </w:pPr>
      <w:r w:rsidRPr="008002EA">
        <w:t>Creation of users for every layer</w:t>
      </w:r>
    </w:p>
    <w:p w:rsidR="008002EA" w:rsidRDefault="00AB4B13" w:rsidP="009042B4">
      <w:pPr>
        <w:pStyle w:val="BodyText"/>
        <w:rPr>
          <w:highlight w:val="yellow"/>
        </w:rPr>
      </w:pPr>
      <w:r>
        <w:rPr>
          <w:noProof/>
        </w:rPr>
        <w:drawing>
          <wp:inline distT="0" distB="0" distL="0" distR="0" wp14:anchorId="40B4C022" wp14:editId="16C0CE9F">
            <wp:extent cx="5734050" cy="1381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13" w:rsidRDefault="00AB4B13" w:rsidP="009042B4">
      <w:pPr>
        <w:pStyle w:val="BodyText"/>
        <w:rPr>
          <w:highlight w:val="yellow"/>
        </w:rPr>
      </w:pPr>
      <w:r>
        <w:rPr>
          <w:noProof/>
        </w:rPr>
        <w:drawing>
          <wp:inline distT="0" distB="0" distL="0" distR="0" wp14:anchorId="1EE87C9D" wp14:editId="0DF1F46F">
            <wp:extent cx="1704975" cy="533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2EA" w:rsidRDefault="009F424C" w:rsidP="009042B4">
      <w:pPr>
        <w:pStyle w:val="BodyText"/>
      </w:pPr>
      <w:r w:rsidRPr="009F424C">
        <w:t>Giving Grants</w:t>
      </w:r>
      <w:r>
        <w:t xml:space="preserve"> for users</w:t>
      </w:r>
    </w:p>
    <w:p w:rsidR="00AB4B13" w:rsidRPr="009F424C" w:rsidRDefault="00FA7234" w:rsidP="009042B4">
      <w:pPr>
        <w:pStyle w:val="BodyText"/>
      </w:pPr>
      <w:r>
        <w:rPr>
          <w:noProof/>
        </w:rPr>
        <w:lastRenderedPageBreak/>
        <w:drawing>
          <wp:inline distT="0" distB="0" distL="0" distR="0" wp14:anchorId="319407B9" wp14:editId="59C466AC">
            <wp:extent cx="5114925" cy="6591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24C" w:rsidRDefault="009F424C" w:rsidP="009042B4">
      <w:pPr>
        <w:pStyle w:val="BodyText"/>
        <w:rPr>
          <w:highlight w:val="yellow"/>
        </w:rPr>
      </w:pPr>
    </w:p>
    <w:p w:rsidR="009F424C" w:rsidRDefault="009F424C" w:rsidP="009042B4">
      <w:pPr>
        <w:pStyle w:val="BodyText"/>
      </w:pPr>
      <w:r w:rsidRPr="009F424C">
        <w:t xml:space="preserve">Creation of </w:t>
      </w:r>
      <w:r w:rsidR="00A2513A">
        <w:t xml:space="preserve">external </w:t>
      </w:r>
      <w:r>
        <w:t>tables:</w:t>
      </w:r>
    </w:p>
    <w:p w:rsidR="00A2513A" w:rsidRPr="009F424C" w:rsidRDefault="00A2513A" w:rsidP="009042B4">
      <w:pPr>
        <w:pStyle w:val="BodyText"/>
      </w:pPr>
      <w:r>
        <w:rPr>
          <w:noProof/>
        </w:rPr>
        <w:lastRenderedPageBreak/>
        <w:drawing>
          <wp:inline distT="0" distB="0" distL="0" distR="0" wp14:anchorId="702C4738" wp14:editId="2DE6E395">
            <wp:extent cx="5553075" cy="3990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24C" w:rsidRDefault="009F424C" w:rsidP="009042B4">
      <w:pPr>
        <w:pStyle w:val="BodyText"/>
        <w:rPr>
          <w:highlight w:val="yellow"/>
        </w:rPr>
      </w:pPr>
    </w:p>
    <w:p w:rsidR="009319A3" w:rsidRDefault="009319A3" w:rsidP="009042B4">
      <w:pPr>
        <w:pStyle w:val="BodyText"/>
        <w:rPr>
          <w:highlight w:val="yellow"/>
        </w:rPr>
      </w:pPr>
    </w:p>
    <w:p w:rsidR="008002EA" w:rsidRDefault="00377DB8" w:rsidP="009042B4">
      <w:pPr>
        <w:pStyle w:val="BodyText"/>
      </w:pPr>
      <w:r>
        <w:t>Creation of cl</w:t>
      </w:r>
      <w:r w:rsidR="009319A3" w:rsidRPr="009319A3">
        <w:t xml:space="preserve"> tables</w:t>
      </w:r>
    </w:p>
    <w:p w:rsidR="00377DB8" w:rsidRDefault="00A2513A" w:rsidP="009042B4">
      <w:pPr>
        <w:pStyle w:val="BodyText"/>
      </w:pPr>
      <w:r>
        <w:rPr>
          <w:noProof/>
        </w:rPr>
        <w:lastRenderedPageBreak/>
        <w:drawing>
          <wp:inline distT="0" distB="0" distL="0" distR="0" wp14:anchorId="669DF94A" wp14:editId="6A42C5DC">
            <wp:extent cx="3743325" cy="5095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9A3" w:rsidRDefault="00A2513A" w:rsidP="009042B4">
      <w:pPr>
        <w:pStyle w:val="BodyText"/>
      </w:pPr>
      <w:r>
        <w:t xml:space="preserve">Creation of </w:t>
      </w:r>
      <w:proofErr w:type="spellStart"/>
      <w:r>
        <w:t>wrk</w:t>
      </w:r>
      <w:proofErr w:type="spellEnd"/>
      <w:r>
        <w:t xml:space="preserve"> tables:</w:t>
      </w:r>
    </w:p>
    <w:p w:rsidR="00A2513A" w:rsidRDefault="00A2513A" w:rsidP="009042B4">
      <w:pPr>
        <w:pStyle w:val="BodyText"/>
      </w:pPr>
      <w:r>
        <w:rPr>
          <w:noProof/>
        </w:rPr>
        <w:lastRenderedPageBreak/>
        <w:drawing>
          <wp:inline distT="0" distB="0" distL="0" distR="0" wp14:anchorId="78F99A46" wp14:editId="13EDD962">
            <wp:extent cx="4152900" cy="3371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3A" w:rsidRDefault="00A2513A" w:rsidP="009042B4">
      <w:pPr>
        <w:pStyle w:val="BodyText"/>
      </w:pPr>
    </w:p>
    <w:p w:rsidR="003064D8" w:rsidRDefault="003064D8" w:rsidP="009042B4">
      <w:pPr>
        <w:pStyle w:val="BodyText"/>
      </w:pPr>
      <w:r>
        <w:t xml:space="preserve">Creation of </w:t>
      </w:r>
      <w:proofErr w:type="spellStart"/>
      <w:proofErr w:type="gramStart"/>
      <w:r>
        <w:t>ce</w:t>
      </w:r>
      <w:proofErr w:type="spellEnd"/>
      <w:proofErr w:type="gramEnd"/>
      <w:r>
        <w:t xml:space="preserve"> tables</w:t>
      </w:r>
    </w:p>
    <w:p w:rsidR="00A2513A" w:rsidRDefault="00A2513A" w:rsidP="009042B4">
      <w:pPr>
        <w:pStyle w:val="BodyText"/>
      </w:pPr>
      <w:r>
        <w:rPr>
          <w:noProof/>
        </w:rPr>
        <w:drawing>
          <wp:inline distT="0" distB="0" distL="0" distR="0" wp14:anchorId="35544DA7" wp14:editId="1A73B308">
            <wp:extent cx="5941695" cy="436372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D8" w:rsidRDefault="003064D8" w:rsidP="009042B4">
      <w:pPr>
        <w:pStyle w:val="BodyText"/>
      </w:pPr>
    </w:p>
    <w:p w:rsidR="003064D8" w:rsidRDefault="003064D8" w:rsidP="009042B4">
      <w:pPr>
        <w:pStyle w:val="BodyText"/>
      </w:pPr>
      <w:r>
        <w:lastRenderedPageBreak/>
        <w:t>Data Scheme:</w:t>
      </w:r>
    </w:p>
    <w:p w:rsidR="003064D8" w:rsidRDefault="003064D8" w:rsidP="009042B4">
      <w:pPr>
        <w:pStyle w:val="BodyText"/>
      </w:pPr>
      <w:r>
        <w:rPr>
          <w:noProof/>
        </w:rPr>
        <w:drawing>
          <wp:inline distT="0" distB="0" distL="0" distR="0" wp14:anchorId="00F94ADB" wp14:editId="4CA25A03">
            <wp:extent cx="5941695" cy="1330325"/>
            <wp:effectExtent l="0" t="0" r="190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D8" w:rsidRPr="009319A3" w:rsidRDefault="003064D8" w:rsidP="009042B4">
      <w:pPr>
        <w:pStyle w:val="BodyText"/>
      </w:pPr>
    </w:p>
    <w:p w:rsidR="009042B4" w:rsidRPr="00FB2868" w:rsidRDefault="009042B4" w:rsidP="009042B4">
      <w:pPr>
        <w:pStyle w:val="BodyText"/>
      </w:pPr>
      <w:bookmarkStart w:id="8" w:name="_Hlk321082916"/>
      <w:r w:rsidRPr="00FB2868">
        <w:t>Create scripts for objects:</w:t>
      </w:r>
    </w:p>
    <w:p w:rsidR="009042B4" w:rsidRPr="00FB2868" w:rsidRDefault="009042B4" w:rsidP="009042B4">
      <w:pPr>
        <w:pStyle w:val="ListBullet"/>
        <w:numPr>
          <w:ilvl w:val="0"/>
          <w:numId w:val="3"/>
        </w:numPr>
      </w:pPr>
      <w:r w:rsidRPr="00FB2868">
        <w:t xml:space="preserve">Scripts put on </w:t>
      </w:r>
      <w:proofErr w:type="spellStart"/>
      <w:r w:rsidRPr="00FB2868">
        <w:t>Git</w:t>
      </w:r>
      <w:proofErr w:type="spellEnd"/>
    </w:p>
    <w:p w:rsidR="009042B4" w:rsidRPr="00FB2868" w:rsidRDefault="009042B4" w:rsidP="009042B4">
      <w:pPr>
        <w:pStyle w:val="ListBullet"/>
        <w:numPr>
          <w:ilvl w:val="0"/>
          <w:numId w:val="3"/>
        </w:numPr>
      </w:pPr>
      <w:r w:rsidRPr="00FB2868">
        <w:t>Storage Layers Objects</w:t>
      </w:r>
      <w:bookmarkEnd w:id="8"/>
    </w:p>
    <w:p w:rsidR="009042B4" w:rsidRDefault="009042B4" w:rsidP="009042B4">
      <w:pPr>
        <w:pStyle w:val="Heading1"/>
      </w:pPr>
      <w:bookmarkStart w:id="9" w:name="_Toc321083409"/>
      <w:bookmarkStart w:id="10" w:name="_Toc381091810"/>
      <w:bookmarkStart w:id="11" w:name="_Toc384636145"/>
      <w:r>
        <w:t>Generate Test Data in Storage Layers</w:t>
      </w:r>
      <w:bookmarkEnd w:id="9"/>
      <w:bookmarkEnd w:id="10"/>
      <w:bookmarkEnd w:id="11"/>
      <w:r w:rsidR="00353EB0">
        <w:t xml:space="preserve"> (</w:t>
      </w:r>
      <w:r w:rsidR="00353EB0">
        <w:rPr>
          <w:lang w:val="ru-RU"/>
        </w:rPr>
        <w:t>загрузка</w:t>
      </w:r>
      <w:r w:rsidR="00353EB0" w:rsidRPr="00353EB0">
        <w:t xml:space="preserve"> </w:t>
      </w:r>
      <w:r w:rsidR="00353EB0">
        <w:rPr>
          <w:lang w:val="ru-RU"/>
        </w:rPr>
        <w:t>данных</w:t>
      </w:r>
      <w:r w:rsidR="00353EB0" w:rsidRPr="00353EB0">
        <w:t xml:space="preserve"> </w:t>
      </w:r>
      <w:r w:rsidR="00353EB0">
        <w:rPr>
          <w:lang w:val="ru-RU"/>
        </w:rPr>
        <w:t>в</w:t>
      </w:r>
      <w:r w:rsidR="00353EB0" w:rsidRPr="00353EB0">
        <w:t xml:space="preserve"> 3</w:t>
      </w:r>
      <w:r w:rsidR="00353EB0">
        <w:rPr>
          <w:lang w:val="ru-RU"/>
        </w:rPr>
        <w:t>нф</w:t>
      </w:r>
      <w:r w:rsidR="00353EB0">
        <w:t>)</w:t>
      </w:r>
    </w:p>
    <w:p w:rsidR="009042B4" w:rsidRDefault="00F51AF7" w:rsidP="009042B4">
      <w:pPr>
        <w:pStyle w:val="BodyText"/>
      </w:pPr>
      <w:r>
        <w:t>Proceed with loading of Locations data into the normalized level.</w:t>
      </w:r>
    </w:p>
    <w:p w:rsidR="003064D8" w:rsidRDefault="005B4132" w:rsidP="009042B4">
      <w:pPr>
        <w:pStyle w:val="BodyText"/>
      </w:pPr>
      <w:r>
        <w:t xml:space="preserve">Insert to </w:t>
      </w:r>
      <w:proofErr w:type="spellStart"/>
      <w:r>
        <w:t>wrk</w:t>
      </w:r>
      <w:proofErr w:type="spellEnd"/>
      <w:r>
        <w:t>:</w:t>
      </w:r>
    </w:p>
    <w:p w:rsidR="005B4132" w:rsidRDefault="005B4132" w:rsidP="009042B4">
      <w:pPr>
        <w:pStyle w:val="BodyText"/>
      </w:pPr>
      <w:r>
        <w:rPr>
          <w:noProof/>
        </w:rPr>
        <w:drawing>
          <wp:inline distT="0" distB="0" distL="0" distR="0" wp14:anchorId="0A9F2C6F" wp14:editId="6A7C2E05">
            <wp:extent cx="5941695" cy="1467485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32" w:rsidRDefault="005B4132" w:rsidP="009042B4">
      <w:pPr>
        <w:pStyle w:val="BodyText"/>
      </w:pPr>
    </w:p>
    <w:p w:rsidR="003064D8" w:rsidRDefault="005B4132" w:rsidP="009042B4">
      <w:pPr>
        <w:pStyle w:val="BodyText"/>
      </w:pPr>
      <w:r>
        <w:t xml:space="preserve">Insert to </w:t>
      </w:r>
      <w:proofErr w:type="spellStart"/>
      <w:r>
        <w:t>bl</w:t>
      </w:r>
      <w:proofErr w:type="spellEnd"/>
      <w:r>
        <w:t>:</w:t>
      </w:r>
    </w:p>
    <w:p w:rsidR="005B4132" w:rsidRDefault="005B4132" w:rsidP="009042B4">
      <w:pPr>
        <w:pStyle w:val="BodyText"/>
      </w:pPr>
      <w:r>
        <w:rPr>
          <w:noProof/>
        </w:rPr>
        <w:lastRenderedPageBreak/>
        <w:drawing>
          <wp:inline distT="0" distB="0" distL="0" distR="0" wp14:anchorId="30FAE0AF" wp14:editId="500847DA">
            <wp:extent cx="5534025" cy="58388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32" w:rsidRDefault="005B4132" w:rsidP="009042B4">
      <w:pPr>
        <w:pStyle w:val="BodyText"/>
      </w:pPr>
    </w:p>
    <w:p w:rsidR="005B4132" w:rsidRDefault="005B4132" w:rsidP="009042B4">
      <w:pPr>
        <w:pStyle w:val="BodyText"/>
      </w:pPr>
      <w:r>
        <w:t xml:space="preserve">Insert to </w:t>
      </w:r>
      <w:proofErr w:type="spellStart"/>
      <w:proofErr w:type="gramStart"/>
      <w:r>
        <w:t>ce</w:t>
      </w:r>
      <w:proofErr w:type="spellEnd"/>
      <w:proofErr w:type="gramEnd"/>
      <w:r>
        <w:t xml:space="preserve"> tables:</w:t>
      </w:r>
    </w:p>
    <w:p w:rsidR="005B4132" w:rsidRDefault="005B4132" w:rsidP="009042B4">
      <w:pPr>
        <w:pStyle w:val="BodyText"/>
      </w:pPr>
      <w:r>
        <w:rPr>
          <w:noProof/>
        </w:rPr>
        <w:lastRenderedPageBreak/>
        <w:drawing>
          <wp:inline distT="0" distB="0" distL="0" distR="0" wp14:anchorId="24147503" wp14:editId="028AEF9D">
            <wp:extent cx="5941695" cy="6201410"/>
            <wp:effectExtent l="0" t="0" r="1905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20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32" w:rsidRDefault="005B4132" w:rsidP="009042B4">
      <w:pPr>
        <w:pStyle w:val="BodyText"/>
      </w:pPr>
    </w:p>
    <w:p w:rsidR="009042B4" w:rsidRDefault="009042B4" w:rsidP="009042B4">
      <w:pPr>
        <w:pStyle w:val="BodyText"/>
      </w:pPr>
      <w:r w:rsidRPr="00842BFD">
        <w:t>Task Results:</w:t>
      </w:r>
    </w:p>
    <w:p w:rsidR="009042B4" w:rsidRDefault="009042B4" w:rsidP="009042B4">
      <w:pPr>
        <w:pStyle w:val="ListBullet"/>
        <w:numPr>
          <w:ilvl w:val="0"/>
          <w:numId w:val="3"/>
        </w:numPr>
      </w:pPr>
      <w:r>
        <w:t xml:space="preserve">Scripts put on </w:t>
      </w:r>
      <w:proofErr w:type="spellStart"/>
      <w:r>
        <w:t>Git</w:t>
      </w:r>
      <w:proofErr w:type="spellEnd"/>
    </w:p>
    <w:p w:rsidR="009042B4" w:rsidRDefault="009042B4" w:rsidP="009042B4">
      <w:pPr>
        <w:pStyle w:val="ListBullet"/>
        <w:numPr>
          <w:ilvl w:val="0"/>
          <w:numId w:val="3"/>
        </w:numPr>
      </w:pPr>
      <w:r>
        <w:t>Storage Layers Objects test data select screenshots</w:t>
      </w:r>
    </w:p>
    <w:p w:rsidR="009042B4" w:rsidRPr="00353EB0" w:rsidRDefault="009042B4" w:rsidP="009042B4">
      <w:pPr>
        <w:pStyle w:val="Heading1"/>
        <w:rPr>
          <w:lang w:val="ru-RU"/>
        </w:rPr>
      </w:pPr>
      <w:bookmarkStart w:id="12" w:name="_Toc381091811"/>
      <w:bookmarkStart w:id="13" w:name="_Toc384636146"/>
      <w:r>
        <w:t>SQL</w:t>
      </w:r>
      <w:r w:rsidRPr="00353EB0">
        <w:rPr>
          <w:lang w:val="ru-RU"/>
        </w:rPr>
        <w:t>*</w:t>
      </w:r>
      <w:r>
        <w:t>Plus</w:t>
      </w:r>
      <w:bookmarkEnd w:id="12"/>
      <w:bookmarkEnd w:id="13"/>
      <w:r w:rsidR="00353EB0">
        <w:rPr>
          <w:lang w:val="ru-RU"/>
        </w:rPr>
        <w:t xml:space="preserve"> (сделать несколько селектов, посмотреть </w:t>
      </w:r>
      <w:r w:rsidR="00353EB0">
        <w:t>execution</w:t>
      </w:r>
      <w:r w:rsidR="00353EB0" w:rsidRPr="00353EB0">
        <w:rPr>
          <w:lang w:val="ru-RU"/>
        </w:rPr>
        <w:t xml:space="preserve"> </w:t>
      </w:r>
      <w:r w:rsidR="00353EB0">
        <w:t>plan</w:t>
      </w:r>
      <w:r w:rsidR="00353EB0" w:rsidRPr="00353EB0">
        <w:rPr>
          <w:lang w:val="ru-RU"/>
        </w:rPr>
        <w:t xml:space="preserve"> </w:t>
      </w:r>
      <w:r w:rsidR="00353EB0">
        <w:rPr>
          <w:lang w:val="ru-RU"/>
        </w:rPr>
        <w:t>и записываем это в файл)</w:t>
      </w:r>
    </w:p>
    <w:p w:rsidR="009042B4" w:rsidRDefault="009042B4" w:rsidP="009042B4">
      <w:pPr>
        <w:pStyle w:val="BodyText"/>
      </w:pPr>
      <w:r>
        <w:t>Connect to a database via SQL*Plus client and do next steps:</w:t>
      </w:r>
    </w:p>
    <w:p w:rsidR="009042B4" w:rsidRDefault="009042B4" w:rsidP="009042B4">
      <w:pPr>
        <w:pStyle w:val="ListBullet"/>
        <w:numPr>
          <w:ilvl w:val="0"/>
          <w:numId w:val="3"/>
        </w:numPr>
      </w:pPr>
      <w:r>
        <w:t>Show execution plans in SQL*Plans</w:t>
      </w:r>
    </w:p>
    <w:p w:rsidR="009042B4" w:rsidRDefault="009042B4" w:rsidP="009042B4">
      <w:pPr>
        <w:pStyle w:val="ListBullet"/>
        <w:numPr>
          <w:ilvl w:val="0"/>
          <w:numId w:val="3"/>
        </w:numPr>
      </w:pPr>
      <w:r>
        <w:t>Set timing on</w:t>
      </w:r>
    </w:p>
    <w:p w:rsidR="009042B4" w:rsidRDefault="009042B4" w:rsidP="009042B4">
      <w:pPr>
        <w:pStyle w:val="ListBullet"/>
        <w:numPr>
          <w:ilvl w:val="0"/>
          <w:numId w:val="3"/>
        </w:numPr>
      </w:pPr>
      <w:r>
        <w:t>Run script</w:t>
      </w:r>
    </w:p>
    <w:p w:rsidR="009042B4" w:rsidRDefault="009042B4" w:rsidP="009042B4">
      <w:pPr>
        <w:pStyle w:val="ListBullet"/>
        <w:numPr>
          <w:ilvl w:val="0"/>
          <w:numId w:val="3"/>
        </w:numPr>
      </w:pPr>
      <w:r>
        <w:t>Save data to file</w:t>
      </w:r>
    </w:p>
    <w:p w:rsidR="009042B4" w:rsidRDefault="009042B4" w:rsidP="009042B4">
      <w:pPr>
        <w:pStyle w:val="BodyText"/>
      </w:pPr>
      <w:r>
        <w:lastRenderedPageBreak/>
        <w:t>Task Results:</w:t>
      </w:r>
    </w:p>
    <w:p w:rsidR="00C3363B" w:rsidRDefault="009042B4" w:rsidP="00C3363B">
      <w:pPr>
        <w:pStyle w:val="ListBullet"/>
        <w:numPr>
          <w:ilvl w:val="0"/>
          <w:numId w:val="3"/>
        </w:numPr>
      </w:pPr>
      <w:r>
        <w:t xml:space="preserve">Put screenshots on </w:t>
      </w:r>
      <w:proofErr w:type="spellStart"/>
      <w:r w:rsidR="00730068">
        <w:t>Git</w:t>
      </w:r>
      <w:proofErr w:type="spellEnd"/>
      <w:r>
        <w:t>.</w:t>
      </w:r>
    </w:p>
    <w:p w:rsidR="00244289" w:rsidRDefault="00244289" w:rsidP="00244289">
      <w:pPr>
        <w:pStyle w:val="ListBullet"/>
        <w:numPr>
          <w:ilvl w:val="0"/>
          <w:numId w:val="0"/>
        </w:numPr>
        <w:ind w:left="360" w:hanging="360"/>
      </w:pPr>
    </w:p>
    <w:p w:rsidR="00244289" w:rsidRDefault="00244289" w:rsidP="00244289">
      <w:pPr>
        <w:pStyle w:val="ListBullet"/>
        <w:numPr>
          <w:ilvl w:val="0"/>
          <w:numId w:val="0"/>
        </w:numPr>
        <w:ind w:left="360" w:hanging="360"/>
      </w:pPr>
    </w:p>
    <w:p w:rsidR="002628BF" w:rsidRDefault="002628BF" w:rsidP="002628BF">
      <w:pPr>
        <w:pStyle w:val="ListBullet"/>
        <w:numPr>
          <w:ilvl w:val="0"/>
          <w:numId w:val="0"/>
        </w:numPr>
        <w:ind w:left="360"/>
      </w:pPr>
      <w:r>
        <w:t xml:space="preserve">Connect to </w:t>
      </w:r>
      <w:proofErr w:type="spellStart"/>
      <w:r>
        <w:t>SQLPlus</w:t>
      </w:r>
      <w:proofErr w:type="spellEnd"/>
      <w:r>
        <w:t xml:space="preserve"> from the terminal:</w:t>
      </w:r>
    </w:p>
    <w:p w:rsidR="002628BF" w:rsidRDefault="002628BF" w:rsidP="002628BF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488CE1C1" wp14:editId="054151B6">
            <wp:extent cx="3162300" cy="495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8BF" w:rsidRDefault="002628BF" w:rsidP="002628BF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5292CF39" wp14:editId="1B4BA4CD">
            <wp:extent cx="5941695" cy="607060"/>
            <wp:effectExtent l="0" t="0" r="1905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89" w:rsidRDefault="00244289" w:rsidP="002628BF">
      <w:pPr>
        <w:pStyle w:val="ListBullet"/>
        <w:numPr>
          <w:ilvl w:val="0"/>
          <w:numId w:val="0"/>
        </w:numPr>
        <w:ind w:left="360"/>
      </w:pPr>
    </w:p>
    <w:p w:rsidR="00244289" w:rsidRDefault="00244289" w:rsidP="002628BF">
      <w:pPr>
        <w:pStyle w:val="ListBullet"/>
        <w:numPr>
          <w:ilvl w:val="0"/>
          <w:numId w:val="0"/>
        </w:numPr>
        <w:ind w:left="360"/>
      </w:pPr>
    </w:p>
    <w:p w:rsidR="00244289" w:rsidRDefault="00244289" w:rsidP="002628BF">
      <w:pPr>
        <w:pStyle w:val="ListBullet"/>
        <w:numPr>
          <w:ilvl w:val="0"/>
          <w:numId w:val="0"/>
        </w:numPr>
        <w:ind w:left="360"/>
      </w:pPr>
      <w:r>
        <w:t>Create Execution Plan:</w:t>
      </w:r>
    </w:p>
    <w:p w:rsidR="00244289" w:rsidRDefault="00244289" w:rsidP="002628BF">
      <w:pPr>
        <w:pStyle w:val="ListBullet"/>
        <w:numPr>
          <w:ilvl w:val="0"/>
          <w:numId w:val="0"/>
        </w:numPr>
        <w:ind w:left="360"/>
      </w:pPr>
    </w:p>
    <w:p w:rsidR="00244289" w:rsidRPr="00114D08" w:rsidRDefault="00244289" w:rsidP="002628BF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620BB9FA" wp14:editId="76EAA3DA">
            <wp:extent cx="3432257" cy="63730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1510" cy="66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711DB8" wp14:editId="2B8DF90E">
            <wp:extent cx="3622963" cy="33201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32336" cy="332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289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791" w:rsidRDefault="001A2791">
      <w:r>
        <w:separator/>
      </w:r>
    </w:p>
  </w:endnote>
  <w:endnote w:type="continuationSeparator" w:id="0">
    <w:p w:rsidR="001A2791" w:rsidRDefault="001A2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210F8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210F8A">
            <w:rPr>
              <w:sz w:val="16"/>
            </w:rPr>
            <w:fldChar w:fldCharType="separate"/>
          </w:r>
          <w:r w:rsidR="008E1C69">
            <w:rPr>
              <w:noProof/>
              <w:sz w:val="16"/>
            </w:rPr>
            <w:t>2017</w:t>
          </w:r>
          <w:r w:rsidR="00210F8A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210F8A">
            <w:fldChar w:fldCharType="begin"/>
          </w:r>
          <w:r w:rsidR="004830A6">
            <w:instrText xml:space="preserve"> PAGE </w:instrText>
          </w:r>
          <w:r w:rsidR="00210F8A">
            <w:fldChar w:fldCharType="separate"/>
          </w:r>
          <w:r w:rsidR="008E1C69">
            <w:rPr>
              <w:noProof/>
            </w:rPr>
            <w:t>11</w:t>
          </w:r>
          <w:r w:rsidR="00210F8A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8E1C69">
              <w:rPr>
                <w:noProof/>
              </w:rPr>
              <w:t>11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210F8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210F8A">
            <w:rPr>
              <w:sz w:val="16"/>
            </w:rPr>
            <w:fldChar w:fldCharType="separate"/>
          </w:r>
          <w:r w:rsidR="008E1C69">
            <w:rPr>
              <w:noProof/>
              <w:sz w:val="16"/>
            </w:rPr>
            <w:t>2017</w:t>
          </w:r>
          <w:r w:rsidR="00210F8A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210F8A">
            <w:fldChar w:fldCharType="begin"/>
          </w:r>
          <w:r w:rsidR="004830A6">
            <w:instrText xml:space="preserve"> PAGE </w:instrText>
          </w:r>
          <w:r w:rsidR="00210F8A">
            <w:fldChar w:fldCharType="separate"/>
          </w:r>
          <w:r w:rsidR="008E1C69">
            <w:rPr>
              <w:noProof/>
            </w:rPr>
            <w:t>1</w:t>
          </w:r>
          <w:r w:rsidR="00210F8A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8E1C69">
              <w:rPr>
                <w:noProof/>
              </w:rPr>
              <w:t>11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791" w:rsidRDefault="001A2791">
      <w:r>
        <w:separator/>
      </w:r>
    </w:p>
  </w:footnote>
  <w:footnote w:type="continuationSeparator" w:id="0">
    <w:p w:rsidR="001A2791" w:rsidRDefault="001A27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9042B4" w:rsidRPr="009042B4">
              <w:rPr>
                <w:b/>
              </w:rPr>
              <w:t>MTN.BI.08</w:t>
            </w:r>
            <w:r w:rsidR="009042B4">
              <w:t xml:space="preserve"> ETL and SQL Review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591929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9042B4" w:rsidRPr="009042B4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210F8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210F8A" w:rsidRPr="00D639FE">
            <w:rPr>
              <w:sz w:val="16"/>
              <w:szCs w:val="16"/>
            </w:rPr>
            <w:fldChar w:fldCharType="separate"/>
          </w:r>
          <w:r w:rsidR="008E1C69">
            <w:rPr>
              <w:noProof/>
              <w:sz w:val="16"/>
              <w:szCs w:val="16"/>
            </w:rPr>
            <w:t>20-Nov-2017 12:32</w:t>
          </w:r>
          <w:r w:rsidR="00210F8A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9042B4" w:rsidRPr="009042B4">
              <w:rPr>
                <w:b/>
              </w:rPr>
              <w:t xml:space="preserve">MTN.BI.08 </w:t>
            </w:r>
            <w:r w:rsidR="009042B4">
              <w:t>ETL and SQL Review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591929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9042B4" w:rsidRPr="009042B4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210F8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210F8A" w:rsidRPr="00D639FE">
            <w:rPr>
              <w:sz w:val="16"/>
              <w:szCs w:val="16"/>
            </w:rPr>
            <w:fldChar w:fldCharType="separate"/>
          </w:r>
          <w:r w:rsidR="008E1C69">
            <w:rPr>
              <w:noProof/>
              <w:sz w:val="16"/>
              <w:szCs w:val="16"/>
            </w:rPr>
            <w:t>20-Nov-2017 12:32</w:t>
          </w:r>
          <w:r w:rsidR="00210F8A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67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A2791"/>
    <w:rsid w:val="001B6B1E"/>
    <w:rsid w:val="001D47B8"/>
    <w:rsid w:val="00210F8A"/>
    <w:rsid w:val="002154C4"/>
    <w:rsid w:val="00222DC3"/>
    <w:rsid w:val="00235712"/>
    <w:rsid w:val="00244289"/>
    <w:rsid w:val="00260465"/>
    <w:rsid w:val="002628BF"/>
    <w:rsid w:val="0027273F"/>
    <w:rsid w:val="00276374"/>
    <w:rsid w:val="00286611"/>
    <w:rsid w:val="002A713E"/>
    <w:rsid w:val="002F5D7B"/>
    <w:rsid w:val="003064D8"/>
    <w:rsid w:val="00331A15"/>
    <w:rsid w:val="0033495D"/>
    <w:rsid w:val="003438DB"/>
    <w:rsid w:val="00353EB0"/>
    <w:rsid w:val="003609E8"/>
    <w:rsid w:val="00377DB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830A6"/>
    <w:rsid w:val="004A49EF"/>
    <w:rsid w:val="004B4D2A"/>
    <w:rsid w:val="004C2F82"/>
    <w:rsid w:val="004D29BE"/>
    <w:rsid w:val="004E22A3"/>
    <w:rsid w:val="0052662C"/>
    <w:rsid w:val="005400E3"/>
    <w:rsid w:val="00556B6D"/>
    <w:rsid w:val="00557725"/>
    <w:rsid w:val="0057115C"/>
    <w:rsid w:val="005731ED"/>
    <w:rsid w:val="005732B5"/>
    <w:rsid w:val="00591929"/>
    <w:rsid w:val="00593E6E"/>
    <w:rsid w:val="005A2132"/>
    <w:rsid w:val="005B4132"/>
    <w:rsid w:val="005C0966"/>
    <w:rsid w:val="005E56AF"/>
    <w:rsid w:val="0060532A"/>
    <w:rsid w:val="0061050A"/>
    <w:rsid w:val="00617320"/>
    <w:rsid w:val="00647888"/>
    <w:rsid w:val="0065035F"/>
    <w:rsid w:val="0068062E"/>
    <w:rsid w:val="00686BAB"/>
    <w:rsid w:val="0068757C"/>
    <w:rsid w:val="006A77BC"/>
    <w:rsid w:val="006C5085"/>
    <w:rsid w:val="006D2E4F"/>
    <w:rsid w:val="006D5D58"/>
    <w:rsid w:val="006F37C1"/>
    <w:rsid w:val="007124C3"/>
    <w:rsid w:val="0072682A"/>
    <w:rsid w:val="00730068"/>
    <w:rsid w:val="00750BDF"/>
    <w:rsid w:val="0075737B"/>
    <w:rsid w:val="0077510E"/>
    <w:rsid w:val="00790075"/>
    <w:rsid w:val="007A740E"/>
    <w:rsid w:val="007B3D5F"/>
    <w:rsid w:val="007F026A"/>
    <w:rsid w:val="008002EA"/>
    <w:rsid w:val="00820129"/>
    <w:rsid w:val="008237F4"/>
    <w:rsid w:val="00827DE8"/>
    <w:rsid w:val="008450FB"/>
    <w:rsid w:val="00851356"/>
    <w:rsid w:val="008A16D2"/>
    <w:rsid w:val="008A31BA"/>
    <w:rsid w:val="008A6CB8"/>
    <w:rsid w:val="008B3B7F"/>
    <w:rsid w:val="008D4230"/>
    <w:rsid w:val="008D4768"/>
    <w:rsid w:val="008D7C03"/>
    <w:rsid w:val="008E1C69"/>
    <w:rsid w:val="008E5E15"/>
    <w:rsid w:val="009042B4"/>
    <w:rsid w:val="009319A3"/>
    <w:rsid w:val="00932D17"/>
    <w:rsid w:val="00964F64"/>
    <w:rsid w:val="009F424C"/>
    <w:rsid w:val="00A2513A"/>
    <w:rsid w:val="00A34D25"/>
    <w:rsid w:val="00A37131"/>
    <w:rsid w:val="00A530F0"/>
    <w:rsid w:val="00A622A2"/>
    <w:rsid w:val="00A667E6"/>
    <w:rsid w:val="00A83F89"/>
    <w:rsid w:val="00A9495A"/>
    <w:rsid w:val="00AB4B13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26967"/>
    <w:rsid w:val="00C3363B"/>
    <w:rsid w:val="00C63011"/>
    <w:rsid w:val="00C631A6"/>
    <w:rsid w:val="00C70F22"/>
    <w:rsid w:val="00C90F18"/>
    <w:rsid w:val="00C922B5"/>
    <w:rsid w:val="00C95DAD"/>
    <w:rsid w:val="00CA2A71"/>
    <w:rsid w:val="00CB16E7"/>
    <w:rsid w:val="00D454F0"/>
    <w:rsid w:val="00D61ABA"/>
    <w:rsid w:val="00D639FE"/>
    <w:rsid w:val="00D86536"/>
    <w:rsid w:val="00DE4E52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51AF7"/>
    <w:rsid w:val="00F52277"/>
    <w:rsid w:val="00F6260A"/>
    <w:rsid w:val="00F86DB9"/>
    <w:rsid w:val="00F9679B"/>
    <w:rsid w:val="00FA7234"/>
    <w:rsid w:val="00FB2868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10730F"/>
  <w15:docId w15:val="{5CAF4FF3-2E0F-4417-8E8D-0B3AC3F9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9042B4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138</TotalTime>
  <Pages>11</Pages>
  <Words>272</Words>
  <Characters>1554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ETL and SQL Review</vt:lpstr>
      <vt:lpstr>&lt;code&gt;&lt;Title&gt;</vt:lpstr>
    </vt:vector>
  </TitlesOfParts>
  <Company>EPAM Systems, RD Dep.</Company>
  <LinksUpToDate>false</LinksUpToDate>
  <CharactersWithSpaces>1823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ETL and SQL Review</dc:title>
  <dc:subject>Resource Department Dep.</dc:subject>
  <dc:creator>Elias Nema</dc:creator>
  <cp:lastModifiedBy>Aksana Kuratnik</cp:lastModifiedBy>
  <cp:revision>6</cp:revision>
  <cp:lastPrinted>2005-01-28T11:27:00Z</cp:lastPrinted>
  <dcterms:created xsi:type="dcterms:W3CDTF">2017-11-20T07:11:00Z</dcterms:created>
  <dcterms:modified xsi:type="dcterms:W3CDTF">2017-12-02T08:27:00Z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