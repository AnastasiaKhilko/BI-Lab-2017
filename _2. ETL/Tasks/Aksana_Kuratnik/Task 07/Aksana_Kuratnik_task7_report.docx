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7680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E360D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7680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E360D">
              <w:t>MTN.BI.07 &lt;Title&gt;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76800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76800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0F29" w:rsidRPr="00114D08">
        <w:tc>
          <w:tcPr>
            <w:tcW w:w="851" w:type="dxa"/>
            <w:tcMar>
              <w:top w:w="57" w:type="dxa"/>
            </w:tcMar>
          </w:tcPr>
          <w:p w:rsidR="00880F29" w:rsidRDefault="00880F2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880F29" w:rsidRDefault="00880F29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880F29" w:rsidRDefault="00880F29">
            <w:pPr>
              <w:pStyle w:val="TableText"/>
            </w:pPr>
            <w: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880F29" w:rsidRDefault="00880F2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07-DEC-2017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880F29" w:rsidRPr="00114D08" w:rsidRDefault="00880F2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0F29" w:rsidRPr="00114D08" w:rsidRDefault="00880F2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C6680" w:rsidRDefault="00580D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497950" w:history="1">
        <w:r w:rsidR="00FC6680" w:rsidRPr="00C44A98">
          <w:rPr>
            <w:rStyle w:val="Hyperlink"/>
            <w:noProof/>
          </w:rPr>
          <w:t>1.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Create package to load the Fact Table from the staging (BL_3NF) to BL_DM (star) layer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_Toc499497950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FC6680" w:rsidRDefault="0097680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497951" w:history="1">
        <w:r w:rsidR="00FC6680" w:rsidRPr="00C44A98">
          <w:rPr>
            <w:rStyle w:val="Hyperlink"/>
            <w:noProof/>
          </w:rPr>
          <w:t>2.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Task Results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_Toc499497951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222DC3"/>
    <w:p w:rsidR="00F72117" w:rsidRPr="0042698F" w:rsidRDefault="00222DC3" w:rsidP="00F72117">
      <w:pPr>
        <w:pStyle w:val="Heading1"/>
      </w:pPr>
      <w:r w:rsidRPr="00114D08">
        <w:br w:type="page"/>
      </w:r>
      <w:bookmarkStart w:id="4" w:name="_Toc383391238"/>
      <w:bookmarkStart w:id="5" w:name="_Toc383506013"/>
      <w:bookmarkStart w:id="6" w:name="_Toc499497950"/>
      <w:bookmarkEnd w:id="0"/>
      <w:bookmarkEnd w:id="1"/>
      <w:bookmarkEnd w:id="2"/>
      <w:bookmarkEnd w:id="3"/>
      <w:r w:rsidR="00F72117" w:rsidRPr="0042698F">
        <w:lastRenderedPageBreak/>
        <w:t xml:space="preserve">Create </w:t>
      </w:r>
      <w:r w:rsidR="00F72117">
        <w:t xml:space="preserve">package to load </w:t>
      </w:r>
      <w:bookmarkEnd w:id="4"/>
      <w:bookmarkEnd w:id="5"/>
      <w:r w:rsidR="00F72117">
        <w:t>the Fact Table from the staging (</w:t>
      </w:r>
      <w:r w:rsidR="00975DCA">
        <w:t>BL_</w:t>
      </w:r>
      <w:r w:rsidR="00F72117">
        <w:t xml:space="preserve">3NF) to </w:t>
      </w:r>
      <w:r w:rsidR="00975DCA">
        <w:t>BL_DM</w:t>
      </w:r>
      <w:r w:rsidR="00F72117">
        <w:t xml:space="preserve"> (star) layer</w:t>
      </w:r>
      <w:bookmarkEnd w:id="6"/>
    </w:p>
    <w:p w:rsidR="00F72117" w:rsidRPr="0042698F" w:rsidRDefault="00F72117" w:rsidP="00F72117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>
        <w:t>[</w:t>
      </w:r>
      <w:r w:rsidRPr="0042698F">
        <w:t>s</w:t>
      </w:r>
      <w:r>
        <w:t xml:space="preserve">] to </w:t>
      </w:r>
      <w:r w:rsidRPr="0042698F">
        <w:t xml:space="preserve">load </w:t>
      </w:r>
      <w:r>
        <w:t xml:space="preserve">your fact table from </w:t>
      </w:r>
      <w:r w:rsidR="00975DCA">
        <w:t>BL_3NF</w:t>
      </w:r>
      <w:r>
        <w:t xml:space="preserve"> to </w:t>
      </w:r>
      <w:r w:rsidR="00975DCA">
        <w:t>BL_DM</w:t>
      </w:r>
      <w:r>
        <w:t xml:space="preserve"> layer, </w:t>
      </w:r>
      <w:r w:rsidRPr="0042698F">
        <w:t xml:space="preserve">according </w:t>
      </w:r>
      <w:r>
        <w:t>to your DWH concept that was developed on Module 6</w:t>
      </w:r>
      <w:r w:rsidRPr="0042698F">
        <w:t xml:space="preserve"> Introduction to DWH. </w:t>
      </w:r>
    </w:p>
    <w:p w:rsidR="00F72117" w:rsidRPr="0042698F" w:rsidRDefault="00F72117" w:rsidP="00F72117">
      <w:pPr>
        <w:pStyle w:val="Heading1"/>
      </w:pPr>
      <w:bookmarkStart w:id="7" w:name="_Toc383391239"/>
      <w:bookmarkStart w:id="8" w:name="_Toc383506014"/>
      <w:bookmarkStart w:id="9" w:name="_Toc499497951"/>
      <w:r>
        <w:t>Task Results</w:t>
      </w:r>
      <w:bookmarkEnd w:id="7"/>
      <w:bookmarkEnd w:id="8"/>
      <w:bookmarkEnd w:id="9"/>
    </w:p>
    <w:p w:rsidR="00F72117" w:rsidRDefault="00F72117" w:rsidP="00F72117">
      <w:pPr>
        <w:pStyle w:val="BodyText"/>
      </w:pPr>
      <w:r w:rsidRPr="0042698F">
        <w:t>Create required objects: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 xml:space="preserve">Create all required fact table objects on </w:t>
      </w:r>
      <w:r w:rsidR="003A2CCB">
        <w:t>BL_DM</w:t>
      </w:r>
      <w:r w:rsidRPr="0042698F">
        <w:t xml:space="preserve"> Layer</w:t>
      </w:r>
      <w:r>
        <w:t xml:space="preserve"> (FCT_...).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Grant all required p</w:t>
      </w:r>
      <w:r w:rsidRPr="0042698F">
        <w:t xml:space="preserve">rivileges to </w:t>
      </w:r>
      <w:r w:rsidR="003A2CCB">
        <w:t>BL</w:t>
      </w:r>
      <w:r w:rsidRPr="0042698F">
        <w:t>_CL (Cleansing Layer)</w:t>
      </w:r>
      <w:r>
        <w:t>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Create packages to load fact</w:t>
      </w:r>
      <w:r w:rsidRPr="0042698F">
        <w:t xml:space="preserve"> da</w:t>
      </w:r>
      <w:r>
        <w:t>ta (one package = one fact table</w:t>
      </w:r>
      <w:r w:rsidRPr="0042698F">
        <w:t>)</w:t>
      </w:r>
      <w:r>
        <w:t xml:space="preserve"> on </w:t>
      </w:r>
      <w:r w:rsidR="003A2CCB">
        <w:t>BL</w:t>
      </w:r>
      <w:r>
        <w:t>_CL.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Prepare d</w:t>
      </w:r>
      <w:r w:rsidRPr="0042698F">
        <w:t xml:space="preserve">ocument with </w:t>
      </w:r>
      <w:r>
        <w:t>description of your load and screenshot of data in the Fact Table.</w:t>
      </w:r>
    </w:p>
    <w:p w:rsidR="00C3363B" w:rsidRDefault="00F72117" w:rsidP="00F72117">
      <w:pPr>
        <w:pStyle w:val="ListBullet"/>
        <w:numPr>
          <w:ilvl w:val="0"/>
          <w:numId w:val="3"/>
        </w:numPr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:rsidR="00165562" w:rsidRDefault="00165562" w:rsidP="00165562">
      <w:pPr>
        <w:pStyle w:val="ListBullet"/>
        <w:numPr>
          <w:ilvl w:val="0"/>
          <w:numId w:val="0"/>
        </w:numPr>
        <w:ind w:left="360"/>
      </w:pPr>
      <w:bookmarkStart w:id="10" w:name="_GoBack"/>
      <w:bookmarkEnd w:id="10"/>
    </w:p>
    <w:p w:rsidR="00880F29" w:rsidRDefault="00880F29" w:rsidP="00880F29">
      <w:pPr>
        <w:pStyle w:val="ListBullet"/>
        <w:numPr>
          <w:ilvl w:val="0"/>
          <w:numId w:val="0"/>
        </w:numPr>
        <w:ind w:left="360" w:hanging="360"/>
      </w:pPr>
    </w:p>
    <w:p w:rsidR="00880F29" w:rsidRDefault="00880F29" w:rsidP="00880F29">
      <w:pPr>
        <w:pStyle w:val="ListBullet"/>
        <w:numPr>
          <w:ilvl w:val="0"/>
          <w:numId w:val="0"/>
        </w:numPr>
        <w:ind w:left="360" w:hanging="360"/>
      </w:pPr>
    </w:p>
    <w:p w:rsidR="00880F29" w:rsidRPr="00181FB4" w:rsidRDefault="00880F29" w:rsidP="00880F29">
      <w:pPr>
        <w:pStyle w:val="ListBullet"/>
        <w:numPr>
          <w:ilvl w:val="0"/>
          <w:numId w:val="0"/>
        </w:numPr>
        <w:ind w:left="360" w:hanging="360"/>
        <w:rPr>
          <w:b/>
          <w:color w:val="0F243E" w:themeColor="text2" w:themeShade="80"/>
        </w:rPr>
      </w:pPr>
      <w:r w:rsidRPr="00181FB4">
        <w:rPr>
          <w:b/>
          <w:color w:val="0F243E" w:themeColor="text2" w:themeShade="80"/>
          <w:sz w:val="22"/>
        </w:rPr>
        <w:t xml:space="preserve">PACKAGE TO LOAD </w:t>
      </w:r>
      <w:r w:rsidR="00181FB4" w:rsidRPr="00181FB4">
        <w:rPr>
          <w:b/>
          <w:color w:val="0F243E" w:themeColor="text2" w:themeShade="80"/>
          <w:sz w:val="22"/>
        </w:rPr>
        <w:t>THE FACT TABLE</w:t>
      </w:r>
      <w:r w:rsidRPr="00181FB4">
        <w:rPr>
          <w:b/>
          <w:color w:val="0F243E" w:themeColor="text2" w:themeShade="80"/>
          <w:sz w:val="22"/>
        </w:rPr>
        <w:t xml:space="preserve"> FROM</w:t>
      </w:r>
      <w:r w:rsidR="00181FB4" w:rsidRPr="00181FB4">
        <w:rPr>
          <w:b/>
          <w:color w:val="0F243E" w:themeColor="text2" w:themeShade="80"/>
          <w:sz w:val="22"/>
        </w:rPr>
        <w:t xml:space="preserve"> BL_3NF TO BL_DM (bl_3nf </w:t>
      </w:r>
      <w:r w:rsidR="00181FB4" w:rsidRPr="00181FB4">
        <w:rPr>
          <w:b/>
          <w:color w:val="0F243E" w:themeColor="text2" w:themeShade="80"/>
          <w:sz w:val="22"/>
        </w:rPr>
        <w:sym w:font="Wingdings" w:char="F0E0"/>
      </w:r>
      <w:r w:rsidR="00181FB4" w:rsidRPr="00181FB4">
        <w:rPr>
          <w:b/>
          <w:color w:val="0F243E" w:themeColor="text2" w:themeShade="80"/>
          <w:sz w:val="22"/>
        </w:rPr>
        <w:t>bl_cl_2</w:t>
      </w:r>
      <w:r w:rsidR="00181FB4" w:rsidRPr="00181FB4">
        <w:rPr>
          <w:b/>
          <w:color w:val="0F243E" w:themeColor="text2" w:themeShade="80"/>
          <w:sz w:val="22"/>
          <w:vertAlign w:val="superscript"/>
        </w:rPr>
        <w:t>nd</w:t>
      </w:r>
      <w:r w:rsidR="00181FB4" w:rsidRPr="00181FB4">
        <w:rPr>
          <w:b/>
          <w:color w:val="0F243E" w:themeColor="text2" w:themeShade="80"/>
          <w:sz w:val="22"/>
        </w:rPr>
        <w:sym w:font="Wingdings" w:char="F0E0"/>
      </w:r>
      <w:r w:rsidR="00181FB4" w:rsidRPr="00181FB4">
        <w:rPr>
          <w:b/>
          <w:color w:val="0F243E" w:themeColor="text2" w:themeShade="80"/>
          <w:sz w:val="22"/>
        </w:rPr>
        <w:t>bl_dm)</w:t>
      </w:r>
    </w:p>
    <w:p w:rsidR="00181FB4" w:rsidRDefault="00181FB4" w:rsidP="00880F29">
      <w:pPr>
        <w:pStyle w:val="ListBullet"/>
        <w:numPr>
          <w:ilvl w:val="0"/>
          <w:numId w:val="0"/>
        </w:numPr>
        <w:ind w:left="360" w:hanging="360"/>
        <w:rPr>
          <w:color w:val="0F243E" w:themeColor="text2" w:themeShade="80"/>
        </w:rPr>
      </w:pPr>
    </w:p>
    <w:p w:rsid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</w:p>
    <w:p w:rsidR="00181FB4" w:rsidRPr="00181FB4" w:rsidRDefault="00181FB4" w:rsidP="00880F29">
      <w:pPr>
        <w:pStyle w:val="ListBullet"/>
        <w:numPr>
          <w:ilvl w:val="0"/>
          <w:numId w:val="0"/>
        </w:numPr>
        <w:ind w:left="360" w:hanging="360"/>
        <w:rPr>
          <w:b/>
          <w:color w:val="0F243E" w:themeColor="text2" w:themeShade="80"/>
          <w:sz w:val="28"/>
          <w:vertAlign w:val="superscript"/>
        </w:rPr>
      </w:pPr>
      <w:r w:rsidRPr="00181FB4">
        <w:rPr>
          <w:b/>
          <w:color w:val="0F243E" w:themeColor="text2" w:themeShade="80"/>
          <w:sz w:val="28"/>
        </w:rPr>
        <w:t xml:space="preserve">bl_3nf </w:t>
      </w:r>
      <w:r w:rsidRPr="00181FB4">
        <w:rPr>
          <w:b/>
          <w:color w:val="0F243E" w:themeColor="text2" w:themeShade="80"/>
          <w:sz w:val="28"/>
        </w:rPr>
        <w:sym w:font="Wingdings" w:char="F0E0"/>
      </w:r>
      <w:r w:rsidRPr="00181FB4">
        <w:rPr>
          <w:b/>
          <w:color w:val="0F243E" w:themeColor="text2" w:themeShade="80"/>
          <w:sz w:val="28"/>
        </w:rPr>
        <w:t>bl_cl_2</w:t>
      </w:r>
      <w:r w:rsidRPr="00181FB4">
        <w:rPr>
          <w:b/>
          <w:color w:val="0F243E" w:themeColor="text2" w:themeShade="80"/>
          <w:sz w:val="28"/>
          <w:vertAlign w:val="superscript"/>
        </w:rPr>
        <w:t>nd</w:t>
      </w:r>
    </w:p>
    <w:p w:rsidR="00181FB4" w:rsidRDefault="00181FB4" w:rsidP="00880F29">
      <w:pPr>
        <w:pStyle w:val="ListBullet"/>
        <w:numPr>
          <w:ilvl w:val="0"/>
          <w:numId w:val="0"/>
        </w:numPr>
        <w:ind w:left="360" w:hanging="360"/>
        <w:rPr>
          <w:color w:val="0F243E" w:themeColor="text2" w:themeShade="80"/>
        </w:rPr>
      </w:pP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CREATE OR REPLACE PACKAGE pkg_etl_insert_cls_orders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AUTHID CURRENT_USER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AS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PROCEDURE insert_cls_orders; 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END pkg_etl_insert_cls_orders;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/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CREATE OR REPLACE PACKAGE BODY pkg_etl_insert_cls_orders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AS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PROCEDURE insert_cls_orders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IS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BEGIN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EXECUTE IMMEDIATE ('TRUNCATE TABLE cls_fct_orders');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INSERT INTO cls_fct_retail_sales_dd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SELECT order_id,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cr.order_dt AS event_dt,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ce.seller_id AS seller_surr_id,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cm.customer_id AS customer_surr_id, 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ct.store_id AS store_id,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cr.payment_method_id AS payment_method_surr_id,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cr.delivery_method_id AS delivery_method_surr_id,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cr.product_info_id AS product_info_surr_id,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cr.order_sum_usd AS tot_sale_sum,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ROUND ( dbms_random.value( 100, 99999), 2) AS tot_sale_amount,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cr.insert_dt AS insert_dt,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SYSDATE AS update_dt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FROM   bl_3nf.ce_orders cr left join bl_3nf.ce_sellers ce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                             on cr.seller_id = ce.seller_id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                      left join bl_3nf.ce_customers cm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                             on cr.customer_id = cm.customer_id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                      left join bl_3nf.ce_stores ct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                             on cr.store_id = ct.store_id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                           left join bl_3nf.ce_product_info cpd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lastRenderedPageBreak/>
        <w:t xml:space="preserve">                                    on cr.product_info_id = cpd.product_info_id;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COMMIT;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EXCEPTION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WHEN OTHERS THEN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 xml:space="preserve">  RAISE;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END insert_cls_orders;</w:t>
      </w:r>
    </w:p>
    <w:p w:rsidR="00181FB4" w:rsidRP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END pkg_etl_insert_cls_orders;</w:t>
      </w:r>
    </w:p>
    <w:p w:rsidR="00181FB4" w:rsidRDefault="00181FB4" w:rsidP="00181FB4">
      <w:pPr>
        <w:pStyle w:val="ListBullet"/>
        <w:numPr>
          <w:ilvl w:val="0"/>
          <w:numId w:val="0"/>
        </w:numPr>
        <w:rPr>
          <w:color w:val="0F243E" w:themeColor="text2" w:themeShade="80"/>
        </w:rPr>
      </w:pPr>
      <w:r w:rsidRPr="00181FB4">
        <w:rPr>
          <w:color w:val="0F243E" w:themeColor="text2" w:themeShade="80"/>
        </w:rPr>
        <w:t>/</w:t>
      </w:r>
    </w:p>
    <w:p w:rsidR="00181FB4" w:rsidRDefault="00181FB4" w:rsidP="00880F29">
      <w:pPr>
        <w:pStyle w:val="ListBullet"/>
        <w:numPr>
          <w:ilvl w:val="0"/>
          <w:numId w:val="0"/>
        </w:numPr>
        <w:ind w:left="360" w:hanging="360"/>
        <w:rPr>
          <w:color w:val="0F243E" w:themeColor="text2" w:themeShade="80"/>
        </w:rPr>
      </w:pPr>
    </w:p>
    <w:p w:rsidR="00181FB4" w:rsidRDefault="00181FB4" w:rsidP="00880F29">
      <w:pPr>
        <w:pStyle w:val="ListBullet"/>
        <w:numPr>
          <w:ilvl w:val="0"/>
          <w:numId w:val="0"/>
        </w:numPr>
        <w:ind w:left="360" w:hanging="360"/>
        <w:rPr>
          <w:b/>
          <w:color w:val="0F243E" w:themeColor="text2" w:themeShade="80"/>
          <w:sz w:val="28"/>
        </w:rPr>
      </w:pPr>
      <w:r w:rsidRPr="00181FB4">
        <w:rPr>
          <w:b/>
          <w:color w:val="0F243E" w:themeColor="text2" w:themeShade="80"/>
          <w:sz w:val="28"/>
        </w:rPr>
        <w:t>bl_cl_2</w:t>
      </w:r>
      <w:r w:rsidRPr="00181FB4">
        <w:rPr>
          <w:b/>
          <w:color w:val="0F243E" w:themeColor="text2" w:themeShade="80"/>
          <w:sz w:val="28"/>
          <w:vertAlign w:val="superscript"/>
        </w:rPr>
        <w:t>nd</w:t>
      </w:r>
      <w:r w:rsidRPr="00181FB4">
        <w:rPr>
          <w:b/>
          <w:color w:val="0F243E" w:themeColor="text2" w:themeShade="80"/>
          <w:sz w:val="28"/>
        </w:rPr>
        <w:sym w:font="Wingdings" w:char="F0E0"/>
      </w:r>
      <w:r w:rsidRPr="00181FB4">
        <w:rPr>
          <w:b/>
          <w:color w:val="0F243E" w:themeColor="text2" w:themeShade="80"/>
          <w:sz w:val="28"/>
        </w:rPr>
        <w:t>bl_dm</w:t>
      </w:r>
    </w:p>
    <w:p w:rsidR="00181FB4" w:rsidRPr="00181FB4" w:rsidRDefault="00181FB4" w:rsidP="00880F29">
      <w:pPr>
        <w:pStyle w:val="ListBullet"/>
        <w:numPr>
          <w:ilvl w:val="0"/>
          <w:numId w:val="0"/>
        </w:numPr>
        <w:ind w:left="360" w:hanging="360"/>
        <w:rPr>
          <w:color w:val="0F243E" w:themeColor="text2" w:themeShade="80"/>
          <w:sz w:val="24"/>
        </w:rPr>
      </w:pPr>
    </w:p>
    <w:p w:rsidR="00880F29" w:rsidRDefault="00880F29" w:rsidP="00880F29">
      <w:pPr>
        <w:pStyle w:val="ListBullet"/>
        <w:numPr>
          <w:ilvl w:val="0"/>
          <w:numId w:val="0"/>
        </w:numPr>
      </w:pPr>
      <w:r>
        <w:t>CREATE OR REPLACE PACKAGE pkg_etl_insert_fct_orders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AUTHID CURRENT_USER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AS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PROCEDURE insert_fct_orders; 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END pkg_etl_insert_fct_orders;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/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CREATE OR REPLACE PACKAGE BODY pkg_etl_insert_fct_orders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AS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PROCEDURE insert_fct_orders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IS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BEGIN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INSERT INTO  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bl_dm.fct_orders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SELECT    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bl_dm.fct_orders_seq.NEXTVAL AS sale_id,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a.order_id,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a.order_dt,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c.seller_surr_id,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b.customer_surr_id,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e.payment_method_id,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g.delivery_method_id,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f.product_surr_id,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a.sum_of_payment,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a.insert_dt,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a.update_dt 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FROM   cls_fct_orders a INNER JOIN bl_dm.dim_customers b ON a.customer_surr_id = b.customer_id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                          INNER JOIN bl_dm.dim_sellers_ c ON a.seller_surr_id = c.seller_id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                          INNER JOIN bl_dm.dim_payment_methods e ON a.payment_method_surr_id = e.payment_method_id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                          INNER JOIN bl_dm.dim_products f ON a.product_surr_id = f.product_id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                                   INNER JOIN bl_dm.dim_delivery_methods g ON a.delivery_method_surr_id = g.delivery_method_id;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COMMIT;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EXCEPTION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WHEN OTHERS THEN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 xml:space="preserve">    RAISE;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END insert_fct_orders;</w:t>
      </w:r>
    </w:p>
    <w:p w:rsidR="00880F29" w:rsidRDefault="00880F29" w:rsidP="00880F29">
      <w:pPr>
        <w:pStyle w:val="ListBullet"/>
        <w:numPr>
          <w:ilvl w:val="0"/>
          <w:numId w:val="0"/>
        </w:numPr>
      </w:pPr>
      <w:r>
        <w:t>END pkg_etl_insert_fct_orders;</w:t>
      </w:r>
    </w:p>
    <w:p w:rsidR="00880F29" w:rsidRPr="00114D08" w:rsidRDefault="00880F29" w:rsidP="00880F29">
      <w:pPr>
        <w:pStyle w:val="ListBullet"/>
        <w:numPr>
          <w:ilvl w:val="0"/>
          <w:numId w:val="0"/>
        </w:numPr>
      </w:pPr>
      <w:r>
        <w:t>/</w:t>
      </w:r>
    </w:p>
    <w:sectPr w:rsidR="00880F29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800" w:rsidRDefault="00976800">
      <w:r>
        <w:separator/>
      </w:r>
    </w:p>
  </w:endnote>
  <w:endnote w:type="continuationSeparator" w:id="0">
    <w:p w:rsidR="00976800" w:rsidRDefault="0097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880F29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165562">
            <w:rPr>
              <w:noProof/>
            </w:rPr>
            <w:t>3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r w:rsidR="00976800">
            <w:fldChar w:fldCharType="begin"/>
          </w:r>
          <w:r w:rsidR="00976800">
            <w:instrText xml:space="preserve"> NUMPAGES </w:instrText>
          </w:r>
          <w:r w:rsidR="00976800">
            <w:fldChar w:fldCharType="separate"/>
          </w:r>
          <w:r w:rsidR="00165562">
            <w:rPr>
              <w:noProof/>
            </w:rPr>
            <w:t>4</w:t>
          </w:r>
          <w:r w:rsidR="0097680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880F29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165562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r w:rsidR="00976800">
            <w:fldChar w:fldCharType="begin"/>
          </w:r>
          <w:r w:rsidR="00976800">
            <w:instrText xml:space="preserve"> NUMPAG</w:instrText>
          </w:r>
          <w:r w:rsidR="00976800">
            <w:instrText xml:space="preserve">ES </w:instrText>
          </w:r>
          <w:r w:rsidR="00976800">
            <w:fldChar w:fldCharType="separate"/>
          </w:r>
          <w:r w:rsidR="00165562">
            <w:rPr>
              <w:noProof/>
            </w:rPr>
            <w:t>4</w:t>
          </w:r>
          <w:r w:rsidR="0097680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800" w:rsidRDefault="00976800">
      <w:r>
        <w:separator/>
      </w:r>
    </w:p>
  </w:footnote>
  <w:footnote w:type="continuationSeparator" w:id="0">
    <w:p w:rsidR="00976800" w:rsidRDefault="0097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976800">
            <w:fldChar w:fldCharType="begin"/>
          </w:r>
          <w:r w:rsidR="00976800">
            <w:instrText xml:space="preserve"> TITLE  \* MERGEFORMAT </w:instrText>
          </w:r>
          <w:r w:rsidR="00976800">
            <w:fldChar w:fldCharType="separate"/>
          </w:r>
          <w:r w:rsidR="00DE360D" w:rsidRPr="00DE360D">
            <w:rPr>
              <w:b/>
            </w:rPr>
            <w:t>MTN.BI</w:t>
          </w:r>
          <w:r w:rsidR="00DE360D">
            <w:t>.07 &lt;Title&gt;</w:t>
          </w:r>
          <w:r w:rsidR="0097680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7680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E360D" w:rsidRPr="00DE360D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880F29">
            <w:rPr>
              <w:noProof/>
              <w:sz w:val="16"/>
              <w:szCs w:val="16"/>
            </w:rPr>
            <w:t>26-Nov-2017 22:17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976800">
            <w:fldChar w:fldCharType="begin"/>
          </w:r>
          <w:r w:rsidR="00976800">
            <w:instrText xml:space="preserve"> TITLE  \* MERGEFORMAT </w:instrText>
          </w:r>
          <w:r w:rsidR="00976800">
            <w:fldChar w:fldCharType="separate"/>
          </w:r>
          <w:r w:rsidR="00DE360D" w:rsidRPr="00DE360D">
            <w:rPr>
              <w:b/>
            </w:rPr>
            <w:t xml:space="preserve">MTN.BI.07 </w:t>
          </w:r>
          <w:r w:rsidR="00DE360D">
            <w:t>&lt;Title&gt;</w:t>
          </w:r>
          <w:r w:rsidR="0097680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7680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E360D" w:rsidRPr="00DE360D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880F29">
            <w:rPr>
              <w:noProof/>
              <w:sz w:val="16"/>
              <w:szCs w:val="16"/>
            </w:rPr>
            <w:t>26-Nov-2017 22:17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1224F68"/>
    <w:multiLevelType w:val="hybridMultilevel"/>
    <w:tmpl w:val="F96A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EED1F5B"/>
    <w:multiLevelType w:val="hybridMultilevel"/>
    <w:tmpl w:val="1DE6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F2774"/>
    <w:rsid w:val="001147DC"/>
    <w:rsid w:val="00114D08"/>
    <w:rsid w:val="00130569"/>
    <w:rsid w:val="00131A1C"/>
    <w:rsid w:val="00131E4A"/>
    <w:rsid w:val="001355C3"/>
    <w:rsid w:val="00165562"/>
    <w:rsid w:val="00171785"/>
    <w:rsid w:val="00173FBC"/>
    <w:rsid w:val="00174922"/>
    <w:rsid w:val="00181FB4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A49EF"/>
    <w:rsid w:val="004B4D2A"/>
    <w:rsid w:val="004C2F82"/>
    <w:rsid w:val="004D29BE"/>
    <w:rsid w:val="004E22A3"/>
    <w:rsid w:val="0052662C"/>
    <w:rsid w:val="005351AA"/>
    <w:rsid w:val="005400E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80F29"/>
    <w:rsid w:val="008A16D2"/>
    <w:rsid w:val="008A31BA"/>
    <w:rsid w:val="008B3B7F"/>
    <w:rsid w:val="008D4230"/>
    <w:rsid w:val="008D4768"/>
    <w:rsid w:val="008D7C03"/>
    <w:rsid w:val="008E5E15"/>
    <w:rsid w:val="00910A5F"/>
    <w:rsid w:val="00932D17"/>
    <w:rsid w:val="00964F64"/>
    <w:rsid w:val="00975DCA"/>
    <w:rsid w:val="00976800"/>
    <w:rsid w:val="00A2733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4BDC"/>
    <w:rsid w:val="00D454F0"/>
    <w:rsid w:val="00D61ABA"/>
    <w:rsid w:val="00D639FE"/>
    <w:rsid w:val="00D86536"/>
    <w:rsid w:val="00DE360D"/>
    <w:rsid w:val="00DE4E52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6260A"/>
    <w:rsid w:val="00F72117"/>
    <w:rsid w:val="00F9679B"/>
    <w:rsid w:val="00FC6680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58416"/>
  <w15:docId w15:val="{D8F080D2-7998-43D3-A91B-2DA9D0E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E360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E360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&lt;Title&gt;</vt:lpstr>
      <vt:lpstr>MTN.BI.07 &lt;Title&gt;</vt:lpstr>
    </vt:vector>
  </TitlesOfParts>
  <Company>EPAM Systems, RD Dep.</Company>
  <LinksUpToDate>false</LinksUpToDate>
  <CharactersWithSpaces>4350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Aksana Kuratnik</cp:lastModifiedBy>
  <cp:revision>2</cp:revision>
  <cp:lastPrinted>2005-01-28T11:27:00Z</cp:lastPrinted>
  <dcterms:created xsi:type="dcterms:W3CDTF">2017-12-07T18:50:00Z</dcterms:created>
  <dcterms:modified xsi:type="dcterms:W3CDTF">2017-12-07T18:50:00Z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