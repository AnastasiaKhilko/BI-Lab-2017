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37B47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37B47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B7799" w:rsidP="00456F18">
            <w:pPr>
              <w:pStyle w:val="TableText"/>
              <w:rPr>
                <w:rStyle w:val="Hyperlink"/>
              </w:rPr>
            </w:pPr>
            <w:hyperlink r:id="rId7" w:history="1">
              <w:r w:rsidR="00456F18">
                <w:rPr>
                  <w:rStyle w:val="Hyperlink"/>
                </w:rPr>
                <w:t>Hanna</w:t>
              </w:r>
            </w:hyperlink>
            <w:r w:rsidR="00456F18">
              <w:rPr>
                <w:rStyle w:val="Hyperlink"/>
              </w:rPr>
              <w:t xml:space="preserve">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456F1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01-DEC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56F18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499850787" w:history="1">
        <w:r w:rsidR="00456F18" w:rsidRPr="009C10A6">
          <w:rPr>
            <w:rStyle w:val="Hyperlink"/>
            <w:noProof/>
          </w:rPr>
          <w:t>1.</w:t>
        </w:r>
        <w:r w:rsidR="00456F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56F18" w:rsidRPr="009C10A6">
          <w:rPr>
            <w:rStyle w:val="Hyperlink"/>
            <w:noProof/>
          </w:rPr>
          <w:t>Create package to load the Fact Table into the staging (3NF) layer</w:t>
        </w:r>
        <w:r w:rsidR="00456F18">
          <w:rPr>
            <w:noProof/>
            <w:webHidden/>
          </w:rPr>
          <w:tab/>
        </w:r>
        <w:r w:rsidR="00456F18">
          <w:rPr>
            <w:noProof/>
            <w:webHidden/>
          </w:rPr>
          <w:fldChar w:fldCharType="begin"/>
        </w:r>
        <w:r w:rsidR="00456F18">
          <w:rPr>
            <w:noProof/>
            <w:webHidden/>
          </w:rPr>
          <w:instrText xml:space="preserve"> PAGEREF _Toc499850787 \h </w:instrText>
        </w:r>
        <w:r w:rsidR="00456F18">
          <w:rPr>
            <w:noProof/>
            <w:webHidden/>
          </w:rPr>
        </w:r>
        <w:r w:rsidR="00456F18">
          <w:rPr>
            <w:noProof/>
            <w:webHidden/>
          </w:rPr>
          <w:fldChar w:fldCharType="separate"/>
        </w:r>
        <w:r w:rsidR="00456F18">
          <w:rPr>
            <w:noProof/>
            <w:webHidden/>
          </w:rPr>
          <w:t>3</w:t>
        </w:r>
        <w:r w:rsidR="00456F18">
          <w:rPr>
            <w:noProof/>
            <w:webHidden/>
          </w:rPr>
          <w:fldChar w:fldCharType="end"/>
        </w:r>
      </w:hyperlink>
    </w:p>
    <w:p w:rsidR="00456F18" w:rsidRDefault="00456F1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850788" w:history="1">
        <w:r w:rsidRPr="009C10A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C10A6">
          <w:rPr>
            <w:rStyle w:val="Hyperlink"/>
            <w:noProof/>
          </w:rPr>
          <w:t>Task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_Toc499850788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>
      <w:bookmarkStart w:id="4" w:name="_GoBack"/>
      <w:bookmarkEnd w:id="4"/>
    </w:p>
    <w:p w:rsidR="00C15E2B" w:rsidRPr="0042698F" w:rsidRDefault="00222DC3" w:rsidP="00C15E2B">
      <w:pPr>
        <w:pStyle w:val="Heading1"/>
      </w:pPr>
      <w:r w:rsidRPr="00114D08">
        <w:br w:type="page"/>
      </w:r>
      <w:bookmarkStart w:id="5" w:name="_Toc383391238"/>
      <w:bookmarkStart w:id="6" w:name="_Toc499850787"/>
      <w:bookmarkEnd w:id="0"/>
      <w:bookmarkEnd w:id="1"/>
      <w:bookmarkEnd w:id="2"/>
      <w:bookmarkEnd w:id="3"/>
      <w:r w:rsidR="00C15E2B" w:rsidRPr="0042698F">
        <w:lastRenderedPageBreak/>
        <w:t xml:space="preserve">Create </w:t>
      </w:r>
      <w:r w:rsidR="00A0510A">
        <w:t xml:space="preserve">package to load </w:t>
      </w:r>
      <w:bookmarkEnd w:id="5"/>
      <w:r w:rsidR="007A12B5">
        <w:t>the F</w:t>
      </w:r>
      <w:r w:rsidR="00A0510A">
        <w:t>act Table into the staging (3NF) layer</w:t>
      </w:r>
      <w:bookmarkEnd w:id="6"/>
    </w:p>
    <w:p w:rsidR="00C15E2B" w:rsidRPr="0042698F" w:rsidRDefault="00C15E2B" w:rsidP="00C15E2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 w:rsidR="005056AE">
        <w:t>[</w:t>
      </w:r>
      <w:r w:rsidRPr="0042698F">
        <w:t>s</w:t>
      </w:r>
      <w:r w:rsidR="005056AE">
        <w:t xml:space="preserve">] to </w:t>
      </w:r>
      <w:r w:rsidRPr="0042698F">
        <w:t xml:space="preserve">load </w:t>
      </w:r>
      <w:r w:rsidR="008D00CD">
        <w:t>your fact table to the ST</w:t>
      </w:r>
      <w:r w:rsidR="005056AE">
        <w:t xml:space="preserve"> layer, </w:t>
      </w:r>
      <w:r w:rsidRPr="0042698F">
        <w:t xml:space="preserve">according </w:t>
      </w:r>
      <w:r w:rsidR="008D00CD">
        <w:t>to your DWH</w:t>
      </w:r>
      <w:r>
        <w:t xml:space="preserve"> concept that was developed on Module 6</w:t>
      </w:r>
      <w:r w:rsidRPr="0042698F">
        <w:t xml:space="preserve"> Introduction to DWH. </w:t>
      </w:r>
    </w:p>
    <w:p w:rsidR="00C15E2B" w:rsidRPr="0042698F" w:rsidRDefault="00C15E2B" w:rsidP="00C15E2B">
      <w:pPr>
        <w:pStyle w:val="Heading1"/>
      </w:pPr>
      <w:bookmarkStart w:id="7" w:name="_Toc383391239"/>
      <w:bookmarkStart w:id="8" w:name="_Toc499850788"/>
      <w:r>
        <w:t>Task Results</w:t>
      </w:r>
      <w:bookmarkEnd w:id="7"/>
      <w:bookmarkEnd w:id="8"/>
    </w:p>
    <w:p w:rsidR="00C15E2B" w:rsidRDefault="00C15E2B" w:rsidP="00C15E2B">
      <w:pPr>
        <w:pStyle w:val="BodyText"/>
      </w:pPr>
      <w:r w:rsidRPr="0042698F">
        <w:t>Create required objects:</w:t>
      </w:r>
    </w:p>
    <w:p w:rsidR="00C90CA7" w:rsidRPr="0042698F" w:rsidRDefault="00C90CA7" w:rsidP="00C90CA7">
      <w:pPr>
        <w:pStyle w:val="ListBullet"/>
        <w:numPr>
          <w:ilvl w:val="0"/>
          <w:numId w:val="3"/>
        </w:numPr>
      </w:pPr>
      <w:r>
        <w:t xml:space="preserve">Create all required </w:t>
      </w:r>
      <w:r w:rsidR="00653ACE">
        <w:t>fact table</w:t>
      </w:r>
      <w:r>
        <w:t xml:space="preserve"> objects on ST</w:t>
      </w:r>
      <w:r w:rsidRPr="0042698F">
        <w:t xml:space="preserve"> Layer</w:t>
      </w:r>
      <w:r>
        <w:t xml:space="preserve"> (T_...).</w:t>
      </w:r>
    </w:p>
    <w:p w:rsidR="00C90CA7" w:rsidRPr="0042698F" w:rsidRDefault="00653ACE" w:rsidP="00C90CA7">
      <w:pPr>
        <w:pStyle w:val="ListBullet"/>
        <w:numPr>
          <w:ilvl w:val="0"/>
          <w:numId w:val="3"/>
        </w:numPr>
      </w:pPr>
      <w:r>
        <w:t>Grant all required p</w:t>
      </w:r>
      <w:r w:rsidR="00C90CA7" w:rsidRPr="0042698F">
        <w:t xml:space="preserve">rivileges to </w:t>
      </w:r>
      <w:r w:rsidR="00C90CA7">
        <w:t>ST</w:t>
      </w:r>
      <w:r w:rsidR="00C90CA7" w:rsidRPr="0042698F">
        <w:t>_CL (Cleansing Layer)</w:t>
      </w:r>
      <w:r w:rsidR="00C90CA7">
        <w:t>.</w:t>
      </w:r>
    </w:p>
    <w:p w:rsidR="00C90CA7" w:rsidRPr="0042698F" w:rsidRDefault="00C90CA7" w:rsidP="00C15E2B">
      <w:pPr>
        <w:pStyle w:val="ListBullet"/>
        <w:numPr>
          <w:ilvl w:val="0"/>
          <w:numId w:val="3"/>
        </w:numPr>
      </w:pPr>
      <w:r>
        <w:t xml:space="preserve">Create packages to </w:t>
      </w:r>
      <w:r w:rsidR="00F54F55">
        <w:t>load fact</w:t>
      </w:r>
      <w:r w:rsidRPr="0042698F">
        <w:t xml:space="preserve"> da</w:t>
      </w:r>
      <w:r>
        <w:t xml:space="preserve">ta (one package = one </w:t>
      </w:r>
      <w:r w:rsidR="00F54F55">
        <w:t>fact table</w:t>
      </w:r>
      <w:r w:rsidRPr="0042698F">
        <w:t>)</w:t>
      </w:r>
      <w:r>
        <w:t xml:space="preserve"> on ST_CL.</w:t>
      </w:r>
    </w:p>
    <w:p w:rsidR="00C15E2B" w:rsidRPr="0042698F" w:rsidRDefault="00CA5668" w:rsidP="00C15E2B">
      <w:pPr>
        <w:pStyle w:val="ListBullet"/>
      </w:pPr>
      <w:r>
        <w:t>Prepare d</w:t>
      </w:r>
      <w:r w:rsidR="00C15E2B" w:rsidRPr="0042698F">
        <w:t xml:space="preserve">ocument with </w:t>
      </w:r>
      <w:r>
        <w:t>description of your load and s</w:t>
      </w:r>
      <w:r w:rsidR="00C15E2B">
        <w:t xml:space="preserve">creenshot of </w:t>
      </w:r>
      <w:r>
        <w:t>d</w:t>
      </w:r>
      <w:r w:rsidR="00C15E2B">
        <w:t xml:space="preserve">ata in </w:t>
      </w:r>
      <w:r>
        <w:t>the Fact Table</w:t>
      </w:r>
      <w:r w:rsidR="00C15E2B">
        <w:t>.</w:t>
      </w:r>
    </w:p>
    <w:p w:rsidR="00C15E2B" w:rsidRDefault="00C15E2B" w:rsidP="00C15E2B">
      <w:pPr>
        <w:pStyle w:val="ListBullet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9E60C6" w:rsidRDefault="009E60C6" w:rsidP="009E60C6">
      <w:pPr>
        <w:pStyle w:val="ListBullet"/>
        <w:numPr>
          <w:ilvl w:val="0"/>
          <w:numId w:val="0"/>
        </w:numPr>
        <w:ind w:left="360" w:hanging="360"/>
      </w:pPr>
    </w:p>
    <w:p w:rsidR="009E60C6" w:rsidRDefault="009E60C6" w:rsidP="009E60C6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Скрипты для генерации таблиц, синонимов, грантов и загрузки данных находятся в папке с отчётом.</w:t>
      </w:r>
    </w:p>
    <w:p w:rsidR="009E60C6" w:rsidRDefault="009E60C6" w:rsidP="009E60C6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Фактовая таблица на уровне 3нф имеет следующий вид:</w:t>
      </w:r>
    </w:p>
    <w:p w:rsidR="009E60C6" w:rsidRDefault="009E60C6" w:rsidP="009E60C6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9E60C6" w:rsidRPr="009E60C6" w:rsidRDefault="009E60C6" w:rsidP="009E60C6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00456FFA" wp14:editId="7BA388D5">
            <wp:extent cx="4396435" cy="3171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402" cy="31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Default="00C3363B" w:rsidP="00C3363B">
      <w:pPr>
        <w:pStyle w:val="BodyText"/>
        <w:rPr>
          <w:lang w:val="ru-RU"/>
        </w:rPr>
      </w:pPr>
    </w:p>
    <w:p w:rsidR="009E60C6" w:rsidRDefault="009E60C6" w:rsidP="00C3363B">
      <w:pPr>
        <w:pStyle w:val="BodyText"/>
        <w:rPr>
          <w:lang w:val="ru-RU"/>
        </w:rPr>
      </w:pPr>
      <w:r>
        <w:rPr>
          <w:lang w:val="ru-RU"/>
        </w:rPr>
        <w:t>В результате схема 3нф приобрела следующий вид:</w:t>
      </w:r>
    </w:p>
    <w:p w:rsidR="009E60C6" w:rsidRPr="009E60C6" w:rsidRDefault="009E60C6" w:rsidP="00C3363B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8CC9B3" wp14:editId="5E0FD7E7">
            <wp:extent cx="5941695" cy="251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C6" w:rsidRPr="009E60C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799" w:rsidRDefault="009B7799">
      <w:r>
        <w:separator/>
      </w:r>
    </w:p>
  </w:endnote>
  <w:endnote w:type="continuationSeparator" w:id="0">
    <w:p w:rsidR="009B7799" w:rsidRDefault="009B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456F1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456F18">
            <w:rPr>
              <w:noProof/>
            </w:rPr>
            <w:t>2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456F18">
            <w:rPr>
              <w:noProof/>
            </w:rPr>
            <w:t>4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456F1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456F18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456F18">
            <w:rPr>
              <w:noProof/>
            </w:rPr>
            <w:t>4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799" w:rsidRDefault="009B7799">
      <w:r>
        <w:separator/>
      </w:r>
    </w:p>
  </w:footnote>
  <w:footnote w:type="continuationSeparator" w:id="0">
    <w:p w:rsidR="009B7799" w:rsidRDefault="009B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E37B47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456F18">
            <w:rPr>
              <w:noProof/>
              <w:sz w:val="16"/>
              <w:szCs w:val="16"/>
            </w:rPr>
            <w:t>01-Dec-2017 00:15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E37B47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456F18">
            <w:rPr>
              <w:noProof/>
              <w:sz w:val="16"/>
              <w:szCs w:val="16"/>
            </w:rPr>
            <w:t>01-Dec-2017 00:15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56F18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9B7799"/>
    <w:rsid w:val="009E60C6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083D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37B47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D3233"/>
  <w15:docId w15:val="{4D160114-38CE-487A-A076-8DC4AF12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868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PL/SQL</vt:lpstr>
      <vt:lpstr>MTN.BI.07 &lt;Title&gt;</vt:lpstr>
    </vt:vector>
  </TitlesOfParts>
  <Company>EPAM Systems, RD Dep.</Company>
  <LinksUpToDate>false</LinksUpToDate>
  <CharactersWithSpaces>1455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Hanna Takushevich</cp:lastModifiedBy>
  <cp:revision>14</cp:revision>
  <cp:lastPrinted>2005-01-28T11:27:00Z</cp:lastPrinted>
  <dcterms:created xsi:type="dcterms:W3CDTF">2014-03-25T04:37:00Z</dcterms:created>
  <dcterms:modified xsi:type="dcterms:W3CDTF">2017-11-30T21:17:00Z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