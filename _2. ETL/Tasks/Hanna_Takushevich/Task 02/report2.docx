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26269" w:rsidP="0068757C">
            <w:pPr>
              <w:pStyle w:val="CompanyName"/>
            </w:pPr>
            <w:fldSimple w:instr=" DOCPROPERTY  Company  \* MERGEFORMAT ">
              <w:r w:rsidR="009E3A45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72626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9E3A45">
                <w:t>MTN.BI.08 Fact Table Techniques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9233AA">
            <w:pPr>
              <w:pStyle w:val="TableText"/>
              <w:rPr>
                <w:rStyle w:val="Hyperlink"/>
              </w:rPr>
            </w:pPr>
            <w:r>
              <w:t>Hanna Takushevich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9233A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9E3A45" w:rsidRDefault="005178B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4328672" w:history="1">
        <w:r w:rsidR="009E3A45" w:rsidRPr="00A00A45">
          <w:rPr>
            <w:rStyle w:val="Hyperlink"/>
            <w:noProof/>
          </w:rPr>
          <w:t>1.</w:t>
        </w:r>
        <w:r w:rsidR="009E3A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Data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_Toc384328672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EF7DE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28673" w:history="1">
        <w:r w:rsidR="009E3A45" w:rsidRPr="00A00A45">
          <w:rPr>
            <w:rStyle w:val="Hyperlink"/>
            <w:noProof/>
          </w:rPr>
          <w:t>2.</w:t>
        </w:r>
        <w:r w:rsidR="009E3A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Advanced Grouping tasks – Reports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_Toc384328673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EF7DE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28674" w:history="1">
        <w:r w:rsidR="009E3A45" w:rsidRPr="00A00A45">
          <w:rPr>
            <w:rStyle w:val="Hyperlink"/>
            <w:noProof/>
          </w:rPr>
          <w:t>2.1.</w:t>
        </w:r>
        <w:r w:rsidR="009E3A4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Create Test AdHoc SQL - Daily Report (CUBE)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_Toc384328674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EF7DE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28675" w:history="1">
        <w:r w:rsidR="009E3A45" w:rsidRPr="00A00A45">
          <w:rPr>
            <w:rStyle w:val="Hyperlink"/>
            <w:noProof/>
          </w:rPr>
          <w:t>2.2.</w:t>
        </w:r>
        <w:r w:rsidR="009E3A4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Create Test AdHoc SQL – ROLLUP by Time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_Toc384328675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222DC3" w:rsidRPr="00114D08" w:rsidRDefault="005178BB" w:rsidP="005C0966">
      <w:pPr>
        <w:ind w:hanging="720"/>
      </w:pPr>
      <w:r>
        <w:fldChar w:fldCharType="end"/>
      </w:r>
    </w:p>
    <w:p w:rsidR="00222DC3" w:rsidRPr="00114D08" w:rsidRDefault="00222DC3" w:rsidP="00222DC3"/>
    <w:p w:rsidR="009E3A45" w:rsidRPr="00E7244C" w:rsidRDefault="00222DC3" w:rsidP="009E3A45">
      <w:pPr>
        <w:pStyle w:val="Heading1"/>
      </w:pPr>
      <w:r w:rsidRPr="00114D08">
        <w:br w:type="page"/>
      </w:r>
      <w:bookmarkStart w:id="4" w:name="_Toc383082429"/>
      <w:bookmarkStart w:id="5" w:name="_Toc384328672"/>
      <w:bookmarkEnd w:id="0"/>
      <w:bookmarkEnd w:id="1"/>
      <w:bookmarkEnd w:id="2"/>
      <w:bookmarkEnd w:id="3"/>
      <w:r w:rsidR="009E3A45">
        <w:lastRenderedPageBreak/>
        <w:t>Data</w:t>
      </w:r>
      <w:bookmarkEnd w:id="4"/>
      <w:bookmarkEnd w:id="5"/>
    </w:p>
    <w:p w:rsidR="009E3A45" w:rsidRDefault="009E3A45" w:rsidP="009E3A45">
      <w:pPr>
        <w:pStyle w:val="BodyText"/>
      </w:pPr>
      <w:bookmarkStart w:id="6" w:name="_Toc321203741"/>
      <w:r>
        <w:t xml:space="preserve">The Main Task is to generate test data on Storage layers </w:t>
      </w:r>
      <w:r w:rsidR="00350783">
        <w:t>objects that</w:t>
      </w:r>
      <w:r>
        <w:t xml:space="preserve"> was created on task 01. </w:t>
      </w:r>
    </w:p>
    <w:p w:rsidR="009E3A45" w:rsidRDefault="009E3A45" w:rsidP="009E3A45">
      <w:pPr>
        <w:pStyle w:val="BodyText"/>
      </w:pPr>
      <w:r>
        <w:t>Task Results:</w:t>
      </w:r>
    </w:p>
    <w:p w:rsidR="009E3A45" w:rsidRDefault="009E3A45" w:rsidP="009E3A45">
      <w:pPr>
        <w:pStyle w:val="ListBullet"/>
        <w:numPr>
          <w:ilvl w:val="0"/>
          <w:numId w:val="16"/>
        </w:numPr>
      </w:pPr>
      <w:r>
        <w:t>Scripts put on Git</w:t>
      </w:r>
    </w:p>
    <w:p w:rsidR="009E3A45" w:rsidRDefault="009E3A45" w:rsidP="009E3A45">
      <w:pPr>
        <w:pStyle w:val="ListBullet"/>
        <w:numPr>
          <w:ilvl w:val="0"/>
          <w:numId w:val="16"/>
        </w:numPr>
      </w:pPr>
      <w:r>
        <w:t>Storage Layers Objects test data select screenshots</w:t>
      </w:r>
    </w:p>
    <w:p w:rsidR="005504FF" w:rsidRDefault="005504FF" w:rsidP="005504FF">
      <w:pPr>
        <w:pStyle w:val="ListBullet"/>
        <w:numPr>
          <w:ilvl w:val="0"/>
          <w:numId w:val="0"/>
        </w:numPr>
        <w:ind w:left="360" w:hanging="360"/>
      </w:pPr>
    </w:p>
    <w:p w:rsidR="005504FF" w:rsidRDefault="005504FF" w:rsidP="005504FF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результате выполнения задания была создана снежинка следующего вида:</w:t>
      </w:r>
    </w:p>
    <w:p w:rsidR="005504FF" w:rsidRDefault="005504FF" w:rsidP="005504FF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DB5C68" wp14:editId="3346A46F">
            <wp:extent cx="5941695" cy="384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FF" w:rsidRDefault="005504FF" w:rsidP="005504FF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Фактовой таблицей является таблица </w:t>
      </w:r>
      <w:r>
        <w:rPr>
          <w:sz w:val="28"/>
          <w:szCs w:val="28"/>
        </w:rPr>
        <w:t>tmp</w:t>
      </w:r>
      <w:r w:rsidRPr="005504FF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sales</w:t>
      </w:r>
      <w:r>
        <w:rPr>
          <w:sz w:val="28"/>
          <w:szCs w:val="28"/>
          <w:lang w:val="ru-RU"/>
        </w:rPr>
        <w:t>. В ней хранятся данные о цене и количестве билетов на один рейс, купленных одним клиентом.</w:t>
      </w:r>
    </w:p>
    <w:p w:rsidR="005504FF" w:rsidRDefault="005504FF" w:rsidP="005504FF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Измерениями являются клиенты, даты, билет, авиалиния и основнаая локация авиалинии.</w:t>
      </w:r>
    </w:p>
    <w:p w:rsidR="00680957" w:rsidRDefault="00680957" w:rsidP="005504FF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Данные для измерения с геоданными были взяты из предыдущего задания.</w:t>
      </w:r>
    </w:p>
    <w:p w:rsidR="00680957" w:rsidRDefault="00680957" w:rsidP="005504FF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8E228B" wp14:editId="77DBD2C5">
            <wp:extent cx="5941695" cy="239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57" w:rsidRDefault="00680957" w:rsidP="005504FF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</w:p>
    <w:p w:rsidR="00680957" w:rsidRDefault="00680957" w:rsidP="005504FF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Данные для измерения с информацией об авиалиниях были сгенерированы.</w:t>
      </w:r>
    </w:p>
    <w:p w:rsidR="00680957" w:rsidRDefault="00680957" w:rsidP="005504FF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гарантии уникальности </w:t>
      </w:r>
      <w:r>
        <w:rPr>
          <w:sz w:val="28"/>
          <w:szCs w:val="28"/>
        </w:rPr>
        <w:t>IATA</w:t>
      </w:r>
      <w:r w:rsidRPr="00680957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ICAO</w:t>
      </w:r>
      <w:r w:rsidRPr="006809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кодов были использованы следующие выржения:</w:t>
      </w: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>CASE round(dbms_random.value(</w:t>
      </w: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 xml:space="preserve">            -0.4,</w:t>
      </w: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 xml:space="preserve">            2.5</w:t>
      </w: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 xml:space="preserve">        ) )</w:t>
      </w: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 xml:space="preserve">            WHEN 0   THEN substr(ROWNUM,1,1)</w:t>
      </w: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 xml:space="preserve">             || dbms_random.string('u',1)</w:t>
      </w: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 xml:space="preserve">            WHEN 1   THEN dbms_random.string('u',1)</w:t>
      </w: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 xml:space="preserve">             || substr(ROWNUM,1,1)</w:t>
      </w: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 xml:space="preserve">            WHEN 2   THEN dbms_random.string('u',2)</w:t>
      </w:r>
    </w:p>
    <w:p w:rsidR="00680957" w:rsidRPr="00680957" w:rsidRDefault="00680957" w:rsidP="00680957">
      <w:pPr>
        <w:pStyle w:val="CodeText"/>
        <w:rPr>
          <w:sz w:val="20"/>
          <w:lang w:val="ru-RU"/>
        </w:rPr>
      </w:pPr>
      <w:r w:rsidRPr="00680957">
        <w:rPr>
          <w:sz w:val="20"/>
        </w:rPr>
        <w:t xml:space="preserve">        </w:t>
      </w:r>
      <w:r w:rsidRPr="00680957">
        <w:rPr>
          <w:sz w:val="20"/>
          <w:lang w:val="ru-RU"/>
        </w:rPr>
        <w:t>END</w:t>
      </w:r>
    </w:p>
    <w:p w:rsidR="00680957" w:rsidRDefault="00680957" w:rsidP="00680957">
      <w:pPr>
        <w:pStyle w:val="CodeText"/>
        <w:rPr>
          <w:sz w:val="20"/>
          <w:lang w:val="ru-RU"/>
        </w:rPr>
      </w:pPr>
      <w:r w:rsidRPr="00680957">
        <w:rPr>
          <w:sz w:val="20"/>
          <w:lang w:val="ru-RU"/>
        </w:rPr>
        <w:t xml:space="preserve">    AS airline_iata</w:t>
      </w:r>
    </w:p>
    <w:p w:rsidR="00680957" w:rsidRDefault="00680957" w:rsidP="00680957">
      <w:pPr>
        <w:pStyle w:val="CodeText"/>
        <w:rPr>
          <w:sz w:val="20"/>
          <w:lang w:val="ru-RU"/>
        </w:rPr>
      </w:pPr>
    </w:p>
    <w:p w:rsidR="00680957" w:rsidRDefault="00680957" w:rsidP="00680957">
      <w:pPr>
        <w:pStyle w:val="CodeText"/>
        <w:rPr>
          <w:sz w:val="20"/>
          <w:lang w:val="ru-RU"/>
        </w:rPr>
      </w:pP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>chr(floor( (n - 1) / 676) + 65)</w:t>
      </w: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 xml:space="preserve">     || chr(mod(</w:t>
      </w: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 xml:space="preserve">        floor( (n - 1) / 26),</w:t>
      </w: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 xml:space="preserve">        26</w:t>
      </w: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 xml:space="preserve">    ) + 65)</w:t>
      </w:r>
    </w:p>
    <w:p w:rsidR="00680957" w:rsidRP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 xml:space="preserve">     || chr(65 + mod(n - 1,26) ) AS airline_icao,</w:t>
      </w:r>
    </w:p>
    <w:p w:rsidR="00680957" w:rsidRDefault="00680957" w:rsidP="00680957">
      <w:pPr>
        <w:pStyle w:val="CodeText"/>
        <w:rPr>
          <w:sz w:val="20"/>
        </w:rPr>
      </w:pPr>
      <w:r w:rsidRPr="00680957">
        <w:rPr>
          <w:sz w:val="20"/>
        </w:rPr>
        <w:t xml:space="preserve">    'Airline name ' || n AS airline_name</w:t>
      </w:r>
    </w:p>
    <w:p w:rsidR="00680957" w:rsidRDefault="00680957" w:rsidP="00680957">
      <w:pPr>
        <w:pStyle w:val="CodeText"/>
        <w:ind w:left="0"/>
        <w:rPr>
          <w:sz w:val="20"/>
        </w:rPr>
      </w:pPr>
      <w:r>
        <w:drawing>
          <wp:inline distT="0" distB="0" distL="0" distR="0" wp14:anchorId="4AF1EB89" wp14:editId="30B68262">
            <wp:extent cx="50101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57" w:rsidRDefault="00680957" w:rsidP="00680957">
      <w:pPr>
        <w:pStyle w:val="CodeText"/>
        <w:ind w:left="0"/>
        <w:rPr>
          <w:sz w:val="20"/>
        </w:rPr>
      </w:pPr>
    </w:p>
    <w:p w:rsidR="00680957" w:rsidRPr="00680957" w:rsidRDefault="00680957" w:rsidP="00680957"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Данные для измерения с информацией о клиентах были взяты из схемы </w:t>
      </w:r>
      <w:r>
        <w:rPr>
          <w:sz w:val="28"/>
          <w:szCs w:val="28"/>
        </w:rPr>
        <w:t>hr</w:t>
      </w:r>
    </w:p>
    <w:p w:rsidR="00680957" w:rsidRDefault="00680957" w:rsidP="00680957">
      <w:pPr>
        <w:pStyle w:val="BodyTex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016D07" wp14:editId="4613D409">
            <wp:extent cx="57912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57" w:rsidRDefault="00680957" w:rsidP="00680957">
      <w:pPr>
        <w:pStyle w:val="BodyText"/>
        <w:rPr>
          <w:sz w:val="28"/>
          <w:szCs w:val="28"/>
          <w:lang w:val="ru-RU"/>
        </w:rPr>
      </w:pPr>
    </w:p>
    <w:p w:rsidR="00680957" w:rsidRDefault="00680957" w:rsidP="00680957"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Измерение с датами было взято из ранее выполненного задания.</w:t>
      </w:r>
    </w:p>
    <w:p w:rsidR="00680957" w:rsidRDefault="00680957" w:rsidP="00680957"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Данные для измерения с информацией о билетах были сгенерированы</w:t>
      </w:r>
    </w:p>
    <w:p w:rsidR="00680957" w:rsidRDefault="00680957" w:rsidP="00680957">
      <w:pPr>
        <w:pStyle w:val="BodyTex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B96DD7" wp14:editId="538691E5">
            <wp:extent cx="2886075" cy="3209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57" w:rsidRDefault="00680957" w:rsidP="00680957">
      <w:pPr>
        <w:pStyle w:val="BodyText"/>
        <w:rPr>
          <w:sz w:val="28"/>
          <w:szCs w:val="28"/>
          <w:lang w:val="ru-RU"/>
        </w:rPr>
      </w:pPr>
    </w:p>
    <w:p w:rsidR="00680957" w:rsidRDefault="00680957" w:rsidP="00680957"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фактов</w:t>
      </w:r>
    </w:p>
    <w:p w:rsidR="00680957" w:rsidRDefault="00680957" w:rsidP="00680957">
      <w:pPr>
        <w:pStyle w:val="BodyText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0D8A768" wp14:editId="6457774E">
            <wp:extent cx="430530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CC" w:rsidRDefault="00CA69CC" w:rsidP="00680957">
      <w:pPr>
        <w:pStyle w:val="BodyText"/>
        <w:rPr>
          <w:sz w:val="28"/>
          <w:szCs w:val="28"/>
          <w:lang w:val="ru-RU"/>
        </w:rPr>
      </w:pPr>
    </w:p>
    <w:p w:rsidR="00CA69CC" w:rsidRPr="00AD5180" w:rsidRDefault="00CA69CC" w:rsidP="00680957"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Скрипты для создания и заполнения таблиц</w:t>
      </w:r>
      <w:r w:rsidR="00AD5180">
        <w:rPr>
          <w:sz w:val="28"/>
          <w:szCs w:val="28"/>
          <w:lang w:val="ru-RU"/>
        </w:rPr>
        <w:t xml:space="preserve"> находятся в папке </w:t>
      </w:r>
      <w:r w:rsidR="00AD5180">
        <w:rPr>
          <w:sz w:val="28"/>
          <w:szCs w:val="28"/>
        </w:rPr>
        <w:t>scripts</w:t>
      </w:r>
      <w:r w:rsidR="00AD5180" w:rsidRPr="00AD5180">
        <w:rPr>
          <w:sz w:val="28"/>
          <w:szCs w:val="28"/>
          <w:lang w:val="ru-RU"/>
        </w:rPr>
        <w:t>.</w:t>
      </w:r>
    </w:p>
    <w:p w:rsidR="00680957" w:rsidRPr="00680957" w:rsidRDefault="00680957" w:rsidP="00680957">
      <w:pPr>
        <w:pStyle w:val="BodyText"/>
        <w:rPr>
          <w:sz w:val="28"/>
          <w:szCs w:val="28"/>
          <w:lang w:val="ru-RU"/>
        </w:rPr>
      </w:pPr>
    </w:p>
    <w:p w:rsidR="009E3A45" w:rsidRPr="00E7244C" w:rsidRDefault="009E3A45" w:rsidP="009E3A45">
      <w:pPr>
        <w:pStyle w:val="Heading1"/>
      </w:pPr>
      <w:bookmarkStart w:id="7" w:name="_Toc383082430"/>
      <w:bookmarkStart w:id="8" w:name="_Toc384328673"/>
      <w:r w:rsidRPr="00C869F0">
        <w:t>Advanced</w:t>
      </w:r>
      <w:r>
        <w:t xml:space="preserve"> Grouping tasks – Reports</w:t>
      </w:r>
      <w:bookmarkEnd w:id="6"/>
      <w:bookmarkEnd w:id="7"/>
      <w:bookmarkEnd w:id="8"/>
    </w:p>
    <w:p w:rsidR="009E3A45" w:rsidRPr="00E7244C" w:rsidRDefault="009E3A45" w:rsidP="009E3A45">
      <w:pPr>
        <w:pStyle w:val="Heading2"/>
      </w:pPr>
      <w:bookmarkStart w:id="9" w:name="_Toc321203742"/>
      <w:bookmarkStart w:id="10" w:name="_Toc383082431"/>
      <w:bookmarkStart w:id="11" w:name="_Toc384328674"/>
      <w:bookmarkStart w:id="12" w:name="_Hlk321203468"/>
      <w:r>
        <w:t>Create Test AdHoc SQL - Daily Report (CUBE)</w:t>
      </w:r>
      <w:bookmarkEnd w:id="9"/>
      <w:bookmarkEnd w:id="10"/>
      <w:bookmarkEnd w:id="11"/>
    </w:p>
    <w:p w:rsidR="009E3A45" w:rsidRPr="00C869F0" w:rsidRDefault="009E3A45" w:rsidP="009E3A45">
      <w:pPr>
        <w:pStyle w:val="BodyText"/>
      </w:pPr>
      <w:r w:rsidRPr="00C869F0">
        <w:t>The Main Task is to create adhoc SQL script, which will calculate Daily Reports (Acc</w:t>
      </w:r>
      <w:r>
        <w:t>ording report layouts on Module 7</w:t>
      </w:r>
      <w:r w:rsidRPr="00C869F0">
        <w:t xml:space="preserve">).  </w:t>
      </w:r>
    </w:p>
    <w:p w:rsidR="009E3A45" w:rsidRPr="00C869F0" w:rsidRDefault="009E3A45" w:rsidP="009E3A45">
      <w:pPr>
        <w:pStyle w:val="BodyText"/>
      </w:pPr>
      <w:r w:rsidRPr="00C869F0">
        <w:t>Requirements: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</w:t>
      </w:r>
      <w:r>
        <w:t>se</w:t>
      </w:r>
      <w:r w:rsidRPr="00C869F0">
        <w:t xml:space="preserve"> CUBE Extension</w:t>
      </w:r>
      <w:bookmarkStart w:id="13" w:name="_Hlk321203388"/>
      <w:r>
        <w:t xml:space="preserve">, ROLLUP, Grouping(), </w:t>
      </w:r>
      <w:r w:rsidRPr="00C869F0">
        <w:t>Grouping_ID function</w:t>
      </w:r>
      <w:bookmarkEnd w:id="13"/>
      <w:r>
        <w:t>s</w:t>
      </w:r>
    </w:p>
    <w:p w:rsidR="009E3A45" w:rsidRPr="00C869F0" w:rsidRDefault="009E3A45" w:rsidP="009E3A45">
      <w:pPr>
        <w:pStyle w:val="BodyText"/>
      </w:pPr>
      <w:r w:rsidRPr="00C869F0">
        <w:t>Task Results: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Create document that</w:t>
      </w:r>
      <w:r>
        <w:t xml:space="preserve"> will compare script results and </w:t>
      </w:r>
      <w:r w:rsidRPr="00C869F0">
        <w:t>report layouts</w:t>
      </w:r>
    </w:p>
    <w:p w:rsidR="009E3A45" w:rsidRDefault="009E3A45" w:rsidP="009E3A45">
      <w:pPr>
        <w:pStyle w:val="ListBullet"/>
        <w:numPr>
          <w:ilvl w:val="0"/>
          <w:numId w:val="3"/>
        </w:numPr>
      </w:pPr>
      <w:r w:rsidRPr="00C869F0">
        <w:t>Put scripts on Git</w:t>
      </w:r>
      <w:bookmarkEnd w:id="12"/>
    </w:p>
    <w:p w:rsidR="00AD5180" w:rsidRDefault="00AD5180" w:rsidP="00AD5180">
      <w:pPr>
        <w:pStyle w:val="ListBullet"/>
        <w:numPr>
          <w:ilvl w:val="0"/>
          <w:numId w:val="0"/>
        </w:numPr>
        <w:ind w:left="360" w:hanging="360"/>
      </w:pPr>
    </w:p>
    <w:p w:rsidR="00AD5180" w:rsidRPr="00AD5180" w:rsidRDefault="00AD5180" w:rsidP="00AD5180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качестве ежедневного отчёта была выбрана информация о странах авиалиний, классах обслуживания, рейсах, клиентах, гео информации о клиентах и стоимости покупки.</w:t>
      </w:r>
    </w:p>
    <w:p w:rsidR="00AD5180" w:rsidRPr="00AD5180" w:rsidRDefault="00AD5180" w:rsidP="00AD5180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</w:p>
    <w:p w:rsidR="00AD5180" w:rsidRDefault="00AD5180" w:rsidP="00AD5180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A162B6F" wp14:editId="30D0A973">
            <wp:extent cx="5941695" cy="1461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5E" w:rsidRPr="00123A5E" w:rsidRDefault="00123A5E" w:rsidP="00AD5180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Скрипт находится в папке </w:t>
      </w:r>
      <w:r>
        <w:rPr>
          <w:sz w:val="28"/>
          <w:szCs w:val="28"/>
        </w:rPr>
        <w:t>scripts</w:t>
      </w:r>
      <w:r w:rsidRPr="00123A5E">
        <w:rPr>
          <w:sz w:val="28"/>
          <w:szCs w:val="28"/>
          <w:lang w:val="ru-RU"/>
        </w:rPr>
        <w:t>.</w:t>
      </w:r>
    </w:p>
    <w:p w:rsidR="009E3A45" w:rsidRPr="00E7244C" w:rsidRDefault="009E3A45" w:rsidP="009E3A45">
      <w:pPr>
        <w:pStyle w:val="Heading2"/>
      </w:pPr>
      <w:bookmarkStart w:id="14" w:name="_Toc321203744"/>
      <w:bookmarkStart w:id="15" w:name="_Toc383082432"/>
      <w:bookmarkStart w:id="16" w:name="_Toc384328675"/>
      <w:r>
        <w:t>Create Test AdHoc SQL – ROLLUP by Time</w:t>
      </w:r>
      <w:bookmarkEnd w:id="14"/>
      <w:bookmarkEnd w:id="15"/>
      <w:bookmarkEnd w:id="16"/>
    </w:p>
    <w:p w:rsidR="009E3A45" w:rsidRPr="00C869F0" w:rsidRDefault="009E3A45" w:rsidP="009E3A45">
      <w:pPr>
        <w:pStyle w:val="BodyText"/>
      </w:pPr>
      <w:r w:rsidRPr="00C869F0">
        <w:t xml:space="preserve">The Main Task is to create adhoc SQL script, which will calculate Time Based Reports </w:t>
      </w:r>
    </w:p>
    <w:p w:rsidR="009E3A45" w:rsidRPr="00C869F0" w:rsidRDefault="009E3A45" w:rsidP="009E3A45">
      <w:pPr>
        <w:pStyle w:val="BodyText"/>
      </w:pPr>
      <w:r w:rsidRPr="00C869F0">
        <w:t>Calculate measurements by next levels: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DAY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MONTH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QUARTER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YEAR</w:t>
      </w:r>
    </w:p>
    <w:p w:rsidR="009E3A45" w:rsidRPr="00C869F0" w:rsidRDefault="009E3A45" w:rsidP="009E3A45">
      <w:pPr>
        <w:pStyle w:val="BodyText"/>
      </w:pPr>
      <w:r w:rsidRPr="00C869F0">
        <w:t>Requirements: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USE: ROLLUP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USE: Grouping() function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USE: Grouping_ID function</w:t>
      </w:r>
    </w:p>
    <w:p w:rsidR="009E3A45" w:rsidRPr="00C869F0" w:rsidRDefault="009E3A45" w:rsidP="009E3A45">
      <w:pPr>
        <w:pStyle w:val="BodyText"/>
      </w:pPr>
      <w:r w:rsidRPr="00C869F0">
        <w:t>Task Results: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C</w:t>
      </w:r>
      <w:r>
        <w:t>reate document that will show</w:t>
      </w:r>
      <w:r w:rsidRPr="00C869F0">
        <w:t xml:space="preserve"> scrip</w:t>
      </w:r>
      <w:r>
        <w:t>t</w:t>
      </w:r>
      <w:r w:rsidRPr="00C869F0">
        <w:t xml:space="preserve"> result</w:t>
      </w:r>
      <w:r>
        <w:t>s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>
        <w:t>Put scripts on Git</w:t>
      </w:r>
    </w:p>
    <w:p w:rsidR="00D03D7C" w:rsidRDefault="00D03D7C" w:rsidP="00C3363B"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отображения данных по уровням, были созданы запросы, возвращающие следующие результаты</w:t>
      </w:r>
    </w:p>
    <w:p w:rsidR="00D03D7C" w:rsidRDefault="00D03D7C" w:rsidP="00C3363B"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 дням</w:t>
      </w:r>
    </w:p>
    <w:p w:rsidR="00D03D7C" w:rsidRDefault="00D03D7C" w:rsidP="00C3363B">
      <w:pPr>
        <w:pStyle w:val="BodyTex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5706A0" wp14:editId="273B294D">
            <wp:extent cx="302895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7C" w:rsidRDefault="00D03D7C" w:rsidP="00C3363B">
      <w:pPr>
        <w:pStyle w:val="BodyText"/>
        <w:rPr>
          <w:sz w:val="28"/>
          <w:szCs w:val="28"/>
          <w:lang w:val="ru-RU"/>
        </w:rPr>
      </w:pPr>
    </w:p>
    <w:p w:rsidR="00D03D7C" w:rsidRDefault="00D03D7C" w:rsidP="00C3363B"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 месяцам</w:t>
      </w:r>
    </w:p>
    <w:p w:rsidR="00D03D7C" w:rsidRDefault="000A5A0D" w:rsidP="00C3363B">
      <w:pPr>
        <w:pStyle w:val="BodyText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5D56968" wp14:editId="28795FA4">
            <wp:extent cx="3352800" cy="2771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0D" w:rsidRDefault="000A5A0D" w:rsidP="00C3363B">
      <w:pPr>
        <w:pStyle w:val="BodyText"/>
        <w:rPr>
          <w:sz w:val="28"/>
          <w:szCs w:val="28"/>
          <w:lang w:val="ru-RU"/>
        </w:rPr>
      </w:pPr>
    </w:p>
    <w:p w:rsidR="000A5A0D" w:rsidRDefault="000A5A0D" w:rsidP="00C3363B"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 кварталам</w:t>
      </w:r>
    </w:p>
    <w:p w:rsidR="000A5A0D" w:rsidRDefault="000A5A0D" w:rsidP="00C3363B">
      <w:pPr>
        <w:pStyle w:val="BodyTex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F384C9" wp14:editId="48E6F511">
            <wp:extent cx="353377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0D" w:rsidRDefault="000A5A0D" w:rsidP="00C3363B">
      <w:pPr>
        <w:pStyle w:val="BodyText"/>
        <w:rPr>
          <w:sz w:val="28"/>
          <w:szCs w:val="28"/>
          <w:lang w:val="ru-RU"/>
        </w:rPr>
      </w:pPr>
    </w:p>
    <w:p w:rsidR="000A5A0D" w:rsidRDefault="000A5A0D" w:rsidP="00C3363B"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По годам</w:t>
      </w:r>
    </w:p>
    <w:p w:rsidR="000A5A0D" w:rsidRDefault="000A5A0D" w:rsidP="00C3363B">
      <w:pPr>
        <w:pStyle w:val="BodyText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501BE46" wp14:editId="4DAED754">
            <wp:extent cx="3248025" cy="2867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03" w:rsidRPr="00F34C03" w:rsidRDefault="00F34C03" w:rsidP="00C3363B"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Скрипт находится в папке </w:t>
      </w:r>
      <w:r>
        <w:rPr>
          <w:sz w:val="28"/>
          <w:szCs w:val="28"/>
        </w:rPr>
        <w:t>scripts</w:t>
      </w:r>
      <w:r w:rsidRPr="00F34C03">
        <w:rPr>
          <w:sz w:val="28"/>
          <w:szCs w:val="28"/>
          <w:lang w:val="ru-RU"/>
        </w:rPr>
        <w:t>.</w:t>
      </w:r>
      <w:bookmarkStart w:id="17" w:name="_GoBack"/>
      <w:bookmarkEnd w:id="17"/>
    </w:p>
    <w:sectPr w:rsidR="00F34C03" w:rsidRPr="00F34C0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DE4" w:rsidRDefault="00EF7DE4">
      <w:r>
        <w:separator/>
      </w:r>
    </w:p>
  </w:endnote>
  <w:endnote w:type="continuationSeparator" w:id="0">
    <w:p w:rsidR="00EF7DE4" w:rsidRDefault="00EF7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178B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78BB">
            <w:rPr>
              <w:sz w:val="16"/>
            </w:rPr>
            <w:fldChar w:fldCharType="separate"/>
          </w:r>
          <w:r w:rsidR="009233AA">
            <w:rPr>
              <w:noProof/>
              <w:sz w:val="16"/>
            </w:rPr>
            <w:t>2014</w:t>
          </w:r>
          <w:r w:rsidR="005178B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F34C03">
            <w:rPr>
              <w:noProof/>
            </w:rPr>
            <w:t>9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34C03">
              <w:rPr>
                <w:noProof/>
              </w:rPr>
              <w:t>9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178B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78BB">
            <w:rPr>
              <w:sz w:val="16"/>
            </w:rPr>
            <w:fldChar w:fldCharType="separate"/>
          </w:r>
          <w:r w:rsidR="009233AA">
            <w:rPr>
              <w:noProof/>
              <w:sz w:val="16"/>
            </w:rPr>
            <w:t>2014</w:t>
          </w:r>
          <w:r w:rsidR="005178B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F34C03">
            <w:rPr>
              <w:noProof/>
            </w:rPr>
            <w:t>1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34C03">
              <w:rPr>
                <w:noProof/>
              </w:rPr>
              <w:t>9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DE4" w:rsidRDefault="00EF7DE4">
      <w:r>
        <w:separator/>
      </w:r>
    </w:p>
  </w:footnote>
  <w:footnote w:type="continuationSeparator" w:id="0">
    <w:p w:rsidR="00EF7DE4" w:rsidRDefault="00EF7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E3A45" w:rsidRPr="009E3A45">
              <w:rPr>
                <w:b/>
              </w:rPr>
              <w:t>MTN.BI.08</w:t>
            </w:r>
            <w:r w:rsidR="009E3A45">
              <w:t xml:space="preserve"> Fact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72626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E3A45" w:rsidRPr="009E3A45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9233AA">
            <w:rPr>
              <w:noProof/>
              <w:sz w:val="16"/>
              <w:szCs w:val="16"/>
            </w:rPr>
            <w:t>08-Apr-2014 13:22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E3A45" w:rsidRPr="009E3A45">
              <w:rPr>
                <w:b/>
              </w:rPr>
              <w:t xml:space="preserve">MTN.BI.08 </w:t>
            </w:r>
            <w:r w:rsidR="009E3A45">
              <w:t>Fact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72626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E3A45" w:rsidRPr="009E3A45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9233AA">
            <w:rPr>
              <w:noProof/>
              <w:sz w:val="16"/>
              <w:szCs w:val="16"/>
            </w:rPr>
            <w:t>08-Apr-2014 13:22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E97"/>
    <w:rsid w:val="00081508"/>
    <w:rsid w:val="000A5A0D"/>
    <w:rsid w:val="000A6040"/>
    <w:rsid w:val="000D22DF"/>
    <w:rsid w:val="000D4695"/>
    <w:rsid w:val="000E5733"/>
    <w:rsid w:val="000E676F"/>
    <w:rsid w:val="000E68BD"/>
    <w:rsid w:val="000F2774"/>
    <w:rsid w:val="00114D08"/>
    <w:rsid w:val="00123A5E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50783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178BB"/>
    <w:rsid w:val="0052662C"/>
    <w:rsid w:val="005400E3"/>
    <w:rsid w:val="005504FF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1E97"/>
    <w:rsid w:val="00617320"/>
    <w:rsid w:val="0065035F"/>
    <w:rsid w:val="0068062E"/>
    <w:rsid w:val="00680957"/>
    <w:rsid w:val="00686BAB"/>
    <w:rsid w:val="0068757C"/>
    <w:rsid w:val="006A77BC"/>
    <w:rsid w:val="006C5085"/>
    <w:rsid w:val="006D5D58"/>
    <w:rsid w:val="006F37C1"/>
    <w:rsid w:val="007124C3"/>
    <w:rsid w:val="00726269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233AA"/>
    <w:rsid w:val="00932D17"/>
    <w:rsid w:val="00964F64"/>
    <w:rsid w:val="009E3A45"/>
    <w:rsid w:val="00A34D25"/>
    <w:rsid w:val="00A37131"/>
    <w:rsid w:val="00A530F0"/>
    <w:rsid w:val="00A622A2"/>
    <w:rsid w:val="00A667E6"/>
    <w:rsid w:val="00A83F89"/>
    <w:rsid w:val="00A9495A"/>
    <w:rsid w:val="00AC5A33"/>
    <w:rsid w:val="00AD5180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A69CC"/>
    <w:rsid w:val="00CB16E7"/>
    <w:rsid w:val="00D03D7C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EF7DE4"/>
    <w:rsid w:val="00F00698"/>
    <w:rsid w:val="00F06C91"/>
    <w:rsid w:val="00F26FE7"/>
    <w:rsid w:val="00F34C03"/>
    <w:rsid w:val="00F4264F"/>
    <w:rsid w:val="00F6260A"/>
    <w:rsid w:val="00F7400B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4674D"/>
  <w15:docId w15:val="{943A51C9-EFF8-4A82-B880-B7195BBA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E3A45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9E3A45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32</TotalTime>
  <Pages>9</Pages>
  <Words>498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Fact Table Techniques</vt:lpstr>
      <vt:lpstr>&lt;code&gt;&lt;Title&gt;</vt:lpstr>
    </vt:vector>
  </TitlesOfParts>
  <Company>EPAM Systems, RD Dep.</Company>
  <LinksUpToDate>false</LinksUpToDate>
  <CharactersWithSpaces>3335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Fact Table Techniques</dc:title>
  <dc:subject>Resource Department Dep.</dc:subject>
  <dc:creator>Elias Nema</dc:creator>
  <cp:lastModifiedBy>Hanna Takushevich</cp:lastModifiedBy>
  <cp:revision>11</cp:revision>
  <cp:lastPrinted>2005-01-28T11:27:00Z</cp:lastPrinted>
  <dcterms:created xsi:type="dcterms:W3CDTF">2014-04-03T19:48:00Z</dcterms:created>
  <dcterms:modified xsi:type="dcterms:W3CDTF">2017-11-20T20:25:00Z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