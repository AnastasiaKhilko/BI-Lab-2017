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A3174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5C176B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A317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5C176B">
              <w:t>MTN.BI.08 PL/SQL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9"/>
        <w:gridCol w:w="1784"/>
        <w:gridCol w:w="1494"/>
        <w:gridCol w:w="1534"/>
        <w:gridCol w:w="1407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A3174" w:rsidP="00DE08D0">
            <w:pPr>
              <w:pStyle w:val="TableText"/>
              <w:rPr>
                <w:rStyle w:val="Hyperlink"/>
              </w:rPr>
            </w:pPr>
            <w:hyperlink r:id="rId7" w:history="1">
              <w:r w:rsidR="00DE08D0">
                <w:rPr>
                  <w:rStyle w:val="Hyperlink"/>
                </w:rPr>
                <w:t>Hanna</w:t>
              </w:r>
            </w:hyperlink>
            <w:r w:rsidR="00DE08D0">
              <w:rPr>
                <w:rStyle w:val="Hyperlink"/>
              </w:rPr>
              <w:t xml:space="preserve"> Takushevich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DE08D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DE08D0" w:rsidRDefault="00306E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895D51">
        <w:instrText xml:space="preserve"> TOC \o "1-3" \h \z </w:instrText>
      </w:r>
      <w:r>
        <w:fldChar w:fldCharType="separate"/>
      </w:r>
      <w:hyperlink w:anchor="_Toc500099712" w:history="1">
        <w:r w:rsidR="00DE08D0" w:rsidRPr="00B0102B">
          <w:rPr>
            <w:rStyle w:val="Hyperlink"/>
            <w:noProof/>
          </w:rPr>
          <w:t>1.</w:t>
        </w:r>
        <w:r w:rsidR="00DE08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E08D0" w:rsidRPr="00B0102B">
          <w:rPr>
            <w:rStyle w:val="Hyperlink"/>
            <w:noProof/>
          </w:rPr>
          <w:t>Create packages to load dimensions from ST (staging) to SL (star layer)</w:t>
        </w:r>
        <w:r w:rsidR="00DE08D0">
          <w:rPr>
            <w:noProof/>
            <w:webHidden/>
          </w:rPr>
          <w:tab/>
        </w:r>
        <w:r w:rsidR="00DE08D0">
          <w:rPr>
            <w:noProof/>
            <w:webHidden/>
          </w:rPr>
          <w:fldChar w:fldCharType="begin"/>
        </w:r>
        <w:r w:rsidR="00DE08D0">
          <w:rPr>
            <w:noProof/>
            <w:webHidden/>
          </w:rPr>
          <w:instrText xml:space="preserve"> PAGEREF _Toc500099712 \h </w:instrText>
        </w:r>
        <w:r w:rsidR="00DE08D0">
          <w:rPr>
            <w:noProof/>
            <w:webHidden/>
          </w:rPr>
        </w:r>
        <w:r w:rsidR="00DE08D0">
          <w:rPr>
            <w:noProof/>
            <w:webHidden/>
          </w:rPr>
          <w:fldChar w:fldCharType="separate"/>
        </w:r>
        <w:r w:rsidR="00DE08D0">
          <w:rPr>
            <w:noProof/>
            <w:webHidden/>
          </w:rPr>
          <w:t>3</w:t>
        </w:r>
        <w:r w:rsidR="00DE08D0">
          <w:rPr>
            <w:noProof/>
            <w:webHidden/>
          </w:rPr>
          <w:fldChar w:fldCharType="end"/>
        </w:r>
      </w:hyperlink>
    </w:p>
    <w:p w:rsidR="00DE08D0" w:rsidRDefault="00DE08D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099713" w:history="1">
        <w:r w:rsidRPr="00B0102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0102B">
          <w:rPr>
            <w:rStyle w:val="Hyperlink"/>
            <w:noProof/>
          </w:rPr>
          <w:t>Test Your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08D0" w:rsidRDefault="00DE08D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099714" w:history="1">
        <w:r w:rsidRPr="00B0102B">
          <w:rPr>
            <w:rStyle w:val="Hyperlink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0102B">
          <w:rPr>
            <w:rStyle w:val="Hyperlink"/>
            <w:noProof/>
            <w:lang w:val="ru-RU"/>
          </w:rPr>
          <w:t>Выполнение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306E57" w:rsidP="005C0966">
      <w:pPr>
        <w:ind w:hanging="720"/>
      </w:pPr>
      <w:r>
        <w:fldChar w:fldCharType="end"/>
      </w:r>
    </w:p>
    <w:p w:rsidR="00222DC3" w:rsidRPr="00114D08" w:rsidRDefault="00222DC3" w:rsidP="00222DC3"/>
    <w:p w:rsidR="005C176B" w:rsidRPr="0042698F" w:rsidRDefault="00222DC3" w:rsidP="005C176B">
      <w:pPr>
        <w:pStyle w:val="Heading1"/>
      </w:pPr>
      <w:r w:rsidRPr="00114D08">
        <w:br w:type="page"/>
      </w:r>
      <w:bookmarkStart w:id="5" w:name="_Toc383391238"/>
      <w:bookmarkStart w:id="6" w:name="_Toc383506013"/>
      <w:bookmarkStart w:id="7" w:name="_Toc500099712"/>
      <w:bookmarkEnd w:id="0"/>
      <w:bookmarkEnd w:id="1"/>
      <w:bookmarkEnd w:id="2"/>
      <w:bookmarkEnd w:id="3"/>
      <w:r w:rsidR="005C176B" w:rsidRPr="0042698F">
        <w:lastRenderedPageBreak/>
        <w:t xml:space="preserve">Create </w:t>
      </w:r>
      <w:r w:rsidR="00D35707">
        <w:t>p</w:t>
      </w:r>
      <w:r w:rsidR="005C176B" w:rsidRPr="00745E78">
        <w:t>ackages</w:t>
      </w:r>
      <w:r w:rsidR="00D35707">
        <w:t xml:space="preserve"> to load d</w:t>
      </w:r>
      <w:r w:rsidR="005C176B" w:rsidRPr="0042698F">
        <w:t>imension</w:t>
      </w:r>
      <w:r w:rsidR="00D35707">
        <w:t>s</w:t>
      </w:r>
      <w:r w:rsidR="005C176B" w:rsidRPr="0042698F">
        <w:t xml:space="preserve"> from </w:t>
      </w:r>
      <w:r w:rsidR="00D35707">
        <w:t>ST</w:t>
      </w:r>
      <w:r w:rsidR="005C176B">
        <w:t xml:space="preserve"> </w:t>
      </w:r>
      <w:r w:rsidR="00D35707">
        <w:t xml:space="preserve">(staging) </w:t>
      </w:r>
      <w:r w:rsidR="005C176B">
        <w:t xml:space="preserve">to </w:t>
      </w:r>
      <w:r w:rsidR="005C176B" w:rsidRPr="0042698F">
        <w:t>S</w:t>
      </w:r>
      <w:bookmarkEnd w:id="5"/>
      <w:r w:rsidR="005C176B">
        <w:t>L</w:t>
      </w:r>
      <w:bookmarkEnd w:id="6"/>
      <w:r w:rsidR="00D35707">
        <w:t xml:space="preserve"> (star layer)</w:t>
      </w:r>
      <w:bookmarkEnd w:id="7"/>
    </w:p>
    <w:p w:rsidR="00C3363B" w:rsidRDefault="005C176B" w:rsidP="005C176B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packages to reload dimension</w:t>
      </w:r>
      <w:r>
        <w:t>s</w:t>
      </w:r>
      <w:r w:rsidRPr="0042698F">
        <w:t xml:space="preserve"> according </w:t>
      </w:r>
      <w:r>
        <w:t>to your DWH solution concept that was developed on Module 6</w:t>
      </w:r>
      <w:r w:rsidRPr="0042698F">
        <w:t xml:space="preserve"> Introduction to DWH.</w:t>
      </w:r>
    </w:p>
    <w:p w:rsidR="00DB69FC" w:rsidRPr="0042698F" w:rsidRDefault="00DB69FC" w:rsidP="00DB69FC">
      <w:pPr>
        <w:pStyle w:val="BodyText"/>
      </w:pPr>
      <w:bookmarkStart w:id="8" w:name="_Hlk321376590"/>
      <w:r w:rsidRPr="0042698F">
        <w:t>Required points:</w:t>
      </w:r>
    </w:p>
    <w:bookmarkEnd w:id="8"/>
    <w:p w:rsidR="00DB69FC" w:rsidRPr="0042698F" w:rsidRDefault="00D35707" w:rsidP="00DB69FC">
      <w:pPr>
        <w:pStyle w:val="ListBullet"/>
        <w:numPr>
          <w:ilvl w:val="0"/>
          <w:numId w:val="3"/>
        </w:numPr>
      </w:pPr>
      <w:r>
        <w:t>Create all required d</w:t>
      </w:r>
      <w:r w:rsidR="00DB69FC" w:rsidRPr="0042698F">
        <w:t xml:space="preserve">im objects on </w:t>
      </w:r>
      <w:r>
        <w:t>S</w:t>
      </w:r>
      <w:r w:rsidR="00DB69FC">
        <w:t>L</w:t>
      </w:r>
      <w:r w:rsidR="00DB69FC" w:rsidRPr="0042698F">
        <w:t xml:space="preserve"> Layer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 w:rsidRPr="0042698F">
        <w:t>Gra</w:t>
      </w:r>
      <w:r w:rsidR="00D35707">
        <w:t>nt all required privileges to S</w:t>
      </w:r>
      <w:r>
        <w:t>L</w:t>
      </w:r>
      <w:r w:rsidRPr="0042698F">
        <w:t>_CL (Cleansing Layer)</w:t>
      </w:r>
    </w:p>
    <w:p w:rsidR="00DB69FC" w:rsidRPr="0042698F" w:rsidRDefault="00D35707" w:rsidP="00DB69FC">
      <w:pPr>
        <w:pStyle w:val="ListBullet"/>
        <w:numPr>
          <w:ilvl w:val="0"/>
          <w:numId w:val="3"/>
        </w:numPr>
      </w:pPr>
      <w:r>
        <w:t>Create packages to load d</w:t>
      </w:r>
      <w:r w:rsidR="00DB69FC" w:rsidRPr="0042698F">
        <w:t>im da</w:t>
      </w:r>
      <w:r w:rsidR="00DB69FC">
        <w:t>ta (one package = one dimension</w:t>
      </w:r>
      <w:r w:rsidR="00DB69FC" w:rsidRPr="0042698F">
        <w:t>)</w:t>
      </w:r>
      <w:r>
        <w:t xml:space="preserve"> on S</w:t>
      </w:r>
      <w:r w:rsidR="00DB69FC">
        <w:t>L_CL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>
        <w:t>Use Bulk</w:t>
      </w:r>
      <w:r w:rsidR="00D35707">
        <w:t xml:space="preserve"> </w:t>
      </w:r>
      <w:r>
        <w:t xml:space="preserve">Collect </w:t>
      </w:r>
      <w:r w:rsidRPr="0042698F">
        <w:t>(One</w:t>
      </w:r>
      <w:r>
        <w:t xml:space="preserve"> or more procedures</w:t>
      </w:r>
      <w:r w:rsidRPr="0042698F">
        <w:t>)</w:t>
      </w:r>
    </w:p>
    <w:p w:rsidR="005B0245" w:rsidRPr="005B0245" w:rsidRDefault="00DB69FC" w:rsidP="005B0245">
      <w:pPr>
        <w:pStyle w:val="ListBullet"/>
        <w:numPr>
          <w:ilvl w:val="0"/>
          <w:numId w:val="3"/>
        </w:numPr>
      </w:pPr>
      <w:r w:rsidRPr="0042698F">
        <w:t xml:space="preserve">Use </w:t>
      </w:r>
      <w:r>
        <w:t>Forall</w:t>
      </w:r>
      <w:r w:rsidRPr="0042698F">
        <w:t xml:space="preserve"> (One</w:t>
      </w:r>
      <w:r>
        <w:t xml:space="preserve"> or more procedures</w:t>
      </w:r>
      <w:r w:rsidRPr="0042698F">
        <w:t>)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a cursor FOR loop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EXECUTE IMMEDIATE INTO for dynamic queries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cursor variables </w:t>
      </w:r>
    </w:p>
    <w:p w:rsidR="005C176B" w:rsidRDefault="005C176B" w:rsidP="005C176B">
      <w:pPr>
        <w:pStyle w:val="Heading1"/>
      </w:pPr>
      <w:bookmarkStart w:id="9" w:name="_Toc500099713"/>
      <w:r>
        <w:t>Test Your Data</w:t>
      </w:r>
      <w:bookmarkEnd w:id="9"/>
    </w:p>
    <w:p w:rsidR="005C176B" w:rsidRDefault="005C176B" w:rsidP="005C176B">
      <w:pPr>
        <w:pStyle w:val="BodyText"/>
      </w:pPr>
      <w:r>
        <w:t xml:space="preserve">Prepare document with screenshots of the data on different layers. Test data for the consistency: </w:t>
      </w:r>
    </w:p>
    <w:p w:rsidR="005C176B" w:rsidRDefault="00DE3E11" w:rsidP="005C176B">
      <w:pPr>
        <w:pStyle w:val="ListBullet"/>
      </w:pPr>
      <w:r>
        <w:t>Reload</w:t>
      </w:r>
      <w:r w:rsidR="005C176B">
        <w:t xml:space="preserve"> packages on the same data (nothing should be changed).</w:t>
      </w:r>
    </w:p>
    <w:p w:rsidR="005C176B" w:rsidRDefault="00DE3E11" w:rsidP="005C176B">
      <w:pPr>
        <w:pStyle w:val="ListBullet"/>
      </w:pPr>
      <w:r>
        <w:t>Reload</w:t>
      </w:r>
      <w:r w:rsidR="005C176B">
        <w:t xml:space="preserve"> packages with some changes to test if your SCD logic works as expected.</w:t>
      </w:r>
    </w:p>
    <w:p w:rsidR="00717CD2" w:rsidRDefault="005C176B" w:rsidP="00360F10">
      <w:pPr>
        <w:pStyle w:val="BodyText"/>
      </w:pPr>
      <w:r>
        <w:t>Create document with description and pictures about testing your data.</w:t>
      </w:r>
    </w:p>
    <w:p w:rsidR="00717CD2" w:rsidRDefault="00717CD2" w:rsidP="00360F10">
      <w:pPr>
        <w:pStyle w:val="BodyText"/>
      </w:pPr>
    </w:p>
    <w:p w:rsidR="005B0245" w:rsidRDefault="005B0245" w:rsidP="005B0245">
      <w:pPr>
        <w:pStyle w:val="Heading1"/>
        <w:rPr>
          <w:lang w:val="ru-RU"/>
        </w:rPr>
      </w:pPr>
      <w:bookmarkStart w:id="10" w:name="_Toc500099714"/>
      <w:r>
        <w:rPr>
          <w:lang w:val="ru-RU"/>
        </w:rPr>
        <w:t>Выполнение</w:t>
      </w:r>
      <w:bookmarkEnd w:id="10"/>
    </w:p>
    <w:p w:rsidR="00717CD2" w:rsidRPr="00DE5092" w:rsidRDefault="00FE3AFA" w:rsidP="003722B2">
      <w:pPr>
        <w:pStyle w:val="BodyText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>Использование</w:t>
      </w:r>
      <w:r w:rsidRPr="00DE5092">
        <w:rPr>
          <w:lang w:val="ru-RU"/>
        </w:rPr>
        <w:t xml:space="preserve"> </w:t>
      </w:r>
      <w:r>
        <w:t>Bulk</w:t>
      </w:r>
      <w:r w:rsidRPr="00DE5092">
        <w:rPr>
          <w:lang w:val="ru-RU"/>
        </w:rPr>
        <w:t xml:space="preserve"> </w:t>
      </w:r>
      <w:r>
        <w:t>Collect</w:t>
      </w:r>
      <w:r w:rsidR="00DE5092" w:rsidRPr="00DE5092">
        <w:rPr>
          <w:lang w:val="ru-RU"/>
        </w:rPr>
        <w:t xml:space="preserve"> и</w:t>
      </w:r>
      <w:r w:rsidRPr="00DE5092">
        <w:rPr>
          <w:lang w:val="ru-RU"/>
        </w:rPr>
        <w:t xml:space="preserve"> </w:t>
      </w:r>
      <w:r>
        <w:t>Forall</w:t>
      </w:r>
      <w:r w:rsidRPr="00DE5092">
        <w:rPr>
          <w:lang w:val="ru-RU"/>
        </w:rPr>
        <w:t xml:space="preserve"> </w:t>
      </w:r>
      <w:r>
        <w:rPr>
          <w:lang w:val="ru-RU"/>
        </w:rPr>
        <w:t>продемонстрировано</w:t>
      </w:r>
      <w:r w:rsidRPr="00DE5092">
        <w:rPr>
          <w:lang w:val="ru-RU"/>
        </w:rPr>
        <w:t xml:space="preserve"> </w:t>
      </w:r>
      <w:r>
        <w:rPr>
          <w:lang w:val="ru-RU"/>
        </w:rPr>
        <w:t>в</w:t>
      </w:r>
      <w:r w:rsidRPr="00DE5092">
        <w:rPr>
          <w:lang w:val="ru-RU"/>
        </w:rPr>
        <w:t xml:space="preserve"> </w:t>
      </w:r>
      <w:r>
        <w:rPr>
          <w:lang w:val="ru-RU"/>
        </w:rPr>
        <w:t>файле</w:t>
      </w:r>
      <w:r w:rsidRPr="00DE5092">
        <w:rPr>
          <w:lang w:val="ru-RU"/>
        </w:rPr>
        <w:t xml:space="preserve"> 1.</w:t>
      </w:r>
      <w:r>
        <w:t>sql</w:t>
      </w:r>
    </w:p>
    <w:p w:rsidR="00FE3AFA" w:rsidRDefault="00FE3AFA" w:rsidP="003722B2">
      <w:pPr>
        <w:pStyle w:val="BodyText"/>
        <w:jc w:val="both"/>
        <w:rPr>
          <w:lang w:val="ru-RU"/>
        </w:rPr>
      </w:pPr>
      <w:r>
        <w:rPr>
          <w:lang w:val="ru-RU"/>
        </w:rPr>
        <w:t xml:space="preserve">В нём представлен пакет для загрузки данных </w:t>
      </w:r>
      <w:r w:rsidR="00DE5092">
        <w:rPr>
          <w:lang w:val="ru-RU"/>
        </w:rPr>
        <w:t xml:space="preserve">данных об аэропортах с уровня  </w:t>
      </w:r>
      <w:r w:rsidR="00DE5092" w:rsidRPr="00DE5092">
        <w:rPr>
          <w:lang w:val="ru-RU"/>
        </w:rPr>
        <w:t>3</w:t>
      </w:r>
      <w:r w:rsidR="00DE5092">
        <w:rPr>
          <w:lang w:val="ru-RU"/>
        </w:rPr>
        <w:t xml:space="preserve">нф на удовень звезды. Сначала мы записывае </w:t>
      </w:r>
      <w:r w:rsidR="00DE5092">
        <w:t>id</w:t>
      </w:r>
      <w:r w:rsidR="00DE5092" w:rsidRPr="00DE5092">
        <w:rPr>
          <w:lang w:val="ru-RU"/>
        </w:rPr>
        <w:t xml:space="preserve"> </w:t>
      </w:r>
      <w:r w:rsidR="00DE5092">
        <w:rPr>
          <w:lang w:val="ru-RU"/>
        </w:rPr>
        <w:t xml:space="preserve">аэропотов, которые являются новыми или отредактированными, в коллекцию </w:t>
      </w:r>
      <w:r w:rsidR="00DE5092" w:rsidRPr="00DE5092">
        <w:rPr>
          <w:lang w:val="ru-RU"/>
        </w:rPr>
        <w:t>airports_ids</w:t>
      </w:r>
      <w:r w:rsidR="00DE5092">
        <w:rPr>
          <w:lang w:val="ru-RU"/>
        </w:rPr>
        <w:t xml:space="preserve"> с помощью </w:t>
      </w:r>
      <w:r w:rsidR="00DE5092">
        <w:t>BULK COLLECT</w:t>
      </w:r>
      <w:r w:rsidR="00DE5092">
        <w:rPr>
          <w:lang w:val="ru-RU"/>
        </w:rPr>
        <w:t xml:space="preserve">. Далее мы разделяем </w:t>
      </w:r>
      <w:r w:rsidR="00DE5092" w:rsidRPr="00DE5092">
        <w:rPr>
          <w:lang w:val="ru-RU"/>
        </w:rPr>
        <w:t xml:space="preserve"> </w:t>
      </w:r>
      <w:r w:rsidR="00DE5092">
        <w:t>id</w:t>
      </w:r>
      <w:r w:rsidR="00DE5092" w:rsidRPr="00DE5092">
        <w:rPr>
          <w:lang w:val="ru-RU"/>
        </w:rPr>
        <w:t xml:space="preserve"> </w:t>
      </w:r>
      <w:r w:rsidR="00DE5092">
        <w:rPr>
          <w:lang w:val="ru-RU"/>
        </w:rPr>
        <w:t xml:space="preserve">аэропортов на две коллекции, которые потом будут использоваться для обновления и добавления записей. После этого с помощью </w:t>
      </w:r>
      <w:r w:rsidR="00DE5092">
        <w:t>FORALL</w:t>
      </w:r>
      <w:r w:rsidR="00DE5092" w:rsidRPr="00DE5092">
        <w:rPr>
          <w:lang w:val="ru-RU"/>
        </w:rPr>
        <w:t xml:space="preserve"> </w:t>
      </w:r>
      <w:r w:rsidR="00DE5092">
        <w:rPr>
          <w:lang w:val="ru-RU"/>
        </w:rPr>
        <w:t xml:space="preserve">выполняются </w:t>
      </w:r>
      <w:r w:rsidR="00DE5092">
        <w:t>dml</w:t>
      </w:r>
      <w:r w:rsidR="00DE5092" w:rsidRPr="00DE5092">
        <w:rPr>
          <w:lang w:val="ru-RU"/>
        </w:rPr>
        <w:t xml:space="preserve"> </w:t>
      </w:r>
      <w:r w:rsidR="00DE5092">
        <w:rPr>
          <w:lang w:val="ru-RU"/>
        </w:rPr>
        <w:t>операции вставки и обновления.</w:t>
      </w:r>
    </w:p>
    <w:p w:rsidR="005B0245" w:rsidRPr="005B0245" w:rsidRDefault="005B0245" w:rsidP="003722B2">
      <w:pPr>
        <w:pStyle w:val="BodyText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 xml:space="preserve">Использование </w:t>
      </w:r>
      <w:r>
        <w:t>cursor</w:t>
      </w:r>
      <w:r w:rsidRPr="005B0245">
        <w:rPr>
          <w:lang w:val="ru-RU"/>
        </w:rPr>
        <w:t xml:space="preserve"> </w:t>
      </w:r>
      <w:r>
        <w:t>FOR</w:t>
      </w:r>
      <w:r w:rsidRPr="005B0245">
        <w:rPr>
          <w:lang w:val="ru-RU"/>
        </w:rPr>
        <w:t xml:space="preserve"> </w:t>
      </w:r>
      <w:r>
        <w:t>loop</w:t>
      </w:r>
      <w:r>
        <w:rPr>
          <w:lang w:val="ru-RU"/>
        </w:rPr>
        <w:t xml:space="preserve"> и </w:t>
      </w:r>
      <w:r>
        <w:t>cursor</w:t>
      </w:r>
      <w:r w:rsidRPr="005B0245">
        <w:rPr>
          <w:lang w:val="ru-RU"/>
        </w:rPr>
        <w:t xml:space="preserve"> </w:t>
      </w:r>
      <w:r>
        <w:t>variable</w:t>
      </w:r>
      <w:r w:rsidRPr="005B0245">
        <w:rPr>
          <w:lang w:val="ru-RU"/>
        </w:rPr>
        <w:t xml:space="preserve">  </w:t>
      </w:r>
      <w:r>
        <w:rPr>
          <w:lang w:val="ru-RU"/>
        </w:rPr>
        <w:t xml:space="preserve">продемонстрировано в файле </w:t>
      </w:r>
      <w:r w:rsidRPr="005B0245">
        <w:rPr>
          <w:lang w:val="ru-RU"/>
        </w:rPr>
        <w:t>2.</w:t>
      </w:r>
      <w:r>
        <w:t>sql</w:t>
      </w:r>
    </w:p>
    <w:p w:rsidR="005B0245" w:rsidRDefault="005B0245" w:rsidP="003722B2">
      <w:pPr>
        <w:pStyle w:val="BodyText"/>
        <w:jc w:val="both"/>
        <w:rPr>
          <w:lang w:val="ru-RU"/>
        </w:rPr>
      </w:pPr>
      <w:r>
        <w:rPr>
          <w:lang w:val="ru-RU"/>
        </w:rPr>
        <w:t xml:space="preserve">В нём представлен пакет для загрузки данных об авиалиния с уровня 3нф на уровень звезды. </w:t>
      </w:r>
    </w:p>
    <w:p w:rsidR="003722B2" w:rsidRPr="003722B2" w:rsidRDefault="005B0245" w:rsidP="003722B2">
      <w:pPr>
        <w:pStyle w:val="BodyText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 xml:space="preserve">Использование </w:t>
      </w:r>
      <w:r>
        <w:t>execute</w:t>
      </w:r>
      <w:r w:rsidRPr="005B0245">
        <w:rPr>
          <w:lang w:val="ru-RU"/>
        </w:rPr>
        <w:t xml:space="preserve"> </w:t>
      </w:r>
      <w:r>
        <w:t>immediate</w:t>
      </w:r>
      <w:r w:rsidRPr="005B0245">
        <w:rPr>
          <w:lang w:val="ru-RU"/>
        </w:rPr>
        <w:t xml:space="preserve"> </w:t>
      </w:r>
      <w:r>
        <w:rPr>
          <w:lang w:val="ru-RU"/>
        </w:rPr>
        <w:t xml:space="preserve">продемонстрировано в пакете с фреймворком для </w:t>
      </w:r>
      <w:r w:rsidR="003722B2">
        <w:rPr>
          <w:lang w:val="ru-RU"/>
        </w:rPr>
        <w:t xml:space="preserve">удаления объектов. Его можно найти в файле </w:t>
      </w:r>
      <w:r w:rsidR="003722B2">
        <w:t>3.sql</w:t>
      </w:r>
    </w:p>
    <w:p w:rsidR="003722B2" w:rsidRDefault="003722B2" w:rsidP="003722B2">
      <w:pPr>
        <w:pStyle w:val="BodyText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 xml:space="preserve">Проверка перезагрузки данных из таблицы </w:t>
      </w:r>
      <w:r>
        <w:t>cls</w:t>
      </w:r>
      <w:r w:rsidRPr="003722B2">
        <w:rPr>
          <w:lang w:val="ru-RU"/>
        </w:rPr>
        <w:t>_</w:t>
      </w:r>
      <w:r>
        <w:t>dim</w:t>
      </w:r>
      <w:r w:rsidRPr="003722B2">
        <w:rPr>
          <w:lang w:val="ru-RU"/>
        </w:rPr>
        <w:t>_</w:t>
      </w:r>
      <w:r w:rsidR="00236275">
        <w:t>passengers</w:t>
      </w:r>
      <w:r w:rsidRPr="003722B2">
        <w:rPr>
          <w:lang w:val="ru-RU"/>
        </w:rPr>
        <w:t xml:space="preserve"> </w:t>
      </w:r>
      <w:r>
        <w:rPr>
          <w:lang w:val="ru-RU"/>
        </w:rPr>
        <w:t xml:space="preserve">в таблицу </w:t>
      </w:r>
      <w:r>
        <w:t>dim</w:t>
      </w:r>
      <w:r w:rsidRPr="003722B2">
        <w:rPr>
          <w:lang w:val="ru-RU"/>
        </w:rPr>
        <w:t>_</w:t>
      </w:r>
      <w:r w:rsidR="00236275">
        <w:t>passengers</w:t>
      </w:r>
      <w:r w:rsidRPr="003722B2">
        <w:rPr>
          <w:lang w:val="ru-RU"/>
        </w:rPr>
        <w:t xml:space="preserve">. </w:t>
      </w:r>
    </w:p>
    <w:p w:rsidR="003722B2" w:rsidRDefault="003722B2" w:rsidP="003722B2"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Для проверки сначала зальём данные в таблицу </w:t>
      </w:r>
      <w:r>
        <w:t>dim</w:t>
      </w:r>
      <w:r w:rsidRPr="003722B2">
        <w:rPr>
          <w:lang w:val="ru-RU"/>
        </w:rPr>
        <w:t>_</w:t>
      </w:r>
      <w:r w:rsidR="00236275">
        <w:t>passengers</w:t>
      </w:r>
      <w:r w:rsidRPr="003722B2">
        <w:rPr>
          <w:lang w:val="ru-RU"/>
        </w:rPr>
        <w:t xml:space="preserve">, </w:t>
      </w:r>
      <w:r>
        <w:rPr>
          <w:lang w:val="ru-RU"/>
        </w:rPr>
        <w:t xml:space="preserve">затем изменим данные в таблице </w:t>
      </w:r>
      <w:r>
        <w:t>cls</w:t>
      </w:r>
      <w:r w:rsidRPr="003722B2">
        <w:rPr>
          <w:lang w:val="ru-RU"/>
        </w:rPr>
        <w:t>_</w:t>
      </w:r>
      <w:r>
        <w:t>dim</w:t>
      </w:r>
      <w:r w:rsidRPr="003722B2">
        <w:rPr>
          <w:lang w:val="ru-RU"/>
        </w:rPr>
        <w:t>_</w:t>
      </w:r>
      <w:r w:rsidR="00236275">
        <w:t>passengers</w:t>
      </w:r>
      <w:r w:rsidRPr="003722B2">
        <w:rPr>
          <w:lang w:val="ru-RU"/>
        </w:rPr>
        <w:t xml:space="preserve"> </w:t>
      </w:r>
      <w:r>
        <w:rPr>
          <w:lang w:val="ru-RU"/>
        </w:rPr>
        <w:t>и выполним пакет для заливки данных повторно.</w:t>
      </w:r>
    </w:p>
    <w:p w:rsidR="003722B2" w:rsidRPr="00236275" w:rsidRDefault="00236275" w:rsidP="003722B2">
      <w:pPr>
        <w:pStyle w:val="BodyText"/>
        <w:jc w:val="both"/>
        <w:rPr>
          <w:lang w:val="ru-RU"/>
        </w:rPr>
      </w:pPr>
      <w:r>
        <w:rPr>
          <w:lang w:val="ru-RU"/>
        </w:rPr>
        <w:t xml:space="preserve">Изначально таблица </w:t>
      </w:r>
      <w:r>
        <w:t>cls</w:t>
      </w:r>
      <w:r w:rsidRPr="00236275">
        <w:rPr>
          <w:lang w:val="ru-RU"/>
        </w:rPr>
        <w:t>_</w:t>
      </w:r>
      <w:r>
        <w:t>dim</w:t>
      </w:r>
      <w:r w:rsidRPr="00236275">
        <w:rPr>
          <w:lang w:val="ru-RU"/>
        </w:rPr>
        <w:t>_</w:t>
      </w:r>
      <w:r>
        <w:t>passengers</w:t>
      </w:r>
      <w:r w:rsidRPr="00236275">
        <w:rPr>
          <w:lang w:val="ru-RU"/>
        </w:rPr>
        <w:t xml:space="preserve"> </w:t>
      </w:r>
      <w:r>
        <w:rPr>
          <w:lang w:val="ru-RU"/>
        </w:rPr>
        <w:t>выглядит так:</w:t>
      </w:r>
    </w:p>
    <w:p w:rsidR="005B0245" w:rsidRDefault="00236275" w:rsidP="005B0245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581E4E" wp14:editId="10ED3CF6">
            <wp:extent cx="5941695" cy="263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5" w:rsidRDefault="00236275" w:rsidP="005B0245">
      <w:pPr>
        <w:pStyle w:val="BodyText"/>
        <w:rPr>
          <w:lang w:val="ru-RU"/>
        </w:rPr>
      </w:pPr>
    </w:p>
    <w:p w:rsidR="00236275" w:rsidRPr="00236275" w:rsidRDefault="00236275" w:rsidP="005B0245">
      <w:pPr>
        <w:pStyle w:val="BodyText"/>
        <w:rPr>
          <w:lang w:val="ru-RU"/>
        </w:rPr>
      </w:pPr>
      <w:r>
        <w:rPr>
          <w:lang w:val="ru-RU"/>
        </w:rPr>
        <w:t>После выполнения</w:t>
      </w:r>
      <w:r w:rsidRPr="00236275">
        <w:rPr>
          <w:lang w:val="ru-RU"/>
        </w:rPr>
        <w:t xml:space="preserve"> </w:t>
      </w:r>
      <w:r>
        <w:rPr>
          <w:lang w:val="ru-RU"/>
        </w:rPr>
        <w:t xml:space="preserve">процедуры из пакета </w:t>
      </w:r>
      <w:r>
        <w:t>pkg</w:t>
      </w:r>
      <w:r w:rsidRPr="00236275">
        <w:rPr>
          <w:lang w:val="ru-RU"/>
        </w:rPr>
        <w:t>_</w:t>
      </w:r>
      <w:r>
        <w:t>etl</w:t>
      </w:r>
      <w:r w:rsidRPr="00236275">
        <w:rPr>
          <w:lang w:val="ru-RU"/>
        </w:rPr>
        <w:t>_</w:t>
      </w:r>
      <w:r>
        <w:t>dim</w:t>
      </w:r>
      <w:r w:rsidRPr="00236275">
        <w:rPr>
          <w:lang w:val="ru-RU"/>
        </w:rPr>
        <w:t>_</w:t>
      </w:r>
      <w:r>
        <w:t>passengers</w:t>
      </w:r>
      <w:r w:rsidRPr="00236275">
        <w:rPr>
          <w:lang w:val="ru-RU"/>
        </w:rPr>
        <w:t xml:space="preserve">, </w:t>
      </w:r>
      <w:r>
        <w:rPr>
          <w:lang w:val="ru-RU"/>
        </w:rPr>
        <w:t xml:space="preserve">таблица </w:t>
      </w:r>
      <w:r>
        <w:t>dim</w:t>
      </w:r>
      <w:r w:rsidRPr="00236275">
        <w:rPr>
          <w:lang w:val="ru-RU"/>
        </w:rPr>
        <w:t>_</w:t>
      </w:r>
      <w:r>
        <w:t>passengers</w:t>
      </w:r>
      <w:r w:rsidRPr="00236275">
        <w:rPr>
          <w:lang w:val="ru-RU"/>
        </w:rPr>
        <w:t xml:space="preserve"> </w:t>
      </w:r>
      <w:r>
        <w:rPr>
          <w:lang w:val="ru-RU"/>
        </w:rPr>
        <w:t xml:space="preserve">заполнилась данными. Данные были </w:t>
      </w:r>
      <w:r w:rsidR="00DE08D0">
        <w:rPr>
          <w:lang w:val="ru-RU"/>
        </w:rPr>
        <w:t>впервые добавлены в эту таблицу 01.12.2017.</w:t>
      </w:r>
    </w:p>
    <w:p w:rsidR="00236275" w:rsidRDefault="00236275" w:rsidP="005B0245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C4B9CE3" wp14:editId="7A39D4AE">
            <wp:extent cx="5941695" cy="3256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D0" w:rsidRPr="00DE08D0" w:rsidRDefault="00DE08D0" w:rsidP="005B0245">
      <w:pPr>
        <w:pStyle w:val="BodyText"/>
        <w:rPr>
          <w:lang w:val="ru-RU"/>
        </w:rPr>
      </w:pPr>
      <w:r>
        <w:rPr>
          <w:lang w:val="ru-RU"/>
        </w:rPr>
        <w:t xml:space="preserve">Теперь изменим данные в </w:t>
      </w:r>
      <w:r>
        <w:t>cls</w:t>
      </w:r>
      <w:r w:rsidRPr="00DE08D0">
        <w:rPr>
          <w:lang w:val="ru-RU"/>
        </w:rPr>
        <w:t>_</w:t>
      </w:r>
      <w:r>
        <w:t>dim</w:t>
      </w:r>
      <w:r w:rsidRPr="00DE08D0">
        <w:rPr>
          <w:lang w:val="ru-RU"/>
        </w:rPr>
        <w:t>_</w:t>
      </w:r>
      <w:r>
        <w:t>passengers</w:t>
      </w:r>
      <w:r w:rsidRPr="00DE08D0">
        <w:rPr>
          <w:lang w:val="ru-RU"/>
        </w:rPr>
        <w:t>:</w:t>
      </w:r>
    </w:p>
    <w:p w:rsidR="00236275" w:rsidRDefault="00DE08D0" w:rsidP="005B0245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326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D0" w:rsidRPr="00DE08D0" w:rsidRDefault="00DE08D0" w:rsidP="005B0245">
      <w:pPr>
        <w:pStyle w:val="BodyText"/>
        <w:rPr>
          <w:lang w:val="ru-RU"/>
        </w:rPr>
      </w:pPr>
      <w:r>
        <w:rPr>
          <w:lang w:val="ru-RU"/>
        </w:rPr>
        <w:t>Выаолняем процедуру из пакета ещё раз:</w:t>
      </w:r>
    </w:p>
    <w:p w:rsidR="006458D4" w:rsidRDefault="006458D4" w:rsidP="005B0245">
      <w:pPr>
        <w:pStyle w:val="BodyText"/>
        <w:rPr>
          <w:lang w:val="ru-RU"/>
        </w:rPr>
      </w:pPr>
    </w:p>
    <w:p w:rsidR="006458D4" w:rsidRDefault="00236275" w:rsidP="005B0245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A89AF4C" wp14:editId="3905806D">
            <wp:extent cx="36195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D0" w:rsidRDefault="00DE08D0" w:rsidP="005B0245">
      <w:pPr>
        <w:pStyle w:val="BodyText"/>
        <w:rPr>
          <w:lang w:val="ru-RU"/>
        </w:rPr>
      </w:pPr>
    </w:p>
    <w:p w:rsidR="00DE08D0" w:rsidRPr="00DE08D0" w:rsidRDefault="00DE08D0" w:rsidP="005B0245">
      <w:pPr>
        <w:pStyle w:val="BodyText"/>
        <w:rPr>
          <w:lang w:val="ru-RU"/>
        </w:rPr>
      </w:pPr>
      <w:r>
        <w:rPr>
          <w:lang w:val="ru-RU"/>
        </w:rPr>
        <w:t xml:space="preserve">В таблице </w:t>
      </w:r>
      <w:r>
        <w:t>dim</w:t>
      </w:r>
      <w:r w:rsidRPr="00DE08D0">
        <w:rPr>
          <w:lang w:val="ru-RU"/>
        </w:rPr>
        <w:t>_</w:t>
      </w:r>
      <w:r>
        <w:t>passenger</w:t>
      </w:r>
      <w:r w:rsidRPr="00DE08D0">
        <w:rPr>
          <w:lang w:val="ru-RU"/>
        </w:rPr>
        <w:t xml:space="preserve"> </w:t>
      </w:r>
      <w:r>
        <w:rPr>
          <w:lang w:val="ru-RU"/>
        </w:rPr>
        <w:t>мы видим изменённые данные. При том дата обновления изменилась, а дата вставки нет.</w:t>
      </w:r>
    </w:p>
    <w:p w:rsidR="003722B2" w:rsidRPr="00DE5092" w:rsidRDefault="00DE08D0" w:rsidP="005B0245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5943600" cy="244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2B2" w:rsidRPr="00DE5092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174" w:rsidRDefault="003A3174">
      <w:r>
        <w:separator/>
      </w:r>
    </w:p>
  </w:endnote>
  <w:endnote w:type="continuationSeparator" w:id="0">
    <w:p w:rsidR="003A3174" w:rsidRDefault="003A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17CD2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r w:rsidR="003A3174">
            <w:fldChar w:fldCharType="begin"/>
          </w:r>
          <w:r w:rsidR="003A3174">
            <w:instrText xml:space="preserve"> PAGE </w:instrText>
          </w:r>
          <w:r w:rsidR="003A3174">
            <w:fldChar w:fldCharType="separate"/>
          </w:r>
          <w:r w:rsidR="00DE08D0">
            <w:rPr>
              <w:noProof/>
            </w:rPr>
            <w:t>2</w:t>
          </w:r>
          <w:r w:rsidR="003A3174">
            <w:rPr>
              <w:noProof/>
            </w:rPr>
            <w:fldChar w:fldCharType="end"/>
          </w:r>
          <w:r w:rsidRPr="002F5D7B">
            <w:t>/</w:t>
          </w:r>
          <w:r w:rsidR="003A3174">
            <w:fldChar w:fldCharType="begin"/>
          </w:r>
          <w:r w:rsidR="003A3174">
            <w:instrText xml:space="preserve"> NUMPAGES </w:instrText>
          </w:r>
          <w:r w:rsidR="003A3174">
            <w:fldChar w:fldCharType="separate"/>
          </w:r>
          <w:r w:rsidR="00DE08D0">
            <w:rPr>
              <w:noProof/>
            </w:rPr>
            <w:t>5</w:t>
          </w:r>
          <w:r w:rsidR="003A3174">
            <w:rPr>
              <w:noProof/>
            </w:rPr>
            <w:fldChar w:fldCharType="end"/>
          </w:r>
        </w:p>
      </w:tc>
    </w:tr>
  </w:tbl>
  <w:p w:rsidR="00D35707" w:rsidRDefault="00D35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17CD2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r w:rsidR="003A3174">
            <w:fldChar w:fldCharType="begin"/>
          </w:r>
          <w:r w:rsidR="003A3174">
            <w:instrText xml:space="preserve"> PAGE </w:instrText>
          </w:r>
          <w:r w:rsidR="003A3174">
            <w:fldChar w:fldCharType="separate"/>
          </w:r>
          <w:r w:rsidR="00DE08D0">
            <w:rPr>
              <w:noProof/>
            </w:rPr>
            <w:t>1</w:t>
          </w:r>
          <w:r w:rsidR="003A3174">
            <w:rPr>
              <w:noProof/>
            </w:rPr>
            <w:fldChar w:fldCharType="end"/>
          </w:r>
          <w:r w:rsidRPr="002F5D7B">
            <w:t>/</w:t>
          </w:r>
          <w:r w:rsidR="003A3174">
            <w:fldChar w:fldCharType="begin"/>
          </w:r>
          <w:r w:rsidR="003A3174">
            <w:instrText xml:space="preserve"> NUMPAGES </w:instrText>
          </w:r>
          <w:r w:rsidR="003A3174">
            <w:fldChar w:fldCharType="separate"/>
          </w:r>
          <w:r w:rsidR="00DE08D0">
            <w:rPr>
              <w:noProof/>
            </w:rPr>
            <w:t>5</w:t>
          </w:r>
          <w:r w:rsidR="003A3174">
            <w:rPr>
              <w:noProof/>
            </w:rPr>
            <w:fldChar w:fldCharType="end"/>
          </w:r>
        </w:p>
      </w:tc>
    </w:tr>
  </w:tbl>
  <w:p w:rsidR="00D35707" w:rsidRPr="0072682A" w:rsidRDefault="00D3570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174" w:rsidRDefault="003A3174">
      <w:r>
        <w:separator/>
      </w:r>
    </w:p>
  </w:footnote>
  <w:footnote w:type="continuationSeparator" w:id="0">
    <w:p w:rsidR="003A3174" w:rsidRDefault="003A3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3A3174">
            <w:fldChar w:fldCharType="begin"/>
          </w:r>
          <w:r w:rsidR="003A3174">
            <w:instrText xml:space="preserve"> TITLE  \* MERGEFORMAT </w:instrText>
          </w:r>
          <w:r w:rsidR="003A3174">
            <w:fldChar w:fldCharType="separate"/>
          </w:r>
          <w:r w:rsidRPr="005C176B">
            <w:rPr>
              <w:b/>
            </w:rPr>
            <w:t>MTN.BI.08</w:t>
          </w:r>
          <w:r>
            <w:t xml:space="preserve"> PL/SQL Techniques</w:t>
          </w:r>
          <w:r w:rsidR="003A317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3A3174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17CD2">
            <w:rPr>
              <w:noProof/>
              <w:sz w:val="16"/>
              <w:szCs w:val="16"/>
            </w:rPr>
            <w:t>08-Mar-2015 19:09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3A3174">
            <w:fldChar w:fldCharType="begin"/>
          </w:r>
          <w:r w:rsidR="003A3174">
            <w:instrText xml:space="preserve"> TITLE  \* MERGEFORMAT </w:instrText>
          </w:r>
          <w:r w:rsidR="003A3174">
            <w:fldChar w:fldCharType="separate"/>
          </w:r>
          <w:r w:rsidRPr="005C176B">
            <w:rPr>
              <w:b/>
            </w:rPr>
            <w:t xml:space="preserve">MTN.BI.08 </w:t>
          </w:r>
          <w:r>
            <w:t>PL/SQL Techniques</w:t>
          </w:r>
          <w:r w:rsidR="003A317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3A3174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17CD2">
            <w:rPr>
              <w:noProof/>
              <w:sz w:val="16"/>
              <w:szCs w:val="16"/>
            </w:rPr>
            <w:t>08-Mar-2015 19:09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011B06"/>
    <w:multiLevelType w:val="hybridMultilevel"/>
    <w:tmpl w:val="0BBA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63"/>
    <w:rsid w:val="00081508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36275"/>
    <w:rsid w:val="00260465"/>
    <w:rsid w:val="0027273F"/>
    <w:rsid w:val="00276374"/>
    <w:rsid w:val="00286611"/>
    <w:rsid w:val="002A713E"/>
    <w:rsid w:val="002F5D7B"/>
    <w:rsid w:val="00306E57"/>
    <w:rsid w:val="00331A15"/>
    <w:rsid w:val="0033495D"/>
    <w:rsid w:val="003438DB"/>
    <w:rsid w:val="003609E8"/>
    <w:rsid w:val="00360F10"/>
    <w:rsid w:val="003722B2"/>
    <w:rsid w:val="00383ABB"/>
    <w:rsid w:val="00386A51"/>
    <w:rsid w:val="0038754C"/>
    <w:rsid w:val="00394781"/>
    <w:rsid w:val="003A3174"/>
    <w:rsid w:val="003B0471"/>
    <w:rsid w:val="003C425E"/>
    <w:rsid w:val="003D1F28"/>
    <w:rsid w:val="003E41E7"/>
    <w:rsid w:val="003F7F40"/>
    <w:rsid w:val="00400831"/>
    <w:rsid w:val="004044FD"/>
    <w:rsid w:val="00406463"/>
    <w:rsid w:val="00410D49"/>
    <w:rsid w:val="00432D54"/>
    <w:rsid w:val="00434841"/>
    <w:rsid w:val="004A49EF"/>
    <w:rsid w:val="004B4D2A"/>
    <w:rsid w:val="004B6921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B0245"/>
    <w:rsid w:val="005C0966"/>
    <w:rsid w:val="005C176B"/>
    <w:rsid w:val="005E56AF"/>
    <w:rsid w:val="0060532A"/>
    <w:rsid w:val="0061050A"/>
    <w:rsid w:val="00617320"/>
    <w:rsid w:val="006458D4"/>
    <w:rsid w:val="0065035F"/>
    <w:rsid w:val="0068062E"/>
    <w:rsid w:val="00683CB5"/>
    <w:rsid w:val="00686BAB"/>
    <w:rsid w:val="0068757C"/>
    <w:rsid w:val="006A77BC"/>
    <w:rsid w:val="006C5085"/>
    <w:rsid w:val="006D5D58"/>
    <w:rsid w:val="006F37C1"/>
    <w:rsid w:val="007124C3"/>
    <w:rsid w:val="00717CD2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5707"/>
    <w:rsid w:val="00D454F0"/>
    <w:rsid w:val="00D61ABA"/>
    <w:rsid w:val="00D639FE"/>
    <w:rsid w:val="00D86536"/>
    <w:rsid w:val="00DB69FC"/>
    <w:rsid w:val="00DE08D0"/>
    <w:rsid w:val="00DE3E11"/>
    <w:rsid w:val="00DE4E52"/>
    <w:rsid w:val="00DE509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  <w:rsid w:val="00FE3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2A4ED"/>
  <w15:docId w15:val="{30220A79-EB09-44E5-9760-456E3E6A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5C176B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PL/SQL Techniques</vt:lpstr>
      <vt:lpstr>MTN.BI.08 PL/SQL Techniques</vt:lpstr>
    </vt:vector>
  </TitlesOfParts>
  <Company>EPAM Systems, RD Dep.</Company>
  <LinksUpToDate>false</LinksUpToDate>
  <CharactersWithSpaces>3046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Hanna Takushevich</cp:lastModifiedBy>
  <cp:revision>2</cp:revision>
  <cp:lastPrinted>2005-01-28T11:27:00Z</cp:lastPrinted>
  <dcterms:created xsi:type="dcterms:W3CDTF">2017-12-03T18:27:00Z</dcterms:created>
  <dcterms:modified xsi:type="dcterms:W3CDTF">2017-12-03T18:27:00Z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