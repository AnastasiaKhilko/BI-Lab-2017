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92DEA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15387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92DE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62671">
              <w:t>MTN.BI.08 Materialized Views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9"/>
        <w:gridCol w:w="1784"/>
        <w:gridCol w:w="1494"/>
        <w:gridCol w:w="1534"/>
        <w:gridCol w:w="1407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92DEA" w:rsidP="004C76C8">
            <w:pPr>
              <w:pStyle w:val="TableText"/>
              <w:rPr>
                <w:rStyle w:val="Hyperlink"/>
              </w:rPr>
            </w:pPr>
            <w:hyperlink r:id="rId7" w:history="1">
              <w:r w:rsidR="004C76C8">
                <w:rPr>
                  <w:rStyle w:val="Hyperlink"/>
                </w:rPr>
                <w:t>Hanna</w:t>
              </w:r>
            </w:hyperlink>
            <w:r w:rsidR="004C76C8">
              <w:rPr>
                <w:rStyle w:val="Hyperlink"/>
              </w:rPr>
              <w:t xml:space="preserve"> Takushevich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4C76C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29-NOV-2017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D06E9" w:rsidRDefault="00E0285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725184" w:history="1">
        <w:r w:rsidR="00DD06E9" w:rsidRPr="00147303">
          <w:rPr>
            <w:rStyle w:val="Hyperlink"/>
            <w:noProof/>
          </w:rPr>
          <w:t>1.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Materialized Views- Basic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_Toc384725184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4C76C8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292DE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5" w:history="1">
        <w:r w:rsidR="00DD06E9" w:rsidRPr="00147303">
          <w:rPr>
            <w:rStyle w:val="Hyperlink"/>
            <w:noProof/>
          </w:rPr>
          <w:t>1.1.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DEMAND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_Toc384725185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4C76C8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292DE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6" w:history="1">
        <w:r w:rsidR="00DD06E9" w:rsidRPr="00147303">
          <w:rPr>
            <w:rStyle w:val="Hyperlink"/>
            <w:noProof/>
          </w:rPr>
          <w:t>1.2.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COMMIT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_Toc384725186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4C76C8">
          <w:rPr>
            <w:noProof/>
            <w:webHidden/>
          </w:rPr>
          <w:t>5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292DE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7" w:history="1">
        <w:r w:rsidR="00DD06E9" w:rsidRPr="00147303">
          <w:rPr>
            <w:rStyle w:val="Hyperlink"/>
            <w:noProof/>
          </w:rPr>
          <w:t>2.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Fact Table Loading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_Toc384725187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4C76C8">
          <w:rPr>
            <w:noProof/>
            <w:webHidden/>
          </w:rPr>
          <w:t>6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292DE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8" w:history="1">
        <w:r w:rsidR="00DD06E9" w:rsidRPr="00147303">
          <w:rPr>
            <w:rStyle w:val="Hyperlink"/>
            <w:noProof/>
          </w:rPr>
          <w:t>3.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Task Results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_Toc384725188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4C76C8">
          <w:rPr>
            <w:noProof/>
            <w:webHidden/>
          </w:rPr>
          <w:t>6</w:t>
        </w:r>
        <w:r w:rsidR="00DD06E9"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715387" w:rsidRPr="00E7244C" w:rsidRDefault="00222DC3" w:rsidP="00715387">
      <w:pPr>
        <w:pStyle w:val="Heading1"/>
      </w:pPr>
      <w:bookmarkStart w:id="4" w:name="_GoBack"/>
      <w:bookmarkEnd w:id="4"/>
      <w:r w:rsidRPr="00114D08">
        <w:br w:type="page"/>
      </w:r>
      <w:bookmarkStart w:id="5" w:name="_Toc322004717"/>
      <w:bookmarkStart w:id="6" w:name="_Hlk321203009"/>
      <w:bookmarkStart w:id="7" w:name="_Toc384725184"/>
      <w:bookmarkEnd w:id="0"/>
      <w:bookmarkEnd w:id="1"/>
      <w:bookmarkEnd w:id="2"/>
      <w:bookmarkEnd w:id="3"/>
      <w:r w:rsidR="00715387" w:rsidRPr="0003504F">
        <w:lastRenderedPageBreak/>
        <w:t>Materialized Views</w:t>
      </w:r>
      <w:r w:rsidR="00715387">
        <w:t>- Basic</w:t>
      </w:r>
      <w:bookmarkEnd w:id="5"/>
      <w:bookmarkEnd w:id="6"/>
      <w:bookmarkEnd w:id="7"/>
    </w:p>
    <w:p w:rsidR="00715387" w:rsidRPr="00E7244C" w:rsidRDefault="00715387" w:rsidP="00715387">
      <w:pPr>
        <w:pStyle w:val="Heading2"/>
      </w:pPr>
      <w:bookmarkStart w:id="8" w:name="_Toc322004718"/>
      <w:bookmarkStart w:id="9" w:name="_Toc384725185"/>
      <w:bookmarkStart w:id="10" w:name="_Hlk321203036"/>
      <w:bookmarkStart w:id="11" w:name="_Hlk321202935"/>
      <w:bookmarkStart w:id="12" w:name="_Hlk321376402"/>
      <w:r>
        <w:t xml:space="preserve">Create </w:t>
      </w:r>
      <w:r w:rsidRPr="0003504F">
        <w:t>Materialized Views</w:t>
      </w:r>
      <w:r>
        <w:t xml:space="preserve">  - ON DEMAND</w:t>
      </w:r>
      <w:bookmarkEnd w:id="8"/>
      <w:bookmarkEnd w:id="9"/>
    </w:p>
    <w:p w:rsidR="00715387" w:rsidRPr="00715387" w:rsidRDefault="00715387" w:rsidP="00715387">
      <w:pPr>
        <w:pStyle w:val="BodyText"/>
      </w:pPr>
      <w:r>
        <w:t>Take any "report" SQL from Lab Work 02 and create Materialized View based on it. Refresh type is ON DEMAND.</w:t>
      </w:r>
    </w:p>
    <w:p w:rsidR="00715387" w:rsidRDefault="00715387" w:rsidP="00715387">
      <w:pPr>
        <w:pStyle w:val="ListBullet"/>
      </w:pPr>
      <w:r>
        <w:t>Use Standard CREATE MATERIALIZED VIEW CLAUSE.</w:t>
      </w:r>
    </w:p>
    <w:p w:rsidR="00715387" w:rsidRDefault="00715387" w:rsidP="00715387">
      <w:pPr>
        <w:pStyle w:val="ListBullet"/>
      </w:pPr>
      <w:r>
        <w:t>Use DBMS_MVIEW package to refresh Mat View.</w:t>
      </w:r>
      <w:bookmarkEnd w:id="10"/>
      <w:bookmarkEnd w:id="11"/>
      <w:bookmarkEnd w:id="12"/>
    </w:p>
    <w:p w:rsidR="00A4747F" w:rsidRDefault="00A4747F" w:rsidP="00A4747F">
      <w:pPr>
        <w:pStyle w:val="ListBullet"/>
        <w:numPr>
          <w:ilvl w:val="0"/>
          <w:numId w:val="0"/>
        </w:numPr>
        <w:ind w:left="360" w:hanging="360"/>
      </w:pPr>
    </w:p>
    <w:p w:rsidR="00A4747F" w:rsidRDefault="00A4747F" w:rsidP="00A4747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Звезда для второго задания:</w:t>
      </w:r>
    </w:p>
    <w:p w:rsidR="00A4747F" w:rsidRDefault="00A4747F" w:rsidP="00A4747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615E3B62" wp14:editId="603BE68B">
            <wp:extent cx="5941695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F" w:rsidRDefault="00A4747F" w:rsidP="00A4747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Составленный отчёт:</w:t>
      </w:r>
    </w:p>
    <w:p w:rsidR="00A4747F" w:rsidRDefault="00A4747F" w:rsidP="00A4747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A9D7FF4" wp14:editId="4BC9E195">
            <wp:extent cx="5941695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F" w:rsidRDefault="00A4747F" w:rsidP="00A4747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</w:p>
    <w:p w:rsidR="00A4747F" w:rsidRDefault="00A4747F" w:rsidP="00A4747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Скрипт для создания материального представления:</w:t>
      </w:r>
    </w:p>
    <w:p w:rsidR="00A4747F" w:rsidRPr="00A4747F" w:rsidRDefault="00A4747F" w:rsidP="00A4747F">
      <w:pPr>
        <w:pStyle w:val="CodeText"/>
      </w:pPr>
      <w:r w:rsidRPr="00A4747F">
        <w:t>CREATE materialized VIEW mv_on_demand REFRESH ON DEMAND</w:t>
      </w:r>
    </w:p>
    <w:p w:rsidR="00A4747F" w:rsidRPr="00A4747F" w:rsidRDefault="00A4747F" w:rsidP="00A4747F">
      <w:pPr>
        <w:pStyle w:val="CodeText"/>
      </w:pPr>
      <w:r w:rsidRPr="00A4747F">
        <w:t>AS</w:t>
      </w:r>
    </w:p>
    <w:p w:rsidR="00A4747F" w:rsidRPr="00A4747F" w:rsidRDefault="00A4747F" w:rsidP="00A4747F">
      <w:pPr>
        <w:pStyle w:val="CodeText"/>
      </w:pPr>
      <w:r w:rsidRPr="00A4747F">
        <w:t xml:space="preserve">  SELECT tmp_sales.ticket_id,</w:t>
      </w:r>
    </w:p>
    <w:p w:rsidR="00A4747F" w:rsidRPr="00A4747F" w:rsidRDefault="00A4747F" w:rsidP="00A4747F">
      <w:pPr>
        <w:pStyle w:val="CodeText"/>
      </w:pPr>
      <w:r w:rsidRPr="00A4747F">
        <w:t xml:space="preserve">    tmp_sales.date_id,</w:t>
      </w:r>
    </w:p>
    <w:p w:rsidR="00A4747F" w:rsidRPr="00A4747F" w:rsidRDefault="00A4747F" w:rsidP="00A4747F">
      <w:pPr>
        <w:pStyle w:val="CodeText"/>
      </w:pPr>
      <w:r w:rsidRPr="00A4747F">
        <w:t xml:space="preserve">    first_name</w:t>
      </w:r>
    </w:p>
    <w:p w:rsidR="00A4747F" w:rsidRPr="00A4747F" w:rsidRDefault="00A4747F" w:rsidP="00A4747F">
      <w:pPr>
        <w:pStyle w:val="CodeText"/>
      </w:pPr>
      <w:r w:rsidRPr="00A4747F">
        <w:t xml:space="preserve">    ||' '</w:t>
      </w:r>
    </w:p>
    <w:p w:rsidR="00A4747F" w:rsidRPr="00A4747F" w:rsidRDefault="00A4747F" w:rsidP="00A4747F">
      <w:pPr>
        <w:pStyle w:val="CodeText"/>
      </w:pPr>
      <w:r w:rsidRPr="00A4747F">
        <w:t xml:space="preserve">    ||last_name AS customer,</w:t>
      </w:r>
    </w:p>
    <w:p w:rsidR="00A4747F" w:rsidRPr="00A4747F" w:rsidRDefault="00A4747F" w:rsidP="00A4747F">
      <w:pPr>
        <w:pStyle w:val="CodeText"/>
      </w:pPr>
      <w:r w:rsidRPr="00A4747F">
        <w:t xml:space="preserve">    airline_name,</w:t>
      </w:r>
    </w:p>
    <w:p w:rsidR="00A4747F" w:rsidRPr="00A4747F" w:rsidRDefault="00A4747F" w:rsidP="00A4747F">
      <w:pPr>
        <w:pStyle w:val="CodeText"/>
      </w:pPr>
      <w:r w:rsidRPr="00A4747F">
        <w:t xml:space="preserve">    service_class,</w:t>
      </w:r>
    </w:p>
    <w:p w:rsidR="00A4747F" w:rsidRPr="00A4747F" w:rsidRDefault="00A4747F" w:rsidP="00A4747F">
      <w:pPr>
        <w:pStyle w:val="CodeText"/>
      </w:pPr>
      <w:r w:rsidRPr="00A4747F">
        <w:t xml:space="preserve">    flight_code,</w:t>
      </w:r>
    </w:p>
    <w:p w:rsidR="00A4747F" w:rsidRPr="00A4747F" w:rsidRDefault="00A4747F" w:rsidP="00A4747F">
      <w:pPr>
        <w:pStyle w:val="CodeText"/>
      </w:pPr>
      <w:r w:rsidRPr="00A4747F">
        <w:t xml:space="preserve">    price</w:t>
      </w:r>
    </w:p>
    <w:p w:rsidR="00A4747F" w:rsidRPr="00A4747F" w:rsidRDefault="00A4747F" w:rsidP="00A4747F">
      <w:pPr>
        <w:pStyle w:val="CodeText"/>
      </w:pPr>
      <w:r w:rsidRPr="00A4747F">
        <w:t xml:space="preserve">  FROM tmp_sales</w:t>
      </w:r>
    </w:p>
    <w:p w:rsidR="00A4747F" w:rsidRPr="00A4747F" w:rsidRDefault="00A4747F" w:rsidP="00A4747F">
      <w:pPr>
        <w:pStyle w:val="CodeText"/>
      </w:pPr>
      <w:r w:rsidRPr="00A4747F">
        <w:t xml:space="preserve">  JOIN tmp_customers</w:t>
      </w:r>
    </w:p>
    <w:p w:rsidR="00A4747F" w:rsidRPr="00A4747F" w:rsidRDefault="00A4747F" w:rsidP="00A4747F">
      <w:pPr>
        <w:pStyle w:val="CodeText"/>
      </w:pPr>
      <w:r w:rsidRPr="00A4747F">
        <w:t xml:space="preserve">  ON tmp_sales.cust_id = tmp_customers.cust_id</w:t>
      </w:r>
    </w:p>
    <w:p w:rsidR="00A4747F" w:rsidRPr="00A4747F" w:rsidRDefault="00A4747F" w:rsidP="00A4747F">
      <w:pPr>
        <w:pStyle w:val="CodeText"/>
      </w:pPr>
      <w:r w:rsidRPr="00A4747F">
        <w:t xml:space="preserve">  JOIN tmp_airline</w:t>
      </w:r>
    </w:p>
    <w:p w:rsidR="00A4747F" w:rsidRPr="00A4747F" w:rsidRDefault="00A4747F" w:rsidP="00A4747F">
      <w:pPr>
        <w:pStyle w:val="CodeText"/>
      </w:pPr>
      <w:r w:rsidRPr="00A4747F">
        <w:t xml:space="preserve">  ON tmp_sales.airline_id=tmp_airline.airline_id</w:t>
      </w:r>
    </w:p>
    <w:p w:rsidR="00A4747F" w:rsidRPr="00A4747F" w:rsidRDefault="00A4747F" w:rsidP="00A4747F">
      <w:pPr>
        <w:pStyle w:val="CodeText"/>
        <w:rPr>
          <w:lang w:val="ru-RU"/>
        </w:rPr>
      </w:pPr>
      <w:r w:rsidRPr="00A4747F">
        <w:t xml:space="preserve">  </w:t>
      </w:r>
      <w:r w:rsidRPr="00A4747F">
        <w:rPr>
          <w:lang w:val="ru-RU"/>
        </w:rPr>
        <w:t>JOIN tmp_ticket</w:t>
      </w:r>
    </w:p>
    <w:p w:rsidR="00A4747F" w:rsidRDefault="00A4747F" w:rsidP="00A4747F">
      <w:pPr>
        <w:pStyle w:val="CodeText"/>
      </w:pPr>
      <w:r w:rsidRPr="00A4747F">
        <w:t xml:space="preserve">  ON tmp_sales.ticket_id=tmp_ticket.ticket_id;</w:t>
      </w:r>
    </w:p>
    <w:p w:rsidR="00A4747F" w:rsidRDefault="00A4747F" w:rsidP="00A4747F">
      <w:pPr>
        <w:pStyle w:val="CodeText"/>
        <w:ind w:left="0"/>
      </w:pPr>
    </w:p>
    <w:p w:rsidR="00A4747F" w:rsidRDefault="00A4747F" w:rsidP="00A4747F">
      <w:pPr>
        <w:pStyle w:val="CodeText"/>
        <w:ind w:left="0"/>
      </w:pPr>
    </w:p>
    <w:p w:rsidR="00A4747F" w:rsidRDefault="00A4747F" w:rsidP="00A4747F">
      <w:pPr>
        <w:pStyle w:val="BodyText"/>
        <w:rPr>
          <w:lang w:val="ru-RU"/>
        </w:rPr>
      </w:pPr>
      <w:r>
        <w:rPr>
          <w:lang w:val="ru-RU"/>
        </w:rPr>
        <w:t xml:space="preserve">Для проверки обновления материального представления добавим в таблицу </w:t>
      </w:r>
      <w:r>
        <w:t>tmp</w:t>
      </w:r>
      <w:r w:rsidRPr="00A4747F">
        <w:rPr>
          <w:lang w:val="ru-RU"/>
        </w:rPr>
        <w:t>_</w:t>
      </w:r>
      <w:r>
        <w:t>sales</w:t>
      </w:r>
      <w:r w:rsidRPr="00A4747F">
        <w:rPr>
          <w:lang w:val="ru-RU"/>
        </w:rPr>
        <w:t xml:space="preserve"> </w:t>
      </w:r>
      <w:r>
        <w:rPr>
          <w:lang w:val="ru-RU"/>
        </w:rPr>
        <w:t>строку:</w:t>
      </w:r>
    </w:p>
    <w:p w:rsidR="00A4747F" w:rsidRDefault="00A4747F" w:rsidP="00A4747F">
      <w:pPr>
        <w:pStyle w:val="CodeText"/>
      </w:pPr>
      <w:r w:rsidRPr="00A4747F">
        <w:t>select * from tmp_sales where price = 999999999999;</w:t>
      </w:r>
    </w:p>
    <w:p w:rsidR="00A4747F" w:rsidRDefault="00A4747F" w:rsidP="00A4747F">
      <w:pPr>
        <w:pStyle w:val="BodyText"/>
      </w:pPr>
      <w:r>
        <w:rPr>
          <w:noProof/>
        </w:rPr>
        <w:drawing>
          <wp:inline distT="0" distB="0" distL="0" distR="0" wp14:anchorId="1F859006" wp14:editId="3E794986">
            <wp:extent cx="51625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F" w:rsidRDefault="00A4747F" w:rsidP="00A4747F">
      <w:pPr>
        <w:pStyle w:val="CodeText"/>
      </w:pPr>
      <w:r>
        <w:lastRenderedPageBreak/>
        <w:t>INSERT</w:t>
      </w:r>
    </w:p>
    <w:p w:rsidR="00A4747F" w:rsidRDefault="00A4747F" w:rsidP="00A4747F">
      <w:pPr>
        <w:pStyle w:val="CodeText"/>
      </w:pPr>
      <w:r>
        <w:t>INTO tmp_sales VALUES</w:t>
      </w:r>
    </w:p>
    <w:p w:rsidR="00A4747F" w:rsidRDefault="00A4747F" w:rsidP="00A4747F">
      <w:pPr>
        <w:pStyle w:val="CodeText"/>
      </w:pPr>
      <w:r>
        <w:t xml:space="preserve">  (</w:t>
      </w:r>
    </w:p>
    <w:p w:rsidR="00A4747F" w:rsidRDefault="00A4747F" w:rsidP="00A4747F">
      <w:pPr>
        <w:pStyle w:val="CodeText"/>
      </w:pPr>
      <w:r>
        <w:t xml:space="preserve">    1,</w:t>
      </w:r>
    </w:p>
    <w:p w:rsidR="00A4747F" w:rsidRDefault="00A4747F" w:rsidP="00A4747F">
      <w:pPr>
        <w:pStyle w:val="CodeText"/>
      </w:pPr>
      <w:r>
        <w:t xml:space="preserve">    1,</w:t>
      </w:r>
    </w:p>
    <w:p w:rsidR="00A4747F" w:rsidRDefault="00A4747F" w:rsidP="00A4747F">
      <w:pPr>
        <w:pStyle w:val="CodeText"/>
      </w:pPr>
      <w:r>
        <w:t xml:space="preserve">    to_date('23/03/2014', 'dd-mm-yyyy'),</w:t>
      </w:r>
    </w:p>
    <w:p w:rsidR="00A4747F" w:rsidRDefault="00A4747F" w:rsidP="00A4747F">
      <w:pPr>
        <w:pStyle w:val="CodeText"/>
      </w:pPr>
      <w:r>
        <w:t xml:space="preserve">    1,</w:t>
      </w:r>
    </w:p>
    <w:p w:rsidR="00A4747F" w:rsidRDefault="00A4747F" w:rsidP="00A4747F">
      <w:pPr>
        <w:pStyle w:val="CodeText"/>
      </w:pPr>
      <w:r>
        <w:t xml:space="preserve">    999999999999,</w:t>
      </w:r>
    </w:p>
    <w:p w:rsidR="00A4747F" w:rsidRDefault="00A4747F" w:rsidP="00A4747F">
      <w:pPr>
        <w:pStyle w:val="CodeText"/>
      </w:pPr>
      <w:r>
        <w:t xml:space="preserve">    1</w:t>
      </w:r>
    </w:p>
    <w:p w:rsidR="00A4747F" w:rsidRDefault="00A4747F" w:rsidP="00A4747F">
      <w:pPr>
        <w:pStyle w:val="CodeText"/>
      </w:pPr>
      <w:r>
        <w:t xml:space="preserve">  );</w:t>
      </w:r>
    </w:p>
    <w:p w:rsidR="00A4747F" w:rsidRDefault="00A4747F" w:rsidP="00A4747F">
      <w:pPr>
        <w:pStyle w:val="CodeText"/>
      </w:pPr>
      <w:r>
        <w:t>COMMIT;</w:t>
      </w:r>
    </w:p>
    <w:p w:rsidR="00A4747F" w:rsidRDefault="00A4747F" w:rsidP="00A4747F">
      <w:pPr>
        <w:pStyle w:val="CodeText"/>
      </w:pPr>
      <w:r>
        <w:t>SELECT * FROM tmp_sales WHERE price = 999999999999;</w:t>
      </w:r>
    </w:p>
    <w:p w:rsidR="00A4747F" w:rsidRDefault="00A4747F" w:rsidP="00A4747F">
      <w:pPr>
        <w:pStyle w:val="CodeText"/>
      </w:pPr>
    </w:p>
    <w:p w:rsidR="00A4747F" w:rsidRDefault="00A4747F" w:rsidP="00A4747F">
      <w:pPr>
        <w:pStyle w:val="BodyText"/>
      </w:pPr>
      <w:r>
        <w:rPr>
          <w:noProof/>
        </w:rPr>
        <w:drawing>
          <wp:inline distT="0" distB="0" distL="0" distR="0" wp14:anchorId="7CBDE04A" wp14:editId="01355053">
            <wp:extent cx="46863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F" w:rsidRDefault="00AE2E77" w:rsidP="00A4747F">
      <w:pPr>
        <w:pStyle w:val="BodyText"/>
        <w:rPr>
          <w:lang w:val="ru-RU"/>
        </w:rPr>
      </w:pPr>
      <w:r>
        <w:rPr>
          <w:lang w:val="ru-RU"/>
        </w:rPr>
        <w:t>Проверяем, появилась ли эта строка в материализованном представлении:</w:t>
      </w:r>
    </w:p>
    <w:p w:rsidR="00AE2E77" w:rsidRDefault="00AE2E77" w:rsidP="00AE2E77">
      <w:pPr>
        <w:pStyle w:val="CodeText"/>
      </w:pPr>
      <w:r w:rsidRPr="00AE2E77">
        <w:t>select * from mv_on_demand where price=999999999999;</w:t>
      </w:r>
    </w:p>
    <w:p w:rsidR="00AE2E77" w:rsidRDefault="00AE2E77" w:rsidP="00AE2E77">
      <w:pPr>
        <w:pStyle w:val="CodeText"/>
        <w:ind w:left="0"/>
      </w:pPr>
      <w:r>
        <w:drawing>
          <wp:inline distT="0" distB="0" distL="0" distR="0" wp14:anchorId="3B6DF9DE" wp14:editId="5C2F0973">
            <wp:extent cx="569595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77" w:rsidRPr="00AE2E77" w:rsidRDefault="00AE2E77" w:rsidP="00AE2E77">
      <w:pPr>
        <w:pStyle w:val="BodyText"/>
      </w:pPr>
      <w:r>
        <w:rPr>
          <w:lang w:val="ru-RU"/>
        </w:rPr>
        <w:t>Обновляем</w:t>
      </w:r>
      <w:r w:rsidRPr="00AE2E77">
        <w:t xml:space="preserve"> </w:t>
      </w:r>
      <w:r>
        <w:rPr>
          <w:lang w:val="ru-RU"/>
        </w:rPr>
        <w:t>материальное</w:t>
      </w:r>
      <w:r w:rsidRPr="00AE2E77">
        <w:t xml:space="preserve"> </w:t>
      </w:r>
      <w:r>
        <w:rPr>
          <w:lang w:val="ru-RU"/>
        </w:rPr>
        <w:t>представление</w:t>
      </w:r>
      <w:r w:rsidRPr="00AE2E77">
        <w:t>:</w:t>
      </w:r>
    </w:p>
    <w:p w:rsidR="00AE2E77" w:rsidRDefault="00AE2E77" w:rsidP="00AE2E77">
      <w:pPr>
        <w:pStyle w:val="CodeText"/>
      </w:pPr>
      <w:r w:rsidRPr="00AE2E77">
        <w:t>execute DBMS_MVIEW.REFRESH( 'mv_on_demand' );</w:t>
      </w:r>
    </w:p>
    <w:p w:rsidR="00AE2E77" w:rsidRDefault="00AE2E77" w:rsidP="00AE2E77">
      <w:pPr>
        <w:pStyle w:val="BodyText"/>
        <w:rPr>
          <w:lang w:val="ru-RU"/>
        </w:rPr>
      </w:pPr>
    </w:p>
    <w:p w:rsidR="00AE2E77" w:rsidRDefault="00AE2E77" w:rsidP="00AE2E77">
      <w:pPr>
        <w:pStyle w:val="BodyText"/>
        <w:rPr>
          <w:lang w:val="ru-RU"/>
        </w:rPr>
      </w:pPr>
      <w:r>
        <w:rPr>
          <w:lang w:val="ru-RU"/>
        </w:rPr>
        <w:t xml:space="preserve">Находим добавленную в таблицу </w:t>
      </w:r>
      <w:r>
        <w:t>tmp</w:t>
      </w:r>
      <w:r w:rsidRPr="00AE2E77">
        <w:rPr>
          <w:lang w:val="ru-RU"/>
        </w:rPr>
        <w:t>_</w:t>
      </w:r>
      <w:r>
        <w:t>sales</w:t>
      </w:r>
      <w:r w:rsidRPr="00AE2E77">
        <w:rPr>
          <w:lang w:val="ru-RU"/>
        </w:rPr>
        <w:t xml:space="preserve"> </w:t>
      </w:r>
      <w:r>
        <w:rPr>
          <w:lang w:val="ru-RU"/>
        </w:rPr>
        <w:t>строку в материальном представлении:</w:t>
      </w:r>
    </w:p>
    <w:p w:rsidR="00AE2E77" w:rsidRDefault="00AE2E77" w:rsidP="00AE2E77">
      <w:pPr>
        <w:pStyle w:val="CodeText"/>
      </w:pPr>
      <w:r w:rsidRPr="00AE2E77">
        <w:t>select * from mv_on_demand where price=999999999999;</w:t>
      </w:r>
    </w:p>
    <w:p w:rsidR="00AE2E77" w:rsidRDefault="00AE2E77" w:rsidP="00AE2E77">
      <w:pPr>
        <w:pStyle w:val="CodeText"/>
        <w:ind w:left="0"/>
      </w:pPr>
    </w:p>
    <w:p w:rsidR="00AE2E77" w:rsidRPr="00AE2E77" w:rsidRDefault="00AE2E77" w:rsidP="00AE2E77">
      <w:pPr>
        <w:pStyle w:val="BodyText"/>
      </w:pPr>
      <w:r>
        <w:rPr>
          <w:noProof/>
        </w:rPr>
        <w:drawing>
          <wp:inline distT="0" distB="0" distL="0" distR="0" wp14:anchorId="5CB4D89F" wp14:editId="2B4654A9">
            <wp:extent cx="5941695" cy="988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87" w:rsidRPr="00E7244C" w:rsidRDefault="00715387" w:rsidP="00715387">
      <w:pPr>
        <w:pStyle w:val="Heading2"/>
      </w:pPr>
      <w:bookmarkStart w:id="13" w:name="_Toc322004719"/>
      <w:bookmarkStart w:id="14" w:name="_Toc384725186"/>
      <w:r>
        <w:t xml:space="preserve">Create </w:t>
      </w:r>
      <w:r w:rsidRPr="0003504F">
        <w:t>Materialized Views</w:t>
      </w:r>
      <w:r>
        <w:t xml:space="preserve">  - ON COMMIT</w:t>
      </w:r>
      <w:bookmarkEnd w:id="13"/>
      <w:bookmarkEnd w:id="14"/>
    </w:p>
    <w:p w:rsidR="00715387" w:rsidRPr="00715387" w:rsidRDefault="00715387" w:rsidP="00715387">
      <w:pPr>
        <w:pStyle w:val="BodyText"/>
      </w:pPr>
      <w:r>
        <w:t>Take any "report" SQL from Lab Work 02 and create Materialized View based on it. Refresh type is ON COMMIT.</w:t>
      </w:r>
    </w:p>
    <w:p w:rsidR="00715387" w:rsidRDefault="00715387" w:rsidP="00715387">
      <w:pPr>
        <w:pStyle w:val="ListBullet"/>
      </w:pPr>
      <w:r>
        <w:t>Use Standard CREATE MATERIALIZED VIEW CLAUSE.</w:t>
      </w:r>
    </w:p>
    <w:p w:rsidR="00715387" w:rsidRDefault="00715387" w:rsidP="00715387">
      <w:pPr>
        <w:pStyle w:val="ListBullet"/>
      </w:pPr>
      <w:r>
        <w:t>Tests ON COMMIT REFRESH.</w:t>
      </w:r>
    </w:p>
    <w:p w:rsidR="00C143C4" w:rsidRDefault="00C143C4" w:rsidP="00C143C4">
      <w:pPr>
        <w:pStyle w:val="ListBullet"/>
        <w:numPr>
          <w:ilvl w:val="0"/>
          <w:numId w:val="0"/>
        </w:numPr>
        <w:ind w:left="360" w:hanging="360"/>
      </w:pPr>
    </w:p>
    <w:p w:rsidR="00C143C4" w:rsidRPr="00CA504B" w:rsidRDefault="00CA504B" w:rsidP="00C143C4">
      <w:pPr>
        <w:pStyle w:val="ListBullet"/>
        <w:numPr>
          <w:ilvl w:val="0"/>
          <w:numId w:val="0"/>
        </w:numPr>
        <w:ind w:left="360" w:hanging="360"/>
      </w:pPr>
      <w:r>
        <w:rPr>
          <w:lang w:val="ru-RU"/>
        </w:rPr>
        <w:t>Создание</w:t>
      </w:r>
      <w:r w:rsidRPr="00CA504B">
        <w:t xml:space="preserve"> </w:t>
      </w:r>
      <w:r>
        <w:rPr>
          <w:lang w:val="ru-RU"/>
        </w:rPr>
        <w:t>лога</w:t>
      </w:r>
      <w:r w:rsidRPr="00CA504B">
        <w:t>:</w:t>
      </w:r>
    </w:p>
    <w:p w:rsidR="00CA504B" w:rsidRPr="00CA504B" w:rsidRDefault="00CA504B" w:rsidP="00CA504B">
      <w:pPr>
        <w:pStyle w:val="CodeText"/>
      </w:pPr>
      <w:r w:rsidRPr="00CA504B">
        <w:t>CREATE MATERIALIZED VIEW LOG ON tmp_customers</w:t>
      </w:r>
    </w:p>
    <w:p w:rsidR="00CA504B" w:rsidRPr="00CA504B" w:rsidRDefault="00CA504B" w:rsidP="00CA504B">
      <w:pPr>
        <w:pStyle w:val="CodeText"/>
        <w:rPr>
          <w:lang w:val="ru-RU"/>
        </w:rPr>
      </w:pPr>
      <w:r w:rsidRPr="00CA504B">
        <w:rPr>
          <w:lang w:val="ru-RU"/>
        </w:rPr>
        <w:t xml:space="preserve">WITH primary key, </w:t>
      </w:r>
    </w:p>
    <w:p w:rsidR="00CA504B" w:rsidRPr="00CA504B" w:rsidRDefault="00CA504B" w:rsidP="00CA504B">
      <w:pPr>
        <w:pStyle w:val="CodeText"/>
        <w:rPr>
          <w:lang w:val="ru-RU"/>
        </w:rPr>
      </w:pPr>
      <w:r w:rsidRPr="00CA504B">
        <w:rPr>
          <w:lang w:val="ru-RU"/>
        </w:rPr>
        <w:t>ROWID,</w:t>
      </w:r>
    </w:p>
    <w:p w:rsidR="00CA504B" w:rsidRDefault="00CA504B" w:rsidP="00CA504B">
      <w:pPr>
        <w:pStyle w:val="CodeText"/>
      </w:pPr>
      <w:r w:rsidRPr="00CA504B">
        <w:t>SEQUENCE(first_name, last_name);</w:t>
      </w:r>
    </w:p>
    <w:p w:rsidR="00CA504B" w:rsidRDefault="00CA504B" w:rsidP="00CA504B">
      <w:pPr>
        <w:pStyle w:val="CodeText"/>
        <w:ind w:left="0"/>
      </w:pPr>
    </w:p>
    <w:p w:rsidR="00CA504B" w:rsidRDefault="00CA504B" w:rsidP="00CA504B">
      <w:pPr>
        <w:pStyle w:val="BodyText"/>
        <w:rPr>
          <w:lang w:val="ru-RU"/>
        </w:rPr>
      </w:pPr>
      <w:r>
        <w:rPr>
          <w:lang w:val="ru-RU"/>
        </w:rPr>
        <w:t>Создание материализованного представления:</w:t>
      </w:r>
    </w:p>
    <w:p w:rsidR="00CA504B" w:rsidRPr="00CA504B" w:rsidRDefault="00CA504B" w:rsidP="00CA504B">
      <w:pPr>
        <w:pStyle w:val="CodeText"/>
      </w:pPr>
      <w:r w:rsidRPr="00CA504B">
        <w:t>CREATE materialized VIEW mv_on_commit REFRESH FAST ON COMMIT</w:t>
      </w:r>
    </w:p>
    <w:p w:rsidR="00CA504B" w:rsidRPr="00CA504B" w:rsidRDefault="00CA504B" w:rsidP="00CA504B">
      <w:pPr>
        <w:pStyle w:val="CodeText"/>
        <w:rPr>
          <w:lang w:val="ru-RU"/>
        </w:rPr>
      </w:pPr>
      <w:r w:rsidRPr="00CA504B">
        <w:rPr>
          <w:lang w:val="ru-RU"/>
        </w:rPr>
        <w:t>AS</w:t>
      </w:r>
    </w:p>
    <w:p w:rsidR="00CA504B" w:rsidRDefault="00CA504B" w:rsidP="00CA504B">
      <w:pPr>
        <w:pStyle w:val="CodeText"/>
        <w:rPr>
          <w:lang w:val="ru-RU"/>
        </w:rPr>
      </w:pPr>
      <w:r w:rsidRPr="00CA504B">
        <w:rPr>
          <w:lang w:val="ru-RU"/>
        </w:rPr>
        <w:lastRenderedPageBreak/>
        <w:t xml:space="preserve">  SELECT * FROM tmp_customers;</w:t>
      </w:r>
    </w:p>
    <w:p w:rsidR="00CA504B" w:rsidRDefault="00CA504B" w:rsidP="00CA504B">
      <w:pPr>
        <w:pStyle w:val="CodeText"/>
        <w:ind w:left="0"/>
        <w:rPr>
          <w:lang w:val="ru-RU"/>
        </w:rPr>
      </w:pPr>
    </w:p>
    <w:p w:rsidR="00CA504B" w:rsidRPr="00CA504B" w:rsidRDefault="00CA504B" w:rsidP="00CA504B">
      <w:pPr>
        <w:pStyle w:val="BodyText"/>
        <w:rPr>
          <w:lang w:val="ru-RU"/>
        </w:rPr>
      </w:pPr>
      <w:r>
        <w:rPr>
          <w:lang w:val="ru-RU"/>
        </w:rPr>
        <w:t xml:space="preserve">Поиск клиента с именем </w:t>
      </w:r>
      <w:r>
        <w:t>Hanna</w:t>
      </w:r>
      <w:r w:rsidRPr="00CA504B">
        <w:rPr>
          <w:lang w:val="ru-RU"/>
        </w:rPr>
        <w:t xml:space="preserve"> </w:t>
      </w:r>
      <w:r>
        <w:rPr>
          <w:lang w:val="ru-RU"/>
        </w:rPr>
        <w:t xml:space="preserve"> в таблице </w:t>
      </w:r>
      <w:r>
        <w:t>tmp</w:t>
      </w:r>
      <w:r w:rsidRPr="00CA504B">
        <w:rPr>
          <w:lang w:val="ru-RU"/>
        </w:rPr>
        <w:t>_</w:t>
      </w:r>
      <w:r>
        <w:t>customers</w:t>
      </w:r>
      <w:r w:rsidRPr="00CA504B">
        <w:rPr>
          <w:lang w:val="ru-RU"/>
        </w:rPr>
        <w:t>:</w:t>
      </w:r>
    </w:p>
    <w:p w:rsidR="00CA504B" w:rsidRDefault="00CA504B" w:rsidP="00CA504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3C28500" wp14:editId="775E47BF">
            <wp:extent cx="46386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4B" w:rsidRDefault="00CA504B" w:rsidP="00CA504B">
      <w:pPr>
        <w:pStyle w:val="BodyText"/>
        <w:rPr>
          <w:lang w:val="ru-RU"/>
        </w:rPr>
      </w:pPr>
      <w:r>
        <w:rPr>
          <w:lang w:val="ru-RU"/>
        </w:rPr>
        <w:t xml:space="preserve">Вставили строку в таблицу </w:t>
      </w:r>
      <w:r>
        <w:t>tmp</w:t>
      </w:r>
      <w:r w:rsidRPr="00CA504B">
        <w:rPr>
          <w:lang w:val="ru-RU"/>
        </w:rPr>
        <w:t>_</w:t>
      </w:r>
      <w:r>
        <w:t>customers</w:t>
      </w:r>
      <w:r w:rsidRPr="00CA504B">
        <w:rPr>
          <w:lang w:val="ru-RU"/>
        </w:rPr>
        <w:t xml:space="preserve">, </w:t>
      </w:r>
      <w:r>
        <w:rPr>
          <w:lang w:val="ru-RU"/>
        </w:rPr>
        <w:t>но не сделали коммит:</w:t>
      </w:r>
    </w:p>
    <w:p w:rsidR="00CA504B" w:rsidRPr="00CA504B" w:rsidRDefault="00CA504B" w:rsidP="00CA504B">
      <w:pPr>
        <w:pStyle w:val="CodeText"/>
      </w:pPr>
      <w:r w:rsidRPr="00CA504B">
        <w:t>insert into tmp_customers values (200000, 'Hanna', 'Takushevich', 'Belarus, Minsk', 'F');</w:t>
      </w:r>
    </w:p>
    <w:p w:rsidR="00CA504B" w:rsidRDefault="00CA504B" w:rsidP="00CA504B">
      <w:pPr>
        <w:pStyle w:val="CodeText"/>
      </w:pPr>
      <w:r w:rsidRPr="00CA504B">
        <w:t>select * from mv_on_commit where first_name = 'Hanna'</w:t>
      </w:r>
    </w:p>
    <w:p w:rsidR="00CA504B" w:rsidRDefault="00CA504B" w:rsidP="00CA504B">
      <w:pPr>
        <w:pStyle w:val="BodyText"/>
      </w:pPr>
      <w:r>
        <w:rPr>
          <w:noProof/>
        </w:rPr>
        <w:drawing>
          <wp:inline distT="0" distB="0" distL="0" distR="0" wp14:anchorId="0F66211E" wp14:editId="19285500">
            <wp:extent cx="45339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4B" w:rsidRPr="00CA504B" w:rsidRDefault="00CA504B" w:rsidP="00CA504B">
      <w:pPr>
        <w:pStyle w:val="BodyText"/>
      </w:pPr>
      <w:r>
        <w:rPr>
          <w:lang w:val="ru-RU"/>
        </w:rPr>
        <w:t>После</w:t>
      </w:r>
      <w:r w:rsidRPr="00CA504B">
        <w:t xml:space="preserve"> </w:t>
      </w:r>
      <w:r>
        <w:rPr>
          <w:lang w:val="ru-RU"/>
        </w:rPr>
        <w:t>коммита</w:t>
      </w:r>
      <w:r w:rsidRPr="00CA504B">
        <w:t>:</w:t>
      </w:r>
    </w:p>
    <w:p w:rsidR="00CA504B" w:rsidRPr="00CA504B" w:rsidRDefault="00CA504B" w:rsidP="00CA504B">
      <w:pPr>
        <w:pStyle w:val="CodeText"/>
      </w:pPr>
      <w:r w:rsidRPr="00CA504B">
        <w:t>commit;</w:t>
      </w:r>
    </w:p>
    <w:p w:rsidR="00CA504B" w:rsidRDefault="00CA504B" w:rsidP="00CA504B">
      <w:pPr>
        <w:pStyle w:val="CodeText"/>
      </w:pPr>
      <w:r w:rsidRPr="00CA504B">
        <w:t>select * from mv_on_commit where first_name = 'Hanna'</w:t>
      </w:r>
      <w:r>
        <w:t>;</w:t>
      </w:r>
    </w:p>
    <w:p w:rsidR="00CA504B" w:rsidRDefault="00CA504B" w:rsidP="00CA504B">
      <w:pPr>
        <w:pStyle w:val="CodeText"/>
      </w:pPr>
    </w:p>
    <w:p w:rsidR="00CA504B" w:rsidRPr="00CA504B" w:rsidRDefault="00CA504B" w:rsidP="00CA504B">
      <w:pPr>
        <w:pStyle w:val="BodyText"/>
      </w:pPr>
      <w:r>
        <w:rPr>
          <w:noProof/>
        </w:rPr>
        <w:drawing>
          <wp:inline distT="0" distB="0" distL="0" distR="0" wp14:anchorId="077534D4" wp14:editId="7841C33A">
            <wp:extent cx="460057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87" w:rsidRDefault="00715387" w:rsidP="00715387">
      <w:pPr>
        <w:pStyle w:val="Heading1"/>
      </w:pPr>
      <w:bookmarkStart w:id="15" w:name="_Toc384725187"/>
      <w:r>
        <w:t>Fact Table Loading</w:t>
      </w:r>
      <w:bookmarkEnd w:id="15"/>
    </w:p>
    <w:p w:rsidR="00715387" w:rsidRDefault="00715387" w:rsidP="00715387">
      <w:pPr>
        <w:pStyle w:val="BodyText"/>
      </w:pPr>
      <w:r>
        <w:t xml:space="preserve">Create packages to load fact table to the </w:t>
      </w:r>
      <w:r w:rsidR="005F0715">
        <w:t>presentation</w:t>
      </w:r>
      <w:r>
        <w:t xml:space="preserve"> layer.</w:t>
      </w:r>
    </w:p>
    <w:p w:rsidR="00715387" w:rsidRDefault="00715387" w:rsidP="00D62671">
      <w:pPr>
        <w:pStyle w:val="Heading1"/>
      </w:pPr>
      <w:bookmarkStart w:id="16" w:name="_Toc384725188"/>
      <w:r w:rsidRPr="00842BFD">
        <w:t>Task Results</w:t>
      </w:r>
      <w:bookmarkEnd w:id="16"/>
    </w:p>
    <w:p w:rsidR="00715387" w:rsidRDefault="00715387" w:rsidP="00D62671">
      <w:pPr>
        <w:pStyle w:val="BodyText"/>
      </w:pPr>
      <w:r>
        <w:t>Create required objects:</w:t>
      </w:r>
    </w:p>
    <w:p w:rsidR="00715387" w:rsidRDefault="00715387" w:rsidP="00D62671">
      <w:pPr>
        <w:pStyle w:val="ListBullet"/>
      </w:pPr>
      <w:r>
        <w:t>Put objects script to Git.</w:t>
      </w:r>
    </w:p>
    <w:p w:rsidR="00715387" w:rsidRDefault="00715387" w:rsidP="00D62671">
      <w:pPr>
        <w:pStyle w:val="ListBullet"/>
      </w:pPr>
      <w:r>
        <w:t>Prepare Document</w:t>
      </w:r>
      <w:r w:rsidR="00D62671">
        <w:t xml:space="preserve"> with Screenshot of  Tests Data.</w:t>
      </w:r>
    </w:p>
    <w:p w:rsidR="00715387" w:rsidRDefault="00715387" w:rsidP="00D62671">
      <w:pPr>
        <w:pStyle w:val="ListBullet"/>
      </w:pPr>
      <w:r>
        <w:t>Prepare Document with Screenshot of Refreshing M</w:t>
      </w:r>
      <w:r w:rsidR="00D62671">
        <w:t xml:space="preserve">at </w:t>
      </w:r>
      <w:r>
        <w:t>View</w:t>
      </w:r>
      <w:r w:rsidR="00D62671">
        <w:t xml:space="preserve"> </w:t>
      </w:r>
      <w:r>
        <w:t>script</w:t>
      </w:r>
      <w:r w:rsidR="00D62671">
        <w:t>.</w:t>
      </w:r>
    </w:p>
    <w:p w:rsidR="00C3363B" w:rsidRPr="00114D08" w:rsidRDefault="00C3363B" w:rsidP="00D62671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DEA" w:rsidRDefault="00292DEA">
      <w:r>
        <w:separator/>
      </w:r>
    </w:p>
  </w:endnote>
  <w:endnote w:type="continuationSeparator" w:id="0">
    <w:p w:rsidR="00292DEA" w:rsidRDefault="0029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A4747F">
            <w:rPr>
              <w:noProof/>
              <w:sz w:val="16"/>
            </w:rPr>
            <w:t>2014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DB07C2">
            <w:rPr>
              <w:noProof/>
            </w:rPr>
            <w:t>2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r w:rsidR="00292DEA">
            <w:fldChar w:fldCharType="begin"/>
          </w:r>
          <w:r w:rsidR="00292DEA">
            <w:instrText xml:space="preserve"> NUMPAGES </w:instrText>
          </w:r>
          <w:r w:rsidR="00292DEA">
            <w:fldChar w:fldCharType="separate"/>
          </w:r>
          <w:r w:rsidR="00DB07C2">
            <w:rPr>
              <w:noProof/>
            </w:rPr>
            <w:t>6</w:t>
          </w:r>
          <w:r w:rsidR="00292DEA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A4747F">
            <w:rPr>
              <w:noProof/>
              <w:sz w:val="16"/>
            </w:rPr>
            <w:t>2014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DB07C2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r w:rsidR="00292DEA">
            <w:fldChar w:fldCharType="begin"/>
          </w:r>
          <w:r w:rsidR="00292DEA">
            <w:instrText xml:space="preserve"> NUMPAGES </w:instrText>
          </w:r>
          <w:r w:rsidR="00292DEA">
            <w:fldChar w:fldCharType="separate"/>
          </w:r>
          <w:r w:rsidR="00DB07C2">
            <w:rPr>
              <w:noProof/>
            </w:rPr>
            <w:t>6</w:t>
          </w:r>
          <w:r w:rsidR="00292DEA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DEA" w:rsidRDefault="00292DEA">
      <w:r>
        <w:separator/>
      </w:r>
    </w:p>
  </w:footnote>
  <w:footnote w:type="continuationSeparator" w:id="0">
    <w:p w:rsidR="00292DEA" w:rsidRDefault="0029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292DEA">
            <w:fldChar w:fldCharType="begin"/>
          </w:r>
          <w:r w:rsidR="00292DEA">
            <w:instrText xml:space="preserve"> TITLE  \* MERGEFORMAT </w:instrText>
          </w:r>
          <w:r w:rsidR="00292DEA">
            <w:fldChar w:fldCharType="separate"/>
          </w:r>
          <w:r w:rsidR="00D62671" w:rsidRPr="00D62671">
            <w:rPr>
              <w:b/>
            </w:rPr>
            <w:t>MTN.BI</w:t>
          </w:r>
          <w:r w:rsidR="00D62671">
            <w:t>.08 Materialized Views</w:t>
          </w:r>
          <w:r w:rsidR="00292DEA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292DEA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15387" w:rsidRPr="007153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A4747F">
            <w:rPr>
              <w:noProof/>
              <w:sz w:val="16"/>
              <w:szCs w:val="16"/>
            </w:rPr>
            <w:t>21-Aug-2014 13:38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292DEA">
            <w:fldChar w:fldCharType="begin"/>
          </w:r>
          <w:r w:rsidR="00292DEA">
            <w:instrText xml:space="preserve"> TITLE  \* MERGEFORMAT </w:instrText>
          </w:r>
          <w:r w:rsidR="00292DEA">
            <w:fldChar w:fldCharType="separate"/>
          </w:r>
          <w:r w:rsidR="00D62671" w:rsidRPr="00D62671">
            <w:rPr>
              <w:b/>
            </w:rPr>
            <w:t xml:space="preserve">MTN.BI.08 </w:t>
          </w:r>
          <w:r w:rsidR="00D62671">
            <w:t>Materialized Views</w:t>
          </w:r>
          <w:r w:rsidR="00292DEA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292DEA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15387" w:rsidRPr="007153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A4747F">
            <w:rPr>
              <w:noProof/>
              <w:sz w:val="16"/>
              <w:szCs w:val="16"/>
            </w:rPr>
            <w:t>21-Aug-2014 13:38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7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92DEA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5E9C"/>
    <w:rsid w:val="004C76C8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682A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672"/>
    <w:rsid w:val="00A34D25"/>
    <w:rsid w:val="00A37131"/>
    <w:rsid w:val="00A4747F"/>
    <w:rsid w:val="00A530F0"/>
    <w:rsid w:val="00A622A2"/>
    <w:rsid w:val="00A667E6"/>
    <w:rsid w:val="00A83F89"/>
    <w:rsid w:val="00A9495A"/>
    <w:rsid w:val="00AC5A33"/>
    <w:rsid w:val="00AD5D01"/>
    <w:rsid w:val="00AE2E77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43C4"/>
    <w:rsid w:val="00C21975"/>
    <w:rsid w:val="00C3363B"/>
    <w:rsid w:val="00C63011"/>
    <w:rsid w:val="00C631A6"/>
    <w:rsid w:val="00C70F22"/>
    <w:rsid w:val="00C90F18"/>
    <w:rsid w:val="00C922B5"/>
    <w:rsid w:val="00CA2A71"/>
    <w:rsid w:val="00CA504B"/>
    <w:rsid w:val="00CB16E7"/>
    <w:rsid w:val="00D454F0"/>
    <w:rsid w:val="00D61ABA"/>
    <w:rsid w:val="00D62671"/>
    <w:rsid w:val="00D639FE"/>
    <w:rsid w:val="00D86536"/>
    <w:rsid w:val="00DB07C2"/>
    <w:rsid w:val="00DD06E9"/>
    <w:rsid w:val="00DE4E52"/>
    <w:rsid w:val="00E0285B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E1E3D"/>
  <w15:docId w15:val="{D21B0E83-717C-4643-B0A5-0711A2A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715387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15387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Materialized Views</vt:lpstr>
      <vt:lpstr>MTN.BI.07 &lt;Title&gt;</vt:lpstr>
    </vt:vector>
  </TitlesOfParts>
  <Company>EPAM Systems, RD Dep.</Company>
  <LinksUpToDate>false</LinksUpToDate>
  <CharactersWithSpaces>3414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Hanna Takushevich</cp:lastModifiedBy>
  <cp:revision>2</cp:revision>
  <cp:lastPrinted>2005-01-28T11:27:00Z</cp:lastPrinted>
  <dcterms:created xsi:type="dcterms:W3CDTF">2017-11-29T18:23:00Z</dcterms:created>
  <dcterms:modified xsi:type="dcterms:W3CDTF">2017-11-29T18:23:00Z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