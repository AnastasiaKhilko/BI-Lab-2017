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05569A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F263AA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05569A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66170A">
              <w:t>MTN.BI.08 Dimension Table Techniques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58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Pr="00105A03" w:rsidRDefault="00105A03">
            <w:pPr>
              <w:pStyle w:val="TableText"/>
              <w:rPr>
                <w:rStyle w:val="af6"/>
                <w:lang w:val="en-US"/>
              </w:rPr>
            </w:pPr>
            <w:proofErr w:type="spellStart"/>
            <w:r>
              <w:t>Hanna_Takushevich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68757C" w:rsidRDefault="00105A0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21-NOV-2017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bookmarkStart w:id="4" w:name="_GoBack"/>
    <w:bookmarkEnd w:id="4"/>
    <w:p w:rsidR="00B66ECB" w:rsidRDefault="00933851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C24217">
        <w:instrText xml:space="preserve"> TOC \o "1-3" \h \z </w:instrText>
      </w:r>
      <w:r>
        <w:fldChar w:fldCharType="separate"/>
      </w:r>
      <w:hyperlink w:anchor="_Toc499062225" w:history="1">
        <w:r w:rsidR="00B66ECB" w:rsidRPr="00777BE9">
          <w:rPr>
            <w:rStyle w:val="af6"/>
            <w:noProof/>
          </w:rPr>
          <w:t>1.</w:t>
        </w:r>
        <w:r w:rsidR="00B66E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B66ECB" w:rsidRPr="00777BE9">
          <w:rPr>
            <w:rStyle w:val="af6"/>
            <w:noProof/>
          </w:rPr>
          <w:t>Geo Hierarchy</w:t>
        </w:r>
        <w:r w:rsidR="00B66ECB">
          <w:rPr>
            <w:noProof/>
            <w:webHidden/>
          </w:rPr>
          <w:tab/>
        </w:r>
        <w:r w:rsidR="00B66ECB">
          <w:rPr>
            <w:noProof/>
            <w:webHidden/>
          </w:rPr>
          <w:fldChar w:fldCharType="begin"/>
        </w:r>
        <w:r w:rsidR="00B66ECB">
          <w:rPr>
            <w:noProof/>
            <w:webHidden/>
          </w:rPr>
          <w:instrText xml:space="preserve"> PAGEREF _Toc499062225 \h </w:instrText>
        </w:r>
        <w:r w:rsidR="00B66ECB">
          <w:rPr>
            <w:noProof/>
            <w:webHidden/>
          </w:rPr>
        </w:r>
        <w:r w:rsidR="00B66ECB">
          <w:rPr>
            <w:noProof/>
            <w:webHidden/>
          </w:rPr>
          <w:fldChar w:fldCharType="separate"/>
        </w:r>
        <w:r w:rsidR="00B66ECB">
          <w:rPr>
            <w:noProof/>
            <w:webHidden/>
          </w:rPr>
          <w:t>3</w:t>
        </w:r>
        <w:r w:rsidR="00B66ECB">
          <w:rPr>
            <w:noProof/>
            <w:webHidden/>
          </w:rPr>
          <w:fldChar w:fldCharType="end"/>
        </w:r>
      </w:hyperlink>
    </w:p>
    <w:p w:rsidR="00B66ECB" w:rsidRDefault="00B66ECB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9062226" w:history="1">
        <w:r w:rsidRPr="00777BE9">
          <w:rPr>
            <w:rStyle w:val="af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777BE9">
          <w:rPr>
            <w:rStyle w:val="af6"/>
            <w:noProof/>
          </w:rPr>
          <w:t>Dimension Hierarchy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_Toc499062226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933851" w:rsidP="005C0966">
      <w:pPr>
        <w:ind w:hanging="720"/>
      </w:pPr>
      <w:r>
        <w:fldChar w:fldCharType="end"/>
      </w:r>
    </w:p>
    <w:p w:rsidR="00222DC3" w:rsidRPr="00114D08" w:rsidRDefault="00222DC3" w:rsidP="00222DC3"/>
    <w:p w:rsidR="00F263AA" w:rsidRDefault="00222DC3" w:rsidP="00F263AA">
      <w:pPr>
        <w:pStyle w:val="1"/>
      </w:pPr>
      <w:r w:rsidRPr="00114D08">
        <w:br w:type="page"/>
      </w:r>
      <w:bookmarkStart w:id="5" w:name="_Toc321376730"/>
      <w:bookmarkStart w:id="6" w:name="_Toc383121482"/>
      <w:bookmarkStart w:id="7" w:name="_Hlk321203036"/>
      <w:bookmarkStart w:id="8" w:name="_Hlk321202935"/>
      <w:bookmarkStart w:id="9" w:name="_Hlk321376402"/>
      <w:bookmarkStart w:id="10" w:name="_Toc499062225"/>
      <w:bookmarkEnd w:id="0"/>
      <w:bookmarkEnd w:id="1"/>
      <w:bookmarkEnd w:id="2"/>
      <w:bookmarkEnd w:id="3"/>
      <w:r w:rsidR="00F263AA">
        <w:lastRenderedPageBreak/>
        <w:t xml:space="preserve">Geo </w:t>
      </w:r>
      <w:bookmarkEnd w:id="5"/>
      <w:r w:rsidR="00F263AA">
        <w:t>Hierarchy</w:t>
      </w:r>
      <w:bookmarkEnd w:id="6"/>
      <w:bookmarkEnd w:id="10"/>
    </w:p>
    <w:p w:rsidR="00F263AA" w:rsidRPr="00B81D39" w:rsidRDefault="00380765" w:rsidP="00F263AA">
      <w:pPr>
        <w:pStyle w:val="a3"/>
      </w:pPr>
      <w:r>
        <w:t xml:space="preserve">Create </w:t>
      </w:r>
      <w:proofErr w:type="spellStart"/>
      <w:r>
        <w:t>denormalized</w:t>
      </w:r>
      <w:proofErr w:type="spellEnd"/>
      <w:r>
        <w:t xml:space="preserve"> countries</w:t>
      </w:r>
      <w:r w:rsidR="00F263AA">
        <w:t xml:space="preserve"> </w:t>
      </w:r>
      <w:r w:rsidR="0064059B">
        <w:t xml:space="preserve">query </w:t>
      </w:r>
      <w:r w:rsidR="00F263AA">
        <w:t xml:space="preserve">based on a normalized data on the </w:t>
      </w:r>
      <w:r>
        <w:t>staging</w:t>
      </w:r>
      <w:r w:rsidR="00F263AA">
        <w:t xml:space="preserve"> layer</w:t>
      </w:r>
      <w:r w:rsidR="00F263AA" w:rsidRPr="00B81D39">
        <w:t>.</w:t>
      </w:r>
    </w:p>
    <w:p w:rsidR="00F263AA" w:rsidRPr="00B81D39" w:rsidRDefault="00F263AA" w:rsidP="00F263AA">
      <w:pPr>
        <w:pStyle w:val="a3"/>
      </w:pPr>
      <w:bookmarkStart w:id="11" w:name="_Hlk321376590"/>
      <w:r w:rsidRPr="00B81D39">
        <w:t>Required points:</w:t>
      </w:r>
    </w:p>
    <w:p w:rsidR="00F263AA" w:rsidRPr="00B81D39" w:rsidRDefault="00380765" w:rsidP="00F263AA">
      <w:pPr>
        <w:pStyle w:val="a0"/>
        <w:numPr>
          <w:ilvl w:val="0"/>
          <w:numId w:val="3"/>
        </w:numPr>
      </w:pPr>
      <w:bookmarkStart w:id="12" w:name="_Hlk321376595"/>
      <w:bookmarkEnd w:id="11"/>
      <w:r>
        <w:t xml:space="preserve">Create </w:t>
      </w:r>
      <w:proofErr w:type="spellStart"/>
      <w:r>
        <w:t>denormalized</w:t>
      </w:r>
      <w:proofErr w:type="spellEnd"/>
      <w:r>
        <w:t xml:space="preserve"> structure</w:t>
      </w:r>
      <w:r w:rsidR="00F263AA" w:rsidRPr="00B81D39">
        <w:t xml:space="preserve"> data using CONNENT_BY</w:t>
      </w:r>
      <w:bookmarkEnd w:id="12"/>
    </w:p>
    <w:p w:rsidR="00F263AA" w:rsidRPr="00B81D39" w:rsidRDefault="00F263AA" w:rsidP="00F263AA">
      <w:pPr>
        <w:pStyle w:val="a3"/>
      </w:pPr>
      <w:r w:rsidRPr="00B81D39">
        <w:t>A</w:t>
      </w:r>
      <w:r>
        <w:t>dd Additional Columns to table:</w:t>
      </w:r>
    </w:p>
    <w:p w:rsidR="00F263AA" w:rsidRPr="00B81D39" w:rsidRDefault="00F263AA" w:rsidP="00F263AA">
      <w:pPr>
        <w:pStyle w:val="a0"/>
        <w:numPr>
          <w:ilvl w:val="0"/>
          <w:numId w:val="3"/>
        </w:numPr>
      </w:pPr>
      <w:r w:rsidRPr="00B81D39">
        <w:t>Branch, ROOT, Leaf</w:t>
      </w:r>
    </w:p>
    <w:p w:rsidR="00F263AA" w:rsidRPr="00B81D39" w:rsidRDefault="00F263AA" w:rsidP="00F263AA">
      <w:pPr>
        <w:pStyle w:val="a0"/>
        <w:numPr>
          <w:ilvl w:val="0"/>
          <w:numId w:val="3"/>
        </w:numPr>
      </w:pPr>
      <w:r w:rsidRPr="00B81D39">
        <w:t xml:space="preserve">Count of </w:t>
      </w:r>
      <w:r w:rsidR="00890134">
        <w:t>children</w:t>
      </w:r>
      <w:r w:rsidRPr="00B81D39">
        <w:t xml:space="preserve"> of Branch or Root </w:t>
      </w:r>
    </w:p>
    <w:p w:rsidR="00F263AA" w:rsidRPr="00B81D39" w:rsidRDefault="00F263AA" w:rsidP="00F263AA">
      <w:pPr>
        <w:pStyle w:val="a0"/>
        <w:numPr>
          <w:ilvl w:val="0"/>
          <w:numId w:val="3"/>
        </w:numPr>
      </w:pPr>
      <w:r w:rsidRPr="00B81D39">
        <w:t>Full path of Dependencies by Example: ROOT -&gt; BRANCH -&gt; BRANCH -&gt; LEAF</w:t>
      </w:r>
    </w:p>
    <w:p w:rsidR="00F263AA" w:rsidRPr="00B81D39" w:rsidRDefault="00F263AA" w:rsidP="00F263AA">
      <w:pPr>
        <w:pStyle w:val="a3"/>
      </w:pPr>
      <w:r w:rsidRPr="00B81D39">
        <w:t>Task Results:</w:t>
      </w:r>
    </w:p>
    <w:bookmarkEnd w:id="7"/>
    <w:bookmarkEnd w:id="8"/>
    <w:p w:rsidR="00F263AA" w:rsidRPr="00B81D39" w:rsidRDefault="008910B6" w:rsidP="00F263AA">
      <w:pPr>
        <w:pStyle w:val="a0"/>
        <w:numPr>
          <w:ilvl w:val="0"/>
          <w:numId w:val="3"/>
        </w:numPr>
      </w:pPr>
      <w:r>
        <w:t>Script</w:t>
      </w:r>
      <w:r w:rsidR="00F263AA" w:rsidRPr="00B81D39">
        <w:t>.</w:t>
      </w:r>
    </w:p>
    <w:p w:rsidR="00F263AA" w:rsidRDefault="008910B6" w:rsidP="00F263AA">
      <w:pPr>
        <w:pStyle w:val="a0"/>
        <w:numPr>
          <w:ilvl w:val="0"/>
          <w:numId w:val="3"/>
        </w:numPr>
      </w:pPr>
      <w:r>
        <w:t>Prepare d</w:t>
      </w:r>
      <w:r w:rsidR="00F263AA" w:rsidRPr="00B81D39">
        <w:t xml:space="preserve">ocument with </w:t>
      </w:r>
      <w:r>
        <w:t>description and s</w:t>
      </w:r>
      <w:r w:rsidR="00F263AA" w:rsidRPr="00B81D39">
        <w:t xml:space="preserve">creenshot of </w:t>
      </w:r>
      <w:proofErr w:type="spellStart"/>
      <w:r w:rsidR="00380765">
        <w:t>d</w:t>
      </w:r>
      <w:r w:rsidR="00F263AA" w:rsidRPr="00B81D39">
        <w:t>enormalized</w:t>
      </w:r>
      <w:proofErr w:type="spellEnd"/>
      <w:r w:rsidR="00F263AA" w:rsidRPr="00B81D39">
        <w:t xml:space="preserve"> </w:t>
      </w:r>
      <w:r w:rsidR="00380765">
        <w:t>data</w:t>
      </w:r>
      <w:r w:rsidR="00F263AA" w:rsidRPr="00B81D39">
        <w:t xml:space="preserve"> </w:t>
      </w:r>
    </w:p>
    <w:p w:rsidR="00001DB4" w:rsidRDefault="00001DB4" w:rsidP="00001DB4">
      <w:pPr>
        <w:pStyle w:val="a0"/>
        <w:numPr>
          <w:ilvl w:val="0"/>
          <w:numId w:val="0"/>
        </w:numPr>
        <w:ind w:left="360" w:hanging="360"/>
        <w:rPr>
          <w:lang w:val="ru-RU"/>
        </w:rPr>
      </w:pPr>
    </w:p>
    <w:p w:rsidR="00001DB4" w:rsidRDefault="00001DB4" w:rsidP="00001DB4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выполнения работы было создано представление со следующими данными:</w:t>
      </w:r>
    </w:p>
    <w:p w:rsidR="00001DB4" w:rsidRDefault="00001DB4" w:rsidP="00001DB4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917E92" wp14:editId="2B45426E">
            <wp:extent cx="3657600" cy="429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B4" w:rsidRPr="00001DB4" w:rsidRDefault="00001DB4" w:rsidP="00001DB4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</w:p>
    <w:p w:rsidR="00001DB4" w:rsidRDefault="00001DB4" w:rsidP="00001DB4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работы скрипта для наглядной демонстрац</w:t>
      </w:r>
      <w:proofErr w:type="gramStart"/>
      <w:r>
        <w:rPr>
          <w:sz w:val="28"/>
          <w:szCs w:val="28"/>
          <w:lang w:val="ru-RU"/>
        </w:rPr>
        <w:t>ии ие</w:t>
      </w:r>
      <w:proofErr w:type="gramEnd"/>
      <w:r>
        <w:rPr>
          <w:sz w:val="28"/>
          <w:szCs w:val="28"/>
          <w:lang w:val="ru-RU"/>
        </w:rPr>
        <w:t>рархии:</w:t>
      </w:r>
    </w:p>
    <w:p w:rsidR="00001DB4" w:rsidRDefault="00001DB4" w:rsidP="00001DB4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A497188" wp14:editId="6E957AF8">
            <wp:extent cx="5940425" cy="1826455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B4" w:rsidRDefault="00001DB4" w:rsidP="00001DB4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</w:p>
    <w:p w:rsidR="00001DB4" w:rsidRPr="00001DB4" w:rsidRDefault="00001DB4" w:rsidP="00001DB4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Скрипты находятся в папке с отчётом.</w:t>
      </w:r>
    </w:p>
    <w:p w:rsidR="00F263AA" w:rsidRDefault="00F263AA" w:rsidP="00F263AA">
      <w:pPr>
        <w:pStyle w:val="1"/>
      </w:pPr>
      <w:bookmarkStart w:id="13" w:name="_Toc383121483"/>
      <w:bookmarkStart w:id="14" w:name="_Toc499062226"/>
      <w:bookmarkEnd w:id="9"/>
      <w:r>
        <w:t>Dimension Hierarchy Analysis</w:t>
      </w:r>
      <w:bookmarkEnd w:id="13"/>
      <w:bookmarkEnd w:id="14"/>
    </w:p>
    <w:p w:rsidR="00F263AA" w:rsidRDefault="00F263AA" w:rsidP="00F263AA">
      <w:pPr>
        <w:pStyle w:val="a3"/>
      </w:pPr>
      <w:r>
        <w:t>Apply same steps to any of your business' dimensions. Use recursive WITH clause instead of CONNECT BY.</w:t>
      </w:r>
    </w:p>
    <w:p w:rsidR="00F263AA" w:rsidRPr="00B81D39" w:rsidRDefault="00F263AA" w:rsidP="00F263AA">
      <w:pPr>
        <w:pStyle w:val="a3"/>
      </w:pPr>
      <w:r w:rsidRPr="00B81D39">
        <w:t>Task Results:</w:t>
      </w:r>
    </w:p>
    <w:p w:rsidR="00F263AA" w:rsidRPr="00B81D39" w:rsidRDefault="008910B6" w:rsidP="00F263AA">
      <w:pPr>
        <w:pStyle w:val="a0"/>
        <w:numPr>
          <w:ilvl w:val="0"/>
          <w:numId w:val="3"/>
        </w:numPr>
      </w:pPr>
      <w:r>
        <w:t>Script</w:t>
      </w:r>
      <w:r w:rsidR="00F263AA" w:rsidRPr="00B81D39">
        <w:t>.</w:t>
      </w:r>
    </w:p>
    <w:p w:rsidR="00C3363B" w:rsidRPr="0013013C" w:rsidRDefault="008910B6" w:rsidP="008910B6">
      <w:pPr>
        <w:pStyle w:val="a0"/>
        <w:numPr>
          <w:ilvl w:val="0"/>
          <w:numId w:val="3"/>
        </w:numPr>
      </w:pPr>
      <w:r>
        <w:t>Prepare d</w:t>
      </w:r>
      <w:r w:rsidRPr="00B81D39">
        <w:t xml:space="preserve">ocument with </w:t>
      </w:r>
      <w:r>
        <w:t>description and s</w:t>
      </w:r>
      <w:r w:rsidRPr="00B81D39">
        <w:t xml:space="preserve">creenshot of </w:t>
      </w:r>
      <w:proofErr w:type="spellStart"/>
      <w:r>
        <w:t>d</w:t>
      </w:r>
      <w:r w:rsidRPr="00B81D39">
        <w:t>enormalized</w:t>
      </w:r>
      <w:proofErr w:type="spellEnd"/>
      <w:r w:rsidRPr="00B81D39">
        <w:t xml:space="preserve"> </w:t>
      </w:r>
      <w:r>
        <w:t>data.</w:t>
      </w:r>
    </w:p>
    <w:p w:rsidR="0013013C" w:rsidRDefault="0013013C" w:rsidP="0013013C">
      <w:pPr>
        <w:pStyle w:val="a0"/>
        <w:numPr>
          <w:ilvl w:val="0"/>
          <w:numId w:val="0"/>
        </w:numPr>
        <w:ind w:left="360" w:hanging="360"/>
        <w:rPr>
          <w:lang w:val="ru-RU"/>
        </w:rPr>
      </w:pPr>
    </w:p>
    <w:p w:rsidR="0013013C" w:rsidRDefault="0013013C" w:rsidP="0013013C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 w:rsidRPr="0013013C">
        <w:rPr>
          <w:sz w:val="28"/>
          <w:szCs w:val="28"/>
          <w:lang w:val="ru-RU"/>
        </w:rPr>
        <w:t>Результат работы скрипта для наглядной демонстрац</w:t>
      </w:r>
      <w:proofErr w:type="gramStart"/>
      <w:r w:rsidRPr="0013013C">
        <w:rPr>
          <w:sz w:val="28"/>
          <w:szCs w:val="28"/>
          <w:lang w:val="ru-RU"/>
        </w:rPr>
        <w:t>ии ие</w:t>
      </w:r>
      <w:proofErr w:type="gramEnd"/>
      <w:r w:rsidRPr="0013013C">
        <w:rPr>
          <w:sz w:val="28"/>
          <w:szCs w:val="28"/>
          <w:lang w:val="ru-RU"/>
        </w:rPr>
        <w:t>рархии:</w:t>
      </w:r>
    </w:p>
    <w:p w:rsidR="0013013C" w:rsidRPr="0013013C" w:rsidRDefault="0013013C" w:rsidP="0013013C">
      <w:pPr>
        <w:pStyle w:val="a0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D22CD5" wp14:editId="4E00FDE1">
            <wp:extent cx="5941695" cy="2066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13C" w:rsidRPr="0013013C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69A" w:rsidRDefault="0005569A">
      <w:r>
        <w:separator/>
      </w:r>
    </w:p>
  </w:endnote>
  <w:endnote w:type="continuationSeparator" w:id="0">
    <w:p w:rsidR="0005569A" w:rsidRDefault="0005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70A" w:rsidRDefault="0066170A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3385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33851">
            <w:rPr>
              <w:sz w:val="16"/>
            </w:rPr>
            <w:fldChar w:fldCharType="separate"/>
          </w:r>
          <w:r w:rsidR="00105A03">
            <w:rPr>
              <w:noProof/>
              <w:sz w:val="16"/>
            </w:rPr>
            <w:t>2015</w:t>
          </w:r>
          <w:r w:rsidR="00933851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933851">
            <w:fldChar w:fldCharType="begin"/>
          </w:r>
          <w:r w:rsidR="001E34DB">
            <w:instrText xml:space="preserve"> PAGE </w:instrText>
          </w:r>
          <w:r w:rsidR="00933851">
            <w:fldChar w:fldCharType="separate"/>
          </w:r>
          <w:r w:rsidR="00B66ECB">
            <w:rPr>
              <w:noProof/>
            </w:rPr>
            <w:t>4</w:t>
          </w:r>
          <w:r w:rsidR="00933851">
            <w:rPr>
              <w:noProof/>
            </w:rPr>
            <w:fldChar w:fldCharType="end"/>
          </w:r>
          <w:r w:rsidRPr="002F5D7B">
            <w:t>/</w:t>
          </w:r>
          <w:r w:rsidR="00933851">
            <w:fldChar w:fldCharType="begin"/>
          </w:r>
          <w:r w:rsidR="001E34DB">
            <w:instrText xml:space="preserve"> NUMPAGES </w:instrText>
          </w:r>
          <w:r w:rsidR="00933851">
            <w:fldChar w:fldCharType="separate"/>
          </w:r>
          <w:r w:rsidR="00B66ECB">
            <w:rPr>
              <w:noProof/>
            </w:rPr>
            <w:t>4</w:t>
          </w:r>
          <w:r w:rsidR="00933851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3385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33851">
            <w:rPr>
              <w:sz w:val="16"/>
            </w:rPr>
            <w:fldChar w:fldCharType="separate"/>
          </w:r>
          <w:r w:rsidR="00105A03">
            <w:rPr>
              <w:noProof/>
              <w:sz w:val="16"/>
            </w:rPr>
            <w:t>2015</w:t>
          </w:r>
          <w:r w:rsidR="00933851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933851">
            <w:fldChar w:fldCharType="begin"/>
          </w:r>
          <w:r w:rsidR="001E34DB">
            <w:instrText xml:space="preserve"> PAGE </w:instrText>
          </w:r>
          <w:r w:rsidR="00933851">
            <w:fldChar w:fldCharType="separate"/>
          </w:r>
          <w:r w:rsidR="00B66ECB">
            <w:rPr>
              <w:noProof/>
            </w:rPr>
            <w:t>1</w:t>
          </w:r>
          <w:r w:rsidR="00933851">
            <w:rPr>
              <w:noProof/>
            </w:rPr>
            <w:fldChar w:fldCharType="end"/>
          </w:r>
          <w:r w:rsidRPr="002F5D7B">
            <w:t>/</w:t>
          </w:r>
          <w:r w:rsidR="00933851">
            <w:fldChar w:fldCharType="begin"/>
          </w:r>
          <w:r w:rsidR="001E34DB">
            <w:instrText xml:space="preserve"> NUMPAGES </w:instrText>
          </w:r>
          <w:r w:rsidR="00933851">
            <w:fldChar w:fldCharType="separate"/>
          </w:r>
          <w:r w:rsidR="00B66ECB">
            <w:rPr>
              <w:noProof/>
            </w:rPr>
            <w:t>4</w:t>
          </w:r>
          <w:r w:rsidR="00933851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69A" w:rsidRDefault="0005569A">
      <w:r>
        <w:separator/>
      </w:r>
    </w:p>
  </w:footnote>
  <w:footnote w:type="continuationSeparator" w:id="0">
    <w:p w:rsidR="0005569A" w:rsidRDefault="000556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70A" w:rsidRDefault="0066170A">
    <w:pPr>
      <w:pStyle w:val="af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 w:rsidR="0005569A">
            <w:fldChar w:fldCharType="begin"/>
          </w:r>
          <w:r w:rsidR="0005569A">
            <w:instrText xml:space="preserve"> TITLE  \* MERGEFORMAT </w:instrText>
          </w:r>
          <w:r w:rsidR="0005569A">
            <w:fldChar w:fldCharType="separate"/>
          </w:r>
          <w:r w:rsidR="0066170A" w:rsidRPr="0066170A">
            <w:rPr>
              <w:b/>
            </w:rPr>
            <w:t>MTN.BI.08</w:t>
          </w:r>
          <w:r w:rsidR="0066170A">
            <w:t xml:space="preserve"> Dimension Table Techniques</w:t>
          </w:r>
          <w:r w:rsidR="0005569A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05569A" w:rsidP="00B23CF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263AA" w:rsidRPr="00F263AA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3385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33851" w:rsidRPr="00D639FE">
            <w:rPr>
              <w:sz w:val="16"/>
              <w:szCs w:val="16"/>
            </w:rPr>
            <w:fldChar w:fldCharType="separate"/>
          </w:r>
          <w:r w:rsidR="00105A03">
            <w:rPr>
              <w:noProof/>
              <w:sz w:val="16"/>
              <w:szCs w:val="16"/>
            </w:rPr>
            <w:t>08-Mar-2015 16:39</w:t>
          </w:r>
          <w:r w:rsidR="0093385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 w:rsidR="0005569A">
            <w:fldChar w:fldCharType="begin"/>
          </w:r>
          <w:r w:rsidR="0005569A">
            <w:instrText xml:space="preserve"> TITLE  \* MERGEFORMAT </w:instrText>
          </w:r>
          <w:r w:rsidR="0005569A">
            <w:fldChar w:fldCharType="separate"/>
          </w:r>
          <w:r w:rsidR="0066170A" w:rsidRPr="0066170A">
            <w:rPr>
              <w:b/>
            </w:rPr>
            <w:t xml:space="preserve">MTN.BI.08 </w:t>
          </w:r>
          <w:r w:rsidR="0066170A">
            <w:t>Dimension Table Techniques</w:t>
          </w:r>
          <w:r w:rsidR="0005569A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05569A" w:rsidP="00A34D2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263AA" w:rsidRPr="00F263AA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3385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33851" w:rsidRPr="00D639FE">
            <w:rPr>
              <w:sz w:val="16"/>
              <w:szCs w:val="16"/>
            </w:rPr>
            <w:fldChar w:fldCharType="separate"/>
          </w:r>
          <w:r w:rsidR="00105A03">
            <w:rPr>
              <w:noProof/>
              <w:sz w:val="16"/>
              <w:szCs w:val="16"/>
            </w:rPr>
            <w:t>08-Mar-2015 16:39</w:t>
          </w:r>
          <w:r w:rsidR="0093385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AF9205D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9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5570"/>
    <w:rsid w:val="00001DB4"/>
    <w:rsid w:val="0005569A"/>
    <w:rsid w:val="00081508"/>
    <w:rsid w:val="000A6040"/>
    <w:rsid w:val="000D22DF"/>
    <w:rsid w:val="000D4695"/>
    <w:rsid w:val="000E5733"/>
    <w:rsid w:val="000E676F"/>
    <w:rsid w:val="000E68BD"/>
    <w:rsid w:val="000F2774"/>
    <w:rsid w:val="00105A03"/>
    <w:rsid w:val="00114D08"/>
    <w:rsid w:val="0013013C"/>
    <w:rsid w:val="00130569"/>
    <w:rsid w:val="00131A1C"/>
    <w:rsid w:val="00131E4A"/>
    <w:rsid w:val="001355C3"/>
    <w:rsid w:val="00171785"/>
    <w:rsid w:val="00173FBC"/>
    <w:rsid w:val="001B6B1E"/>
    <w:rsid w:val="001D26C6"/>
    <w:rsid w:val="001D47B8"/>
    <w:rsid w:val="001E34DB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0765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059B"/>
    <w:rsid w:val="0065035F"/>
    <w:rsid w:val="0066170A"/>
    <w:rsid w:val="0068062E"/>
    <w:rsid w:val="00686BAB"/>
    <w:rsid w:val="0068757C"/>
    <w:rsid w:val="006A3C6B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90134"/>
    <w:rsid w:val="008910B6"/>
    <w:rsid w:val="008A16D2"/>
    <w:rsid w:val="008A31BA"/>
    <w:rsid w:val="008B3B7F"/>
    <w:rsid w:val="008D4230"/>
    <w:rsid w:val="008D4768"/>
    <w:rsid w:val="008D7C03"/>
    <w:rsid w:val="008E5E15"/>
    <w:rsid w:val="009056FF"/>
    <w:rsid w:val="00932D17"/>
    <w:rsid w:val="00933851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66ECB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24217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A5570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3AA"/>
    <w:rsid w:val="00F26FE7"/>
    <w:rsid w:val="00F4264F"/>
    <w:rsid w:val="00F54A9A"/>
    <w:rsid w:val="00F6260A"/>
    <w:rsid w:val="00F9679B"/>
    <w:rsid w:val="00FE114F"/>
    <w:rsid w:val="00FE7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F263AA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149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&lt;Title&gt;</vt:lpstr>
      <vt:lpstr>&lt;code&gt;&lt;Title&gt;</vt:lpstr>
    </vt:vector>
  </TitlesOfParts>
  <Company>EPAM Systems, RD Dep.</Company>
  <LinksUpToDate>false</LinksUpToDate>
  <CharactersWithSpaces>1393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Dimension Table Techniques</dc:title>
  <dc:subject>Resource Department Dep.</dc:subject>
  <dc:creator>Elias Nema</dc:creator>
  <cp:lastModifiedBy>Asus</cp:lastModifiedBy>
  <cp:revision>11</cp:revision>
  <cp:lastPrinted>2005-01-28T11:27:00Z</cp:lastPrinted>
  <dcterms:created xsi:type="dcterms:W3CDTF">2014-04-03T19:52:00Z</dcterms:created>
  <dcterms:modified xsi:type="dcterms:W3CDTF">2017-11-21T18:15:00Z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