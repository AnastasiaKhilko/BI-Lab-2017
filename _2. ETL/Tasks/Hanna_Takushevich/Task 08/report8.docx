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22AA2" w:rsidP="0068757C">
            <w:pPr>
              <w:pStyle w:val="CompanyName"/>
            </w:pPr>
            <w:fldSimple w:instr=" DOCPROPERTY  Company  \* MERGEFORMAT ">
              <w:r w:rsidR="0037428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22AA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674DB">
                <w:t>MTN.BI.08 Transportation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D333B3" w:rsidRDefault="00D333B3">
            <w:pPr>
              <w:pStyle w:val="TableText"/>
              <w:rPr>
                <w:rStyle w:val="Hyperlink"/>
                <w:lang w:val="en-US"/>
              </w:rPr>
            </w:pPr>
            <w:r>
              <w:t>Hanna Takushevich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D333B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615C22" w:rsidRDefault="00C65F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500182100" w:history="1">
        <w:r w:rsidR="00615C22" w:rsidRPr="00E6431E">
          <w:rPr>
            <w:rStyle w:val="Hyperlink"/>
            <w:noProof/>
          </w:rPr>
          <w:t>1.</w:t>
        </w:r>
        <w:r w:rsidR="00615C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C22" w:rsidRPr="00E6431E">
          <w:rPr>
            <w:rStyle w:val="Hyperlink"/>
            <w:noProof/>
          </w:rPr>
          <w:t>Table Functions</w:t>
        </w:r>
        <w:r w:rsidR="00615C22">
          <w:rPr>
            <w:noProof/>
            <w:webHidden/>
          </w:rPr>
          <w:tab/>
        </w:r>
        <w:r w:rsidR="00615C22">
          <w:rPr>
            <w:noProof/>
            <w:webHidden/>
          </w:rPr>
          <w:fldChar w:fldCharType="begin"/>
        </w:r>
        <w:r w:rsidR="00615C22">
          <w:rPr>
            <w:noProof/>
            <w:webHidden/>
          </w:rPr>
          <w:instrText xml:space="preserve"> PAGEREF _Toc500182100 \h </w:instrText>
        </w:r>
        <w:r w:rsidR="00615C22">
          <w:rPr>
            <w:noProof/>
            <w:webHidden/>
          </w:rPr>
        </w:r>
        <w:r w:rsidR="00615C22">
          <w:rPr>
            <w:noProof/>
            <w:webHidden/>
          </w:rPr>
          <w:fldChar w:fldCharType="separate"/>
        </w:r>
        <w:r w:rsidR="00615C22">
          <w:rPr>
            <w:noProof/>
            <w:webHidden/>
          </w:rPr>
          <w:t>3</w:t>
        </w:r>
        <w:r w:rsidR="00615C22"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F4346D" w:rsidRDefault="00222DC3" w:rsidP="00C710DA">
      <w:pPr>
        <w:pStyle w:val="Heading1"/>
      </w:pPr>
      <w:r w:rsidRPr="00114D08">
        <w:br w:type="page"/>
      </w:r>
      <w:bookmarkStart w:id="5" w:name="_Toc384132313"/>
      <w:bookmarkStart w:id="6" w:name="_Toc500182100"/>
      <w:bookmarkEnd w:id="0"/>
      <w:bookmarkEnd w:id="1"/>
      <w:bookmarkEnd w:id="2"/>
      <w:bookmarkEnd w:id="3"/>
      <w:r w:rsidR="00F4346D">
        <w:lastRenderedPageBreak/>
        <w:t>Table Functions</w:t>
      </w:r>
      <w:bookmarkEnd w:id="5"/>
      <w:bookmarkEnd w:id="6"/>
    </w:p>
    <w:p w:rsidR="0037428E" w:rsidRDefault="00F4346D" w:rsidP="00F4346D">
      <w:pPr>
        <w:pStyle w:val="BodyText"/>
      </w:pPr>
      <w:r>
        <w:t>Replace at least one cleansing (CLS) table with Oracle Table function.</w:t>
      </w:r>
    </w:p>
    <w:p w:rsidR="00C710DA" w:rsidRPr="00C710DA" w:rsidRDefault="00C710DA" w:rsidP="00F4346D">
      <w:pPr>
        <w:pStyle w:val="BodyText"/>
        <w:rPr>
          <w:lang w:val="ru-RU"/>
        </w:rPr>
      </w:pPr>
      <w:r>
        <w:rPr>
          <w:lang w:val="ru-RU"/>
        </w:rPr>
        <w:t xml:space="preserve">Табличная функция была создана для очистки данных из таблицы </w:t>
      </w:r>
      <w:r>
        <w:t>wrk</w:t>
      </w:r>
      <w:r w:rsidRPr="00C710DA">
        <w:rPr>
          <w:lang w:val="ru-RU"/>
        </w:rPr>
        <w:t>_</w:t>
      </w:r>
      <w:r>
        <w:t>airlines</w:t>
      </w:r>
      <w:r w:rsidRPr="00C710DA">
        <w:rPr>
          <w:lang w:val="ru-RU"/>
        </w:rPr>
        <w:t>.</w:t>
      </w:r>
    </w:p>
    <w:p w:rsidR="00C710DA" w:rsidRDefault="00C710DA" w:rsidP="00F4346D">
      <w:pPr>
        <w:pStyle w:val="BodyText"/>
        <w:rPr>
          <w:lang w:val="ru-RU"/>
        </w:rPr>
      </w:pPr>
      <w:r>
        <w:rPr>
          <w:lang w:val="ru-RU"/>
        </w:rPr>
        <w:t xml:space="preserve">Данные в таблице </w:t>
      </w:r>
      <w:r>
        <w:t>wrk</w:t>
      </w:r>
      <w:r w:rsidRPr="00C710DA">
        <w:rPr>
          <w:lang w:val="ru-RU"/>
        </w:rPr>
        <w:t>_</w:t>
      </w:r>
      <w:r>
        <w:t>airlines</w:t>
      </w:r>
      <w:r w:rsidRPr="00C710DA">
        <w:rPr>
          <w:lang w:val="ru-RU"/>
        </w:rPr>
        <w:t xml:space="preserve"> </w:t>
      </w:r>
      <w:r>
        <w:rPr>
          <w:lang w:val="ru-RU"/>
        </w:rPr>
        <w:t>имеют следующий вид:</w:t>
      </w:r>
    </w:p>
    <w:p w:rsidR="00C710DA" w:rsidRDefault="00C710DA" w:rsidP="00F4346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9D6C916" wp14:editId="699F3E5B">
            <wp:extent cx="45339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DA" w:rsidRDefault="00C710DA" w:rsidP="00F4346D">
      <w:pPr>
        <w:pStyle w:val="BodyText"/>
        <w:rPr>
          <w:lang w:val="ru-RU"/>
        </w:rPr>
      </w:pPr>
    </w:p>
    <w:p w:rsidR="00C710DA" w:rsidRDefault="00C710DA" w:rsidP="00F4346D">
      <w:pPr>
        <w:pStyle w:val="BodyText"/>
        <w:rPr>
          <w:lang w:val="ru-RU"/>
        </w:rPr>
      </w:pPr>
      <w:r>
        <w:rPr>
          <w:lang w:val="ru-RU"/>
        </w:rPr>
        <w:t xml:space="preserve">Для написания функции использовались такие типы, как </w:t>
      </w:r>
    </w:p>
    <w:p w:rsidR="00C710DA" w:rsidRPr="00D333B3" w:rsidRDefault="00C710DA" w:rsidP="00C710DA">
      <w:pPr>
        <w:pStyle w:val="CodeText"/>
      </w:pPr>
      <w:r w:rsidRPr="00D333B3">
        <w:t>--</w:t>
      </w:r>
      <w:r>
        <w:rPr>
          <w:lang w:val="ru-RU"/>
        </w:rPr>
        <w:t>тип</w:t>
      </w:r>
      <w:r w:rsidRPr="00D333B3">
        <w:t xml:space="preserve"> </w:t>
      </w:r>
      <w:r>
        <w:rPr>
          <w:lang w:val="ru-RU"/>
        </w:rPr>
        <w:t>данных</w:t>
      </w:r>
      <w:r w:rsidRPr="00D333B3">
        <w:t xml:space="preserve"> </w:t>
      </w:r>
      <w:r>
        <w:rPr>
          <w:lang w:val="ru-RU"/>
        </w:rPr>
        <w:t>для</w:t>
      </w:r>
      <w:r w:rsidRPr="00D333B3">
        <w:t xml:space="preserve"> </w:t>
      </w:r>
      <w:r>
        <w:rPr>
          <w:lang w:val="ru-RU"/>
        </w:rPr>
        <w:t>очищенной</w:t>
      </w:r>
      <w:r w:rsidRPr="00D333B3">
        <w:t xml:space="preserve"> </w:t>
      </w:r>
      <w:r>
        <w:rPr>
          <w:lang w:val="ru-RU"/>
        </w:rPr>
        <w:t>строки</w:t>
      </w:r>
    </w:p>
    <w:p w:rsidR="00C710DA" w:rsidRPr="00C710DA" w:rsidRDefault="00C710DA" w:rsidP="00C710DA">
      <w:pPr>
        <w:pStyle w:val="CodeText"/>
      </w:pPr>
      <w:r w:rsidRPr="00C710DA">
        <w:t>type rowAirlines is record(</w:t>
      </w:r>
    </w:p>
    <w:p w:rsidR="00C710DA" w:rsidRPr="00C710DA" w:rsidRDefault="00C710DA" w:rsidP="00C710DA">
      <w:pPr>
        <w:pStyle w:val="CodeText"/>
      </w:pPr>
      <w:r w:rsidRPr="00C710DA">
        <w:t>airline_name cl</w:t>
      </w:r>
      <w:r>
        <w:t>s_airlines.airline_name%TYPE,</w:t>
      </w:r>
    </w:p>
    <w:p w:rsidR="00C710DA" w:rsidRPr="00C710DA" w:rsidRDefault="00C710DA" w:rsidP="00C710DA">
      <w:pPr>
        <w:pStyle w:val="CodeText"/>
      </w:pPr>
      <w:r w:rsidRPr="00C710DA">
        <w:t>icao_codes cls_airlines.icao_codes%TYPE,</w:t>
      </w:r>
    </w:p>
    <w:p w:rsidR="00C710DA" w:rsidRPr="00C710DA" w:rsidRDefault="00C710DA" w:rsidP="00C710DA">
      <w:pPr>
        <w:pStyle w:val="CodeText"/>
      </w:pPr>
      <w:r w:rsidRPr="00C710DA">
        <w:t>iata_codes cls_airlines.iata_codes%TYPE,</w:t>
      </w:r>
    </w:p>
    <w:p w:rsidR="00C710DA" w:rsidRPr="00C710DA" w:rsidRDefault="00C710DA" w:rsidP="00C710DA">
      <w:pPr>
        <w:pStyle w:val="CodeText"/>
      </w:pPr>
      <w:r w:rsidRPr="00C710DA">
        <w:t>airline_country cls_airlines.airline_country%TYPE</w:t>
      </w:r>
    </w:p>
    <w:p w:rsidR="00C710DA" w:rsidRPr="00C710DA" w:rsidRDefault="00C710DA" w:rsidP="00C710DA">
      <w:pPr>
        <w:pStyle w:val="CodeText"/>
        <w:rPr>
          <w:lang w:val="ru-RU"/>
        </w:rPr>
      </w:pPr>
      <w:r w:rsidRPr="00C710DA">
        <w:rPr>
          <w:lang w:val="ru-RU"/>
        </w:rPr>
        <w:t>);</w:t>
      </w:r>
    </w:p>
    <w:p w:rsidR="00C710DA" w:rsidRPr="00C710DA" w:rsidRDefault="00C710DA" w:rsidP="00C710DA">
      <w:pPr>
        <w:pStyle w:val="CodeText"/>
        <w:rPr>
          <w:lang w:val="ru-RU"/>
        </w:rPr>
      </w:pPr>
      <w:r w:rsidRPr="00C710DA">
        <w:rPr>
          <w:lang w:val="ru-RU"/>
        </w:rPr>
        <w:t>--тип данных таблицы из строк rowAirlines</w:t>
      </w:r>
    </w:p>
    <w:p w:rsidR="00C710DA" w:rsidRDefault="00C710DA" w:rsidP="00C710DA">
      <w:pPr>
        <w:pStyle w:val="CodeText"/>
      </w:pPr>
      <w:r w:rsidRPr="00C710DA">
        <w:t>type tblAirlines is table of rowAirlines;</w:t>
      </w:r>
    </w:p>
    <w:p w:rsidR="00C710DA" w:rsidRDefault="00C710DA" w:rsidP="00C710DA">
      <w:pPr>
        <w:pStyle w:val="CodeText"/>
        <w:ind w:left="0"/>
      </w:pPr>
    </w:p>
    <w:p w:rsidR="00C710DA" w:rsidRPr="00C710DA" w:rsidRDefault="00C710DA" w:rsidP="00C710DA">
      <w:pPr>
        <w:pStyle w:val="BodyText"/>
        <w:rPr>
          <w:lang w:val="ru-RU"/>
        </w:rPr>
      </w:pPr>
      <w:r>
        <w:rPr>
          <w:lang w:val="ru-RU"/>
        </w:rPr>
        <w:t>Скрипт пакета с табличной фунцией находится в файле 1.</w:t>
      </w:r>
      <w:r>
        <w:t>sql</w:t>
      </w:r>
    </w:p>
    <w:p w:rsidR="00C710DA" w:rsidRDefault="00C710DA" w:rsidP="00C710DA">
      <w:pPr>
        <w:pStyle w:val="BodyText"/>
        <w:rPr>
          <w:lang w:val="ru-RU"/>
        </w:rPr>
      </w:pPr>
      <w:r>
        <w:rPr>
          <w:lang w:val="ru-RU"/>
        </w:rPr>
        <w:t>Результат работы функции следующий:</w:t>
      </w:r>
    </w:p>
    <w:p w:rsidR="00C710DA" w:rsidRPr="00C710DA" w:rsidRDefault="00C710DA" w:rsidP="00C710DA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BC53810" wp14:editId="7B300955">
            <wp:extent cx="48577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DA" w:rsidRPr="00C710DA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E6" w:rsidRDefault="00960CE6">
      <w:r>
        <w:separator/>
      </w:r>
    </w:p>
  </w:endnote>
  <w:endnote w:type="continuationSeparator" w:id="0">
    <w:p w:rsidR="00960CE6" w:rsidRDefault="0096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D333B3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615C22">
            <w:rPr>
              <w:noProof/>
            </w:rPr>
            <w:t>2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615C22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D333B3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615C22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615C22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E6" w:rsidRDefault="00960CE6">
      <w:r>
        <w:separator/>
      </w:r>
    </w:p>
  </w:footnote>
  <w:footnote w:type="continuationSeparator" w:id="0">
    <w:p w:rsidR="00960CE6" w:rsidRDefault="00960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>MTN.BI.08</w:t>
            </w:r>
            <w:r w:rsidR="007674DB">
              <w:t xml:space="preserve"> 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22AA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D333B3">
            <w:rPr>
              <w:noProof/>
              <w:sz w:val="16"/>
              <w:szCs w:val="16"/>
            </w:rPr>
            <w:t>04-Dec-2017 20:17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 xml:space="preserve">MTN.BI.08 </w:t>
            </w:r>
            <w:r w:rsidR="007674DB">
              <w:t>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22AA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D333B3">
            <w:rPr>
              <w:noProof/>
              <w:sz w:val="16"/>
              <w:szCs w:val="16"/>
            </w:rPr>
            <w:t>04-Dec-2017 20:17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287"/>
    <w:rsid w:val="000142FB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5712"/>
    <w:rsid w:val="00260465"/>
    <w:rsid w:val="00261773"/>
    <w:rsid w:val="0027273F"/>
    <w:rsid w:val="00276374"/>
    <w:rsid w:val="00286611"/>
    <w:rsid w:val="002A713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5C22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0CE6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65F41"/>
    <w:rsid w:val="00C70F22"/>
    <w:rsid w:val="00C710DA"/>
    <w:rsid w:val="00C90287"/>
    <w:rsid w:val="00C90F18"/>
    <w:rsid w:val="00C922B5"/>
    <w:rsid w:val="00CA2A71"/>
    <w:rsid w:val="00CB16E7"/>
    <w:rsid w:val="00D333B3"/>
    <w:rsid w:val="00D454F0"/>
    <w:rsid w:val="00D61ABA"/>
    <w:rsid w:val="00D639FE"/>
    <w:rsid w:val="00D86536"/>
    <w:rsid w:val="00DE4E52"/>
    <w:rsid w:val="00E22AA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4346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2C150"/>
  <w15:docId w15:val="{DF5C6FB8-59D4-4EF8-859E-E808570A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17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Transportation</vt:lpstr>
      <vt:lpstr>&lt;code&gt;&lt;Title&gt;</vt:lpstr>
    </vt:vector>
  </TitlesOfParts>
  <Company>EPAM Systems, RD Dep.</Company>
  <LinksUpToDate>false</LinksUpToDate>
  <CharactersWithSpaces>1089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Hanna Takushevich</cp:lastModifiedBy>
  <cp:revision>8</cp:revision>
  <cp:lastPrinted>2005-01-28T11:27:00Z</cp:lastPrinted>
  <dcterms:created xsi:type="dcterms:W3CDTF">2014-03-31T06:07:00Z</dcterms:created>
  <dcterms:modified xsi:type="dcterms:W3CDTF">2017-12-04T17:19:00Z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