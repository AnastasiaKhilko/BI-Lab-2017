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EB3C87" w:rsidP="0068757C">
            <w:pPr>
              <w:pStyle w:val="CompanyName"/>
            </w:pPr>
            <w:fldSimple w:instr=" DOCPROPERTY  Company  \* MERGEFORMAT ">
              <w:r w:rsidR="009042B4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EB3C87" w:rsidP="00760054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760054">
                <w:t>Report 01.</w:t>
              </w:r>
              <w:r w:rsidR="009042B4">
                <w:t xml:space="preserve"> ETL and SQL Review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8F0BA4" w:rsidP="00760054">
            <w:pPr>
              <w:pStyle w:val="TableText"/>
              <w:rPr>
                <w:rStyle w:val="af6"/>
              </w:rPr>
            </w:pPr>
            <w:hyperlink r:id="rId9" w:history="1">
              <w:r w:rsidR="00760054">
                <w:rPr>
                  <w:rStyle w:val="af6"/>
                </w:rPr>
                <w:t>Alina</w:t>
              </w:r>
            </w:hyperlink>
            <w:r w:rsidR="00760054">
              <w:rPr>
                <w:rStyle w:val="af6"/>
              </w:rPr>
              <w:t xml:space="preserve"> </w:t>
            </w:r>
            <w:proofErr w:type="spellStart"/>
            <w:r w:rsidR="00760054">
              <w:rPr>
                <w:rStyle w:val="af6"/>
              </w:rPr>
              <w:t>Makarets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 w:rsidP="00760054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</w:t>
            </w:r>
            <w:r w:rsidR="00760054">
              <w:rPr>
                <w:rFonts w:cs="Arial"/>
                <w:sz w:val="16"/>
                <w:szCs w:val="16"/>
                <w:lang w:val="en-US"/>
              </w:rPr>
              <w:t>9</w:t>
            </w:r>
            <w:r>
              <w:rPr>
                <w:rFonts w:cs="Arial"/>
                <w:sz w:val="16"/>
                <w:szCs w:val="16"/>
                <w:lang w:val="en-US"/>
              </w:rPr>
              <w:t>-</w:t>
            </w:r>
            <w:r w:rsidR="00760054">
              <w:rPr>
                <w:rFonts w:cs="Arial"/>
                <w:sz w:val="16"/>
                <w:szCs w:val="16"/>
                <w:lang w:val="en-US"/>
              </w:rPr>
              <w:t>NOV-2017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3D1F28">
          <w:headerReference w:type="default" r:id="rId10"/>
          <w:footerReference w:type="default" r:id="rId11"/>
          <w:headerReference w:type="first" r:id="rId12"/>
          <w:footerReference w:type="first" r:id="rId13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p w:rsidR="004D245B" w:rsidRDefault="00210F8A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 w:rsidR="00F52277">
        <w:instrText xml:space="preserve"> TOC \o "1-3" \h \z </w:instrText>
      </w:r>
      <w:r>
        <w:fldChar w:fldCharType="separate"/>
      </w:r>
      <w:hyperlink w:anchor="_Toc498882167" w:history="1">
        <w:r w:rsidR="004D245B" w:rsidRPr="005A2B61">
          <w:rPr>
            <w:rStyle w:val="af6"/>
            <w:noProof/>
          </w:rPr>
          <w:t>1.</w:t>
        </w:r>
        <w:r w:rsidR="004D24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4D245B" w:rsidRPr="005A2B61">
          <w:rPr>
            <w:rStyle w:val="af6"/>
            <w:noProof/>
          </w:rPr>
          <w:t>CREATE Storage Objects</w:t>
        </w:r>
        <w:r w:rsidR="004D245B">
          <w:rPr>
            <w:noProof/>
            <w:webHidden/>
          </w:rPr>
          <w:tab/>
        </w:r>
        <w:r w:rsidR="004D245B">
          <w:rPr>
            <w:noProof/>
            <w:webHidden/>
          </w:rPr>
          <w:fldChar w:fldCharType="begin"/>
        </w:r>
        <w:r w:rsidR="004D245B">
          <w:rPr>
            <w:noProof/>
            <w:webHidden/>
          </w:rPr>
          <w:instrText xml:space="preserve"> PAGEREF _Toc498882167 \h </w:instrText>
        </w:r>
        <w:r w:rsidR="004D245B">
          <w:rPr>
            <w:noProof/>
            <w:webHidden/>
          </w:rPr>
        </w:r>
        <w:r w:rsidR="004D245B">
          <w:rPr>
            <w:noProof/>
            <w:webHidden/>
          </w:rPr>
          <w:fldChar w:fldCharType="separate"/>
        </w:r>
        <w:r w:rsidR="004D245B">
          <w:rPr>
            <w:noProof/>
            <w:webHidden/>
          </w:rPr>
          <w:t>3</w:t>
        </w:r>
        <w:r w:rsidR="004D245B">
          <w:rPr>
            <w:noProof/>
            <w:webHidden/>
          </w:rPr>
          <w:fldChar w:fldCharType="end"/>
        </w:r>
      </w:hyperlink>
    </w:p>
    <w:p w:rsidR="004D245B" w:rsidRDefault="008F0BA4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882168" w:history="1">
        <w:r w:rsidR="004D245B" w:rsidRPr="005A2B61">
          <w:rPr>
            <w:rStyle w:val="af6"/>
            <w:noProof/>
          </w:rPr>
          <w:t>2.</w:t>
        </w:r>
        <w:r w:rsidR="004D24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4D245B" w:rsidRPr="005A2B61">
          <w:rPr>
            <w:rStyle w:val="af6"/>
            <w:noProof/>
          </w:rPr>
          <w:t>Generate Test Data in Storage Layers</w:t>
        </w:r>
        <w:r w:rsidR="004D245B">
          <w:rPr>
            <w:noProof/>
            <w:webHidden/>
          </w:rPr>
          <w:tab/>
        </w:r>
        <w:r w:rsidR="004D245B">
          <w:rPr>
            <w:noProof/>
            <w:webHidden/>
          </w:rPr>
          <w:fldChar w:fldCharType="begin"/>
        </w:r>
        <w:r w:rsidR="004D245B">
          <w:rPr>
            <w:noProof/>
            <w:webHidden/>
          </w:rPr>
          <w:instrText xml:space="preserve"> PAGEREF _Toc498882168 \h </w:instrText>
        </w:r>
        <w:r w:rsidR="004D245B">
          <w:rPr>
            <w:noProof/>
            <w:webHidden/>
          </w:rPr>
        </w:r>
        <w:r w:rsidR="004D245B">
          <w:rPr>
            <w:noProof/>
            <w:webHidden/>
          </w:rPr>
          <w:fldChar w:fldCharType="separate"/>
        </w:r>
        <w:r w:rsidR="004D245B">
          <w:rPr>
            <w:noProof/>
            <w:webHidden/>
          </w:rPr>
          <w:t>3</w:t>
        </w:r>
        <w:r w:rsidR="004D245B">
          <w:rPr>
            <w:noProof/>
            <w:webHidden/>
          </w:rPr>
          <w:fldChar w:fldCharType="end"/>
        </w:r>
      </w:hyperlink>
    </w:p>
    <w:p w:rsidR="004D245B" w:rsidRDefault="008F0BA4">
      <w:pPr>
        <w:pStyle w:val="27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882169" w:history="1">
        <w:r w:rsidR="004D245B" w:rsidRPr="005A2B61">
          <w:rPr>
            <w:rStyle w:val="af6"/>
            <w:noProof/>
            <w:lang w:val="ru-RU"/>
          </w:rPr>
          <w:t>2.1.</w:t>
        </w:r>
        <w:r w:rsidR="004D245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4D245B" w:rsidRPr="005A2B61">
          <w:rPr>
            <w:rStyle w:val="af6"/>
            <w:noProof/>
            <w:lang w:val="ru-RU"/>
          </w:rPr>
          <w:t>Анализ данных</w:t>
        </w:r>
        <w:r w:rsidR="004D245B">
          <w:rPr>
            <w:noProof/>
            <w:webHidden/>
          </w:rPr>
          <w:tab/>
        </w:r>
        <w:r w:rsidR="004D245B">
          <w:rPr>
            <w:noProof/>
            <w:webHidden/>
          </w:rPr>
          <w:fldChar w:fldCharType="begin"/>
        </w:r>
        <w:r w:rsidR="004D245B">
          <w:rPr>
            <w:noProof/>
            <w:webHidden/>
          </w:rPr>
          <w:instrText xml:space="preserve"> PAGEREF _Toc498882169 \h </w:instrText>
        </w:r>
        <w:r w:rsidR="004D245B">
          <w:rPr>
            <w:noProof/>
            <w:webHidden/>
          </w:rPr>
        </w:r>
        <w:r w:rsidR="004D245B">
          <w:rPr>
            <w:noProof/>
            <w:webHidden/>
          </w:rPr>
          <w:fldChar w:fldCharType="separate"/>
        </w:r>
        <w:r w:rsidR="004D245B">
          <w:rPr>
            <w:noProof/>
            <w:webHidden/>
          </w:rPr>
          <w:t>3</w:t>
        </w:r>
        <w:r w:rsidR="004D245B">
          <w:rPr>
            <w:noProof/>
            <w:webHidden/>
          </w:rPr>
          <w:fldChar w:fldCharType="end"/>
        </w:r>
      </w:hyperlink>
    </w:p>
    <w:p w:rsidR="004D245B" w:rsidRDefault="008F0BA4">
      <w:pPr>
        <w:pStyle w:val="27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882170" w:history="1">
        <w:r w:rsidR="004D245B" w:rsidRPr="005A2B61">
          <w:rPr>
            <w:rStyle w:val="af6"/>
            <w:noProof/>
            <w:lang w:val="ru-RU"/>
          </w:rPr>
          <w:t>2.2.</w:t>
        </w:r>
        <w:r w:rsidR="004D245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4D245B" w:rsidRPr="005A2B61">
          <w:rPr>
            <w:rStyle w:val="af6"/>
            <w:noProof/>
            <w:lang w:val="ru-RU"/>
          </w:rPr>
          <w:t xml:space="preserve">Создание пользователей и выделений </w:t>
        </w:r>
        <w:r w:rsidR="004D245B" w:rsidRPr="005A2B61">
          <w:rPr>
            <w:rStyle w:val="af6"/>
            <w:noProof/>
          </w:rPr>
          <w:t>grant</w:t>
        </w:r>
        <w:r w:rsidR="004D245B" w:rsidRPr="005A2B61">
          <w:rPr>
            <w:rStyle w:val="af6"/>
            <w:noProof/>
            <w:lang w:val="ru-RU"/>
          </w:rPr>
          <w:t xml:space="preserve"> на пользование таблицами, создание директории</w:t>
        </w:r>
        <w:r w:rsidR="004D245B">
          <w:rPr>
            <w:noProof/>
            <w:webHidden/>
          </w:rPr>
          <w:tab/>
        </w:r>
        <w:r w:rsidR="004D245B">
          <w:rPr>
            <w:noProof/>
            <w:webHidden/>
          </w:rPr>
          <w:fldChar w:fldCharType="begin"/>
        </w:r>
        <w:r w:rsidR="004D245B">
          <w:rPr>
            <w:noProof/>
            <w:webHidden/>
          </w:rPr>
          <w:instrText xml:space="preserve"> PAGEREF _Toc498882170 \h </w:instrText>
        </w:r>
        <w:r w:rsidR="004D245B">
          <w:rPr>
            <w:noProof/>
            <w:webHidden/>
          </w:rPr>
        </w:r>
        <w:r w:rsidR="004D245B">
          <w:rPr>
            <w:noProof/>
            <w:webHidden/>
          </w:rPr>
          <w:fldChar w:fldCharType="separate"/>
        </w:r>
        <w:r w:rsidR="004D245B">
          <w:rPr>
            <w:noProof/>
            <w:webHidden/>
          </w:rPr>
          <w:t>4</w:t>
        </w:r>
        <w:r w:rsidR="004D245B">
          <w:rPr>
            <w:noProof/>
            <w:webHidden/>
          </w:rPr>
          <w:fldChar w:fldCharType="end"/>
        </w:r>
      </w:hyperlink>
    </w:p>
    <w:p w:rsidR="004D245B" w:rsidRDefault="008F0BA4">
      <w:pPr>
        <w:pStyle w:val="36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98882171" w:history="1">
        <w:r w:rsidR="004D245B" w:rsidRPr="005A2B61">
          <w:rPr>
            <w:rStyle w:val="af6"/>
            <w:noProof/>
          </w:rPr>
          <w:t>2.2.1.</w:t>
        </w:r>
        <w:r w:rsidR="004D245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="004D245B" w:rsidRPr="005A2B61">
          <w:rPr>
            <w:rStyle w:val="af6"/>
            <w:noProof/>
            <w:lang w:val="ru-RU"/>
          </w:rPr>
          <w:t xml:space="preserve">Пользователь </w:t>
        </w:r>
        <w:r w:rsidR="004D245B" w:rsidRPr="005A2B61">
          <w:rPr>
            <w:rStyle w:val="af6"/>
            <w:noProof/>
          </w:rPr>
          <w:t>sa_src:</w:t>
        </w:r>
        <w:r w:rsidR="004D245B">
          <w:rPr>
            <w:noProof/>
            <w:webHidden/>
          </w:rPr>
          <w:tab/>
        </w:r>
        <w:r w:rsidR="004D245B">
          <w:rPr>
            <w:noProof/>
            <w:webHidden/>
          </w:rPr>
          <w:fldChar w:fldCharType="begin"/>
        </w:r>
        <w:r w:rsidR="004D245B">
          <w:rPr>
            <w:noProof/>
            <w:webHidden/>
          </w:rPr>
          <w:instrText xml:space="preserve"> PAGEREF _Toc498882171 \h </w:instrText>
        </w:r>
        <w:r w:rsidR="004D245B">
          <w:rPr>
            <w:noProof/>
            <w:webHidden/>
          </w:rPr>
        </w:r>
        <w:r w:rsidR="004D245B">
          <w:rPr>
            <w:noProof/>
            <w:webHidden/>
          </w:rPr>
          <w:fldChar w:fldCharType="separate"/>
        </w:r>
        <w:r w:rsidR="004D245B">
          <w:rPr>
            <w:noProof/>
            <w:webHidden/>
          </w:rPr>
          <w:t>4</w:t>
        </w:r>
        <w:r w:rsidR="004D245B">
          <w:rPr>
            <w:noProof/>
            <w:webHidden/>
          </w:rPr>
          <w:fldChar w:fldCharType="end"/>
        </w:r>
      </w:hyperlink>
    </w:p>
    <w:p w:rsidR="004D245B" w:rsidRDefault="008F0BA4">
      <w:pPr>
        <w:pStyle w:val="36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98882172" w:history="1">
        <w:r w:rsidR="004D245B" w:rsidRPr="005A2B61">
          <w:rPr>
            <w:rStyle w:val="af6"/>
            <w:noProof/>
          </w:rPr>
          <w:t>2.2.2.</w:t>
        </w:r>
        <w:r w:rsidR="004D245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="004D245B" w:rsidRPr="005A2B61">
          <w:rPr>
            <w:rStyle w:val="af6"/>
            <w:noProof/>
            <w:lang w:val="ru-RU"/>
          </w:rPr>
          <w:t xml:space="preserve">Пользователь  </w:t>
        </w:r>
        <w:r w:rsidR="004D245B" w:rsidRPr="005A2B61">
          <w:rPr>
            <w:rStyle w:val="af6"/>
            <w:noProof/>
          </w:rPr>
          <w:t>bl_cl:</w:t>
        </w:r>
        <w:r w:rsidR="004D245B">
          <w:rPr>
            <w:noProof/>
            <w:webHidden/>
          </w:rPr>
          <w:tab/>
        </w:r>
        <w:r w:rsidR="004D245B">
          <w:rPr>
            <w:noProof/>
            <w:webHidden/>
          </w:rPr>
          <w:fldChar w:fldCharType="begin"/>
        </w:r>
        <w:r w:rsidR="004D245B">
          <w:rPr>
            <w:noProof/>
            <w:webHidden/>
          </w:rPr>
          <w:instrText xml:space="preserve"> PAGEREF _Toc498882172 \h </w:instrText>
        </w:r>
        <w:r w:rsidR="004D245B">
          <w:rPr>
            <w:noProof/>
            <w:webHidden/>
          </w:rPr>
        </w:r>
        <w:r w:rsidR="004D245B">
          <w:rPr>
            <w:noProof/>
            <w:webHidden/>
          </w:rPr>
          <w:fldChar w:fldCharType="separate"/>
        </w:r>
        <w:r w:rsidR="004D245B">
          <w:rPr>
            <w:noProof/>
            <w:webHidden/>
          </w:rPr>
          <w:t>4</w:t>
        </w:r>
        <w:r w:rsidR="004D245B">
          <w:rPr>
            <w:noProof/>
            <w:webHidden/>
          </w:rPr>
          <w:fldChar w:fldCharType="end"/>
        </w:r>
      </w:hyperlink>
    </w:p>
    <w:p w:rsidR="004D245B" w:rsidRDefault="008F0BA4">
      <w:pPr>
        <w:pStyle w:val="36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98882173" w:history="1">
        <w:r w:rsidR="004D245B" w:rsidRPr="005A2B61">
          <w:rPr>
            <w:rStyle w:val="af6"/>
            <w:noProof/>
          </w:rPr>
          <w:t>2.2.3.</w:t>
        </w:r>
        <w:r w:rsidR="004D245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="004D245B" w:rsidRPr="005A2B61">
          <w:rPr>
            <w:rStyle w:val="af6"/>
            <w:noProof/>
            <w:lang w:val="ru-RU"/>
          </w:rPr>
          <w:t xml:space="preserve">Пользователь  </w:t>
        </w:r>
        <w:r w:rsidR="004D245B" w:rsidRPr="005A2B61">
          <w:rPr>
            <w:rStyle w:val="af6"/>
            <w:noProof/>
          </w:rPr>
          <w:t>bl_3nf:</w:t>
        </w:r>
        <w:r w:rsidR="004D245B">
          <w:rPr>
            <w:noProof/>
            <w:webHidden/>
          </w:rPr>
          <w:tab/>
        </w:r>
        <w:r w:rsidR="004D245B">
          <w:rPr>
            <w:noProof/>
            <w:webHidden/>
          </w:rPr>
          <w:fldChar w:fldCharType="begin"/>
        </w:r>
        <w:r w:rsidR="004D245B">
          <w:rPr>
            <w:noProof/>
            <w:webHidden/>
          </w:rPr>
          <w:instrText xml:space="preserve"> PAGEREF _Toc498882173 \h </w:instrText>
        </w:r>
        <w:r w:rsidR="004D245B">
          <w:rPr>
            <w:noProof/>
            <w:webHidden/>
          </w:rPr>
        </w:r>
        <w:r w:rsidR="004D245B">
          <w:rPr>
            <w:noProof/>
            <w:webHidden/>
          </w:rPr>
          <w:fldChar w:fldCharType="separate"/>
        </w:r>
        <w:r w:rsidR="004D245B">
          <w:rPr>
            <w:noProof/>
            <w:webHidden/>
          </w:rPr>
          <w:t>4</w:t>
        </w:r>
        <w:r w:rsidR="004D245B">
          <w:rPr>
            <w:noProof/>
            <w:webHidden/>
          </w:rPr>
          <w:fldChar w:fldCharType="end"/>
        </w:r>
      </w:hyperlink>
    </w:p>
    <w:p w:rsidR="004D245B" w:rsidRDefault="008F0BA4">
      <w:pPr>
        <w:pStyle w:val="36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98882174" w:history="1">
        <w:r w:rsidR="004D245B" w:rsidRPr="005A2B61">
          <w:rPr>
            <w:rStyle w:val="af6"/>
            <w:noProof/>
            <w:lang w:val="ru-RU"/>
          </w:rPr>
          <w:t>2.2.4.</w:t>
        </w:r>
        <w:r w:rsidR="004D245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="004D245B" w:rsidRPr="005A2B61">
          <w:rPr>
            <w:rStyle w:val="af6"/>
            <w:noProof/>
            <w:lang w:val="ru-RU"/>
          </w:rPr>
          <w:t>Создание директории</w:t>
        </w:r>
        <w:r w:rsidR="004D245B">
          <w:rPr>
            <w:noProof/>
            <w:webHidden/>
          </w:rPr>
          <w:tab/>
        </w:r>
        <w:r w:rsidR="004D245B">
          <w:rPr>
            <w:noProof/>
            <w:webHidden/>
          </w:rPr>
          <w:fldChar w:fldCharType="begin"/>
        </w:r>
        <w:r w:rsidR="004D245B">
          <w:rPr>
            <w:noProof/>
            <w:webHidden/>
          </w:rPr>
          <w:instrText xml:space="preserve"> PAGEREF _Toc498882174 \h </w:instrText>
        </w:r>
        <w:r w:rsidR="004D245B">
          <w:rPr>
            <w:noProof/>
            <w:webHidden/>
          </w:rPr>
        </w:r>
        <w:r w:rsidR="004D245B">
          <w:rPr>
            <w:noProof/>
            <w:webHidden/>
          </w:rPr>
          <w:fldChar w:fldCharType="separate"/>
        </w:r>
        <w:r w:rsidR="004D245B">
          <w:rPr>
            <w:noProof/>
            <w:webHidden/>
          </w:rPr>
          <w:t>5</w:t>
        </w:r>
        <w:r w:rsidR="004D245B">
          <w:rPr>
            <w:noProof/>
            <w:webHidden/>
          </w:rPr>
          <w:fldChar w:fldCharType="end"/>
        </w:r>
      </w:hyperlink>
    </w:p>
    <w:p w:rsidR="004D245B" w:rsidRDefault="008F0BA4">
      <w:pPr>
        <w:pStyle w:val="36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98882175" w:history="1">
        <w:r w:rsidR="004D245B" w:rsidRPr="005A2B61">
          <w:rPr>
            <w:rStyle w:val="af6"/>
            <w:noProof/>
            <w:lang w:val="ru-RU"/>
          </w:rPr>
          <w:t>2.2.5.</w:t>
        </w:r>
        <w:r w:rsidR="004D245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="004D245B" w:rsidRPr="005A2B61">
          <w:rPr>
            <w:rStyle w:val="af6"/>
            <w:noProof/>
            <w:lang w:val="ru-RU"/>
          </w:rPr>
          <w:t>Выделение грантов, с использованием пакетов:</w:t>
        </w:r>
        <w:r w:rsidR="004D245B">
          <w:rPr>
            <w:noProof/>
            <w:webHidden/>
          </w:rPr>
          <w:tab/>
        </w:r>
        <w:r w:rsidR="004D245B">
          <w:rPr>
            <w:noProof/>
            <w:webHidden/>
          </w:rPr>
          <w:fldChar w:fldCharType="begin"/>
        </w:r>
        <w:r w:rsidR="004D245B">
          <w:rPr>
            <w:noProof/>
            <w:webHidden/>
          </w:rPr>
          <w:instrText xml:space="preserve"> PAGEREF _Toc498882175 \h </w:instrText>
        </w:r>
        <w:r w:rsidR="004D245B">
          <w:rPr>
            <w:noProof/>
            <w:webHidden/>
          </w:rPr>
        </w:r>
        <w:r w:rsidR="004D245B">
          <w:rPr>
            <w:noProof/>
            <w:webHidden/>
          </w:rPr>
          <w:fldChar w:fldCharType="separate"/>
        </w:r>
        <w:r w:rsidR="004D245B">
          <w:rPr>
            <w:noProof/>
            <w:webHidden/>
          </w:rPr>
          <w:t>5</w:t>
        </w:r>
        <w:r w:rsidR="004D245B">
          <w:rPr>
            <w:noProof/>
            <w:webHidden/>
          </w:rPr>
          <w:fldChar w:fldCharType="end"/>
        </w:r>
      </w:hyperlink>
    </w:p>
    <w:p w:rsidR="004D245B" w:rsidRDefault="008F0BA4">
      <w:pPr>
        <w:pStyle w:val="27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882176" w:history="1">
        <w:r w:rsidR="004D245B" w:rsidRPr="005A2B61">
          <w:rPr>
            <w:rStyle w:val="af6"/>
            <w:noProof/>
            <w:lang w:val="ru-RU"/>
          </w:rPr>
          <w:t>2.3.</w:t>
        </w:r>
        <w:r w:rsidR="004D245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4D245B" w:rsidRPr="005A2B61">
          <w:rPr>
            <w:rStyle w:val="af6"/>
            <w:noProof/>
            <w:lang w:val="ru-RU"/>
          </w:rPr>
          <w:t xml:space="preserve">Создание </w:t>
        </w:r>
        <w:r w:rsidR="004D245B" w:rsidRPr="005A2B61">
          <w:rPr>
            <w:rStyle w:val="af6"/>
            <w:noProof/>
          </w:rPr>
          <w:t xml:space="preserve">external </w:t>
        </w:r>
        <w:r w:rsidR="004D245B" w:rsidRPr="005A2B61">
          <w:rPr>
            <w:rStyle w:val="af6"/>
            <w:noProof/>
            <w:lang w:val="ru-RU"/>
          </w:rPr>
          <w:t>таблиц:</w:t>
        </w:r>
        <w:r w:rsidR="004D245B">
          <w:rPr>
            <w:noProof/>
            <w:webHidden/>
          </w:rPr>
          <w:tab/>
        </w:r>
        <w:r w:rsidR="004D245B">
          <w:rPr>
            <w:noProof/>
            <w:webHidden/>
          </w:rPr>
          <w:fldChar w:fldCharType="begin"/>
        </w:r>
        <w:r w:rsidR="004D245B">
          <w:rPr>
            <w:noProof/>
            <w:webHidden/>
          </w:rPr>
          <w:instrText xml:space="preserve"> PAGEREF _Toc498882176 \h </w:instrText>
        </w:r>
        <w:r w:rsidR="004D245B">
          <w:rPr>
            <w:noProof/>
            <w:webHidden/>
          </w:rPr>
        </w:r>
        <w:r w:rsidR="004D245B">
          <w:rPr>
            <w:noProof/>
            <w:webHidden/>
          </w:rPr>
          <w:fldChar w:fldCharType="separate"/>
        </w:r>
        <w:r w:rsidR="004D245B">
          <w:rPr>
            <w:noProof/>
            <w:webHidden/>
          </w:rPr>
          <w:t>6</w:t>
        </w:r>
        <w:r w:rsidR="004D245B">
          <w:rPr>
            <w:noProof/>
            <w:webHidden/>
          </w:rPr>
          <w:fldChar w:fldCharType="end"/>
        </w:r>
      </w:hyperlink>
    </w:p>
    <w:p w:rsidR="004D245B" w:rsidRDefault="008F0BA4">
      <w:pPr>
        <w:pStyle w:val="27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882177" w:history="1">
        <w:r w:rsidR="004D245B" w:rsidRPr="005A2B61">
          <w:rPr>
            <w:rStyle w:val="af6"/>
            <w:noProof/>
          </w:rPr>
          <w:t>2.4.</w:t>
        </w:r>
        <w:r w:rsidR="004D245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4D245B" w:rsidRPr="005A2B61">
          <w:rPr>
            <w:rStyle w:val="af6"/>
            <w:noProof/>
            <w:lang w:val="ru-RU"/>
          </w:rPr>
          <w:t xml:space="preserve">Создание </w:t>
        </w:r>
        <w:r w:rsidR="004D245B" w:rsidRPr="005A2B61">
          <w:rPr>
            <w:rStyle w:val="af6"/>
            <w:noProof/>
          </w:rPr>
          <w:t xml:space="preserve">cleansing </w:t>
        </w:r>
        <w:r w:rsidR="004D245B" w:rsidRPr="005A2B61">
          <w:rPr>
            <w:rStyle w:val="af6"/>
            <w:noProof/>
            <w:lang w:val="ru-RU"/>
          </w:rPr>
          <w:t>таблиц</w:t>
        </w:r>
        <w:r w:rsidR="004D245B">
          <w:rPr>
            <w:noProof/>
            <w:webHidden/>
          </w:rPr>
          <w:tab/>
        </w:r>
        <w:r w:rsidR="004D245B">
          <w:rPr>
            <w:noProof/>
            <w:webHidden/>
          </w:rPr>
          <w:fldChar w:fldCharType="begin"/>
        </w:r>
        <w:r w:rsidR="004D245B">
          <w:rPr>
            <w:noProof/>
            <w:webHidden/>
          </w:rPr>
          <w:instrText xml:space="preserve"> PAGEREF _Toc498882177 \h </w:instrText>
        </w:r>
        <w:r w:rsidR="004D245B">
          <w:rPr>
            <w:noProof/>
            <w:webHidden/>
          </w:rPr>
        </w:r>
        <w:r w:rsidR="004D245B">
          <w:rPr>
            <w:noProof/>
            <w:webHidden/>
          </w:rPr>
          <w:fldChar w:fldCharType="separate"/>
        </w:r>
        <w:r w:rsidR="004D245B">
          <w:rPr>
            <w:noProof/>
            <w:webHidden/>
          </w:rPr>
          <w:t>6</w:t>
        </w:r>
        <w:r w:rsidR="004D245B">
          <w:rPr>
            <w:noProof/>
            <w:webHidden/>
          </w:rPr>
          <w:fldChar w:fldCharType="end"/>
        </w:r>
      </w:hyperlink>
    </w:p>
    <w:p w:rsidR="004D245B" w:rsidRDefault="008F0BA4">
      <w:pPr>
        <w:pStyle w:val="36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98882178" w:history="1">
        <w:r w:rsidR="004D245B" w:rsidRPr="005A2B61">
          <w:rPr>
            <w:rStyle w:val="af6"/>
            <w:noProof/>
            <w:lang w:val="ru-RU"/>
          </w:rPr>
          <w:t>2.4.1.</w:t>
        </w:r>
        <w:r w:rsidR="004D245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="004D245B" w:rsidRPr="005A2B61">
          <w:rPr>
            <w:rStyle w:val="af6"/>
            <w:noProof/>
            <w:lang w:val="ru-RU"/>
          </w:rPr>
          <w:t xml:space="preserve">Скрипты для создания </w:t>
        </w:r>
        <w:r w:rsidR="004D245B" w:rsidRPr="005A2B61">
          <w:rPr>
            <w:rStyle w:val="af6"/>
            <w:noProof/>
          </w:rPr>
          <w:t>cleansing</w:t>
        </w:r>
        <w:r w:rsidR="004D245B" w:rsidRPr="005A2B61">
          <w:rPr>
            <w:rStyle w:val="af6"/>
            <w:noProof/>
            <w:lang w:val="ru-RU"/>
          </w:rPr>
          <w:t xml:space="preserve"> таблиц:</w:t>
        </w:r>
        <w:r w:rsidR="004D245B">
          <w:rPr>
            <w:noProof/>
            <w:webHidden/>
          </w:rPr>
          <w:tab/>
        </w:r>
        <w:r w:rsidR="004D245B">
          <w:rPr>
            <w:noProof/>
            <w:webHidden/>
          </w:rPr>
          <w:fldChar w:fldCharType="begin"/>
        </w:r>
        <w:r w:rsidR="004D245B">
          <w:rPr>
            <w:noProof/>
            <w:webHidden/>
          </w:rPr>
          <w:instrText xml:space="preserve"> PAGEREF _Toc498882178 \h </w:instrText>
        </w:r>
        <w:r w:rsidR="004D245B">
          <w:rPr>
            <w:noProof/>
            <w:webHidden/>
          </w:rPr>
        </w:r>
        <w:r w:rsidR="004D245B">
          <w:rPr>
            <w:noProof/>
            <w:webHidden/>
          </w:rPr>
          <w:fldChar w:fldCharType="separate"/>
        </w:r>
        <w:r w:rsidR="004D245B">
          <w:rPr>
            <w:noProof/>
            <w:webHidden/>
          </w:rPr>
          <w:t>6</w:t>
        </w:r>
        <w:r w:rsidR="004D245B">
          <w:rPr>
            <w:noProof/>
            <w:webHidden/>
          </w:rPr>
          <w:fldChar w:fldCharType="end"/>
        </w:r>
      </w:hyperlink>
    </w:p>
    <w:p w:rsidR="004D245B" w:rsidRDefault="008F0BA4">
      <w:pPr>
        <w:pStyle w:val="27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882179" w:history="1">
        <w:r w:rsidR="004D245B" w:rsidRPr="005A2B61">
          <w:rPr>
            <w:rStyle w:val="af6"/>
            <w:noProof/>
            <w:lang w:val="ru-RU"/>
          </w:rPr>
          <w:t>2.5.</w:t>
        </w:r>
        <w:r w:rsidR="004D245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4D245B" w:rsidRPr="005A2B61">
          <w:rPr>
            <w:rStyle w:val="af6"/>
            <w:noProof/>
            <w:lang w:val="ru-RU"/>
          </w:rPr>
          <w:t xml:space="preserve">Загрузка данных в </w:t>
        </w:r>
        <w:r w:rsidR="004D245B" w:rsidRPr="005A2B61">
          <w:rPr>
            <w:rStyle w:val="af6"/>
            <w:noProof/>
          </w:rPr>
          <w:t>cleansing</w:t>
        </w:r>
        <w:r w:rsidR="004D245B" w:rsidRPr="005A2B61">
          <w:rPr>
            <w:rStyle w:val="af6"/>
            <w:noProof/>
            <w:lang w:val="ru-RU"/>
          </w:rPr>
          <w:t xml:space="preserve"> таблицы</w:t>
        </w:r>
        <w:r w:rsidR="004D245B">
          <w:rPr>
            <w:noProof/>
            <w:webHidden/>
          </w:rPr>
          <w:tab/>
        </w:r>
        <w:r w:rsidR="004D245B">
          <w:rPr>
            <w:noProof/>
            <w:webHidden/>
          </w:rPr>
          <w:fldChar w:fldCharType="begin"/>
        </w:r>
        <w:r w:rsidR="004D245B">
          <w:rPr>
            <w:noProof/>
            <w:webHidden/>
          </w:rPr>
          <w:instrText xml:space="preserve"> PAGEREF _Toc498882179 \h </w:instrText>
        </w:r>
        <w:r w:rsidR="004D245B">
          <w:rPr>
            <w:noProof/>
            <w:webHidden/>
          </w:rPr>
        </w:r>
        <w:r w:rsidR="004D245B">
          <w:rPr>
            <w:noProof/>
            <w:webHidden/>
          </w:rPr>
          <w:fldChar w:fldCharType="separate"/>
        </w:r>
        <w:r w:rsidR="004D245B">
          <w:rPr>
            <w:noProof/>
            <w:webHidden/>
          </w:rPr>
          <w:t>7</w:t>
        </w:r>
        <w:r w:rsidR="004D245B">
          <w:rPr>
            <w:noProof/>
            <w:webHidden/>
          </w:rPr>
          <w:fldChar w:fldCharType="end"/>
        </w:r>
      </w:hyperlink>
    </w:p>
    <w:p w:rsidR="004D245B" w:rsidRDefault="008F0BA4">
      <w:pPr>
        <w:pStyle w:val="36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98882180" w:history="1">
        <w:r w:rsidR="004D245B" w:rsidRPr="005A2B61">
          <w:rPr>
            <w:rStyle w:val="af6"/>
            <w:noProof/>
            <w:lang w:val="ru-RU"/>
          </w:rPr>
          <w:t>2.5.1.</w:t>
        </w:r>
        <w:r w:rsidR="004D245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="004D245B" w:rsidRPr="005A2B61">
          <w:rPr>
            <w:rStyle w:val="af6"/>
            <w:noProof/>
            <w:lang w:val="ru-RU"/>
          </w:rPr>
          <w:t>Скрипты создания пакета и его тела</w:t>
        </w:r>
        <w:r w:rsidR="004D245B">
          <w:rPr>
            <w:noProof/>
            <w:webHidden/>
          </w:rPr>
          <w:tab/>
        </w:r>
        <w:r w:rsidR="004D245B">
          <w:rPr>
            <w:noProof/>
            <w:webHidden/>
          </w:rPr>
          <w:fldChar w:fldCharType="begin"/>
        </w:r>
        <w:r w:rsidR="004D245B">
          <w:rPr>
            <w:noProof/>
            <w:webHidden/>
          </w:rPr>
          <w:instrText xml:space="preserve"> PAGEREF _Toc498882180 \h </w:instrText>
        </w:r>
        <w:r w:rsidR="004D245B">
          <w:rPr>
            <w:noProof/>
            <w:webHidden/>
          </w:rPr>
        </w:r>
        <w:r w:rsidR="004D245B">
          <w:rPr>
            <w:noProof/>
            <w:webHidden/>
          </w:rPr>
          <w:fldChar w:fldCharType="separate"/>
        </w:r>
        <w:r w:rsidR="004D245B">
          <w:rPr>
            <w:noProof/>
            <w:webHidden/>
          </w:rPr>
          <w:t>7</w:t>
        </w:r>
        <w:r w:rsidR="004D245B">
          <w:rPr>
            <w:noProof/>
            <w:webHidden/>
          </w:rPr>
          <w:fldChar w:fldCharType="end"/>
        </w:r>
      </w:hyperlink>
    </w:p>
    <w:p w:rsidR="004D245B" w:rsidRDefault="008F0BA4">
      <w:pPr>
        <w:pStyle w:val="36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 w:eastAsia="ru-RU"/>
        </w:rPr>
      </w:pPr>
      <w:hyperlink w:anchor="_Toc498882181" w:history="1">
        <w:r w:rsidR="004D245B" w:rsidRPr="005A2B61">
          <w:rPr>
            <w:rStyle w:val="af6"/>
            <w:noProof/>
            <w:lang w:val="ru-RU"/>
          </w:rPr>
          <w:t>2.5.2.</w:t>
        </w:r>
        <w:r w:rsidR="004D245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 w:eastAsia="ru-RU"/>
          </w:rPr>
          <w:tab/>
        </w:r>
        <w:r w:rsidR="004D245B" w:rsidRPr="005A2B61">
          <w:rPr>
            <w:rStyle w:val="af6"/>
            <w:noProof/>
            <w:lang w:val="ru-RU"/>
          </w:rPr>
          <w:t>Запуск пакета и проверка его работоспособности</w:t>
        </w:r>
        <w:r w:rsidR="004D245B">
          <w:rPr>
            <w:noProof/>
            <w:webHidden/>
          </w:rPr>
          <w:tab/>
        </w:r>
        <w:r w:rsidR="004D245B">
          <w:rPr>
            <w:noProof/>
            <w:webHidden/>
          </w:rPr>
          <w:fldChar w:fldCharType="begin"/>
        </w:r>
        <w:r w:rsidR="004D245B">
          <w:rPr>
            <w:noProof/>
            <w:webHidden/>
          </w:rPr>
          <w:instrText xml:space="preserve"> PAGEREF _Toc498882181 \h </w:instrText>
        </w:r>
        <w:r w:rsidR="004D245B">
          <w:rPr>
            <w:noProof/>
            <w:webHidden/>
          </w:rPr>
        </w:r>
        <w:r w:rsidR="004D245B">
          <w:rPr>
            <w:noProof/>
            <w:webHidden/>
          </w:rPr>
          <w:fldChar w:fldCharType="separate"/>
        </w:r>
        <w:r w:rsidR="004D245B">
          <w:rPr>
            <w:noProof/>
            <w:webHidden/>
          </w:rPr>
          <w:t>8</w:t>
        </w:r>
        <w:r w:rsidR="004D245B">
          <w:rPr>
            <w:noProof/>
            <w:webHidden/>
          </w:rPr>
          <w:fldChar w:fldCharType="end"/>
        </w:r>
      </w:hyperlink>
    </w:p>
    <w:p w:rsidR="004D245B" w:rsidRDefault="008F0BA4">
      <w:pPr>
        <w:pStyle w:val="27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882182" w:history="1">
        <w:r w:rsidR="004D245B" w:rsidRPr="005A2B61">
          <w:rPr>
            <w:rStyle w:val="af6"/>
            <w:noProof/>
          </w:rPr>
          <w:t>2.6.</w:t>
        </w:r>
        <w:r w:rsidR="004D245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4D245B" w:rsidRPr="005A2B61">
          <w:rPr>
            <w:rStyle w:val="af6"/>
            <w:noProof/>
          </w:rPr>
          <w:t>3NF</w:t>
        </w:r>
        <w:r w:rsidR="004D245B">
          <w:rPr>
            <w:noProof/>
            <w:webHidden/>
          </w:rPr>
          <w:tab/>
        </w:r>
        <w:r w:rsidR="004D245B">
          <w:rPr>
            <w:noProof/>
            <w:webHidden/>
          </w:rPr>
          <w:fldChar w:fldCharType="begin"/>
        </w:r>
        <w:r w:rsidR="004D245B">
          <w:rPr>
            <w:noProof/>
            <w:webHidden/>
          </w:rPr>
          <w:instrText xml:space="preserve"> PAGEREF _Toc498882182 \h </w:instrText>
        </w:r>
        <w:r w:rsidR="004D245B">
          <w:rPr>
            <w:noProof/>
            <w:webHidden/>
          </w:rPr>
        </w:r>
        <w:r w:rsidR="004D245B">
          <w:rPr>
            <w:noProof/>
            <w:webHidden/>
          </w:rPr>
          <w:fldChar w:fldCharType="separate"/>
        </w:r>
        <w:r w:rsidR="004D245B">
          <w:rPr>
            <w:noProof/>
            <w:webHidden/>
          </w:rPr>
          <w:t>9</w:t>
        </w:r>
        <w:r w:rsidR="004D245B">
          <w:rPr>
            <w:noProof/>
            <w:webHidden/>
          </w:rPr>
          <w:fldChar w:fldCharType="end"/>
        </w:r>
      </w:hyperlink>
    </w:p>
    <w:p w:rsidR="004D245B" w:rsidRDefault="008F0BA4">
      <w:pPr>
        <w:pStyle w:val="27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882183" w:history="1">
        <w:r w:rsidR="004D245B" w:rsidRPr="005A2B61">
          <w:rPr>
            <w:rStyle w:val="af6"/>
            <w:noProof/>
            <w:lang w:val="ru-RU"/>
          </w:rPr>
          <w:t>2.7.</w:t>
        </w:r>
        <w:r w:rsidR="004D245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4D245B" w:rsidRPr="005A2B61">
          <w:rPr>
            <w:rStyle w:val="af6"/>
            <w:noProof/>
            <w:lang w:val="ru-RU"/>
          </w:rPr>
          <w:t>Конечная модель</w:t>
        </w:r>
        <w:r w:rsidR="004D245B">
          <w:rPr>
            <w:noProof/>
            <w:webHidden/>
          </w:rPr>
          <w:tab/>
        </w:r>
        <w:r w:rsidR="004D245B">
          <w:rPr>
            <w:noProof/>
            <w:webHidden/>
          </w:rPr>
          <w:fldChar w:fldCharType="begin"/>
        </w:r>
        <w:r w:rsidR="004D245B">
          <w:rPr>
            <w:noProof/>
            <w:webHidden/>
          </w:rPr>
          <w:instrText xml:space="preserve"> PAGEREF _Toc498882183 \h </w:instrText>
        </w:r>
        <w:r w:rsidR="004D245B">
          <w:rPr>
            <w:noProof/>
            <w:webHidden/>
          </w:rPr>
        </w:r>
        <w:r w:rsidR="004D245B">
          <w:rPr>
            <w:noProof/>
            <w:webHidden/>
          </w:rPr>
          <w:fldChar w:fldCharType="separate"/>
        </w:r>
        <w:r w:rsidR="004D245B">
          <w:rPr>
            <w:noProof/>
            <w:webHidden/>
          </w:rPr>
          <w:t>11</w:t>
        </w:r>
        <w:r w:rsidR="004D245B">
          <w:rPr>
            <w:noProof/>
            <w:webHidden/>
          </w:rPr>
          <w:fldChar w:fldCharType="end"/>
        </w:r>
      </w:hyperlink>
    </w:p>
    <w:p w:rsidR="004D245B" w:rsidRDefault="008F0BA4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882184" w:history="1">
        <w:r w:rsidR="004D245B" w:rsidRPr="005A2B61">
          <w:rPr>
            <w:rStyle w:val="af6"/>
            <w:noProof/>
          </w:rPr>
          <w:t>3.</w:t>
        </w:r>
        <w:r w:rsidR="004D245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4D245B" w:rsidRPr="005A2B61">
          <w:rPr>
            <w:rStyle w:val="af6"/>
            <w:noProof/>
          </w:rPr>
          <w:t>SQL*Plus</w:t>
        </w:r>
        <w:r w:rsidR="004D245B">
          <w:rPr>
            <w:noProof/>
            <w:webHidden/>
          </w:rPr>
          <w:tab/>
        </w:r>
        <w:r w:rsidR="004D245B">
          <w:rPr>
            <w:noProof/>
            <w:webHidden/>
          </w:rPr>
          <w:fldChar w:fldCharType="begin"/>
        </w:r>
        <w:r w:rsidR="004D245B">
          <w:rPr>
            <w:noProof/>
            <w:webHidden/>
          </w:rPr>
          <w:instrText xml:space="preserve"> PAGEREF _Toc498882184 \h </w:instrText>
        </w:r>
        <w:r w:rsidR="004D245B">
          <w:rPr>
            <w:noProof/>
            <w:webHidden/>
          </w:rPr>
        </w:r>
        <w:r w:rsidR="004D245B">
          <w:rPr>
            <w:noProof/>
            <w:webHidden/>
          </w:rPr>
          <w:fldChar w:fldCharType="separate"/>
        </w:r>
        <w:r w:rsidR="004D245B">
          <w:rPr>
            <w:noProof/>
            <w:webHidden/>
          </w:rPr>
          <w:t>11</w:t>
        </w:r>
        <w:r w:rsidR="004D245B">
          <w:rPr>
            <w:noProof/>
            <w:webHidden/>
          </w:rPr>
          <w:fldChar w:fldCharType="end"/>
        </w:r>
      </w:hyperlink>
    </w:p>
    <w:p w:rsidR="00222DC3" w:rsidRPr="00114D08" w:rsidRDefault="00210F8A" w:rsidP="005C0966">
      <w:pPr>
        <w:ind w:hanging="720"/>
      </w:pPr>
      <w:r>
        <w:fldChar w:fldCharType="end"/>
      </w:r>
    </w:p>
    <w:p w:rsidR="00222DC3" w:rsidRPr="00114D08" w:rsidRDefault="00222DC3" w:rsidP="00222DC3"/>
    <w:p w:rsidR="009042B4" w:rsidRPr="0020004D" w:rsidRDefault="00222DC3" w:rsidP="009042B4">
      <w:pPr>
        <w:pStyle w:val="1"/>
      </w:pPr>
      <w:r w:rsidRPr="00114D08">
        <w:br w:type="page"/>
      </w:r>
      <w:bookmarkStart w:id="4" w:name="_Toc321083408"/>
      <w:bookmarkStart w:id="5" w:name="_Toc381091809"/>
      <w:bookmarkStart w:id="6" w:name="_Toc498882167"/>
      <w:bookmarkEnd w:id="0"/>
      <w:bookmarkEnd w:id="1"/>
      <w:bookmarkEnd w:id="2"/>
      <w:bookmarkEnd w:id="3"/>
      <w:r w:rsidR="009042B4">
        <w:lastRenderedPageBreak/>
        <w:t>CREATE Storage Objects</w:t>
      </w:r>
      <w:bookmarkEnd w:id="4"/>
      <w:bookmarkEnd w:id="5"/>
      <w:bookmarkEnd w:id="6"/>
    </w:p>
    <w:p w:rsidR="009042B4" w:rsidRDefault="009042B4" w:rsidP="009042B4">
      <w:pPr>
        <w:pStyle w:val="1"/>
      </w:pPr>
      <w:bookmarkStart w:id="7" w:name="_Toc321083409"/>
      <w:bookmarkStart w:id="8" w:name="_Toc381091810"/>
      <w:bookmarkStart w:id="9" w:name="_Toc498882168"/>
      <w:r>
        <w:t>Generate Test Data in Storage Layers</w:t>
      </w:r>
      <w:bookmarkEnd w:id="7"/>
      <w:bookmarkEnd w:id="8"/>
      <w:bookmarkEnd w:id="9"/>
    </w:p>
    <w:p w:rsidR="008E7D87" w:rsidRDefault="008E7D87" w:rsidP="008E7D87">
      <w:pPr>
        <w:pStyle w:val="21"/>
        <w:rPr>
          <w:lang w:val="ru-RU"/>
        </w:rPr>
      </w:pPr>
      <w:bookmarkStart w:id="10" w:name="_Toc498882169"/>
      <w:r>
        <w:rPr>
          <w:lang w:val="ru-RU"/>
        </w:rPr>
        <w:t>Анализ данных</w:t>
      </w:r>
      <w:bookmarkEnd w:id="10"/>
    </w:p>
    <w:p w:rsidR="008E7D87" w:rsidRPr="00DD5853" w:rsidRDefault="008E7D87" w:rsidP="008E7D87">
      <w:pPr>
        <w:pStyle w:val="a3"/>
        <w:ind w:firstLine="720"/>
        <w:rPr>
          <w:lang w:val="ru-RU"/>
        </w:rPr>
      </w:pPr>
      <w:r>
        <w:rPr>
          <w:lang w:val="ru-RU"/>
        </w:rPr>
        <w:t xml:space="preserve">Перед началом обработки данных и их загрузки в хранилище, нужно понять какие данные у нас есть сейчас и что они собой представляют. Для этого я посмотрела содержимое 3 прикрепленных к заданию файлов и провела анализ. Анализ проводился на примере страны </w:t>
      </w:r>
      <w:r>
        <w:t>Belarus</w:t>
      </w:r>
    </w:p>
    <w:p w:rsidR="008E7D87" w:rsidRPr="00DD5853" w:rsidRDefault="008E7D87" w:rsidP="008E7D87">
      <w:pPr>
        <w:pStyle w:val="a3"/>
        <w:ind w:firstLine="720"/>
        <w:rPr>
          <w:lang w:val="ru-RU"/>
        </w:rPr>
      </w:pPr>
      <w:r>
        <w:rPr>
          <w:lang w:val="ru-RU"/>
        </w:rPr>
        <w:t xml:space="preserve"> Содержимое файла </w:t>
      </w:r>
      <w:proofErr w:type="spellStart"/>
      <w:r>
        <w:t>iso</w:t>
      </w:r>
      <w:proofErr w:type="spellEnd"/>
      <w:r w:rsidRPr="008E7D87">
        <w:rPr>
          <w:lang w:val="ru-RU"/>
        </w:rPr>
        <w:t>_3166.</w:t>
      </w:r>
      <w:r>
        <w:t>tab</w:t>
      </w:r>
      <w:r w:rsidRPr="008E7D87">
        <w:rPr>
          <w:lang w:val="ru-RU"/>
        </w:rPr>
        <w:t xml:space="preserve"> </w:t>
      </w:r>
      <w:r>
        <w:rPr>
          <w:lang w:val="ru-RU"/>
        </w:rPr>
        <w:t xml:space="preserve">включает в себя информацию о странах, код страны в </w:t>
      </w:r>
      <w:r>
        <w:t>ISO</w:t>
      </w:r>
      <w:r w:rsidRPr="008E7D87">
        <w:rPr>
          <w:lang w:val="ru-RU"/>
        </w:rPr>
        <w:t xml:space="preserve"> </w:t>
      </w:r>
      <w:r>
        <w:rPr>
          <w:lang w:val="ru-RU"/>
        </w:rPr>
        <w:t xml:space="preserve">формате, а также числовое поле, которое показывает уникальность страны (предположительно своеобразны </w:t>
      </w:r>
      <w:r>
        <w:t>id</w:t>
      </w:r>
      <w:r w:rsidRPr="008E7D87">
        <w:rPr>
          <w:lang w:val="ru-RU"/>
        </w:rPr>
        <w:t>)</w:t>
      </w:r>
      <w:r>
        <w:rPr>
          <w:lang w:val="ru-RU"/>
        </w:rPr>
        <w:t>.</w:t>
      </w:r>
    </w:p>
    <w:p w:rsidR="008E7D87" w:rsidRDefault="008E7D87" w:rsidP="008E7D87">
      <w:pPr>
        <w:pStyle w:val="a3"/>
        <w:ind w:firstLine="720"/>
        <w:jc w:val="center"/>
      </w:pPr>
      <w:r>
        <w:rPr>
          <w:noProof/>
          <w:lang w:val="ru-RU" w:eastAsia="ru-RU"/>
        </w:rPr>
        <w:drawing>
          <wp:inline distT="0" distB="0" distL="0" distR="0" wp14:anchorId="130087F6" wp14:editId="607B1571">
            <wp:extent cx="3695700" cy="38938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89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87" w:rsidRDefault="008E7D87" w:rsidP="008E7D87">
      <w:pPr>
        <w:pStyle w:val="a3"/>
        <w:ind w:firstLine="720"/>
        <w:jc w:val="center"/>
        <w:rPr>
          <w:lang w:val="ru-RU"/>
        </w:rPr>
      </w:pPr>
      <w:r>
        <w:rPr>
          <w:lang w:val="ru-RU"/>
        </w:rPr>
        <w:t xml:space="preserve">Рисунок 1 – Содержимое файла </w:t>
      </w:r>
      <w:proofErr w:type="spellStart"/>
      <w:r>
        <w:t>iso</w:t>
      </w:r>
      <w:proofErr w:type="spellEnd"/>
      <w:r w:rsidRPr="008E7D87">
        <w:rPr>
          <w:lang w:val="ru-RU"/>
        </w:rPr>
        <w:t>_3166.</w:t>
      </w:r>
      <w:r>
        <w:t>tab</w:t>
      </w:r>
    </w:p>
    <w:p w:rsidR="008E7D87" w:rsidRDefault="008E7D87" w:rsidP="008E7D87">
      <w:pPr>
        <w:pStyle w:val="a3"/>
        <w:ind w:firstLine="720"/>
        <w:rPr>
          <w:lang w:val="ru-RU"/>
        </w:rPr>
      </w:pPr>
      <w:r>
        <w:rPr>
          <w:lang w:val="ru-RU"/>
        </w:rPr>
        <w:t>Содержимое</w:t>
      </w:r>
      <w:r w:rsidRPr="008E7D87">
        <w:rPr>
          <w:lang w:val="ru-RU"/>
        </w:rPr>
        <w:t xml:space="preserve"> </w:t>
      </w:r>
      <w:r>
        <w:rPr>
          <w:lang w:val="ru-RU"/>
        </w:rPr>
        <w:t>файла</w:t>
      </w:r>
      <w:r w:rsidRPr="008E7D87">
        <w:rPr>
          <w:lang w:val="ru-RU"/>
        </w:rPr>
        <w:t xml:space="preserve"> </w:t>
      </w:r>
      <w:proofErr w:type="spellStart"/>
      <w:r w:rsidRPr="008E7D87">
        <w:t>iso</w:t>
      </w:r>
      <w:proofErr w:type="spellEnd"/>
      <w:r w:rsidRPr="008E7D87">
        <w:rPr>
          <w:lang w:val="ru-RU"/>
        </w:rPr>
        <w:t>_3166_</w:t>
      </w:r>
      <w:r w:rsidRPr="008E7D87">
        <w:t>geo</w:t>
      </w:r>
      <w:r w:rsidRPr="008E7D87">
        <w:rPr>
          <w:lang w:val="ru-RU"/>
        </w:rPr>
        <w:t>_</w:t>
      </w:r>
      <w:r w:rsidRPr="008E7D87">
        <w:t>un</w:t>
      </w:r>
      <w:r w:rsidRPr="008E7D87">
        <w:rPr>
          <w:lang w:val="ru-RU"/>
        </w:rPr>
        <w:t>_</w:t>
      </w:r>
      <w:proofErr w:type="spellStart"/>
      <w:r w:rsidRPr="008E7D87">
        <w:t>contries</w:t>
      </w:r>
      <w:proofErr w:type="spellEnd"/>
      <w:r w:rsidRPr="008E7D87">
        <w:rPr>
          <w:lang w:val="ru-RU"/>
        </w:rPr>
        <w:t>.</w:t>
      </w:r>
      <w:r>
        <w:t>tab</w:t>
      </w:r>
      <w:r w:rsidRPr="008E7D87">
        <w:rPr>
          <w:lang w:val="ru-RU"/>
        </w:rPr>
        <w:t xml:space="preserve"> </w:t>
      </w:r>
      <w:r>
        <w:rPr>
          <w:lang w:val="ru-RU"/>
        </w:rPr>
        <w:t xml:space="preserve">включает в себя </w:t>
      </w:r>
      <w:r w:rsidR="00805B97">
        <w:rPr>
          <w:lang w:val="ru-RU"/>
        </w:rPr>
        <w:t>информацию о стране (</w:t>
      </w:r>
      <w:r>
        <w:t>id</w:t>
      </w:r>
      <w:r w:rsidRPr="008E7D87">
        <w:rPr>
          <w:lang w:val="ru-RU"/>
        </w:rPr>
        <w:t xml:space="preserve"> </w:t>
      </w:r>
      <w:r w:rsidR="00805B97">
        <w:rPr>
          <w:lang w:val="ru-RU"/>
        </w:rPr>
        <w:t xml:space="preserve">страны и </w:t>
      </w:r>
      <w:r>
        <w:rPr>
          <w:lang w:val="ru-RU"/>
        </w:rPr>
        <w:t xml:space="preserve"> ее название</w:t>
      </w:r>
      <w:r w:rsidR="00805B97">
        <w:rPr>
          <w:lang w:val="ru-RU"/>
        </w:rPr>
        <w:t xml:space="preserve">) </w:t>
      </w:r>
      <w:r>
        <w:rPr>
          <w:lang w:val="ru-RU"/>
        </w:rPr>
        <w:t xml:space="preserve"> и </w:t>
      </w:r>
      <w:r w:rsidR="00805B97">
        <w:rPr>
          <w:lang w:val="ru-RU"/>
        </w:rPr>
        <w:t xml:space="preserve"> информацию о </w:t>
      </w:r>
      <w:r>
        <w:rPr>
          <w:lang w:val="ru-RU"/>
        </w:rPr>
        <w:t>регион</w:t>
      </w:r>
      <w:r w:rsidR="00805B97">
        <w:rPr>
          <w:lang w:val="ru-RU"/>
        </w:rPr>
        <w:t>е</w:t>
      </w:r>
      <w:r>
        <w:rPr>
          <w:lang w:val="ru-RU"/>
        </w:rPr>
        <w:t>, к которому она относится</w:t>
      </w:r>
      <w:r w:rsidR="00805B97">
        <w:rPr>
          <w:lang w:val="ru-RU"/>
        </w:rPr>
        <w:t xml:space="preserve"> (</w:t>
      </w:r>
      <w:r w:rsidR="00805B97">
        <w:t>id</w:t>
      </w:r>
      <w:r w:rsidR="00805B97" w:rsidRPr="00805B97">
        <w:rPr>
          <w:lang w:val="ru-RU"/>
        </w:rPr>
        <w:t xml:space="preserve"> </w:t>
      </w:r>
      <w:r w:rsidR="00805B97">
        <w:rPr>
          <w:lang w:val="ru-RU"/>
        </w:rPr>
        <w:t>региона и название региона)</w:t>
      </w:r>
      <w:r>
        <w:rPr>
          <w:lang w:val="ru-RU"/>
        </w:rPr>
        <w:t xml:space="preserve">. </w:t>
      </w:r>
    </w:p>
    <w:p w:rsidR="008E7D87" w:rsidRDefault="008E7D87" w:rsidP="008E7D87">
      <w:pPr>
        <w:pStyle w:val="a3"/>
        <w:ind w:firstLine="72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314D9AB" wp14:editId="34928698">
            <wp:extent cx="4895850" cy="1533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87" w:rsidRDefault="008E7D87" w:rsidP="008E7D87">
      <w:pPr>
        <w:pStyle w:val="a3"/>
        <w:ind w:firstLine="720"/>
        <w:jc w:val="center"/>
        <w:rPr>
          <w:lang w:val="ru-RU"/>
        </w:rPr>
      </w:pPr>
      <w:r>
        <w:rPr>
          <w:lang w:val="ru-RU"/>
        </w:rPr>
        <w:t xml:space="preserve"> Рисунок 2 – Содержимое файла </w:t>
      </w:r>
      <w:proofErr w:type="spellStart"/>
      <w:r w:rsidRPr="008E7D87">
        <w:t>iso</w:t>
      </w:r>
      <w:proofErr w:type="spellEnd"/>
      <w:r w:rsidRPr="008E7D87">
        <w:rPr>
          <w:lang w:val="ru-RU"/>
        </w:rPr>
        <w:t>_3166_</w:t>
      </w:r>
      <w:r w:rsidRPr="008E7D87">
        <w:t>geo</w:t>
      </w:r>
      <w:r w:rsidRPr="008E7D87">
        <w:rPr>
          <w:lang w:val="ru-RU"/>
        </w:rPr>
        <w:t>_</w:t>
      </w:r>
      <w:r w:rsidRPr="008E7D87">
        <w:t>un</w:t>
      </w:r>
      <w:r w:rsidRPr="008E7D87">
        <w:rPr>
          <w:lang w:val="ru-RU"/>
        </w:rPr>
        <w:t>_</w:t>
      </w:r>
      <w:proofErr w:type="spellStart"/>
      <w:r w:rsidRPr="008E7D87">
        <w:t>contries</w:t>
      </w:r>
      <w:proofErr w:type="spellEnd"/>
      <w:r w:rsidRPr="008E7D87">
        <w:rPr>
          <w:lang w:val="ru-RU"/>
        </w:rPr>
        <w:t>.</w:t>
      </w:r>
      <w:r>
        <w:t>tab</w:t>
      </w:r>
    </w:p>
    <w:p w:rsidR="008E7D87" w:rsidRDefault="008E7D87" w:rsidP="008E7D87">
      <w:pPr>
        <w:pStyle w:val="a3"/>
        <w:ind w:firstLine="720"/>
        <w:jc w:val="center"/>
        <w:rPr>
          <w:lang w:val="ru-RU"/>
        </w:rPr>
      </w:pPr>
    </w:p>
    <w:p w:rsidR="00805B97" w:rsidRDefault="008E7D87" w:rsidP="008E7D87">
      <w:pPr>
        <w:pStyle w:val="a3"/>
        <w:ind w:firstLine="720"/>
        <w:rPr>
          <w:lang w:val="ru-RU"/>
        </w:rPr>
      </w:pPr>
      <w:r>
        <w:rPr>
          <w:lang w:val="ru-RU"/>
        </w:rPr>
        <w:lastRenderedPageBreak/>
        <w:t xml:space="preserve">Содержимое файла </w:t>
      </w:r>
      <w:r w:rsidRPr="008E7D87">
        <w:rPr>
          <w:lang w:val="ru-RU"/>
        </w:rPr>
        <w:t>iso_3166_geo_un</w:t>
      </w:r>
      <w:r>
        <w:rPr>
          <w:lang w:val="ru-RU"/>
        </w:rPr>
        <w:t>.</w:t>
      </w:r>
      <w:r>
        <w:t>tab</w:t>
      </w:r>
      <w:r w:rsidRPr="008E7D87">
        <w:rPr>
          <w:lang w:val="ru-RU"/>
        </w:rPr>
        <w:t xml:space="preserve"> </w:t>
      </w:r>
      <w:r>
        <w:rPr>
          <w:lang w:val="ru-RU"/>
        </w:rPr>
        <w:t xml:space="preserve">включает в себя </w:t>
      </w:r>
      <w:r w:rsidR="00805B97">
        <w:rPr>
          <w:lang w:val="ru-RU"/>
        </w:rPr>
        <w:t>информацию о название вселенной (</w:t>
      </w:r>
      <w:r w:rsidR="00805B97">
        <w:t>world</w:t>
      </w:r>
      <w:r w:rsidR="00805B97" w:rsidRPr="00805B97">
        <w:rPr>
          <w:lang w:val="ru-RU"/>
        </w:rPr>
        <w:t xml:space="preserve">), </w:t>
      </w:r>
      <w:r w:rsidR="00805B97">
        <w:rPr>
          <w:lang w:val="ru-RU"/>
        </w:rPr>
        <w:t xml:space="preserve">названий континентов </w:t>
      </w:r>
      <w:r w:rsidR="00805B97" w:rsidRPr="00805B97">
        <w:rPr>
          <w:lang w:val="ru-RU"/>
        </w:rPr>
        <w:t>(</w:t>
      </w:r>
      <w:r w:rsidR="00805B97">
        <w:t>Europe</w:t>
      </w:r>
      <w:r w:rsidR="00805B97" w:rsidRPr="00805B97">
        <w:rPr>
          <w:lang w:val="ru-RU"/>
        </w:rPr>
        <w:t xml:space="preserve">, </w:t>
      </w:r>
      <w:r w:rsidR="00805B97">
        <w:t>Continents</w:t>
      </w:r>
      <w:r w:rsidR="00805B97" w:rsidRPr="00805B97">
        <w:rPr>
          <w:lang w:val="ru-RU"/>
        </w:rPr>
        <w:t xml:space="preserve">), </w:t>
      </w:r>
      <w:r w:rsidR="00805B97">
        <w:rPr>
          <w:lang w:val="ru-RU"/>
        </w:rPr>
        <w:t xml:space="preserve">и названий регионов </w:t>
      </w:r>
      <w:r w:rsidR="00805B97" w:rsidRPr="00805B97">
        <w:rPr>
          <w:lang w:val="ru-RU"/>
        </w:rPr>
        <w:t>(</w:t>
      </w:r>
      <w:proofErr w:type="spellStart"/>
      <w:r w:rsidR="00805B97" w:rsidRPr="00805B97">
        <w:rPr>
          <w:lang w:val="ru-RU"/>
        </w:rPr>
        <w:t>Eastern</w:t>
      </w:r>
      <w:proofErr w:type="spellEnd"/>
      <w:r w:rsidR="00805B97" w:rsidRPr="00805B97">
        <w:rPr>
          <w:lang w:val="ru-RU"/>
        </w:rPr>
        <w:t xml:space="preserve"> </w:t>
      </w:r>
      <w:proofErr w:type="spellStart"/>
      <w:r w:rsidR="00805B97" w:rsidRPr="00805B97">
        <w:rPr>
          <w:lang w:val="ru-RU"/>
        </w:rPr>
        <w:t>Europe;Regions</w:t>
      </w:r>
      <w:proofErr w:type="spellEnd"/>
      <w:r w:rsidR="00805B97" w:rsidRPr="00805B97">
        <w:rPr>
          <w:lang w:val="ru-RU"/>
        </w:rPr>
        <w:t xml:space="preserve">). </w:t>
      </w:r>
    </w:p>
    <w:p w:rsidR="00805B97" w:rsidRDefault="00805B97" w:rsidP="00805B97">
      <w:pPr>
        <w:pStyle w:val="a3"/>
        <w:ind w:firstLine="72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5C859C3" wp14:editId="52288D71">
            <wp:extent cx="3182587" cy="40017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4158" cy="400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B97" w:rsidRDefault="00805B97" w:rsidP="00805B97">
      <w:pPr>
        <w:pStyle w:val="a3"/>
        <w:ind w:firstLine="720"/>
        <w:jc w:val="center"/>
        <w:rPr>
          <w:lang w:val="ru-RU"/>
        </w:rPr>
      </w:pPr>
      <w:r>
        <w:rPr>
          <w:lang w:val="ru-RU"/>
        </w:rPr>
        <w:t xml:space="preserve">Рисунок 3 – Содержимое файла </w:t>
      </w:r>
      <w:r w:rsidRPr="008E7D87">
        <w:rPr>
          <w:lang w:val="ru-RU"/>
        </w:rPr>
        <w:t>iso_3166_geo_un</w:t>
      </w:r>
      <w:r>
        <w:rPr>
          <w:lang w:val="ru-RU"/>
        </w:rPr>
        <w:t>.</w:t>
      </w:r>
      <w:r>
        <w:t>tab</w:t>
      </w:r>
    </w:p>
    <w:p w:rsidR="008E7D87" w:rsidRDefault="00805B97" w:rsidP="008E7D87">
      <w:pPr>
        <w:pStyle w:val="a3"/>
        <w:ind w:firstLine="720"/>
        <w:rPr>
          <w:lang w:val="ru-RU"/>
        </w:rPr>
      </w:pPr>
      <w:r>
        <w:rPr>
          <w:lang w:val="ru-RU"/>
        </w:rPr>
        <w:t>Т</w:t>
      </w:r>
      <w:r w:rsidRPr="00805B97">
        <w:rPr>
          <w:lang w:val="ru-RU"/>
        </w:rPr>
        <w:t>.</w:t>
      </w:r>
      <w:r>
        <w:rPr>
          <w:lang w:val="ru-RU"/>
        </w:rPr>
        <w:t>е</w:t>
      </w:r>
      <w:r w:rsidRPr="00805B97">
        <w:rPr>
          <w:lang w:val="ru-RU"/>
        </w:rPr>
        <w:t xml:space="preserve">. </w:t>
      </w:r>
      <w:r>
        <w:rPr>
          <w:lang w:val="ru-RU"/>
        </w:rPr>
        <w:t>данный</w:t>
      </w:r>
      <w:r w:rsidRPr="00805B97">
        <w:rPr>
          <w:lang w:val="ru-RU"/>
        </w:rPr>
        <w:t xml:space="preserve"> </w:t>
      </w:r>
      <w:r>
        <w:rPr>
          <w:lang w:val="ru-RU"/>
        </w:rPr>
        <w:t>файл</w:t>
      </w:r>
      <w:r w:rsidRPr="00805B97">
        <w:rPr>
          <w:lang w:val="ru-RU"/>
        </w:rPr>
        <w:t xml:space="preserve"> </w:t>
      </w:r>
      <w:r>
        <w:rPr>
          <w:lang w:val="ru-RU"/>
        </w:rPr>
        <w:t>построил</w:t>
      </w:r>
      <w:r w:rsidRPr="00805B97">
        <w:rPr>
          <w:lang w:val="ru-RU"/>
        </w:rPr>
        <w:t xml:space="preserve"> </w:t>
      </w:r>
      <w:r>
        <w:rPr>
          <w:lang w:val="ru-RU"/>
        </w:rPr>
        <w:t>картинку</w:t>
      </w:r>
      <w:r w:rsidRPr="00805B97">
        <w:rPr>
          <w:lang w:val="ru-RU"/>
        </w:rPr>
        <w:t xml:space="preserve"> </w:t>
      </w:r>
      <w:r>
        <w:rPr>
          <w:lang w:val="ru-RU"/>
        </w:rPr>
        <w:t>об</w:t>
      </w:r>
      <w:r w:rsidRPr="00805B97">
        <w:rPr>
          <w:lang w:val="ru-RU"/>
        </w:rPr>
        <w:t xml:space="preserve"> </w:t>
      </w:r>
      <w:r>
        <w:rPr>
          <w:lang w:val="ru-RU"/>
        </w:rPr>
        <w:t>иерархии</w:t>
      </w:r>
      <w:r w:rsidRPr="00805B97">
        <w:rPr>
          <w:lang w:val="ru-RU"/>
        </w:rPr>
        <w:t xml:space="preserve">, </w:t>
      </w:r>
      <w:r>
        <w:rPr>
          <w:lang w:val="ru-RU"/>
        </w:rPr>
        <w:t>которая</w:t>
      </w:r>
      <w:r w:rsidRPr="00805B97">
        <w:rPr>
          <w:lang w:val="ru-RU"/>
        </w:rPr>
        <w:t xml:space="preserve"> </w:t>
      </w:r>
      <w:r>
        <w:rPr>
          <w:lang w:val="ru-RU"/>
        </w:rPr>
        <w:t>представлена</w:t>
      </w:r>
      <w:r w:rsidRPr="00805B97">
        <w:rPr>
          <w:lang w:val="ru-RU"/>
        </w:rPr>
        <w:t xml:space="preserve"> </w:t>
      </w:r>
      <w:r>
        <w:rPr>
          <w:lang w:val="ru-RU"/>
        </w:rPr>
        <w:t>в</w:t>
      </w:r>
      <w:r w:rsidRPr="00805B97">
        <w:rPr>
          <w:lang w:val="ru-RU"/>
        </w:rPr>
        <w:t xml:space="preserve"> </w:t>
      </w:r>
      <w:r>
        <w:rPr>
          <w:lang w:val="ru-RU"/>
        </w:rPr>
        <w:t>данных</w:t>
      </w:r>
      <w:r w:rsidRPr="00805B97">
        <w:rPr>
          <w:lang w:val="ru-RU"/>
        </w:rPr>
        <w:t xml:space="preserve"> </w:t>
      </w:r>
      <w:r>
        <w:rPr>
          <w:lang w:val="ru-RU"/>
        </w:rPr>
        <w:t>трех</w:t>
      </w:r>
      <w:r w:rsidRPr="00805B97">
        <w:rPr>
          <w:lang w:val="ru-RU"/>
        </w:rPr>
        <w:t xml:space="preserve"> </w:t>
      </w:r>
      <w:r>
        <w:rPr>
          <w:lang w:val="ru-RU"/>
        </w:rPr>
        <w:t>файлах</w:t>
      </w:r>
      <w:r w:rsidRPr="00805B97">
        <w:rPr>
          <w:lang w:val="ru-RU"/>
        </w:rPr>
        <w:t xml:space="preserve">. </w:t>
      </w:r>
      <w:r>
        <w:rPr>
          <w:lang w:val="ru-RU"/>
        </w:rPr>
        <w:t>Иерархия выглядит следующим образом</w:t>
      </w:r>
      <w:proofErr w:type="gramStart"/>
      <w:r>
        <w:rPr>
          <w:lang w:val="ru-RU"/>
        </w:rPr>
        <w:t xml:space="preserve"> :</w:t>
      </w:r>
      <w:proofErr w:type="gramEnd"/>
    </w:p>
    <w:p w:rsidR="00805B97" w:rsidRDefault="00805B97" w:rsidP="00805B97">
      <w:pPr>
        <w:pStyle w:val="a3"/>
        <w:ind w:firstLine="720"/>
        <w:jc w:val="center"/>
        <w:rPr>
          <w:sz w:val="22"/>
          <w:szCs w:val="22"/>
        </w:rPr>
      </w:pPr>
      <w:r w:rsidRPr="00805B97">
        <w:rPr>
          <w:sz w:val="22"/>
          <w:szCs w:val="22"/>
        </w:rPr>
        <w:t>World-&gt;Continents-&gt;Regions-Countries</w:t>
      </w:r>
    </w:p>
    <w:p w:rsidR="00805B97" w:rsidRDefault="00805B97" w:rsidP="00805B97">
      <w:pPr>
        <w:pStyle w:val="21"/>
        <w:rPr>
          <w:lang w:val="ru-RU"/>
        </w:rPr>
      </w:pPr>
      <w:bookmarkStart w:id="11" w:name="_Toc498882170"/>
      <w:r>
        <w:rPr>
          <w:lang w:val="ru-RU"/>
        </w:rPr>
        <w:t xml:space="preserve">Создание пользователей и выделений </w:t>
      </w:r>
      <w:r>
        <w:t>grant</w:t>
      </w:r>
      <w:r w:rsidRPr="00805B97">
        <w:rPr>
          <w:lang w:val="ru-RU"/>
        </w:rPr>
        <w:t xml:space="preserve"> </w:t>
      </w:r>
      <w:r>
        <w:rPr>
          <w:lang w:val="ru-RU"/>
        </w:rPr>
        <w:t>на пользование таблицами</w:t>
      </w:r>
      <w:r w:rsidR="0070343B" w:rsidRPr="0070343B">
        <w:rPr>
          <w:lang w:val="ru-RU"/>
        </w:rPr>
        <w:t xml:space="preserve">, </w:t>
      </w:r>
      <w:r w:rsidR="0070343B">
        <w:rPr>
          <w:lang w:val="ru-RU"/>
        </w:rPr>
        <w:t>создание директории</w:t>
      </w:r>
      <w:bookmarkEnd w:id="11"/>
      <w:r w:rsidR="0070343B">
        <w:rPr>
          <w:lang w:val="ru-RU"/>
        </w:rPr>
        <w:t xml:space="preserve"> </w:t>
      </w:r>
    </w:p>
    <w:p w:rsidR="00805B97" w:rsidRDefault="00805B97" w:rsidP="00EB2454">
      <w:pPr>
        <w:pStyle w:val="a3"/>
        <w:ind w:firstLine="720"/>
        <w:rPr>
          <w:lang w:val="ru-RU"/>
        </w:rPr>
      </w:pPr>
      <w:r>
        <w:rPr>
          <w:lang w:val="ru-RU"/>
        </w:rPr>
        <w:t>Следующим шагом я создала 4 пользователя и выделила им некоторые гранты.</w:t>
      </w:r>
    </w:p>
    <w:p w:rsidR="00100E58" w:rsidRDefault="00100E58" w:rsidP="00100E58">
      <w:pPr>
        <w:pStyle w:val="30"/>
      </w:pPr>
      <w:bookmarkStart w:id="12" w:name="_Toc498882171"/>
      <w:r>
        <w:rPr>
          <w:lang w:val="ru-RU"/>
        </w:rPr>
        <w:t xml:space="preserve">Пользователь </w:t>
      </w:r>
      <w:proofErr w:type="spellStart"/>
      <w:r>
        <w:t>sa_src</w:t>
      </w:r>
      <w:proofErr w:type="spellEnd"/>
      <w:r>
        <w:t>:</w:t>
      </w:r>
      <w:bookmarkEnd w:id="12"/>
    </w:p>
    <w:p w:rsidR="00100E58" w:rsidRDefault="00100E58" w:rsidP="00E22431">
      <w:pPr>
        <w:pStyle w:val="CodeText"/>
      </w:pPr>
      <w:r>
        <w:t>CREATE USER sa_src IDENTIFIED BY "123" DEFAULT TABLESPACE tbs_pdb_test;</w:t>
      </w:r>
    </w:p>
    <w:p w:rsidR="00100E58" w:rsidRDefault="00100E58" w:rsidP="00E22431">
      <w:pPr>
        <w:pStyle w:val="CodeText"/>
      </w:pPr>
      <w:r>
        <w:t>GRANT CONNECT TO sa_src;</w:t>
      </w:r>
    </w:p>
    <w:p w:rsidR="00100E58" w:rsidRDefault="00100E58" w:rsidP="00E22431">
      <w:pPr>
        <w:pStyle w:val="CodeText"/>
      </w:pPr>
      <w:r>
        <w:t>GRANT RESOURCE TO sa_src;</w:t>
      </w:r>
    </w:p>
    <w:p w:rsidR="00100E58" w:rsidRDefault="00100E58" w:rsidP="00100E58">
      <w:pPr>
        <w:pStyle w:val="30"/>
      </w:pPr>
      <w:bookmarkStart w:id="13" w:name="_Toc498882172"/>
      <w:r>
        <w:rPr>
          <w:lang w:val="ru-RU"/>
        </w:rPr>
        <w:t xml:space="preserve">Пользователь  </w:t>
      </w:r>
      <w:proofErr w:type="spellStart"/>
      <w:r>
        <w:t>bl_cl</w:t>
      </w:r>
      <w:proofErr w:type="spellEnd"/>
      <w:r>
        <w:t>:</w:t>
      </w:r>
      <w:bookmarkEnd w:id="13"/>
    </w:p>
    <w:p w:rsidR="00100E58" w:rsidRDefault="00100E58" w:rsidP="00E22431">
      <w:pPr>
        <w:pStyle w:val="CodeText"/>
      </w:pPr>
      <w:r>
        <w:t>CREATE USER bl_cl IDENTIFIED BY "123" DEFAULT TABLESPACE tbs_pdb_test;</w:t>
      </w:r>
    </w:p>
    <w:p w:rsidR="00100E58" w:rsidRDefault="00100E58" w:rsidP="00E22431">
      <w:pPr>
        <w:pStyle w:val="CodeText"/>
      </w:pPr>
      <w:r>
        <w:t>GRANT CONNECT TO  bl_cl;</w:t>
      </w:r>
    </w:p>
    <w:p w:rsidR="00100E58" w:rsidRDefault="00100E58" w:rsidP="00E22431">
      <w:pPr>
        <w:pStyle w:val="CodeText"/>
      </w:pPr>
      <w:r>
        <w:t>GRANT RESOURCE TO  bl_cl;</w:t>
      </w:r>
    </w:p>
    <w:p w:rsidR="00100E58" w:rsidRDefault="00100E58" w:rsidP="00100E58">
      <w:pPr>
        <w:pStyle w:val="30"/>
      </w:pPr>
      <w:bookmarkStart w:id="14" w:name="_Toc498882173"/>
      <w:r>
        <w:rPr>
          <w:lang w:val="ru-RU"/>
        </w:rPr>
        <w:t xml:space="preserve">Пользователь  </w:t>
      </w:r>
      <w:r>
        <w:t>bl_3nf:</w:t>
      </w:r>
      <w:bookmarkEnd w:id="14"/>
    </w:p>
    <w:p w:rsidR="00100E58" w:rsidRDefault="00100E58" w:rsidP="00E22431">
      <w:pPr>
        <w:pStyle w:val="CodeText"/>
      </w:pPr>
      <w:r>
        <w:t>CREATE USER bl_3nf IDENTIFIED BY "123" DEFAULT TABLESPACE tbs_pdb_test;</w:t>
      </w:r>
    </w:p>
    <w:p w:rsidR="00100E58" w:rsidRDefault="00100E58" w:rsidP="00E22431">
      <w:pPr>
        <w:pStyle w:val="CodeText"/>
      </w:pPr>
      <w:r>
        <w:t>GRANT CONNECT TO bl_3nf;</w:t>
      </w:r>
    </w:p>
    <w:p w:rsidR="00100E58" w:rsidRDefault="00100E58" w:rsidP="00E22431">
      <w:pPr>
        <w:pStyle w:val="CodeText"/>
      </w:pPr>
      <w:r>
        <w:t>GRANT RESOURCE TO bl_3nf;</w:t>
      </w:r>
    </w:p>
    <w:p w:rsidR="00100E58" w:rsidRDefault="00100E58" w:rsidP="00100E58">
      <w:pPr>
        <w:pStyle w:val="a3"/>
      </w:pPr>
    </w:p>
    <w:p w:rsidR="0070343B" w:rsidRDefault="0070343B" w:rsidP="00100E58">
      <w:pPr>
        <w:pStyle w:val="30"/>
        <w:rPr>
          <w:lang w:val="ru-RU"/>
        </w:rPr>
      </w:pPr>
      <w:bookmarkStart w:id="15" w:name="_Toc498882174"/>
      <w:r>
        <w:rPr>
          <w:lang w:val="ru-RU"/>
        </w:rPr>
        <w:lastRenderedPageBreak/>
        <w:t>Создание директории</w:t>
      </w:r>
      <w:bookmarkEnd w:id="15"/>
    </w:p>
    <w:p w:rsidR="0070343B" w:rsidRDefault="0070343B" w:rsidP="00EB2454">
      <w:pPr>
        <w:pStyle w:val="a3"/>
        <w:ind w:firstLine="720"/>
        <w:rPr>
          <w:lang w:val="ru-RU"/>
        </w:rPr>
      </w:pPr>
      <w:r>
        <w:rPr>
          <w:lang w:val="ru-RU"/>
        </w:rPr>
        <w:t xml:space="preserve">Создадим объект типа директории, который будет хранить путь к </w:t>
      </w:r>
      <w:r>
        <w:t>external</w:t>
      </w:r>
      <w:r w:rsidRPr="0070343B">
        <w:rPr>
          <w:lang w:val="ru-RU"/>
        </w:rPr>
        <w:t xml:space="preserve"> </w:t>
      </w:r>
      <w:r>
        <w:rPr>
          <w:lang w:val="ru-RU"/>
        </w:rPr>
        <w:t>файлам:</w:t>
      </w:r>
    </w:p>
    <w:p w:rsidR="0070343B" w:rsidRDefault="0070343B" w:rsidP="00E22431">
      <w:pPr>
        <w:pStyle w:val="CodeText"/>
      </w:pPr>
      <w:r w:rsidRPr="0070343B">
        <w:t>CREATE DIRECTORY ext_tables as 'C:\Users\Алина\Desktop\Topic 01 - ETL and SQL Review\';</w:t>
      </w:r>
    </w:p>
    <w:p w:rsidR="00DE52A0" w:rsidRPr="00DE52A0" w:rsidRDefault="00DE52A0" w:rsidP="00EB2454">
      <w:pPr>
        <w:pStyle w:val="a3"/>
        <w:ind w:firstLine="720"/>
        <w:rPr>
          <w:lang w:val="ru-RU"/>
        </w:rPr>
      </w:pPr>
      <w:r>
        <w:rPr>
          <w:lang w:val="ru-RU"/>
        </w:rPr>
        <w:t xml:space="preserve">В данном примере путь директории </w:t>
      </w:r>
      <w:proofErr w:type="gramStart"/>
      <w:r>
        <w:rPr>
          <w:lang w:val="ru-RU"/>
        </w:rPr>
        <w:t>задался</w:t>
      </w:r>
      <w:proofErr w:type="gramEnd"/>
      <w:r>
        <w:rPr>
          <w:lang w:val="ru-RU"/>
        </w:rPr>
        <w:t xml:space="preserve"> таким образом, потому что для выполнения данного задания я использовала домашний компьютер, который использует операционную систему </w:t>
      </w:r>
      <w:r>
        <w:t>WINDOWS</w:t>
      </w:r>
      <w:r w:rsidRPr="00DE52A0">
        <w:rPr>
          <w:lang w:val="ru-RU"/>
        </w:rPr>
        <w:t>.</w:t>
      </w:r>
    </w:p>
    <w:p w:rsidR="00100E58" w:rsidRDefault="00100E58" w:rsidP="00100E58">
      <w:pPr>
        <w:pStyle w:val="30"/>
        <w:rPr>
          <w:lang w:val="ru-RU"/>
        </w:rPr>
      </w:pPr>
      <w:bookmarkStart w:id="16" w:name="_Toc498882175"/>
      <w:r>
        <w:rPr>
          <w:lang w:val="ru-RU"/>
        </w:rPr>
        <w:t>Выделение грантов, с использованием пакетов:</w:t>
      </w:r>
      <w:bookmarkEnd w:id="16"/>
    </w:p>
    <w:p w:rsidR="00100E58" w:rsidRDefault="00100E58" w:rsidP="00EB2454">
      <w:pPr>
        <w:pStyle w:val="a3"/>
        <w:ind w:firstLine="720"/>
        <w:rPr>
          <w:lang w:val="ru-RU"/>
        </w:rPr>
      </w:pPr>
      <w:r>
        <w:rPr>
          <w:lang w:val="ru-RU"/>
        </w:rPr>
        <w:t>Выполним пакет для создания процедур на выдачу грантов.</w:t>
      </w:r>
    </w:p>
    <w:p w:rsidR="00100E58" w:rsidRPr="00100E58" w:rsidRDefault="00100E58" w:rsidP="00E22431">
      <w:pPr>
        <w:pStyle w:val="CodeText"/>
      </w:pPr>
      <w:r w:rsidRPr="00100E58">
        <w:t>CREATE OR REPLACE PACKAGE grants_mgmt</w:t>
      </w:r>
    </w:p>
    <w:p w:rsidR="00100E58" w:rsidRPr="00100E58" w:rsidRDefault="00100E58" w:rsidP="00E22431">
      <w:pPr>
        <w:pStyle w:val="CodeText"/>
      </w:pPr>
      <w:r w:rsidRPr="00100E58">
        <w:t>AUTHID CURRENT_USER</w:t>
      </w:r>
    </w:p>
    <w:p w:rsidR="00100E58" w:rsidRPr="00100E58" w:rsidRDefault="00100E58" w:rsidP="00E22431">
      <w:pPr>
        <w:pStyle w:val="CodeText"/>
      </w:pPr>
      <w:r w:rsidRPr="00100E58">
        <w:t>AS</w:t>
      </w:r>
    </w:p>
    <w:p w:rsidR="00100E58" w:rsidRPr="00100E58" w:rsidRDefault="00100E58" w:rsidP="00E22431">
      <w:pPr>
        <w:pStyle w:val="CodeText"/>
      </w:pPr>
      <w:r w:rsidRPr="00100E58">
        <w:t xml:space="preserve">  PROCEDURE GRANT_BLAT (GRANT_NAME IN VARCHAR2,</w:t>
      </w:r>
    </w:p>
    <w:p w:rsidR="00100E58" w:rsidRPr="00100E58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  <w:t>SCHEMA_NAME IN VARCHAR2,</w:t>
      </w:r>
    </w:p>
    <w:p w:rsidR="00100E58" w:rsidRPr="00100E58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  <w:t>OBJECT_NAME IN VARCHAR2,</w:t>
      </w:r>
    </w:p>
    <w:p w:rsidR="00100E58" w:rsidRPr="00100E58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  <w:t>USER_NAME IN VARCHAR2);</w:t>
      </w:r>
    </w:p>
    <w:p w:rsidR="00100E58" w:rsidRPr="00100E58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</w:p>
    <w:p w:rsidR="00100E58" w:rsidRPr="00100E58" w:rsidRDefault="00100E58" w:rsidP="00E22431">
      <w:pPr>
        <w:pStyle w:val="CodeText"/>
      </w:pPr>
      <w:r w:rsidRPr="00100E58">
        <w:t xml:space="preserve">  PROCEDURE GRANT_BLAT (GRANT_NAME IN VARCHAR2,</w:t>
      </w:r>
    </w:p>
    <w:p w:rsidR="00100E58" w:rsidRPr="00100E58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  <w:t>USER_NAME IN VARCHAR2,</w:t>
      </w:r>
    </w:p>
    <w:p w:rsidR="00100E58" w:rsidRPr="00100E58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  <w:t>WAO IN BOOLEAN := FALSE);</w:t>
      </w:r>
    </w:p>
    <w:p w:rsidR="00100E58" w:rsidRPr="00100E58" w:rsidRDefault="00100E58" w:rsidP="00E22431">
      <w:pPr>
        <w:pStyle w:val="CodeText"/>
      </w:pPr>
      <w:r w:rsidRPr="00100E58">
        <w:t>END grants_mgmt;</w:t>
      </w:r>
    </w:p>
    <w:p w:rsidR="00100E58" w:rsidRPr="00100E58" w:rsidRDefault="00100E58" w:rsidP="00E22431">
      <w:pPr>
        <w:pStyle w:val="CodeText"/>
      </w:pPr>
      <w:r w:rsidRPr="00100E58">
        <w:t>/</w:t>
      </w:r>
    </w:p>
    <w:p w:rsidR="0070343B" w:rsidRPr="00DD5853" w:rsidRDefault="0070343B" w:rsidP="00E22431">
      <w:pPr>
        <w:pStyle w:val="CodeText"/>
      </w:pPr>
    </w:p>
    <w:p w:rsidR="00100E58" w:rsidRPr="00100E58" w:rsidRDefault="00100E58" w:rsidP="00E22431">
      <w:pPr>
        <w:pStyle w:val="CodeText"/>
      </w:pPr>
      <w:r w:rsidRPr="00100E58">
        <w:t>CREATE OR REPLACE PACKAGE BODY grants_mgmt AS</w:t>
      </w:r>
    </w:p>
    <w:p w:rsidR="00100E58" w:rsidRPr="00100E58" w:rsidRDefault="00100E58" w:rsidP="00E22431">
      <w:pPr>
        <w:pStyle w:val="CodeText"/>
      </w:pPr>
      <w:r w:rsidRPr="00100E58">
        <w:t xml:space="preserve"> PROCEDURE GRANT_BLAT (GRANT_NAME IN VARCHAR2,</w:t>
      </w:r>
    </w:p>
    <w:p w:rsidR="00100E58" w:rsidRPr="00100E58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  <w:t>SCHEMA_NAME IN VARCHAR2,</w:t>
      </w:r>
    </w:p>
    <w:p w:rsidR="00100E58" w:rsidRPr="00100E58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  <w:t>OBJECT_NAME IN VARCHAR2,</w:t>
      </w:r>
    </w:p>
    <w:p w:rsidR="00100E58" w:rsidRPr="00DD5853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DD5853">
        <w:t xml:space="preserve">USER_NAME IN VARCHAR2 ) </w:t>
      </w:r>
    </w:p>
    <w:p w:rsidR="00100E58" w:rsidRPr="00100E58" w:rsidRDefault="00100E58" w:rsidP="00E22431">
      <w:pPr>
        <w:pStyle w:val="CodeText"/>
      </w:pPr>
      <w:r w:rsidRPr="00100E58">
        <w:t xml:space="preserve">  IS</w:t>
      </w:r>
    </w:p>
    <w:p w:rsidR="00100E58" w:rsidRPr="00100E58" w:rsidRDefault="00100E58" w:rsidP="00E22431">
      <w:pPr>
        <w:pStyle w:val="CodeText"/>
      </w:pPr>
      <w:r w:rsidRPr="00100E58">
        <w:t xml:space="preserve">  BEGIN</w:t>
      </w:r>
    </w:p>
    <w:p w:rsidR="00100E58" w:rsidRPr="0070343B" w:rsidRDefault="00100E58" w:rsidP="00E22431">
      <w:pPr>
        <w:pStyle w:val="CodeText"/>
      </w:pPr>
      <w:r w:rsidRPr="00100E58">
        <w:tab/>
        <w:t xml:space="preserve">  EXECUTE IMMEDIATE ('GRANT ' || GRANT_NAME || ' ON ' || SCHEMA_NAME || '.' </w:t>
      </w:r>
      <w:r w:rsidRPr="0070343B">
        <w:t>|| OBJECT_NAME || ' TO ' || USER_NAME);</w:t>
      </w:r>
    </w:p>
    <w:p w:rsidR="00100E58" w:rsidRPr="0070343B" w:rsidRDefault="00100E58" w:rsidP="00E22431">
      <w:pPr>
        <w:pStyle w:val="CodeText"/>
      </w:pPr>
      <w:r w:rsidRPr="0070343B">
        <w:t xml:space="preserve">  END GRANT_BLAT;</w:t>
      </w:r>
    </w:p>
    <w:p w:rsidR="00100E58" w:rsidRPr="00100E58" w:rsidRDefault="00100E58" w:rsidP="00E22431">
      <w:pPr>
        <w:pStyle w:val="CodeText"/>
      </w:pPr>
      <w:r w:rsidRPr="00100E58">
        <w:t xml:space="preserve">  </w:t>
      </w:r>
    </w:p>
    <w:p w:rsidR="00100E58" w:rsidRPr="00100E58" w:rsidRDefault="00100E58" w:rsidP="00E22431">
      <w:pPr>
        <w:pStyle w:val="CodeText"/>
      </w:pPr>
      <w:r w:rsidRPr="00100E58">
        <w:t>PROCEDURE GRANT_BLAT (GRANT_NAME VARCHAR2, USER_NAME VARCHAR2, WAO IN BOOLEAN := FALSE)   IS</w:t>
      </w:r>
    </w:p>
    <w:p w:rsidR="00100E58" w:rsidRPr="00100E58" w:rsidRDefault="00100E58" w:rsidP="00E22431">
      <w:pPr>
        <w:pStyle w:val="CodeText"/>
      </w:pPr>
      <w:r w:rsidRPr="00100E58">
        <w:t xml:space="preserve">  BEGIN</w:t>
      </w:r>
    </w:p>
    <w:p w:rsidR="00100E58" w:rsidRPr="00100E58" w:rsidRDefault="00100E58" w:rsidP="00E22431">
      <w:pPr>
        <w:pStyle w:val="CodeText"/>
      </w:pPr>
      <w:r w:rsidRPr="00100E58">
        <w:t xml:space="preserve">      IF WAO THEN</w:t>
      </w:r>
    </w:p>
    <w:p w:rsidR="00100E58" w:rsidRPr="00100E58" w:rsidRDefault="00100E58" w:rsidP="00E22431">
      <w:pPr>
        <w:pStyle w:val="CodeText"/>
      </w:pPr>
      <w:r w:rsidRPr="00100E58">
        <w:t xml:space="preserve">        EXECUTE IMMEDIATE ('GRANT ' || GRANT_NAME || ' TO ' || USER_NAME || ' WITH ADMIN OPTION');</w:t>
      </w:r>
    </w:p>
    <w:p w:rsidR="00100E58" w:rsidRPr="00100E58" w:rsidRDefault="00100E58" w:rsidP="00E22431">
      <w:pPr>
        <w:pStyle w:val="CodeText"/>
      </w:pPr>
      <w:r w:rsidRPr="00100E58">
        <w:t xml:space="preserve">      END IF;</w:t>
      </w:r>
    </w:p>
    <w:p w:rsidR="00100E58" w:rsidRPr="00100E58" w:rsidRDefault="00100E58" w:rsidP="00E22431">
      <w:pPr>
        <w:pStyle w:val="CodeText"/>
      </w:pPr>
      <w:r w:rsidRPr="00100E58">
        <w:t xml:space="preserve">      EXECUTE IMMEDIATE ('GRANT ' || GRANT_NAME || ' TO ' || USER_NAME);</w:t>
      </w:r>
    </w:p>
    <w:p w:rsidR="00100E58" w:rsidRPr="00100E58" w:rsidRDefault="00100E58" w:rsidP="00E22431">
      <w:pPr>
        <w:pStyle w:val="CodeText"/>
        <w:rPr>
          <w:lang w:val="ru-RU"/>
        </w:rPr>
      </w:pPr>
      <w:r w:rsidRPr="00100E58">
        <w:t xml:space="preserve">  </w:t>
      </w:r>
      <w:r w:rsidRPr="00100E58">
        <w:rPr>
          <w:lang w:val="ru-RU"/>
        </w:rPr>
        <w:t>END;</w:t>
      </w:r>
    </w:p>
    <w:p w:rsidR="00100E58" w:rsidRPr="00100E58" w:rsidRDefault="00100E58" w:rsidP="00E22431">
      <w:pPr>
        <w:pStyle w:val="CodeText"/>
        <w:rPr>
          <w:lang w:val="ru-RU"/>
        </w:rPr>
      </w:pPr>
      <w:r w:rsidRPr="00100E58">
        <w:rPr>
          <w:lang w:val="ru-RU"/>
        </w:rPr>
        <w:t>END grants_mgmt;</w:t>
      </w:r>
    </w:p>
    <w:p w:rsidR="00100E58" w:rsidRDefault="00100E58" w:rsidP="00E22431">
      <w:pPr>
        <w:pStyle w:val="CodeText"/>
        <w:rPr>
          <w:lang w:val="ru-RU"/>
        </w:rPr>
      </w:pPr>
      <w:r w:rsidRPr="00100E58">
        <w:rPr>
          <w:lang w:val="ru-RU"/>
        </w:rPr>
        <w:t>/</w:t>
      </w:r>
    </w:p>
    <w:p w:rsidR="0070343B" w:rsidRDefault="0070343B" w:rsidP="00100E58">
      <w:pPr>
        <w:pStyle w:val="a3"/>
        <w:spacing w:after="0"/>
        <w:rPr>
          <w:lang w:val="ru-RU"/>
        </w:rPr>
      </w:pPr>
      <w:r>
        <w:rPr>
          <w:lang w:val="ru-RU"/>
        </w:rPr>
        <w:t>С использованием данного пакета дала недостающие гранты пользователям:</w:t>
      </w:r>
    </w:p>
    <w:p w:rsidR="00DE52A0" w:rsidRPr="00DD5853" w:rsidRDefault="00DE52A0" w:rsidP="00DE52A0">
      <w:pPr>
        <w:pStyle w:val="a3"/>
      </w:pPr>
      <w:r>
        <w:rPr>
          <w:lang w:val="ru-RU"/>
        </w:rPr>
        <w:t>Пользователю</w:t>
      </w:r>
      <w:r w:rsidRPr="00DD5853">
        <w:t xml:space="preserve"> </w:t>
      </w:r>
      <w:r w:rsidRPr="00DE52A0">
        <w:t>SA_SRC</w:t>
      </w:r>
      <w:r w:rsidRPr="00DD5853">
        <w:t>:</w:t>
      </w:r>
    </w:p>
    <w:p w:rsidR="00DE52A0" w:rsidRPr="00DE52A0" w:rsidRDefault="00DE52A0" w:rsidP="00E22431">
      <w:pPr>
        <w:pStyle w:val="CodeText"/>
      </w:pPr>
      <w:r w:rsidRPr="00DE52A0">
        <w:t>EXEC grants_mgmt.grant_blat('CREATE ANY TABLE', 'SA_SRC');</w:t>
      </w:r>
    </w:p>
    <w:p w:rsidR="00DE52A0" w:rsidRPr="00DE52A0" w:rsidRDefault="00DE52A0" w:rsidP="00E22431">
      <w:pPr>
        <w:pStyle w:val="CodeText"/>
      </w:pPr>
      <w:r w:rsidRPr="00DE52A0">
        <w:t>EXEC grants_mgmt.grant_blat('SELECT ANY TABLE', 'SA_SRC');</w:t>
      </w:r>
    </w:p>
    <w:p w:rsidR="00100E58" w:rsidRPr="00DD5853" w:rsidRDefault="00DE52A0" w:rsidP="00E22431">
      <w:pPr>
        <w:pStyle w:val="CodeText"/>
      </w:pPr>
      <w:r w:rsidRPr="00DE52A0">
        <w:t>EXEC grants_mgmt.grant_blat('READ,WRITE ON DIRECTORY ext_tables', 'SA_SRC');</w:t>
      </w:r>
    </w:p>
    <w:p w:rsidR="00DE52A0" w:rsidRPr="00DD5853" w:rsidRDefault="00DE52A0" w:rsidP="00DE52A0">
      <w:pPr>
        <w:pStyle w:val="a3"/>
        <w:spacing w:after="0"/>
      </w:pPr>
    </w:p>
    <w:p w:rsidR="00DE52A0" w:rsidRPr="00DE52A0" w:rsidRDefault="00DE52A0" w:rsidP="00DE52A0">
      <w:pPr>
        <w:pStyle w:val="a3"/>
      </w:pPr>
      <w:r>
        <w:rPr>
          <w:lang w:val="ru-RU"/>
        </w:rPr>
        <w:t>Пользователю</w:t>
      </w:r>
      <w:r w:rsidRPr="00DE52A0">
        <w:t xml:space="preserve"> </w:t>
      </w:r>
      <w:r>
        <w:t>B</w:t>
      </w:r>
      <w:r w:rsidRPr="00DE52A0">
        <w:t>L_CL:</w:t>
      </w:r>
    </w:p>
    <w:p w:rsidR="00DE52A0" w:rsidRPr="00DE52A0" w:rsidRDefault="00DE52A0" w:rsidP="00E22431">
      <w:pPr>
        <w:pStyle w:val="CodeText"/>
      </w:pPr>
      <w:r w:rsidRPr="00DE52A0">
        <w:t>EXEC grants_mgmt.grant_blat('CREATE ANY TABLE', 'BL_CL');</w:t>
      </w:r>
    </w:p>
    <w:p w:rsidR="00DE52A0" w:rsidRPr="00DE52A0" w:rsidRDefault="00DE52A0" w:rsidP="00E22431">
      <w:pPr>
        <w:pStyle w:val="CodeText"/>
      </w:pPr>
      <w:r w:rsidRPr="00DE52A0">
        <w:t>EXEC grants_mgmt.grant_blat('SELECT ANY TABLE', 'BL_CL');</w:t>
      </w:r>
    </w:p>
    <w:p w:rsidR="00DE52A0" w:rsidRPr="00DE52A0" w:rsidRDefault="00DE52A0" w:rsidP="00E22431">
      <w:pPr>
        <w:pStyle w:val="CodeText"/>
      </w:pPr>
      <w:r w:rsidRPr="00DE52A0">
        <w:t>EXEC grants_mgmt.grant_blat('READ,WRITE ON DIRECTORY ext_tables', 'BL_CL');</w:t>
      </w:r>
    </w:p>
    <w:p w:rsidR="00DE52A0" w:rsidRPr="00DE52A0" w:rsidRDefault="00DE52A0" w:rsidP="00DE52A0">
      <w:pPr>
        <w:pStyle w:val="a3"/>
        <w:spacing w:after="0"/>
        <w:rPr>
          <w:lang w:val="ru-RU"/>
        </w:rPr>
      </w:pPr>
      <w:r w:rsidRPr="00DE52A0">
        <w:rPr>
          <w:lang w:val="ru-RU"/>
        </w:rPr>
        <w:t>--Для выдачи данных грантов нужно заранее создать таблицы:</w:t>
      </w:r>
    </w:p>
    <w:p w:rsidR="00DE52A0" w:rsidRPr="00DE52A0" w:rsidRDefault="00DE52A0" w:rsidP="00E22431">
      <w:pPr>
        <w:pStyle w:val="CodeText"/>
      </w:pPr>
      <w:r w:rsidRPr="00DE52A0">
        <w:t>EXEC grants_mgmt.grant_blat ('SELECT', 'SRC','ext_geo_countries_iso3166','BL_CL');</w:t>
      </w:r>
    </w:p>
    <w:p w:rsidR="00DE52A0" w:rsidRPr="00DE52A0" w:rsidRDefault="00DE52A0" w:rsidP="00E22431">
      <w:pPr>
        <w:pStyle w:val="CodeText"/>
      </w:pPr>
      <w:r w:rsidRPr="00DE52A0">
        <w:t>EXEC grants_mgmt.grant_blat ('SELECT', 'SRC','ext_geo_structure_iso3166','BL_CL');</w:t>
      </w:r>
    </w:p>
    <w:p w:rsidR="00DE52A0" w:rsidRDefault="00DE52A0" w:rsidP="00E22431">
      <w:pPr>
        <w:pStyle w:val="CodeText"/>
      </w:pPr>
      <w:r w:rsidRPr="00DE52A0">
        <w:t>EXEC grants_mgmt.grant_blat ('SELECT', 'SRC','ext_cntr2structure_iso3166','BL_CL');</w:t>
      </w:r>
    </w:p>
    <w:p w:rsidR="00DE52A0" w:rsidRDefault="00DE52A0" w:rsidP="00DE52A0">
      <w:pPr>
        <w:pStyle w:val="a3"/>
        <w:spacing w:after="0"/>
      </w:pPr>
    </w:p>
    <w:p w:rsidR="00DE52A0" w:rsidRDefault="00DE52A0" w:rsidP="00DE52A0">
      <w:pPr>
        <w:pStyle w:val="a3"/>
      </w:pPr>
      <w:r>
        <w:rPr>
          <w:lang w:val="ru-RU"/>
        </w:rPr>
        <w:t>Пользователю</w:t>
      </w:r>
      <w:r w:rsidRPr="00DE52A0">
        <w:t xml:space="preserve"> </w:t>
      </w:r>
      <w:r>
        <w:t>B</w:t>
      </w:r>
      <w:r w:rsidRPr="00DE52A0">
        <w:t>L_</w:t>
      </w:r>
      <w:r>
        <w:t>3NF</w:t>
      </w:r>
      <w:r w:rsidRPr="00DE52A0">
        <w:t>:</w:t>
      </w:r>
    </w:p>
    <w:p w:rsidR="00DE52A0" w:rsidRPr="00DE52A0" w:rsidRDefault="00DE52A0" w:rsidP="00E22431">
      <w:pPr>
        <w:pStyle w:val="CodeText"/>
      </w:pPr>
      <w:r w:rsidRPr="00DE52A0">
        <w:t>EXEC grants_mgmt.grant_blat('CREATE ANY TABLE', 'BL_3NF');</w:t>
      </w:r>
    </w:p>
    <w:p w:rsidR="00DE52A0" w:rsidRPr="00DE52A0" w:rsidRDefault="00DE52A0" w:rsidP="00E22431">
      <w:pPr>
        <w:pStyle w:val="CodeText"/>
      </w:pPr>
      <w:r w:rsidRPr="00DE52A0">
        <w:t>EXEC grants_mgmt.grant_blat('SELECT ANY TABLE', 'BL_3NF');</w:t>
      </w:r>
    </w:p>
    <w:p w:rsidR="00DE52A0" w:rsidRPr="00DE52A0" w:rsidRDefault="00DE52A0" w:rsidP="00E22431">
      <w:pPr>
        <w:pStyle w:val="a3"/>
        <w:rPr>
          <w:lang w:val="ru-RU"/>
        </w:rPr>
      </w:pPr>
      <w:r w:rsidRPr="00DE52A0">
        <w:rPr>
          <w:lang w:val="ru-RU"/>
        </w:rPr>
        <w:t>--Для выдачи данных грантов нужно заранее создать таблицы:</w:t>
      </w:r>
    </w:p>
    <w:p w:rsidR="00DE52A0" w:rsidRPr="00DE52A0" w:rsidRDefault="00DE52A0" w:rsidP="00E22431">
      <w:pPr>
        <w:pStyle w:val="CodeText"/>
      </w:pPr>
      <w:r w:rsidRPr="00DE52A0">
        <w:t>EXEC grants_mgmt.grant_blat ('SELECT', 'BL_CL','cl_continents','BL_3NF');</w:t>
      </w:r>
    </w:p>
    <w:p w:rsidR="00DE52A0" w:rsidRPr="00DE52A0" w:rsidRDefault="00DE52A0" w:rsidP="00E22431">
      <w:pPr>
        <w:pStyle w:val="CodeText"/>
      </w:pPr>
      <w:r w:rsidRPr="00DE52A0">
        <w:t>EXEC grants_mgmt.grant_blat ('SELECT', 'BL_CL','cl_countries','BL_3NF');</w:t>
      </w:r>
    </w:p>
    <w:p w:rsidR="00DE52A0" w:rsidRPr="00DE52A0" w:rsidRDefault="00DE52A0" w:rsidP="00E22431">
      <w:pPr>
        <w:pStyle w:val="CodeText"/>
      </w:pPr>
      <w:r w:rsidRPr="00DE52A0">
        <w:lastRenderedPageBreak/>
        <w:t>EXEC grants_mgmt.grant_blat ('SELECT', 'BL_CL','cl_global','BL_3NF');</w:t>
      </w:r>
    </w:p>
    <w:p w:rsidR="00DE52A0" w:rsidRDefault="00DE52A0" w:rsidP="00E22431">
      <w:pPr>
        <w:pStyle w:val="CodeText"/>
      </w:pPr>
      <w:r w:rsidRPr="00DE52A0">
        <w:t>EXEC grants_mgmt.grant_blat ('SELECT', 'BL_CL','cl_regions','BL_3NF');</w:t>
      </w:r>
    </w:p>
    <w:p w:rsidR="00E120A8" w:rsidRDefault="00E120A8" w:rsidP="00DE52A0">
      <w:pPr>
        <w:pStyle w:val="a3"/>
        <w:spacing w:after="0"/>
      </w:pPr>
    </w:p>
    <w:p w:rsidR="00E120A8" w:rsidRDefault="00E120A8" w:rsidP="00E120A8">
      <w:pPr>
        <w:pStyle w:val="21"/>
        <w:rPr>
          <w:lang w:val="ru-RU"/>
        </w:rPr>
      </w:pPr>
      <w:bookmarkStart w:id="17" w:name="_Toc498882176"/>
      <w:r>
        <w:rPr>
          <w:lang w:val="ru-RU"/>
        </w:rPr>
        <w:t xml:space="preserve">Создание </w:t>
      </w:r>
      <w:r>
        <w:t xml:space="preserve">external </w:t>
      </w:r>
      <w:r>
        <w:rPr>
          <w:lang w:val="ru-RU"/>
        </w:rPr>
        <w:t>таблиц:</w:t>
      </w:r>
      <w:bookmarkEnd w:id="17"/>
    </w:p>
    <w:p w:rsidR="00E120A8" w:rsidRPr="001206C2" w:rsidRDefault="00E120A8" w:rsidP="00EB2454">
      <w:pPr>
        <w:pStyle w:val="a3"/>
        <w:ind w:firstLine="720"/>
        <w:rPr>
          <w:lang w:val="ru-RU"/>
        </w:rPr>
      </w:pPr>
      <w:r>
        <w:rPr>
          <w:lang w:val="ru-RU"/>
        </w:rPr>
        <w:t>Запустив</w:t>
      </w:r>
      <w:r w:rsidRPr="00EB2454">
        <w:rPr>
          <w:lang w:val="ru-RU"/>
        </w:rPr>
        <w:t xml:space="preserve"> </w:t>
      </w:r>
      <w:r>
        <w:rPr>
          <w:lang w:val="ru-RU"/>
        </w:rPr>
        <w:t>скрипт</w:t>
      </w:r>
      <w:r w:rsidRPr="00EB2454">
        <w:rPr>
          <w:lang w:val="ru-RU"/>
        </w:rPr>
        <w:t xml:space="preserve">, </w:t>
      </w:r>
      <w:r>
        <w:rPr>
          <w:lang w:val="ru-RU"/>
        </w:rPr>
        <w:t>прилагавшийся</w:t>
      </w:r>
      <w:r w:rsidRPr="00EB2454">
        <w:rPr>
          <w:lang w:val="ru-RU"/>
        </w:rPr>
        <w:t xml:space="preserve"> </w:t>
      </w:r>
      <w:r>
        <w:rPr>
          <w:lang w:val="ru-RU"/>
        </w:rPr>
        <w:t>к</w:t>
      </w:r>
      <w:r w:rsidRPr="00EB2454">
        <w:rPr>
          <w:lang w:val="ru-RU"/>
        </w:rPr>
        <w:t xml:space="preserve"> </w:t>
      </w:r>
      <w:r>
        <w:rPr>
          <w:lang w:val="ru-RU"/>
        </w:rPr>
        <w:t>выполнению</w:t>
      </w:r>
      <w:r w:rsidRPr="00EB2454">
        <w:rPr>
          <w:lang w:val="ru-RU"/>
        </w:rPr>
        <w:t xml:space="preserve"> </w:t>
      </w:r>
      <w:r>
        <w:rPr>
          <w:lang w:val="ru-RU"/>
        </w:rPr>
        <w:t>задания</w:t>
      </w:r>
      <w:r w:rsidR="001206C2" w:rsidRPr="00EB2454">
        <w:rPr>
          <w:lang w:val="ru-RU"/>
        </w:rPr>
        <w:t xml:space="preserve">, </w:t>
      </w:r>
      <w:r w:rsidR="001206C2">
        <w:rPr>
          <w:lang w:val="ru-RU"/>
        </w:rPr>
        <w:t>мы</w:t>
      </w:r>
      <w:r w:rsidR="001206C2" w:rsidRPr="00EB2454">
        <w:rPr>
          <w:lang w:val="ru-RU"/>
        </w:rPr>
        <w:t xml:space="preserve"> </w:t>
      </w:r>
      <w:r w:rsidR="001206C2">
        <w:rPr>
          <w:lang w:val="ru-RU"/>
        </w:rPr>
        <w:t>получили</w:t>
      </w:r>
      <w:r w:rsidR="001206C2" w:rsidRPr="00EB2454">
        <w:rPr>
          <w:lang w:val="ru-RU"/>
        </w:rPr>
        <w:t xml:space="preserve"> 3 </w:t>
      </w:r>
      <w:r w:rsidR="001206C2">
        <w:t>external</w:t>
      </w:r>
      <w:r w:rsidR="001206C2" w:rsidRPr="00EB2454">
        <w:rPr>
          <w:lang w:val="ru-RU"/>
        </w:rPr>
        <w:t xml:space="preserve"> </w:t>
      </w:r>
      <w:r w:rsidR="001206C2">
        <w:rPr>
          <w:lang w:val="ru-RU"/>
        </w:rPr>
        <w:t>таблицы</w:t>
      </w:r>
      <w:r w:rsidR="001206C2" w:rsidRPr="00EB2454">
        <w:rPr>
          <w:lang w:val="ru-RU"/>
        </w:rPr>
        <w:t xml:space="preserve">. </w:t>
      </w:r>
      <w:r w:rsidR="001206C2">
        <w:rPr>
          <w:lang w:val="ru-RU"/>
        </w:rPr>
        <w:t xml:space="preserve">При этом таблицы создавались </w:t>
      </w:r>
      <w:proofErr w:type="gramStart"/>
      <w:r w:rsidR="001206C2">
        <w:rPr>
          <w:lang w:val="ru-RU"/>
        </w:rPr>
        <w:t>из</w:t>
      </w:r>
      <w:proofErr w:type="gramEnd"/>
      <w:r w:rsidR="001206C2">
        <w:rPr>
          <w:lang w:val="ru-RU"/>
        </w:rPr>
        <w:t xml:space="preserve"> под пользователя </w:t>
      </w:r>
      <w:r w:rsidR="001206C2">
        <w:t>SA</w:t>
      </w:r>
      <w:r w:rsidR="001206C2" w:rsidRPr="001206C2">
        <w:rPr>
          <w:lang w:val="ru-RU"/>
        </w:rPr>
        <w:t>_</w:t>
      </w:r>
      <w:r w:rsidR="001206C2">
        <w:t>SRC</w:t>
      </w:r>
      <w:r w:rsidR="001206C2" w:rsidRPr="001206C2">
        <w:rPr>
          <w:lang w:val="ru-RU"/>
        </w:rPr>
        <w:t>:</w:t>
      </w:r>
    </w:p>
    <w:p w:rsidR="001206C2" w:rsidRDefault="001206C2" w:rsidP="001206C2">
      <w:pPr>
        <w:pStyle w:val="a3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E03C76A" wp14:editId="2206136A">
            <wp:extent cx="2786332" cy="12100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9641" cy="121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6C2" w:rsidRDefault="001206C2" w:rsidP="001206C2">
      <w:pPr>
        <w:pStyle w:val="a3"/>
        <w:ind w:firstLine="720"/>
        <w:jc w:val="center"/>
        <w:rPr>
          <w:lang w:val="ru-RU"/>
        </w:rPr>
      </w:pPr>
      <w:r>
        <w:rPr>
          <w:lang w:val="ru-RU"/>
        </w:rPr>
        <w:t xml:space="preserve">Рисунок 4 – Результат выполнения скрипта </w:t>
      </w:r>
    </w:p>
    <w:p w:rsidR="001206C2" w:rsidRDefault="006D52E7" w:rsidP="001206C2">
      <w:pPr>
        <w:pStyle w:val="a3"/>
        <w:ind w:firstLine="72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8742982" wp14:editId="07A2CE47">
            <wp:extent cx="5941695" cy="25241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52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E7" w:rsidRDefault="006D52E7" w:rsidP="006D52E7">
      <w:pPr>
        <w:pStyle w:val="a3"/>
        <w:ind w:firstLine="72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6D52E7">
        <w:rPr>
          <w:lang w:val="ru-RU"/>
        </w:rPr>
        <w:t>5</w:t>
      </w:r>
      <w:r>
        <w:rPr>
          <w:lang w:val="ru-RU"/>
        </w:rPr>
        <w:t xml:space="preserve"> – Результат запроса из </w:t>
      </w:r>
      <w:r>
        <w:t>external</w:t>
      </w:r>
      <w:r w:rsidRPr="006D52E7">
        <w:rPr>
          <w:lang w:val="ru-RU"/>
        </w:rPr>
        <w:t xml:space="preserve"> </w:t>
      </w:r>
      <w:r>
        <w:rPr>
          <w:lang w:val="ru-RU"/>
        </w:rPr>
        <w:t xml:space="preserve"> таблицы</w:t>
      </w:r>
    </w:p>
    <w:p w:rsidR="006D52E7" w:rsidRDefault="006D52E7" w:rsidP="006D52E7">
      <w:pPr>
        <w:pStyle w:val="21"/>
      </w:pPr>
      <w:bookmarkStart w:id="18" w:name="_Toc498882177"/>
      <w:r>
        <w:rPr>
          <w:lang w:val="ru-RU"/>
        </w:rPr>
        <w:t xml:space="preserve">Создание </w:t>
      </w:r>
      <w:r w:rsidR="003D0D24">
        <w:t>cleansing</w:t>
      </w:r>
      <w:r>
        <w:t xml:space="preserve"> </w:t>
      </w:r>
      <w:r>
        <w:rPr>
          <w:lang w:val="ru-RU"/>
        </w:rPr>
        <w:t>таблиц</w:t>
      </w:r>
      <w:bookmarkEnd w:id="18"/>
    </w:p>
    <w:p w:rsidR="003D0D24" w:rsidRDefault="00EB2454" w:rsidP="00EB2454">
      <w:pPr>
        <w:pStyle w:val="a3"/>
        <w:ind w:firstLine="720"/>
        <w:rPr>
          <w:lang w:val="ru-RU"/>
        </w:rPr>
      </w:pPr>
      <w:r>
        <w:rPr>
          <w:lang w:val="ru-RU"/>
        </w:rPr>
        <w:t xml:space="preserve">На данном этапе создадим только </w:t>
      </w:r>
      <w:r>
        <w:t>cleansing</w:t>
      </w:r>
      <w:r w:rsidRPr="00EB2454">
        <w:rPr>
          <w:lang w:val="ru-RU"/>
        </w:rPr>
        <w:t xml:space="preserve"> </w:t>
      </w:r>
      <w:r>
        <w:rPr>
          <w:lang w:val="ru-RU"/>
        </w:rPr>
        <w:t xml:space="preserve">тип таблиц, т.к. данных у нас относительно немного и чтение из </w:t>
      </w:r>
      <w:r>
        <w:t>external</w:t>
      </w:r>
      <w:r w:rsidRPr="00EB2454">
        <w:rPr>
          <w:lang w:val="ru-RU"/>
        </w:rPr>
        <w:t xml:space="preserve"> </w:t>
      </w:r>
      <w:r>
        <w:rPr>
          <w:lang w:val="ru-RU"/>
        </w:rPr>
        <w:t xml:space="preserve">таблиц не будет занимать много времени. Но если бы у нас был большой объем данных, то создание </w:t>
      </w:r>
      <w:r>
        <w:t>work</w:t>
      </w:r>
      <w:r w:rsidRPr="00EB2454">
        <w:rPr>
          <w:lang w:val="ru-RU"/>
        </w:rPr>
        <w:t xml:space="preserve"> </w:t>
      </w:r>
      <w:r>
        <w:rPr>
          <w:lang w:val="ru-RU"/>
        </w:rPr>
        <w:t xml:space="preserve">таблиц было бы обязательным условие </w:t>
      </w:r>
      <w:proofErr w:type="gramStart"/>
      <w:r>
        <w:rPr>
          <w:lang w:val="ru-RU"/>
        </w:rPr>
        <w:t>для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ускорение</w:t>
      </w:r>
      <w:proofErr w:type="gramEnd"/>
      <w:r>
        <w:rPr>
          <w:lang w:val="ru-RU"/>
        </w:rPr>
        <w:t xml:space="preserve"> быстрого доступа к данным. </w:t>
      </w:r>
      <w:r>
        <w:t>Work</w:t>
      </w:r>
      <w:r w:rsidRPr="00EB2454">
        <w:rPr>
          <w:lang w:val="ru-RU"/>
        </w:rPr>
        <w:t xml:space="preserve"> </w:t>
      </w:r>
      <w:r>
        <w:rPr>
          <w:lang w:val="ru-RU"/>
        </w:rPr>
        <w:t xml:space="preserve">таблицы создаются с такой же структурой, как и </w:t>
      </w:r>
      <w:r>
        <w:t>external</w:t>
      </w:r>
      <w:r w:rsidRPr="00EB2454">
        <w:rPr>
          <w:lang w:val="ru-RU"/>
        </w:rPr>
        <w:t xml:space="preserve"> </w:t>
      </w:r>
      <w:r>
        <w:rPr>
          <w:lang w:val="ru-RU"/>
        </w:rPr>
        <w:t>таблицы, т.е. по такой же структуре, что и имеют наши данные.</w:t>
      </w:r>
    </w:p>
    <w:p w:rsidR="00E22431" w:rsidRDefault="00E22431" w:rsidP="00EB2454">
      <w:pPr>
        <w:pStyle w:val="a3"/>
        <w:ind w:firstLine="720"/>
        <w:rPr>
          <w:lang w:val="ru-RU"/>
        </w:rPr>
      </w:pPr>
      <w:r>
        <w:t>Cleansing</w:t>
      </w:r>
      <w:r w:rsidRPr="00E22431">
        <w:rPr>
          <w:lang w:val="ru-RU"/>
        </w:rPr>
        <w:t xml:space="preserve"> </w:t>
      </w:r>
      <w:r>
        <w:rPr>
          <w:lang w:val="ru-RU"/>
        </w:rPr>
        <w:t>таблицы имеют структуру близкую к 3 нормальной форме. Исходя из выявленной выше иерархии, в нашей БД будет 4 таблицы:</w:t>
      </w:r>
    </w:p>
    <w:p w:rsidR="00E22431" w:rsidRDefault="00E22431" w:rsidP="00E22431">
      <w:pPr>
        <w:pStyle w:val="a0"/>
      </w:pPr>
      <w:r w:rsidRPr="00805B97">
        <w:t>World</w:t>
      </w:r>
    </w:p>
    <w:p w:rsidR="00E22431" w:rsidRDefault="00E22431" w:rsidP="00E22431">
      <w:pPr>
        <w:pStyle w:val="a0"/>
      </w:pPr>
      <w:r>
        <w:t>Continents</w:t>
      </w:r>
    </w:p>
    <w:p w:rsidR="00E22431" w:rsidRDefault="00E22431" w:rsidP="00E22431">
      <w:pPr>
        <w:pStyle w:val="a0"/>
      </w:pPr>
      <w:r>
        <w:t>Regions</w:t>
      </w:r>
    </w:p>
    <w:p w:rsidR="00E22431" w:rsidRDefault="00E22431" w:rsidP="00E22431">
      <w:pPr>
        <w:pStyle w:val="a0"/>
      </w:pPr>
      <w:r w:rsidRPr="00805B97">
        <w:t>Countries</w:t>
      </w:r>
    </w:p>
    <w:p w:rsidR="00EB2454" w:rsidRDefault="00EB2454" w:rsidP="00EB2454">
      <w:pPr>
        <w:pStyle w:val="30"/>
        <w:rPr>
          <w:lang w:val="ru-RU"/>
        </w:rPr>
      </w:pPr>
      <w:bookmarkStart w:id="19" w:name="_Toc498882178"/>
      <w:r>
        <w:rPr>
          <w:lang w:val="ru-RU"/>
        </w:rPr>
        <w:t xml:space="preserve">Скрипты для создания </w:t>
      </w:r>
      <w:r>
        <w:t>cleansing</w:t>
      </w:r>
      <w:r w:rsidRPr="00EB2454">
        <w:rPr>
          <w:lang w:val="ru-RU"/>
        </w:rPr>
        <w:t xml:space="preserve"> </w:t>
      </w:r>
      <w:r>
        <w:rPr>
          <w:lang w:val="ru-RU"/>
        </w:rPr>
        <w:t>таблиц:</w:t>
      </w:r>
      <w:bookmarkEnd w:id="19"/>
    </w:p>
    <w:p w:rsidR="00E22431" w:rsidRDefault="00E22431" w:rsidP="00E22431">
      <w:pPr>
        <w:pStyle w:val="a0"/>
      </w:pPr>
      <w:r w:rsidRPr="00805B97">
        <w:t>World</w:t>
      </w:r>
      <w:r>
        <w:t>:</w:t>
      </w:r>
    </w:p>
    <w:p w:rsidR="00E22431" w:rsidRDefault="00E22431" w:rsidP="00E22431">
      <w:pPr>
        <w:pStyle w:val="CodeText"/>
      </w:pPr>
      <w:r>
        <w:t>CREATE TABLE cl_world</w:t>
      </w:r>
    </w:p>
    <w:p w:rsidR="00E22431" w:rsidRDefault="00E22431" w:rsidP="00E22431">
      <w:pPr>
        <w:pStyle w:val="CodeText"/>
      </w:pPr>
      <w:r>
        <w:t xml:space="preserve">  (</w:t>
      </w:r>
    </w:p>
    <w:p w:rsidR="00E22431" w:rsidRDefault="00E22431" w:rsidP="00E22431">
      <w:pPr>
        <w:pStyle w:val="CodeText"/>
      </w:pPr>
      <w:r>
        <w:t xml:space="preserve">    world_id   NUMBER(10,0),</w:t>
      </w:r>
    </w:p>
    <w:p w:rsidR="00E22431" w:rsidRDefault="00E22431" w:rsidP="00E22431">
      <w:pPr>
        <w:pStyle w:val="CodeText"/>
      </w:pPr>
      <w:r>
        <w:lastRenderedPageBreak/>
        <w:t xml:space="preserve">    world_desc VARCHAR2 ( 200 CHAR )</w:t>
      </w:r>
    </w:p>
    <w:p w:rsidR="00E22431" w:rsidRDefault="00E22431" w:rsidP="00E22431">
      <w:pPr>
        <w:pStyle w:val="CodeText"/>
      </w:pPr>
      <w:r>
        <w:t xml:space="preserve">  );</w:t>
      </w:r>
    </w:p>
    <w:p w:rsidR="008F0E23" w:rsidRDefault="008F0E23" w:rsidP="008F0E23">
      <w:pPr>
        <w:pStyle w:val="a0"/>
      </w:pPr>
      <w:r>
        <w:t>Continents:</w:t>
      </w:r>
    </w:p>
    <w:p w:rsidR="008F0E23" w:rsidRDefault="008F0E23" w:rsidP="008F0E23">
      <w:pPr>
        <w:pStyle w:val="CodeText"/>
      </w:pPr>
      <w:r>
        <w:t>CREATE TABLE cl_continents</w:t>
      </w:r>
    </w:p>
    <w:p w:rsidR="008F0E23" w:rsidRDefault="008F0E23" w:rsidP="008F0E23">
      <w:pPr>
        <w:pStyle w:val="CodeText"/>
      </w:pPr>
      <w:r>
        <w:t xml:space="preserve">  (</w:t>
      </w:r>
    </w:p>
    <w:p w:rsidR="008F0E23" w:rsidRDefault="008F0E23" w:rsidP="008F0E23">
      <w:pPr>
        <w:pStyle w:val="CodeText"/>
      </w:pPr>
      <w:r>
        <w:t xml:space="preserve">    continent_id   NUMBER(10,0),</w:t>
      </w:r>
    </w:p>
    <w:p w:rsidR="008F0E23" w:rsidRDefault="008F0E23" w:rsidP="008F0E23">
      <w:pPr>
        <w:pStyle w:val="CodeText"/>
      </w:pPr>
      <w:r>
        <w:t xml:space="preserve">    continent_desc VARCHAR2 ( 200 CHAR ),</w:t>
      </w:r>
    </w:p>
    <w:p w:rsidR="008F0E23" w:rsidRDefault="008F0E23" w:rsidP="008F0E23">
      <w:pPr>
        <w:pStyle w:val="CodeText"/>
      </w:pPr>
      <w:r>
        <w:t xml:space="preserve">    global_id      NUMBER(10,0)</w:t>
      </w:r>
    </w:p>
    <w:p w:rsidR="008F0E23" w:rsidRDefault="008F0E23" w:rsidP="008F0E23">
      <w:pPr>
        <w:pStyle w:val="CodeText"/>
      </w:pPr>
      <w:r>
        <w:t xml:space="preserve">  );</w:t>
      </w:r>
    </w:p>
    <w:p w:rsidR="008F0E23" w:rsidRDefault="008F0E23" w:rsidP="008F0E23">
      <w:pPr>
        <w:pStyle w:val="CodeText"/>
      </w:pPr>
    </w:p>
    <w:p w:rsidR="008F0E23" w:rsidRDefault="008F0E23" w:rsidP="008F0E23">
      <w:pPr>
        <w:pStyle w:val="a0"/>
      </w:pPr>
      <w:r>
        <w:t>Regions</w:t>
      </w:r>
    </w:p>
    <w:p w:rsidR="008F0E23" w:rsidRPr="008F0E23" w:rsidRDefault="008F0E23" w:rsidP="008F0E23">
      <w:pPr>
        <w:pStyle w:val="CodeText"/>
        <w:rPr>
          <w:lang w:val="ru-RU"/>
        </w:rPr>
      </w:pPr>
      <w:r w:rsidRPr="008F0E23">
        <w:rPr>
          <w:lang w:val="ru-RU"/>
        </w:rPr>
        <w:t>CREATE TABLE cl_regions</w:t>
      </w:r>
    </w:p>
    <w:p w:rsidR="008F0E23" w:rsidRPr="008F0E23" w:rsidRDefault="008F0E23" w:rsidP="008F0E23">
      <w:pPr>
        <w:pStyle w:val="CodeText"/>
        <w:rPr>
          <w:lang w:val="ru-RU"/>
        </w:rPr>
      </w:pPr>
      <w:r w:rsidRPr="008F0E23">
        <w:rPr>
          <w:lang w:val="ru-RU"/>
        </w:rPr>
        <w:t xml:space="preserve">  (</w:t>
      </w:r>
    </w:p>
    <w:p w:rsidR="008F0E23" w:rsidRPr="008F0E23" w:rsidRDefault="008F0E23" w:rsidP="008F0E23">
      <w:pPr>
        <w:pStyle w:val="CodeText"/>
        <w:rPr>
          <w:lang w:val="ru-RU"/>
        </w:rPr>
      </w:pPr>
      <w:r w:rsidRPr="008F0E23">
        <w:rPr>
          <w:lang w:val="ru-RU"/>
        </w:rPr>
        <w:t xml:space="preserve">    region_id    NUMBER(10,0),</w:t>
      </w:r>
    </w:p>
    <w:p w:rsidR="008F0E23" w:rsidRPr="008F0E23" w:rsidRDefault="008F0E23" w:rsidP="008F0E23">
      <w:pPr>
        <w:pStyle w:val="CodeText"/>
        <w:rPr>
          <w:lang w:val="ru-RU"/>
        </w:rPr>
      </w:pPr>
      <w:r w:rsidRPr="008F0E23">
        <w:rPr>
          <w:lang w:val="ru-RU"/>
        </w:rPr>
        <w:t xml:space="preserve">    region_desc  VARCHAR2 ( 200 CHAR ),</w:t>
      </w:r>
    </w:p>
    <w:p w:rsidR="008F0E23" w:rsidRPr="008F0E23" w:rsidRDefault="008F0E23" w:rsidP="008F0E23">
      <w:pPr>
        <w:pStyle w:val="CodeText"/>
        <w:rPr>
          <w:lang w:val="ru-RU"/>
        </w:rPr>
      </w:pPr>
      <w:r w:rsidRPr="008F0E23">
        <w:rPr>
          <w:lang w:val="ru-RU"/>
        </w:rPr>
        <w:t xml:space="preserve">    continent_id NUMBER(10,0)</w:t>
      </w:r>
    </w:p>
    <w:p w:rsidR="00100E58" w:rsidRDefault="008F0E23" w:rsidP="008F0E23">
      <w:pPr>
        <w:pStyle w:val="CodeText"/>
      </w:pPr>
      <w:r w:rsidRPr="008F0E23">
        <w:rPr>
          <w:lang w:val="ru-RU"/>
        </w:rPr>
        <w:t xml:space="preserve">  );</w:t>
      </w:r>
    </w:p>
    <w:p w:rsidR="008F0E23" w:rsidRDefault="008F0E23" w:rsidP="008F0E23">
      <w:pPr>
        <w:pStyle w:val="a0"/>
      </w:pPr>
      <w:r w:rsidRPr="00805B97">
        <w:t>Countries</w:t>
      </w:r>
    </w:p>
    <w:p w:rsidR="008F0E23" w:rsidRPr="008F0E23" w:rsidRDefault="008F0E23" w:rsidP="008F0E23">
      <w:pPr>
        <w:pStyle w:val="21"/>
        <w:rPr>
          <w:lang w:val="ru-RU"/>
        </w:rPr>
      </w:pPr>
      <w:bookmarkStart w:id="20" w:name="_Toc498882179"/>
      <w:r w:rsidRPr="008F0E23">
        <w:rPr>
          <w:lang w:val="ru-RU"/>
        </w:rPr>
        <w:t xml:space="preserve">Загрузка данных в </w:t>
      </w:r>
      <w:r>
        <w:t>cleansing</w:t>
      </w:r>
      <w:r w:rsidRPr="008F0E23">
        <w:rPr>
          <w:lang w:val="ru-RU"/>
        </w:rPr>
        <w:t xml:space="preserve"> таблицы</w:t>
      </w:r>
      <w:bookmarkEnd w:id="20"/>
      <w:r w:rsidRPr="008F0E23">
        <w:rPr>
          <w:lang w:val="ru-RU"/>
        </w:rPr>
        <w:t xml:space="preserve"> </w:t>
      </w:r>
    </w:p>
    <w:p w:rsidR="008F0E23" w:rsidRPr="008F0E23" w:rsidRDefault="008F0E23" w:rsidP="00130F60">
      <w:pPr>
        <w:pStyle w:val="a3"/>
        <w:ind w:firstLine="720"/>
        <w:rPr>
          <w:lang w:val="ru-RU"/>
        </w:rPr>
      </w:pPr>
      <w:r w:rsidRPr="008F0E23">
        <w:rPr>
          <w:lang w:val="ru-RU"/>
        </w:rPr>
        <w:t xml:space="preserve">Загрузка данных из </w:t>
      </w:r>
      <w:r>
        <w:t>external</w:t>
      </w:r>
      <w:r w:rsidRPr="008F0E23">
        <w:rPr>
          <w:lang w:val="ru-RU"/>
        </w:rPr>
        <w:t xml:space="preserve"> таблиц в </w:t>
      </w:r>
      <w:r>
        <w:t>cleansing</w:t>
      </w:r>
      <w:r w:rsidRPr="008F0E23">
        <w:rPr>
          <w:lang w:val="ru-RU"/>
        </w:rPr>
        <w:t xml:space="preserve"> таблицы будет происходить с помощью пакета, в котором будет предусмотрена очистка данных </w:t>
      </w:r>
      <w:r>
        <w:rPr>
          <w:lang w:val="ru-RU"/>
        </w:rPr>
        <w:t>путем нахождения определенного уровня</w:t>
      </w:r>
      <w:r w:rsidRPr="008F0E23">
        <w:rPr>
          <w:lang w:val="ru-RU"/>
        </w:rPr>
        <w:t>.</w:t>
      </w:r>
    </w:p>
    <w:p w:rsidR="008F0E23" w:rsidRDefault="00130F60" w:rsidP="00130F60">
      <w:pPr>
        <w:pStyle w:val="30"/>
        <w:rPr>
          <w:lang w:val="ru-RU"/>
        </w:rPr>
      </w:pPr>
      <w:bookmarkStart w:id="21" w:name="_Toc498882180"/>
      <w:r>
        <w:rPr>
          <w:lang w:val="ru-RU"/>
        </w:rPr>
        <w:t>Скрипты создания пакета и его тела</w:t>
      </w:r>
      <w:bookmarkEnd w:id="21"/>
    </w:p>
    <w:p w:rsidR="00130F60" w:rsidRDefault="00130F60" w:rsidP="00790E8C">
      <w:pPr>
        <w:pStyle w:val="a3"/>
        <w:ind w:firstLine="720"/>
        <w:rPr>
          <w:lang w:val="ru-RU"/>
        </w:rPr>
      </w:pPr>
      <w:r>
        <w:rPr>
          <w:lang w:val="ru-RU"/>
        </w:rPr>
        <w:t xml:space="preserve">Ниже представлен скрипт по созданию пакета для загрузки данных из </w:t>
      </w:r>
      <w:r>
        <w:t>external</w:t>
      </w:r>
      <w:r w:rsidRPr="00130F60">
        <w:rPr>
          <w:lang w:val="ru-RU"/>
        </w:rPr>
        <w:t xml:space="preserve"> </w:t>
      </w:r>
      <w:r>
        <w:rPr>
          <w:lang w:val="ru-RU"/>
        </w:rPr>
        <w:t xml:space="preserve">таблиц в </w:t>
      </w:r>
      <w:r>
        <w:t>cleansing</w:t>
      </w:r>
      <w:r w:rsidRPr="00130F60">
        <w:rPr>
          <w:lang w:val="ru-RU"/>
        </w:rPr>
        <w:t xml:space="preserve"> </w:t>
      </w:r>
      <w:r>
        <w:rPr>
          <w:lang w:val="ru-RU"/>
        </w:rPr>
        <w:t>таблицы.</w:t>
      </w:r>
    </w:p>
    <w:p w:rsidR="00130F60" w:rsidRPr="00DD5853" w:rsidRDefault="00130F60" w:rsidP="00790E8C">
      <w:pPr>
        <w:pStyle w:val="a3"/>
        <w:ind w:firstLine="567"/>
      </w:pPr>
      <w:r>
        <w:rPr>
          <w:lang w:val="ru-RU"/>
        </w:rPr>
        <w:t>Создание</w:t>
      </w:r>
      <w:r w:rsidRPr="00DD5853">
        <w:t xml:space="preserve"> </w:t>
      </w:r>
      <w:r>
        <w:rPr>
          <w:lang w:val="ru-RU"/>
        </w:rPr>
        <w:t>пакета</w:t>
      </w:r>
      <w:r w:rsidRPr="00DD5853">
        <w:t>:</w:t>
      </w:r>
    </w:p>
    <w:p w:rsidR="00130F60" w:rsidRDefault="00130F60" w:rsidP="00130F60">
      <w:pPr>
        <w:pStyle w:val="CodeText"/>
      </w:pPr>
      <w:r>
        <w:t>CREATE OR REPLACE PACKAGE pkg_etl_geo</w:t>
      </w:r>
    </w:p>
    <w:p w:rsidR="00130F60" w:rsidRDefault="00130F60" w:rsidP="00130F60">
      <w:pPr>
        <w:pStyle w:val="CodeText"/>
      </w:pPr>
      <w:r>
        <w:t>AS</w:t>
      </w:r>
    </w:p>
    <w:p w:rsidR="00130F60" w:rsidRDefault="00130F60" w:rsidP="00130F60">
      <w:pPr>
        <w:pStyle w:val="CodeText"/>
      </w:pPr>
      <w:r>
        <w:t xml:space="preserve">  PROCEDURE load_worlds;</w:t>
      </w:r>
    </w:p>
    <w:p w:rsidR="00130F60" w:rsidRDefault="00130F60" w:rsidP="00130F60">
      <w:pPr>
        <w:pStyle w:val="CodeText"/>
      </w:pPr>
      <w:r>
        <w:t xml:space="preserve">  PROCEDURE load_continents;</w:t>
      </w:r>
    </w:p>
    <w:p w:rsidR="00130F60" w:rsidRDefault="00130F60" w:rsidP="00130F60">
      <w:pPr>
        <w:pStyle w:val="CodeText"/>
      </w:pPr>
      <w:r>
        <w:t xml:space="preserve">  PROCEDURE load_regions;</w:t>
      </w:r>
    </w:p>
    <w:p w:rsidR="00130F60" w:rsidRDefault="00130F60" w:rsidP="00130F60">
      <w:pPr>
        <w:pStyle w:val="CodeText"/>
      </w:pPr>
      <w:r>
        <w:t xml:space="preserve">  PROCEDURE load_countries;</w:t>
      </w:r>
    </w:p>
    <w:p w:rsidR="00130F60" w:rsidRPr="00130F60" w:rsidRDefault="00130F60" w:rsidP="00130F60">
      <w:pPr>
        <w:pStyle w:val="CodeText"/>
        <w:rPr>
          <w:lang w:val="ru-RU"/>
        </w:rPr>
      </w:pPr>
      <w:r>
        <w:t>END</w:t>
      </w:r>
      <w:r w:rsidRPr="00130F60">
        <w:rPr>
          <w:lang w:val="ru-RU"/>
        </w:rPr>
        <w:t xml:space="preserve"> </w:t>
      </w:r>
      <w:r>
        <w:t>pkg</w:t>
      </w:r>
      <w:r w:rsidRPr="00130F60">
        <w:rPr>
          <w:lang w:val="ru-RU"/>
        </w:rPr>
        <w:t>_</w:t>
      </w:r>
      <w:r>
        <w:t>etl</w:t>
      </w:r>
      <w:r w:rsidRPr="00130F60">
        <w:rPr>
          <w:lang w:val="ru-RU"/>
        </w:rPr>
        <w:t>_</w:t>
      </w:r>
      <w:r>
        <w:t>geo</w:t>
      </w:r>
      <w:r w:rsidRPr="00130F60">
        <w:rPr>
          <w:lang w:val="ru-RU"/>
        </w:rPr>
        <w:t>;</w:t>
      </w:r>
    </w:p>
    <w:p w:rsidR="008F0E23" w:rsidRDefault="00130F60" w:rsidP="00130F60">
      <w:pPr>
        <w:pStyle w:val="a3"/>
        <w:rPr>
          <w:lang w:val="ru-RU"/>
        </w:rPr>
      </w:pPr>
      <w:r w:rsidRPr="00130F60">
        <w:rPr>
          <w:lang w:val="ru-RU"/>
        </w:rPr>
        <w:t>/</w:t>
      </w:r>
    </w:p>
    <w:p w:rsidR="00130F60" w:rsidRDefault="00130F60" w:rsidP="00790E8C">
      <w:pPr>
        <w:pStyle w:val="a3"/>
        <w:ind w:firstLine="567"/>
        <w:rPr>
          <w:lang w:val="ru-RU"/>
        </w:rPr>
      </w:pPr>
      <w:r>
        <w:rPr>
          <w:lang w:val="ru-RU"/>
        </w:rPr>
        <w:t>Создание тела пакета:</w:t>
      </w:r>
    </w:p>
    <w:p w:rsidR="00130F60" w:rsidRDefault="00130F60" w:rsidP="00130F60">
      <w:pPr>
        <w:pStyle w:val="CodeText"/>
      </w:pPr>
      <w:r>
        <w:t>CREATE OR REPLACE PACKAGE body pkg_etl_geo</w:t>
      </w:r>
    </w:p>
    <w:p w:rsidR="00130F60" w:rsidRDefault="00130F60" w:rsidP="00130F60">
      <w:pPr>
        <w:pStyle w:val="CodeText"/>
      </w:pPr>
    </w:p>
    <w:p w:rsidR="00130F60" w:rsidRDefault="00130F60" w:rsidP="00130F60">
      <w:pPr>
        <w:pStyle w:val="CodeText"/>
      </w:pPr>
      <w:r>
        <w:t>PROCEDURE load_worlds</w:t>
      </w:r>
    </w:p>
    <w:p w:rsidR="00130F60" w:rsidRDefault="00130F60" w:rsidP="00130F60">
      <w:pPr>
        <w:pStyle w:val="CodeText"/>
      </w:pPr>
      <w:r>
        <w:t>IS</w:t>
      </w:r>
    </w:p>
    <w:p w:rsidR="00130F60" w:rsidRDefault="00130F60" w:rsidP="00130F60">
      <w:pPr>
        <w:pStyle w:val="CodeText"/>
      </w:pPr>
      <w:r>
        <w:t>BEGIN</w:t>
      </w:r>
    </w:p>
    <w:p w:rsidR="00130F60" w:rsidRDefault="00130F60" w:rsidP="00130F60">
      <w:pPr>
        <w:pStyle w:val="CodeText"/>
      </w:pPr>
      <w:r>
        <w:t xml:space="preserve">    EXECUTE immediate 'truncate table cl_world';</w:t>
      </w:r>
    </w:p>
    <w:p w:rsidR="00130F60" w:rsidRDefault="00130F60" w:rsidP="00130F60">
      <w:pPr>
        <w:pStyle w:val="CodeText"/>
      </w:pPr>
      <w:r>
        <w:t xml:space="preserve">    INSERT INTO cl_world</w:t>
      </w:r>
    </w:p>
    <w:p w:rsidR="00130F60" w:rsidRDefault="00130F60" w:rsidP="00130F60">
      <w:pPr>
        <w:pStyle w:val="CodeText"/>
      </w:pPr>
      <w:r>
        <w:t xml:space="preserve">                (world_id,</w:t>
      </w:r>
    </w:p>
    <w:p w:rsidR="00130F60" w:rsidRDefault="00130F60" w:rsidP="00130F60">
      <w:pPr>
        <w:pStyle w:val="CodeText"/>
      </w:pPr>
      <w:r>
        <w:t xml:space="preserve">                 world_desc)</w:t>
      </w:r>
    </w:p>
    <w:p w:rsidR="00130F60" w:rsidRDefault="00130F60" w:rsidP="00130F60">
      <w:pPr>
        <w:pStyle w:val="CodeText"/>
      </w:pPr>
      <w:r>
        <w:t xml:space="preserve">    SELECT  child_code,</w:t>
      </w:r>
    </w:p>
    <w:p w:rsidR="00130F60" w:rsidRDefault="00130F60" w:rsidP="00130F60">
      <w:pPr>
        <w:pStyle w:val="CodeText"/>
      </w:pPr>
      <w:r>
        <w:t xml:space="preserve">            structure_desc</w:t>
      </w:r>
    </w:p>
    <w:p w:rsidR="00130F60" w:rsidRDefault="00130F60" w:rsidP="00130F60">
      <w:pPr>
        <w:pStyle w:val="CodeText"/>
      </w:pPr>
      <w:r>
        <w:t xml:space="preserve">    FROM sa_src.ext_geo_structure_iso3166</w:t>
      </w:r>
    </w:p>
    <w:p w:rsidR="00130F60" w:rsidRDefault="00130F60" w:rsidP="00130F60">
      <w:pPr>
        <w:pStyle w:val="CodeText"/>
      </w:pPr>
      <w:r>
        <w:t xml:space="preserve">    WHERE structure_level='World';</w:t>
      </w:r>
    </w:p>
    <w:p w:rsidR="00130F60" w:rsidRDefault="00130F60" w:rsidP="00130F60">
      <w:pPr>
        <w:pStyle w:val="CodeText"/>
      </w:pPr>
      <w:r>
        <w:t xml:space="preserve">  COMMIT;</w:t>
      </w:r>
    </w:p>
    <w:p w:rsidR="00130F60" w:rsidRDefault="00130F60" w:rsidP="00130F60">
      <w:pPr>
        <w:pStyle w:val="CodeText"/>
      </w:pPr>
    </w:p>
    <w:p w:rsidR="00130F60" w:rsidRDefault="00130F60" w:rsidP="00130F60">
      <w:pPr>
        <w:pStyle w:val="CodeText"/>
      </w:pPr>
      <w:r>
        <w:t>EXCEPTION</w:t>
      </w:r>
    </w:p>
    <w:p w:rsidR="00130F60" w:rsidRDefault="00130F60" w:rsidP="00130F60">
      <w:pPr>
        <w:pStyle w:val="CodeText"/>
      </w:pPr>
    </w:p>
    <w:p w:rsidR="00130F60" w:rsidRDefault="00130F60" w:rsidP="00130F60">
      <w:pPr>
        <w:pStyle w:val="CodeText"/>
      </w:pPr>
      <w:r>
        <w:t>WHEN OTHERS THEN</w:t>
      </w:r>
    </w:p>
    <w:p w:rsidR="00130F60" w:rsidRDefault="00130F60" w:rsidP="00130F60">
      <w:pPr>
        <w:pStyle w:val="CodeText"/>
      </w:pPr>
      <w:r>
        <w:t xml:space="preserve">  RAISE;</w:t>
      </w:r>
    </w:p>
    <w:p w:rsidR="00130F60" w:rsidRDefault="00130F60" w:rsidP="00130F60">
      <w:pPr>
        <w:pStyle w:val="CodeText"/>
      </w:pPr>
    </w:p>
    <w:p w:rsidR="00130F60" w:rsidRDefault="00130F60" w:rsidP="00130F60">
      <w:pPr>
        <w:pStyle w:val="CodeText"/>
      </w:pPr>
      <w:r>
        <w:t>END load_worlds;</w:t>
      </w:r>
    </w:p>
    <w:p w:rsidR="00130F60" w:rsidRDefault="00130F60" w:rsidP="00130F60">
      <w:pPr>
        <w:pStyle w:val="CodeText"/>
      </w:pPr>
    </w:p>
    <w:p w:rsidR="00130F60" w:rsidRDefault="00130F60" w:rsidP="00130F60">
      <w:pPr>
        <w:pStyle w:val="CodeText"/>
      </w:pPr>
      <w:r>
        <w:t>PROCEDURE load_continents</w:t>
      </w:r>
    </w:p>
    <w:p w:rsidR="00130F60" w:rsidRDefault="00130F60" w:rsidP="00130F60">
      <w:pPr>
        <w:pStyle w:val="CodeText"/>
      </w:pPr>
      <w:r>
        <w:t>IS</w:t>
      </w:r>
    </w:p>
    <w:p w:rsidR="00130F60" w:rsidRDefault="00130F60" w:rsidP="00130F60">
      <w:pPr>
        <w:pStyle w:val="CodeText"/>
      </w:pPr>
      <w:r>
        <w:t>BEGIN</w:t>
      </w:r>
    </w:p>
    <w:p w:rsidR="00130F60" w:rsidRDefault="00130F60" w:rsidP="00130F60">
      <w:pPr>
        <w:pStyle w:val="CodeText"/>
      </w:pPr>
      <w:r>
        <w:t xml:space="preserve">    EXECUTE immediate 'truncate table cl_continents';</w:t>
      </w:r>
    </w:p>
    <w:p w:rsidR="00130F60" w:rsidRDefault="00130F60" w:rsidP="00130F60">
      <w:pPr>
        <w:pStyle w:val="CodeText"/>
      </w:pPr>
      <w:r>
        <w:t xml:space="preserve">    INSERT INTO cl_continents</w:t>
      </w:r>
    </w:p>
    <w:p w:rsidR="00130F60" w:rsidRDefault="00130F60" w:rsidP="00130F60">
      <w:pPr>
        <w:pStyle w:val="CodeText"/>
      </w:pPr>
      <w:r>
        <w:t xml:space="preserve">                (continent_id,</w:t>
      </w:r>
    </w:p>
    <w:p w:rsidR="00130F60" w:rsidRDefault="00130F60" w:rsidP="00130F60">
      <w:pPr>
        <w:pStyle w:val="CodeText"/>
      </w:pPr>
      <w:r>
        <w:lastRenderedPageBreak/>
        <w:t xml:space="preserve">                 continent_desc,</w:t>
      </w:r>
    </w:p>
    <w:p w:rsidR="00130F60" w:rsidRDefault="00130F60" w:rsidP="00130F60">
      <w:pPr>
        <w:pStyle w:val="CodeText"/>
      </w:pPr>
      <w:r>
        <w:t xml:space="preserve">                 world_id)        </w:t>
      </w:r>
    </w:p>
    <w:p w:rsidR="00130F60" w:rsidRDefault="00130F60" w:rsidP="00130F60">
      <w:pPr>
        <w:pStyle w:val="CodeText"/>
      </w:pPr>
      <w:r>
        <w:t xml:space="preserve">    SELECT child_code,</w:t>
      </w:r>
    </w:p>
    <w:p w:rsidR="00130F60" w:rsidRDefault="00130F60" w:rsidP="00130F60">
      <w:pPr>
        <w:pStyle w:val="CodeText"/>
      </w:pPr>
      <w:r>
        <w:t xml:space="preserve">           structure_desc,</w:t>
      </w:r>
    </w:p>
    <w:p w:rsidR="00130F60" w:rsidRDefault="00130F60" w:rsidP="00130F60">
      <w:pPr>
        <w:pStyle w:val="CodeText"/>
      </w:pPr>
      <w:r>
        <w:t xml:space="preserve">           parent_code</w:t>
      </w:r>
    </w:p>
    <w:p w:rsidR="00130F60" w:rsidRDefault="00130F60" w:rsidP="00130F60">
      <w:pPr>
        <w:pStyle w:val="CodeText"/>
      </w:pPr>
      <w:r>
        <w:t xml:space="preserve">    FROM src.ext_geo_structure_iso3166</w:t>
      </w:r>
    </w:p>
    <w:p w:rsidR="00130F60" w:rsidRDefault="00130F60" w:rsidP="00130F60">
      <w:pPr>
        <w:pStyle w:val="CodeText"/>
      </w:pPr>
      <w:r>
        <w:t xml:space="preserve">    WHERE structure_level='Continents';</w:t>
      </w:r>
    </w:p>
    <w:p w:rsidR="00130F60" w:rsidRDefault="00130F60" w:rsidP="00130F60">
      <w:pPr>
        <w:pStyle w:val="CodeText"/>
      </w:pPr>
      <w:r>
        <w:t>COMMIT;</w:t>
      </w:r>
    </w:p>
    <w:p w:rsidR="00130F60" w:rsidRDefault="00130F60" w:rsidP="00130F60">
      <w:pPr>
        <w:pStyle w:val="CodeText"/>
      </w:pPr>
    </w:p>
    <w:p w:rsidR="00130F60" w:rsidRDefault="00130F60" w:rsidP="00130F60">
      <w:pPr>
        <w:pStyle w:val="CodeText"/>
      </w:pPr>
      <w:r>
        <w:t>EXCEPTION</w:t>
      </w:r>
    </w:p>
    <w:p w:rsidR="00130F60" w:rsidRDefault="00130F60" w:rsidP="00130F60">
      <w:pPr>
        <w:pStyle w:val="CodeText"/>
      </w:pPr>
    </w:p>
    <w:p w:rsidR="00130F60" w:rsidRDefault="00130F60" w:rsidP="00130F60">
      <w:pPr>
        <w:pStyle w:val="CodeText"/>
      </w:pPr>
      <w:r>
        <w:t>WHEN OTHERS THEN</w:t>
      </w:r>
    </w:p>
    <w:p w:rsidR="00130F60" w:rsidRDefault="00130F60" w:rsidP="00130F60">
      <w:pPr>
        <w:pStyle w:val="CodeText"/>
      </w:pPr>
      <w:r>
        <w:t xml:space="preserve">  RAISE;</w:t>
      </w:r>
    </w:p>
    <w:p w:rsidR="00130F60" w:rsidRDefault="00130F60" w:rsidP="00130F60">
      <w:pPr>
        <w:pStyle w:val="CodeText"/>
      </w:pPr>
    </w:p>
    <w:p w:rsidR="00130F60" w:rsidRDefault="00130F60" w:rsidP="00130F60">
      <w:pPr>
        <w:pStyle w:val="CodeText"/>
      </w:pPr>
      <w:r>
        <w:t>END load_continents;</w:t>
      </w:r>
    </w:p>
    <w:p w:rsidR="00130F60" w:rsidRDefault="00130F60" w:rsidP="00130F60">
      <w:pPr>
        <w:pStyle w:val="CodeText"/>
      </w:pPr>
    </w:p>
    <w:p w:rsidR="00130F60" w:rsidRDefault="00130F60" w:rsidP="00130F60">
      <w:pPr>
        <w:pStyle w:val="CodeText"/>
      </w:pPr>
      <w:r>
        <w:t>PROCEDURE load_regions</w:t>
      </w:r>
    </w:p>
    <w:p w:rsidR="00130F60" w:rsidRDefault="00130F60" w:rsidP="00130F60">
      <w:pPr>
        <w:pStyle w:val="CodeText"/>
      </w:pPr>
      <w:r>
        <w:t>IS</w:t>
      </w:r>
    </w:p>
    <w:p w:rsidR="00130F60" w:rsidRDefault="00130F60" w:rsidP="00130F60">
      <w:pPr>
        <w:pStyle w:val="CodeText"/>
      </w:pPr>
      <w:r>
        <w:t>BEGIN</w:t>
      </w:r>
    </w:p>
    <w:p w:rsidR="00130F60" w:rsidRDefault="00130F60" w:rsidP="00130F60">
      <w:pPr>
        <w:pStyle w:val="CodeText"/>
      </w:pPr>
      <w:r>
        <w:t xml:space="preserve">    EXECUTE immediate 'truncate table cl_regions';</w:t>
      </w:r>
    </w:p>
    <w:p w:rsidR="00130F60" w:rsidRDefault="00130F60" w:rsidP="00130F60">
      <w:pPr>
        <w:pStyle w:val="CodeText"/>
      </w:pPr>
      <w:r>
        <w:t xml:space="preserve">    INSERT INTO cl_regions</w:t>
      </w:r>
    </w:p>
    <w:p w:rsidR="00130F60" w:rsidRDefault="00130F60" w:rsidP="00130F60">
      <w:pPr>
        <w:pStyle w:val="CodeText"/>
      </w:pPr>
      <w:r>
        <w:t xml:space="preserve">                (region_id,</w:t>
      </w:r>
    </w:p>
    <w:p w:rsidR="00130F60" w:rsidRDefault="00130F60" w:rsidP="00130F60">
      <w:pPr>
        <w:pStyle w:val="CodeText"/>
      </w:pPr>
      <w:r>
        <w:t xml:space="preserve">                 region_desc,</w:t>
      </w:r>
    </w:p>
    <w:p w:rsidR="00130F60" w:rsidRDefault="00130F60" w:rsidP="00130F60">
      <w:pPr>
        <w:pStyle w:val="CodeText"/>
      </w:pPr>
      <w:r>
        <w:t xml:space="preserve">                 continent_id)        </w:t>
      </w:r>
    </w:p>
    <w:p w:rsidR="00130F60" w:rsidRDefault="00130F60" w:rsidP="00130F60">
      <w:pPr>
        <w:pStyle w:val="CodeText"/>
      </w:pPr>
      <w:r>
        <w:t xml:space="preserve">    SELECT child_code,</w:t>
      </w:r>
    </w:p>
    <w:p w:rsidR="00130F60" w:rsidRDefault="00130F60" w:rsidP="00130F60">
      <w:pPr>
        <w:pStyle w:val="CodeText"/>
      </w:pPr>
      <w:r>
        <w:t xml:space="preserve">           structure_desc,</w:t>
      </w:r>
    </w:p>
    <w:p w:rsidR="00130F60" w:rsidRDefault="00130F60" w:rsidP="00130F60">
      <w:pPr>
        <w:pStyle w:val="CodeText"/>
      </w:pPr>
      <w:r>
        <w:t xml:space="preserve">           parent_code</w:t>
      </w:r>
    </w:p>
    <w:p w:rsidR="00130F60" w:rsidRDefault="00130F60" w:rsidP="00130F60">
      <w:pPr>
        <w:pStyle w:val="CodeText"/>
      </w:pPr>
      <w:r>
        <w:t xml:space="preserve">    FROM src.ext_geo_structure_iso3166</w:t>
      </w:r>
    </w:p>
    <w:p w:rsidR="00130F60" w:rsidRDefault="00130F60" w:rsidP="00130F60">
      <w:pPr>
        <w:pStyle w:val="CodeText"/>
      </w:pPr>
      <w:r>
        <w:t xml:space="preserve">    WHERE structure_level='Regions';</w:t>
      </w:r>
    </w:p>
    <w:p w:rsidR="00130F60" w:rsidRDefault="00130F60" w:rsidP="00130F60">
      <w:pPr>
        <w:pStyle w:val="CodeText"/>
      </w:pPr>
    </w:p>
    <w:p w:rsidR="00130F60" w:rsidRDefault="00130F60" w:rsidP="00130F60">
      <w:pPr>
        <w:pStyle w:val="CodeText"/>
      </w:pPr>
      <w:r>
        <w:t>COMMIT;</w:t>
      </w:r>
    </w:p>
    <w:p w:rsidR="00130F60" w:rsidRDefault="00130F60" w:rsidP="00130F60">
      <w:pPr>
        <w:pStyle w:val="CodeText"/>
      </w:pPr>
    </w:p>
    <w:p w:rsidR="00130F60" w:rsidRDefault="00130F60" w:rsidP="00130F60">
      <w:pPr>
        <w:pStyle w:val="CodeText"/>
      </w:pPr>
      <w:r>
        <w:t>EXCEPTION</w:t>
      </w:r>
    </w:p>
    <w:p w:rsidR="00130F60" w:rsidRDefault="00130F60" w:rsidP="00130F60">
      <w:pPr>
        <w:pStyle w:val="CodeText"/>
      </w:pPr>
    </w:p>
    <w:p w:rsidR="00130F60" w:rsidRDefault="00130F60" w:rsidP="00130F60">
      <w:pPr>
        <w:pStyle w:val="CodeText"/>
      </w:pPr>
      <w:r>
        <w:t>WHEN OTHERS THEN</w:t>
      </w:r>
    </w:p>
    <w:p w:rsidR="00130F60" w:rsidRDefault="00130F60" w:rsidP="00130F60">
      <w:pPr>
        <w:pStyle w:val="CodeText"/>
      </w:pPr>
      <w:r>
        <w:t xml:space="preserve">  RAISE;</w:t>
      </w:r>
    </w:p>
    <w:p w:rsidR="00130F60" w:rsidRDefault="00130F60" w:rsidP="00130F60">
      <w:pPr>
        <w:pStyle w:val="CodeText"/>
      </w:pPr>
    </w:p>
    <w:p w:rsidR="00130F60" w:rsidRDefault="00130F60" w:rsidP="00130F60">
      <w:pPr>
        <w:pStyle w:val="CodeText"/>
      </w:pPr>
      <w:r>
        <w:t>END load_regions;</w:t>
      </w:r>
    </w:p>
    <w:p w:rsidR="00130F60" w:rsidRDefault="00130F60" w:rsidP="00130F60">
      <w:pPr>
        <w:pStyle w:val="CodeText"/>
      </w:pPr>
    </w:p>
    <w:p w:rsidR="00130F60" w:rsidRDefault="00130F60" w:rsidP="00130F60">
      <w:pPr>
        <w:pStyle w:val="CodeText"/>
      </w:pPr>
      <w:r>
        <w:t>PROCEDURE load_countries</w:t>
      </w:r>
    </w:p>
    <w:p w:rsidR="00130F60" w:rsidRDefault="00130F60" w:rsidP="00130F60">
      <w:pPr>
        <w:pStyle w:val="CodeText"/>
      </w:pPr>
      <w:r>
        <w:t>IS</w:t>
      </w:r>
    </w:p>
    <w:p w:rsidR="00130F60" w:rsidRDefault="00130F60" w:rsidP="00130F60">
      <w:pPr>
        <w:pStyle w:val="CodeText"/>
      </w:pPr>
      <w:r>
        <w:t>BEGIN</w:t>
      </w:r>
    </w:p>
    <w:p w:rsidR="00130F60" w:rsidRDefault="00130F60" w:rsidP="00130F60">
      <w:pPr>
        <w:pStyle w:val="CodeText"/>
      </w:pPr>
      <w:r>
        <w:t xml:space="preserve">    EXECUTE immediate 'truncate table cl_countries';</w:t>
      </w:r>
    </w:p>
    <w:p w:rsidR="00130F60" w:rsidRDefault="00130F60" w:rsidP="00130F60">
      <w:pPr>
        <w:pStyle w:val="CodeText"/>
      </w:pPr>
      <w:r>
        <w:t xml:space="preserve">    INSERT INTO cl_countries</w:t>
      </w:r>
    </w:p>
    <w:p w:rsidR="00130F60" w:rsidRDefault="00130F60" w:rsidP="00130F60">
      <w:pPr>
        <w:pStyle w:val="CodeText"/>
      </w:pPr>
      <w:r>
        <w:t xml:space="preserve">                (country_id,</w:t>
      </w:r>
    </w:p>
    <w:p w:rsidR="00130F60" w:rsidRDefault="00130F60" w:rsidP="00130F60">
      <w:pPr>
        <w:pStyle w:val="CodeText"/>
      </w:pPr>
      <w:r>
        <w:t xml:space="preserve">                 country_desc,</w:t>
      </w:r>
    </w:p>
    <w:p w:rsidR="00130F60" w:rsidRDefault="00130F60" w:rsidP="00130F60">
      <w:pPr>
        <w:pStyle w:val="CodeText"/>
      </w:pPr>
      <w:r>
        <w:t xml:space="preserve">                 country_code,</w:t>
      </w:r>
    </w:p>
    <w:p w:rsidR="00130F60" w:rsidRDefault="00130F60" w:rsidP="00130F60">
      <w:pPr>
        <w:pStyle w:val="CodeText"/>
      </w:pPr>
      <w:r>
        <w:t xml:space="preserve">                 region_id)        </w:t>
      </w:r>
    </w:p>
    <w:p w:rsidR="00130F60" w:rsidRDefault="00130F60" w:rsidP="00130F60">
      <w:pPr>
        <w:pStyle w:val="CodeText"/>
      </w:pPr>
      <w:r>
        <w:t xml:space="preserve">    SELECT  country.country_id,</w:t>
      </w:r>
    </w:p>
    <w:p w:rsidR="00130F60" w:rsidRDefault="00130F60" w:rsidP="00130F60">
      <w:pPr>
        <w:pStyle w:val="CodeText"/>
      </w:pPr>
      <w:r>
        <w:t xml:space="preserve">            country.country_desc,</w:t>
      </w:r>
    </w:p>
    <w:p w:rsidR="00130F60" w:rsidRDefault="00130F60" w:rsidP="00130F60">
      <w:pPr>
        <w:pStyle w:val="CodeText"/>
      </w:pPr>
      <w:r>
        <w:t xml:space="preserve">            country.country_code,</w:t>
      </w:r>
    </w:p>
    <w:p w:rsidR="00130F60" w:rsidRDefault="00130F60" w:rsidP="00130F60">
      <w:pPr>
        <w:pStyle w:val="CodeText"/>
      </w:pPr>
      <w:r>
        <w:t xml:space="preserve">            region.STRUCTURE_CODE           </w:t>
      </w:r>
    </w:p>
    <w:p w:rsidR="00130F60" w:rsidRDefault="00130F60" w:rsidP="00130F60">
      <w:pPr>
        <w:pStyle w:val="CodeText"/>
      </w:pPr>
      <w:r>
        <w:t xml:space="preserve">    FROM SA_SRC.EXT_GEO_COUNTRIES_ISO3166 country </w:t>
      </w:r>
    </w:p>
    <w:p w:rsidR="00130F60" w:rsidRDefault="00130F60" w:rsidP="00130F60">
      <w:pPr>
        <w:pStyle w:val="CodeText"/>
      </w:pPr>
      <w:r>
        <w:t xml:space="preserve">        JOIN  SA_SRC.EXT_CNTR2STRUCTURE_ISO3166 region </w:t>
      </w:r>
    </w:p>
    <w:p w:rsidR="00130F60" w:rsidRDefault="00130F60" w:rsidP="00130F60">
      <w:pPr>
        <w:pStyle w:val="CodeText"/>
      </w:pPr>
      <w:r>
        <w:t xml:space="preserve">            ON country.COUNTRY_ID=region.COUNTRY_ID;</w:t>
      </w:r>
    </w:p>
    <w:p w:rsidR="00130F60" w:rsidRDefault="00130F60" w:rsidP="00130F60">
      <w:pPr>
        <w:pStyle w:val="CodeText"/>
      </w:pPr>
    </w:p>
    <w:p w:rsidR="00130F60" w:rsidRDefault="00130F60" w:rsidP="00130F60">
      <w:pPr>
        <w:pStyle w:val="CodeText"/>
      </w:pPr>
      <w:r>
        <w:t>COMMIT;</w:t>
      </w:r>
    </w:p>
    <w:p w:rsidR="00130F60" w:rsidRDefault="00130F60" w:rsidP="00130F60">
      <w:pPr>
        <w:pStyle w:val="CodeText"/>
      </w:pPr>
    </w:p>
    <w:p w:rsidR="00130F60" w:rsidRDefault="00130F60" w:rsidP="00130F60">
      <w:pPr>
        <w:pStyle w:val="CodeText"/>
      </w:pPr>
      <w:r>
        <w:t>EXCEPTION</w:t>
      </w:r>
    </w:p>
    <w:p w:rsidR="00130F60" w:rsidRDefault="00130F60" w:rsidP="00130F60">
      <w:pPr>
        <w:pStyle w:val="CodeText"/>
      </w:pPr>
    </w:p>
    <w:p w:rsidR="00130F60" w:rsidRDefault="00130F60" w:rsidP="00130F60">
      <w:pPr>
        <w:pStyle w:val="CodeText"/>
      </w:pPr>
      <w:r>
        <w:t>WHEN OTHERS THEN</w:t>
      </w:r>
    </w:p>
    <w:p w:rsidR="00130F60" w:rsidRDefault="00130F60" w:rsidP="00130F60">
      <w:pPr>
        <w:pStyle w:val="CodeText"/>
      </w:pPr>
      <w:r>
        <w:t xml:space="preserve">  RAISE;</w:t>
      </w:r>
    </w:p>
    <w:p w:rsidR="00130F60" w:rsidRDefault="00130F60" w:rsidP="00130F60">
      <w:pPr>
        <w:pStyle w:val="CodeText"/>
      </w:pPr>
    </w:p>
    <w:p w:rsidR="00130F60" w:rsidRDefault="00130F60" w:rsidP="00130F60">
      <w:pPr>
        <w:pStyle w:val="CodeText"/>
      </w:pPr>
      <w:r>
        <w:t>END load_countries;</w:t>
      </w:r>
    </w:p>
    <w:p w:rsidR="00130F60" w:rsidRDefault="00130F60" w:rsidP="00130F60">
      <w:pPr>
        <w:pStyle w:val="CodeText"/>
      </w:pPr>
    </w:p>
    <w:p w:rsidR="00130F60" w:rsidRDefault="00130F60" w:rsidP="00130F60">
      <w:pPr>
        <w:pStyle w:val="CodeText"/>
      </w:pPr>
      <w:r>
        <w:t>END pkg_etl_geo;</w:t>
      </w:r>
    </w:p>
    <w:p w:rsidR="00130F60" w:rsidRDefault="00130F60" w:rsidP="00130F60">
      <w:pPr>
        <w:pStyle w:val="CodeText"/>
      </w:pPr>
      <w:r>
        <w:t>/</w:t>
      </w:r>
    </w:p>
    <w:p w:rsidR="00790E8C" w:rsidRDefault="00790E8C" w:rsidP="00790E8C">
      <w:pPr>
        <w:pStyle w:val="30"/>
        <w:rPr>
          <w:lang w:val="ru-RU"/>
        </w:rPr>
      </w:pPr>
      <w:bookmarkStart w:id="22" w:name="_Toc498882181"/>
      <w:r>
        <w:rPr>
          <w:lang w:val="ru-RU"/>
        </w:rPr>
        <w:t>Запуск пакета и проверка его работоспособности</w:t>
      </w:r>
      <w:bookmarkEnd w:id="22"/>
      <w:r>
        <w:rPr>
          <w:lang w:val="ru-RU"/>
        </w:rPr>
        <w:t xml:space="preserve"> </w:t>
      </w:r>
    </w:p>
    <w:p w:rsidR="00790E8C" w:rsidRDefault="00790E8C" w:rsidP="00790E8C">
      <w:pPr>
        <w:pStyle w:val="a3"/>
        <w:ind w:firstLine="567"/>
        <w:rPr>
          <w:lang w:val="ru-RU"/>
        </w:rPr>
      </w:pPr>
      <w:r>
        <w:rPr>
          <w:lang w:val="ru-RU"/>
        </w:rPr>
        <w:t>Для запуска пакета необходимо запустить следующие скрипты:</w:t>
      </w:r>
    </w:p>
    <w:p w:rsidR="00790E8C" w:rsidRDefault="00790E8C" w:rsidP="00790E8C">
      <w:pPr>
        <w:pStyle w:val="CodeText"/>
      </w:pPr>
      <w:r>
        <w:t>EXEC PKG_ETL_GEO.load_worlds;</w:t>
      </w:r>
    </w:p>
    <w:p w:rsidR="00790E8C" w:rsidRDefault="00790E8C" w:rsidP="00790E8C">
      <w:pPr>
        <w:pStyle w:val="CodeText"/>
      </w:pPr>
      <w:r>
        <w:t>EXEC PKG_ETL_GEO.load_continents;</w:t>
      </w:r>
    </w:p>
    <w:p w:rsidR="00790E8C" w:rsidRDefault="00790E8C" w:rsidP="00790E8C">
      <w:pPr>
        <w:pStyle w:val="CodeText"/>
      </w:pPr>
      <w:r>
        <w:lastRenderedPageBreak/>
        <w:t>EXEC PKG_ETL_GEO.load_regions;</w:t>
      </w:r>
    </w:p>
    <w:p w:rsidR="00790E8C" w:rsidRDefault="00790E8C" w:rsidP="00790E8C">
      <w:pPr>
        <w:pStyle w:val="CodeText"/>
      </w:pPr>
      <w:r>
        <w:t>EXEC PKG_ETL_GEO.load_countries;</w:t>
      </w:r>
    </w:p>
    <w:p w:rsidR="00790E8C" w:rsidRDefault="00790E8C" w:rsidP="00790E8C">
      <w:pPr>
        <w:pStyle w:val="a3"/>
      </w:pPr>
      <w:r>
        <w:tab/>
      </w:r>
    </w:p>
    <w:p w:rsidR="00790E8C" w:rsidRDefault="00790E8C" w:rsidP="00790E8C">
      <w:pPr>
        <w:pStyle w:val="a3"/>
        <w:rPr>
          <w:lang w:val="ru-RU"/>
        </w:rPr>
      </w:pPr>
      <w:r>
        <w:tab/>
      </w:r>
      <w:r>
        <w:rPr>
          <w:lang w:val="ru-RU"/>
        </w:rPr>
        <w:t>Проверим правильность выполнения пакета:</w:t>
      </w:r>
    </w:p>
    <w:p w:rsidR="00790E8C" w:rsidRDefault="00790E8C" w:rsidP="00790E8C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438656AD" wp14:editId="171CB427">
            <wp:extent cx="1561381" cy="7291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1936" cy="72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8C" w:rsidRDefault="00790E8C" w:rsidP="00790E8C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4FB6D450" wp14:editId="5EBF1076">
            <wp:extent cx="3045124" cy="14318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3591" cy="143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8C" w:rsidRDefault="00790E8C" w:rsidP="00790E8C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5C59329E" wp14:editId="64F7C70A">
            <wp:extent cx="2924355" cy="21821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636" cy="218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8C" w:rsidRDefault="00790E8C" w:rsidP="00790E8C">
      <w:pPr>
        <w:pStyle w:val="a3"/>
      </w:pPr>
      <w:r>
        <w:rPr>
          <w:noProof/>
          <w:lang w:val="ru-RU" w:eastAsia="ru-RU"/>
        </w:rPr>
        <w:drawing>
          <wp:inline distT="0" distB="0" distL="0" distR="0" wp14:anchorId="5346A50A" wp14:editId="3488F5AC">
            <wp:extent cx="4071668" cy="176373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6581" cy="176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8C" w:rsidRDefault="00790E8C" w:rsidP="00790E8C">
      <w:pPr>
        <w:pStyle w:val="21"/>
      </w:pPr>
      <w:bookmarkStart w:id="23" w:name="_Toc498882182"/>
      <w:r>
        <w:t>3NF</w:t>
      </w:r>
      <w:bookmarkEnd w:id="23"/>
    </w:p>
    <w:p w:rsidR="00790E8C" w:rsidRPr="00790E8C" w:rsidRDefault="00790E8C" w:rsidP="00790E8C">
      <w:pPr>
        <w:pStyle w:val="a3"/>
        <w:rPr>
          <w:lang w:val="ru-RU"/>
        </w:rPr>
      </w:pPr>
      <w:r>
        <w:rPr>
          <w:lang w:val="ru-RU"/>
        </w:rPr>
        <w:t>На</w:t>
      </w:r>
      <w:r w:rsidRPr="00DD5853">
        <w:rPr>
          <w:lang w:val="ru-RU"/>
        </w:rPr>
        <w:t xml:space="preserve"> </w:t>
      </w:r>
      <w:r>
        <w:rPr>
          <w:lang w:val="ru-RU"/>
        </w:rPr>
        <w:t>данном</w:t>
      </w:r>
      <w:r w:rsidRPr="00DD5853">
        <w:rPr>
          <w:lang w:val="ru-RU"/>
        </w:rPr>
        <w:t xml:space="preserve"> </w:t>
      </w:r>
      <w:r>
        <w:rPr>
          <w:lang w:val="ru-RU"/>
        </w:rPr>
        <w:t>этапе</w:t>
      </w:r>
      <w:r w:rsidRPr="00DD5853">
        <w:rPr>
          <w:lang w:val="ru-RU"/>
        </w:rPr>
        <w:t xml:space="preserve"> </w:t>
      </w:r>
      <w:r>
        <w:rPr>
          <w:lang w:val="ru-RU"/>
        </w:rPr>
        <w:t>нам</w:t>
      </w:r>
      <w:r w:rsidRPr="00DD5853">
        <w:rPr>
          <w:lang w:val="ru-RU"/>
        </w:rPr>
        <w:t xml:space="preserve"> </w:t>
      </w:r>
      <w:r>
        <w:rPr>
          <w:lang w:val="ru-RU"/>
        </w:rPr>
        <w:t>необходимо</w:t>
      </w:r>
      <w:r w:rsidRPr="00DD5853">
        <w:rPr>
          <w:lang w:val="ru-RU"/>
        </w:rPr>
        <w:t xml:space="preserve"> </w:t>
      </w:r>
      <w:r>
        <w:rPr>
          <w:lang w:val="ru-RU"/>
        </w:rPr>
        <w:t>создать</w:t>
      </w:r>
      <w:r w:rsidRPr="00DD5853">
        <w:rPr>
          <w:lang w:val="ru-RU"/>
        </w:rPr>
        <w:t xml:space="preserve"> </w:t>
      </w:r>
      <w:r>
        <w:rPr>
          <w:lang w:val="ru-RU"/>
        </w:rPr>
        <w:t>основные</w:t>
      </w:r>
      <w:r w:rsidRPr="00DD5853">
        <w:rPr>
          <w:lang w:val="ru-RU"/>
        </w:rPr>
        <w:t xml:space="preserve"> </w:t>
      </w:r>
      <w:r>
        <w:rPr>
          <w:lang w:val="ru-RU"/>
        </w:rPr>
        <w:t>таблицы</w:t>
      </w:r>
      <w:r w:rsidRPr="00DD5853">
        <w:rPr>
          <w:lang w:val="ru-RU"/>
        </w:rPr>
        <w:t xml:space="preserve">. </w:t>
      </w:r>
      <w:r>
        <w:rPr>
          <w:lang w:val="ru-RU"/>
        </w:rPr>
        <w:t xml:space="preserve">На данном этапе необходимо продумать связи с таблицами, т.е. ограничения. </w:t>
      </w:r>
      <w:r w:rsidRPr="00790E8C">
        <w:rPr>
          <w:lang w:val="ru-RU"/>
        </w:rPr>
        <w:t xml:space="preserve"> </w:t>
      </w:r>
      <w:r>
        <w:rPr>
          <w:lang w:val="ru-RU"/>
        </w:rPr>
        <w:t>Ниже</w:t>
      </w:r>
      <w:r w:rsidRPr="00790E8C">
        <w:rPr>
          <w:lang w:val="ru-RU"/>
        </w:rPr>
        <w:t xml:space="preserve"> </w:t>
      </w:r>
      <w:r>
        <w:rPr>
          <w:lang w:val="ru-RU"/>
        </w:rPr>
        <w:t>представлены</w:t>
      </w:r>
      <w:r w:rsidRPr="00790E8C">
        <w:rPr>
          <w:lang w:val="ru-RU"/>
        </w:rPr>
        <w:t xml:space="preserve"> </w:t>
      </w:r>
      <w:r>
        <w:rPr>
          <w:lang w:val="ru-RU"/>
        </w:rPr>
        <w:t>скрипты</w:t>
      </w:r>
      <w:r w:rsidRPr="00790E8C">
        <w:rPr>
          <w:lang w:val="ru-RU"/>
        </w:rPr>
        <w:t xml:space="preserve"> </w:t>
      </w:r>
      <w:r>
        <w:rPr>
          <w:lang w:val="ru-RU"/>
        </w:rPr>
        <w:t>на</w:t>
      </w:r>
      <w:r w:rsidRPr="00790E8C">
        <w:rPr>
          <w:lang w:val="ru-RU"/>
        </w:rPr>
        <w:t xml:space="preserve"> </w:t>
      </w:r>
      <w:r>
        <w:rPr>
          <w:lang w:val="ru-RU"/>
        </w:rPr>
        <w:t>их</w:t>
      </w:r>
      <w:r w:rsidRPr="00790E8C">
        <w:rPr>
          <w:lang w:val="ru-RU"/>
        </w:rPr>
        <w:t xml:space="preserve"> </w:t>
      </w:r>
      <w:r>
        <w:rPr>
          <w:lang w:val="ru-RU"/>
        </w:rPr>
        <w:t>создания</w:t>
      </w:r>
      <w:r w:rsidRPr="00790E8C">
        <w:rPr>
          <w:lang w:val="ru-RU"/>
        </w:rPr>
        <w:t>.</w:t>
      </w:r>
    </w:p>
    <w:p w:rsidR="004D245B" w:rsidRPr="00DD5853" w:rsidRDefault="004D245B" w:rsidP="004D245B">
      <w:pPr>
        <w:pStyle w:val="CodeText"/>
        <w:rPr>
          <w:lang w:val="ru-RU"/>
        </w:rPr>
      </w:pPr>
      <w:r w:rsidRPr="004D245B">
        <w:t>CREATE</w:t>
      </w:r>
      <w:r w:rsidRPr="00DD5853">
        <w:rPr>
          <w:lang w:val="ru-RU"/>
        </w:rPr>
        <w:t xml:space="preserve"> </w:t>
      </w:r>
      <w:r w:rsidRPr="004D245B">
        <w:t>TABLE</w:t>
      </w:r>
      <w:r w:rsidRPr="00DD5853">
        <w:rPr>
          <w:lang w:val="ru-RU"/>
        </w:rPr>
        <w:t xml:space="preserve"> </w:t>
      </w:r>
      <w:r w:rsidRPr="004D245B">
        <w:t>ce</w:t>
      </w:r>
      <w:r w:rsidRPr="00DD5853">
        <w:rPr>
          <w:lang w:val="ru-RU"/>
        </w:rPr>
        <w:t>_</w:t>
      </w:r>
      <w:r w:rsidRPr="004D245B">
        <w:t>worlds</w:t>
      </w:r>
    </w:p>
    <w:p w:rsidR="004D245B" w:rsidRPr="00DD5853" w:rsidRDefault="004D245B" w:rsidP="004D245B">
      <w:pPr>
        <w:pStyle w:val="CodeText"/>
        <w:rPr>
          <w:lang w:val="ru-RU"/>
        </w:rPr>
      </w:pPr>
      <w:r w:rsidRPr="00DD5853">
        <w:rPr>
          <w:lang w:val="ru-RU"/>
        </w:rPr>
        <w:t xml:space="preserve">  (</w:t>
      </w:r>
    </w:p>
    <w:p w:rsidR="004D245B" w:rsidRPr="004D245B" w:rsidRDefault="004D245B" w:rsidP="004D245B">
      <w:pPr>
        <w:pStyle w:val="CodeText"/>
      </w:pPr>
      <w:r w:rsidRPr="00DD5853">
        <w:rPr>
          <w:lang w:val="ru-RU"/>
        </w:rPr>
        <w:t xml:space="preserve">    </w:t>
      </w:r>
      <w:r w:rsidRPr="004D245B">
        <w:t>world_id   NUMBER(10,0) PRIMARY KEY ,</w:t>
      </w:r>
    </w:p>
    <w:p w:rsidR="004D245B" w:rsidRPr="004D245B" w:rsidRDefault="004D245B" w:rsidP="004D245B">
      <w:pPr>
        <w:pStyle w:val="CodeText"/>
      </w:pPr>
      <w:r w:rsidRPr="004D245B">
        <w:t xml:space="preserve">    world_desc VARCHAR2 ( 200 CHAR ) NOT NULL</w:t>
      </w:r>
    </w:p>
    <w:p w:rsidR="00790E8C" w:rsidRDefault="004D245B" w:rsidP="004D245B">
      <w:pPr>
        <w:pStyle w:val="CodeText"/>
      </w:pPr>
      <w:r w:rsidRPr="004D245B">
        <w:t xml:space="preserve">  </w:t>
      </w:r>
      <w:r w:rsidRPr="00DD5853">
        <w:t>);</w:t>
      </w:r>
    </w:p>
    <w:p w:rsidR="004D245B" w:rsidRPr="004D245B" w:rsidRDefault="004D245B" w:rsidP="004D245B">
      <w:pPr>
        <w:pStyle w:val="CodeText"/>
      </w:pPr>
    </w:p>
    <w:p w:rsidR="004D245B" w:rsidRDefault="004D245B" w:rsidP="004D245B">
      <w:pPr>
        <w:pStyle w:val="CodeText"/>
      </w:pPr>
      <w:r>
        <w:t>CREATE TABLE ce_regions</w:t>
      </w:r>
    </w:p>
    <w:p w:rsidR="004D245B" w:rsidRDefault="004D245B" w:rsidP="004D245B">
      <w:pPr>
        <w:pStyle w:val="CodeText"/>
      </w:pPr>
      <w:r>
        <w:lastRenderedPageBreak/>
        <w:t xml:space="preserve">  (</w:t>
      </w:r>
    </w:p>
    <w:p w:rsidR="004D245B" w:rsidRDefault="004D245B" w:rsidP="004D245B">
      <w:pPr>
        <w:pStyle w:val="CodeText"/>
      </w:pPr>
      <w:r>
        <w:t xml:space="preserve">    region_id    NUMBER(10,0) PRIMARY KEY,</w:t>
      </w:r>
    </w:p>
    <w:p w:rsidR="004D245B" w:rsidRDefault="004D245B" w:rsidP="004D245B">
      <w:pPr>
        <w:pStyle w:val="CodeText"/>
      </w:pPr>
      <w:r>
        <w:t xml:space="preserve">    region_desc  VARCHAR2 ( 200 CHAR ) NOT NULL,</w:t>
      </w:r>
    </w:p>
    <w:p w:rsidR="004D245B" w:rsidRDefault="004D245B" w:rsidP="004D245B">
      <w:pPr>
        <w:pStyle w:val="CodeText"/>
      </w:pPr>
      <w:r>
        <w:t xml:space="preserve">    continent_id NUMBER(10,0) NOT NULL,</w:t>
      </w:r>
    </w:p>
    <w:p w:rsidR="004D245B" w:rsidRDefault="004D245B" w:rsidP="004D245B">
      <w:pPr>
        <w:pStyle w:val="CodeText"/>
      </w:pPr>
      <w:r>
        <w:t xml:space="preserve">    CONSTRAINT FK_continent_id FOREIGN KEY (continent_id) </w:t>
      </w:r>
    </w:p>
    <w:p w:rsidR="004D245B" w:rsidRDefault="004D245B" w:rsidP="004D245B">
      <w:pPr>
        <w:pStyle w:val="CodeText"/>
      </w:pPr>
      <w:r>
        <w:t xml:space="preserve">        REFERENCES ce_continents(continent_id)</w:t>
      </w:r>
    </w:p>
    <w:p w:rsidR="004D245B" w:rsidRDefault="004D245B" w:rsidP="004D245B">
      <w:pPr>
        <w:pStyle w:val="CodeText"/>
      </w:pPr>
      <w:r>
        <w:t xml:space="preserve">  );</w:t>
      </w:r>
    </w:p>
    <w:p w:rsidR="004D245B" w:rsidRDefault="004D245B" w:rsidP="004D245B">
      <w:pPr>
        <w:pStyle w:val="CodeText"/>
      </w:pPr>
    </w:p>
    <w:p w:rsidR="004D245B" w:rsidRDefault="004D245B" w:rsidP="004D245B">
      <w:pPr>
        <w:pStyle w:val="CodeText"/>
      </w:pPr>
      <w:r>
        <w:t>CREATE TABLE ce_countries</w:t>
      </w:r>
    </w:p>
    <w:p w:rsidR="004D245B" w:rsidRDefault="004D245B" w:rsidP="004D245B">
      <w:pPr>
        <w:pStyle w:val="CodeText"/>
      </w:pPr>
      <w:r>
        <w:t xml:space="preserve">  (</w:t>
      </w:r>
    </w:p>
    <w:p w:rsidR="004D245B" w:rsidRDefault="004D245B" w:rsidP="004D245B">
      <w:pPr>
        <w:pStyle w:val="CodeText"/>
      </w:pPr>
      <w:r>
        <w:t xml:space="preserve">    country_id   NUMBER(10,0) PRIMARY KEY NOT NULL,</w:t>
      </w:r>
    </w:p>
    <w:p w:rsidR="004D245B" w:rsidRDefault="004D245B" w:rsidP="004D245B">
      <w:pPr>
        <w:pStyle w:val="CodeText"/>
      </w:pPr>
      <w:r>
        <w:t xml:space="preserve">    country_desc VARCHAR2 ( 200 CHAR ) NOT NULL,</w:t>
      </w:r>
    </w:p>
    <w:p w:rsidR="004D245B" w:rsidRDefault="004D245B" w:rsidP="004D245B">
      <w:pPr>
        <w:pStyle w:val="CodeText"/>
      </w:pPr>
      <w:r>
        <w:t xml:space="preserve">    country_code VARCHAR2 ( 3 ),</w:t>
      </w:r>
    </w:p>
    <w:p w:rsidR="004D245B" w:rsidRDefault="004D245B" w:rsidP="004D245B">
      <w:pPr>
        <w:pStyle w:val="CodeText"/>
      </w:pPr>
      <w:r>
        <w:t xml:space="preserve">    region_id    NUMBER(10,0)NOT NULL ,</w:t>
      </w:r>
    </w:p>
    <w:p w:rsidR="004D245B" w:rsidRDefault="004D245B" w:rsidP="004D245B">
      <w:pPr>
        <w:pStyle w:val="CodeText"/>
      </w:pPr>
      <w:r>
        <w:t xml:space="preserve">    CONSTRAINT FK_country_id FOREIGN KEY (region_id) </w:t>
      </w:r>
    </w:p>
    <w:p w:rsidR="004D245B" w:rsidRDefault="004D245B" w:rsidP="004D245B">
      <w:pPr>
        <w:pStyle w:val="CodeText"/>
      </w:pPr>
      <w:r>
        <w:t xml:space="preserve">        REFERENCES ce_regions(region_id)</w:t>
      </w:r>
    </w:p>
    <w:p w:rsidR="004D245B" w:rsidRDefault="004D245B" w:rsidP="004D245B">
      <w:pPr>
        <w:pStyle w:val="CodeText"/>
      </w:pPr>
      <w:r>
        <w:t xml:space="preserve">  );</w:t>
      </w:r>
    </w:p>
    <w:p w:rsidR="004D245B" w:rsidRDefault="004D245B" w:rsidP="004D245B">
      <w:pPr>
        <w:pStyle w:val="CodeText"/>
      </w:pPr>
    </w:p>
    <w:p w:rsidR="004D245B" w:rsidRDefault="004D245B" w:rsidP="004D245B">
      <w:pPr>
        <w:pStyle w:val="CodeText"/>
      </w:pPr>
      <w:r>
        <w:t>CREATE TABLE ce_continents</w:t>
      </w:r>
    </w:p>
    <w:p w:rsidR="004D245B" w:rsidRDefault="004D245B" w:rsidP="004D245B">
      <w:pPr>
        <w:pStyle w:val="CodeText"/>
      </w:pPr>
      <w:r>
        <w:t xml:space="preserve">  (</w:t>
      </w:r>
    </w:p>
    <w:p w:rsidR="004D245B" w:rsidRDefault="004D245B" w:rsidP="004D245B">
      <w:pPr>
        <w:pStyle w:val="CodeText"/>
      </w:pPr>
      <w:r>
        <w:t xml:space="preserve">    continent_id   NUMBER(10,0) PRIMARY KEY ,</w:t>
      </w:r>
    </w:p>
    <w:p w:rsidR="004D245B" w:rsidRDefault="004D245B" w:rsidP="004D245B">
      <w:pPr>
        <w:pStyle w:val="CodeText"/>
      </w:pPr>
      <w:r>
        <w:t xml:space="preserve">    continent_desc VARCHAR2 ( 200 CHAR ) NOT NULL,</w:t>
      </w:r>
    </w:p>
    <w:p w:rsidR="004D245B" w:rsidRDefault="004D245B" w:rsidP="004D245B">
      <w:pPr>
        <w:pStyle w:val="CodeText"/>
      </w:pPr>
      <w:r>
        <w:t xml:space="preserve">    world_id NUMBER(10,0) NOT NULL,</w:t>
      </w:r>
    </w:p>
    <w:p w:rsidR="004D245B" w:rsidRDefault="004D245B" w:rsidP="004D245B">
      <w:pPr>
        <w:pStyle w:val="CodeText"/>
      </w:pPr>
      <w:r>
        <w:t xml:space="preserve">    CONSTRAINT FK_world_id FOREIGN KEY (world_id) </w:t>
      </w:r>
    </w:p>
    <w:p w:rsidR="004D245B" w:rsidRDefault="004D245B" w:rsidP="004D245B">
      <w:pPr>
        <w:pStyle w:val="CodeText"/>
      </w:pPr>
      <w:r>
        <w:t xml:space="preserve">        REFERENCES ce_worlds (world_id) </w:t>
      </w:r>
    </w:p>
    <w:p w:rsidR="004D245B" w:rsidRPr="00DD5853" w:rsidRDefault="004D245B" w:rsidP="004D245B">
      <w:pPr>
        <w:pStyle w:val="CodeText"/>
        <w:rPr>
          <w:lang w:val="ru-RU"/>
        </w:rPr>
      </w:pPr>
      <w:r>
        <w:t xml:space="preserve">  </w:t>
      </w:r>
      <w:r w:rsidRPr="00DD5853">
        <w:rPr>
          <w:lang w:val="ru-RU"/>
        </w:rPr>
        <w:t>);</w:t>
      </w:r>
    </w:p>
    <w:p w:rsidR="004D245B" w:rsidRPr="00DD5853" w:rsidRDefault="004D245B" w:rsidP="004D245B">
      <w:pPr>
        <w:pStyle w:val="CodeText"/>
        <w:rPr>
          <w:lang w:val="ru-RU"/>
        </w:rPr>
      </w:pPr>
    </w:p>
    <w:p w:rsidR="004D245B" w:rsidRDefault="004D245B" w:rsidP="004D245B">
      <w:pPr>
        <w:pStyle w:val="a3"/>
        <w:rPr>
          <w:lang w:val="ru-RU"/>
        </w:rPr>
      </w:pPr>
      <w:r>
        <w:rPr>
          <w:lang w:val="ru-RU"/>
        </w:rPr>
        <w:t>Теперь проведем вставку данных:</w:t>
      </w:r>
    </w:p>
    <w:p w:rsidR="004D245B" w:rsidRPr="004D245B" w:rsidRDefault="004D245B" w:rsidP="004D245B">
      <w:pPr>
        <w:pStyle w:val="CodeText"/>
        <w:rPr>
          <w:lang w:val="ru-RU"/>
        </w:rPr>
      </w:pPr>
      <w:r>
        <w:t>INSERT</w:t>
      </w:r>
      <w:r w:rsidRPr="004D245B">
        <w:rPr>
          <w:lang w:val="ru-RU"/>
        </w:rPr>
        <w:t xml:space="preserve"> </w:t>
      </w:r>
      <w:r>
        <w:t>INTO</w:t>
      </w:r>
      <w:r w:rsidRPr="004D245B">
        <w:rPr>
          <w:lang w:val="ru-RU"/>
        </w:rPr>
        <w:t xml:space="preserve"> </w:t>
      </w:r>
      <w:r>
        <w:t>ce</w:t>
      </w:r>
      <w:r w:rsidRPr="004D245B">
        <w:rPr>
          <w:lang w:val="ru-RU"/>
        </w:rPr>
        <w:t>_</w:t>
      </w:r>
      <w:r>
        <w:t>worlds</w:t>
      </w:r>
    </w:p>
    <w:p w:rsidR="004D245B" w:rsidRDefault="004D245B" w:rsidP="004D245B">
      <w:pPr>
        <w:pStyle w:val="CodeText"/>
      </w:pPr>
      <w:r w:rsidRPr="004D245B">
        <w:rPr>
          <w:lang w:val="ru-RU"/>
        </w:rPr>
        <w:t xml:space="preserve">                </w:t>
      </w:r>
      <w:r>
        <w:t>(world_id,</w:t>
      </w:r>
    </w:p>
    <w:p w:rsidR="004D245B" w:rsidRDefault="004D245B" w:rsidP="004D245B">
      <w:pPr>
        <w:pStyle w:val="CodeText"/>
      </w:pPr>
      <w:r>
        <w:t xml:space="preserve">                 world_desc)</w:t>
      </w:r>
    </w:p>
    <w:p w:rsidR="004D245B" w:rsidRDefault="004D245B" w:rsidP="004D245B">
      <w:pPr>
        <w:pStyle w:val="CodeText"/>
      </w:pPr>
      <w:r>
        <w:t xml:space="preserve">    SELECT  world_id,</w:t>
      </w:r>
    </w:p>
    <w:p w:rsidR="004D245B" w:rsidRDefault="004D245B" w:rsidP="004D245B">
      <w:pPr>
        <w:pStyle w:val="CodeText"/>
      </w:pPr>
      <w:r>
        <w:t xml:space="preserve">            world_desc</w:t>
      </w:r>
    </w:p>
    <w:p w:rsidR="004D245B" w:rsidRDefault="004D245B" w:rsidP="004D245B">
      <w:pPr>
        <w:pStyle w:val="CodeText"/>
      </w:pPr>
      <w:r>
        <w:t xml:space="preserve">    FROM bl_cl.cl_world;</w:t>
      </w:r>
    </w:p>
    <w:p w:rsidR="004D245B" w:rsidRDefault="004D245B" w:rsidP="004D245B">
      <w:pPr>
        <w:pStyle w:val="CodeText"/>
      </w:pPr>
      <w:r>
        <w:t xml:space="preserve">    </w:t>
      </w:r>
    </w:p>
    <w:p w:rsidR="004D245B" w:rsidRDefault="004D245B" w:rsidP="004D245B">
      <w:pPr>
        <w:pStyle w:val="CodeText"/>
      </w:pPr>
      <w:r>
        <w:t>INSERT INTO ce_continents</w:t>
      </w:r>
    </w:p>
    <w:p w:rsidR="004D245B" w:rsidRDefault="004D245B" w:rsidP="004D245B">
      <w:pPr>
        <w:pStyle w:val="CodeText"/>
      </w:pPr>
      <w:r>
        <w:t xml:space="preserve">                (continent_id,</w:t>
      </w:r>
    </w:p>
    <w:p w:rsidR="004D245B" w:rsidRDefault="004D245B" w:rsidP="004D245B">
      <w:pPr>
        <w:pStyle w:val="CodeText"/>
      </w:pPr>
      <w:r>
        <w:t xml:space="preserve">                 continent_desc,</w:t>
      </w:r>
    </w:p>
    <w:p w:rsidR="004D245B" w:rsidRDefault="004D245B" w:rsidP="004D245B">
      <w:pPr>
        <w:pStyle w:val="CodeText"/>
      </w:pPr>
      <w:r>
        <w:t xml:space="preserve">                 world_id)        </w:t>
      </w:r>
    </w:p>
    <w:p w:rsidR="004D245B" w:rsidRDefault="004D245B" w:rsidP="004D245B">
      <w:pPr>
        <w:pStyle w:val="CodeText"/>
      </w:pPr>
      <w:r>
        <w:t xml:space="preserve">    SELECT continent_id,</w:t>
      </w:r>
    </w:p>
    <w:p w:rsidR="004D245B" w:rsidRDefault="004D245B" w:rsidP="004D245B">
      <w:pPr>
        <w:pStyle w:val="CodeText"/>
      </w:pPr>
      <w:r>
        <w:t xml:space="preserve">           continent_desc,</w:t>
      </w:r>
    </w:p>
    <w:p w:rsidR="004D245B" w:rsidRDefault="004D245B" w:rsidP="004D245B">
      <w:pPr>
        <w:pStyle w:val="CodeText"/>
      </w:pPr>
      <w:r>
        <w:t xml:space="preserve">           world_id</w:t>
      </w:r>
    </w:p>
    <w:p w:rsidR="004D245B" w:rsidRDefault="004D245B" w:rsidP="004D245B">
      <w:pPr>
        <w:pStyle w:val="CodeText"/>
      </w:pPr>
      <w:r>
        <w:t xml:space="preserve">    FROM bl_cl.cl_continents;</w:t>
      </w:r>
    </w:p>
    <w:p w:rsidR="004D245B" w:rsidRDefault="004D245B" w:rsidP="004D245B">
      <w:pPr>
        <w:pStyle w:val="CodeText"/>
      </w:pPr>
    </w:p>
    <w:p w:rsidR="004D245B" w:rsidRDefault="004D245B" w:rsidP="004D245B">
      <w:pPr>
        <w:pStyle w:val="CodeText"/>
      </w:pPr>
      <w:r>
        <w:t>INSERT INTO ce_regions</w:t>
      </w:r>
    </w:p>
    <w:p w:rsidR="004D245B" w:rsidRDefault="004D245B" w:rsidP="004D245B">
      <w:pPr>
        <w:pStyle w:val="CodeText"/>
      </w:pPr>
      <w:r>
        <w:t xml:space="preserve">                (region_id,</w:t>
      </w:r>
    </w:p>
    <w:p w:rsidR="004D245B" w:rsidRDefault="004D245B" w:rsidP="004D245B">
      <w:pPr>
        <w:pStyle w:val="CodeText"/>
      </w:pPr>
      <w:r>
        <w:t xml:space="preserve">                 region_desc,</w:t>
      </w:r>
    </w:p>
    <w:p w:rsidR="004D245B" w:rsidRDefault="004D245B" w:rsidP="004D245B">
      <w:pPr>
        <w:pStyle w:val="CodeText"/>
      </w:pPr>
      <w:r>
        <w:t xml:space="preserve">                 continent_id)        </w:t>
      </w:r>
    </w:p>
    <w:p w:rsidR="004D245B" w:rsidRDefault="004D245B" w:rsidP="004D245B">
      <w:pPr>
        <w:pStyle w:val="CodeText"/>
      </w:pPr>
      <w:r>
        <w:t xml:space="preserve">    SELECT region_id,</w:t>
      </w:r>
    </w:p>
    <w:p w:rsidR="004D245B" w:rsidRDefault="004D245B" w:rsidP="004D245B">
      <w:pPr>
        <w:pStyle w:val="CodeText"/>
      </w:pPr>
      <w:r>
        <w:t xml:space="preserve">           region_desc,</w:t>
      </w:r>
    </w:p>
    <w:p w:rsidR="004D245B" w:rsidRDefault="004D245B" w:rsidP="004D245B">
      <w:pPr>
        <w:pStyle w:val="CodeText"/>
      </w:pPr>
      <w:r>
        <w:t xml:space="preserve">           continent_id</w:t>
      </w:r>
    </w:p>
    <w:p w:rsidR="004D245B" w:rsidRDefault="004D245B" w:rsidP="004D245B">
      <w:pPr>
        <w:pStyle w:val="CodeText"/>
      </w:pPr>
      <w:r>
        <w:t xml:space="preserve">    FROM bl_cl.cl_regions;</w:t>
      </w:r>
    </w:p>
    <w:p w:rsidR="004D245B" w:rsidRDefault="004D245B" w:rsidP="004D245B">
      <w:pPr>
        <w:pStyle w:val="CodeText"/>
      </w:pPr>
      <w:r>
        <w:t xml:space="preserve">    </w:t>
      </w:r>
    </w:p>
    <w:p w:rsidR="004D245B" w:rsidRDefault="004D245B" w:rsidP="004D245B">
      <w:pPr>
        <w:pStyle w:val="CodeText"/>
      </w:pPr>
      <w:r>
        <w:t>INSERT INTO ce_countries</w:t>
      </w:r>
    </w:p>
    <w:p w:rsidR="004D245B" w:rsidRDefault="004D245B" w:rsidP="004D245B">
      <w:pPr>
        <w:pStyle w:val="CodeText"/>
      </w:pPr>
      <w:r>
        <w:t xml:space="preserve">                (country_id,</w:t>
      </w:r>
    </w:p>
    <w:p w:rsidR="004D245B" w:rsidRDefault="004D245B" w:rsidP="004D245B">
      <w:pPr>
        <w:pStyle w:val="CodeText"/>
      </w:pPr>
      <w:r>
        <w:t xml:space="preserve">                 country_desc,</w:t>
      </w:r>
    </w:p>
    <w:p w:rsidR="004D245B" w:rsidRDefault="004D245B" w:rsidP="004D245B">
      <w:pPr>
        <w:pStyle w:val="CodeText"/>
      </w:pPr>
      <w:r>
        <w:t xml:space="preserve">                 country_code,</w:t>
      </w:r>
    </w:p>
    <w:p w:rsidR="004D245B" w:rsidRDefault="004D245B" w:rsidP="004D245B">
      <w:pPr>
        <w:pStyle w:val="CodeText"/>
      </w:pPr>
      <w:r>
        <w:t xml:space="preserve">                 region_id)        </w:t>
      </w:r>
    </w:p>
    <w:p w:rsidR="004D245B" w:rsidRDefault="004D245B" w:rsidP="004D245B">
      <w:pPr>
        <w:pStyle w:val="CodeText"/>
      </w:pPr>
      <w:r>
        <w:t xml:space="preserve">    SELECT  country_id,</w:t>
      </w:r>
    </w:p>
    <w:p w:rsidR="004D245B" w:rsidRDefault="004D245B" w:rsidP="004D245B">
      <w:pPr>
        <w:pStyle w:val="CodeText"/>
      </w:pPr>
      <w:r>
        <w:t xml:space="preserve">            country_desc,</w:t>
      </w:r>
    </w:p>
    <w:p w:rsidR="004D245B" w:rsidRDefault="004D245B" w:rsidP="004D245B">
      <w:pPr>
        <w:pStyle w:val="CodeText"/>
      </w:pPr>
      <w:r>
        <w:t xml:space="preserve">            country_code,</w:t>
      </w:r>
    </w:p>
    <w:p w:rsidR="004D245B" w:rsidRDefault="004D245B" w:rsidP="004D245B">
      <w:pPr>
        <w:pStyle w:val="CodeText"/>
      </w:pPr>
      <w:r>
        <w:t xml:space="preserve">            region_id          </w:t>
      </w:r>
    </w:p>
    <w:p w:rsidR="004D245B" w:rsidRDefault="004D245B" w:rsidP="004D245B">
      <w:pPr>
        <w:pStyle w:val="CodeText"/>
      </w:pPr>
      <w:r>
        <w:t xml:space="preserve">    FROM bl_cl.cl_countries;</w:t>
      </w:r>
    </w:p>
    <w:p w:rsidR="004D245B" w:rsidRDefault="004D245B" w:rsidP="004D245B">
      <w:pPr>
        <w:pStyle w:val="CodeText"/>
      </w:pPr>
    </w:p>
    <w:p w:rsidR="004D245B" w:rsidRDefault="004D245B" w:rsidP="004D245B">
      <w:pPr>
        <w:pStyle w:val="CodeText"/>
      </w:pPr>
    </w:p>
    <w:p w:rsidR="004D245B" w:rsidRDefault="004D245B" w:rsidP="004D245B">
      <w:pPr>
        <w:pStyle w:val="CodeText"/>
      </w:pPr>
    </w:p>
    <w:p w:rsidR="004D245B" w:rsidRDefault="004D245B" w:rsidP="004D245B">
      <w:pPr>
        <w:pStyle w:val="CodeText"/>
      </w:pPr>
    </w:p>
    <w:p w:rsidR="004D245B" w:rsidRDefault="004D245B" w:rsidP="004D245B">
      <w:pPr>
        <w:pStyle w:val="CodeText"/>
      </w:pPr>
    </w:p>
    <w:p w:rsidR="004D245B" w:rsidRDefault="004D245B" w:rsidP="004D245B">
      <w:pPr>
        <w:pStyle w:val="CodeText"/>
      </w:pPr>
    </w:p>
    <w:p w:rsidR="004D245B" w:rsidRDefault="004D245B" w:rsidP="004D245B">
      <w:pPr>
        <w:pStyle w:val="CodeText"/>
      </w:pPr>
    </w:p>
    <w:p w:rsidR="004D245B" w:rsidRDefault="004D245B" w:rsidP="004D245B">
      <w:pPr>
        <w:pStyle w:val="21"/>
        <w:rPr>
          <w:lang w:val="ru-RU"/>
        </w:rPr>
      </w:pPr>
      <w:bookmarkStart w:id="24" w:name="_Toc498882183"/>
      <w:r>
        <w:rPr>
          <w:lang w:val="ru-RU"/>
        </w:rPr>
        <w:lastRenderedPageBreak/>
        <w:t>Конечная модель</w:t>
      </w:r>
      <w:bookmarkEnd w:id="24"/>
    </w:p>
    <w:p w:rsidR="004D245B" w:rsidRDefault="004D245B" w:rsidP="004D245B">
      <w:pPr>
        <w:pStyle w:val="a3"/>
        <w:rPr>
          <w:lang w:val="ru-RU"/>
        </w:rPr>
      </w:pPr>
      <w:r>
        <w:rPr>
          <w:lang w:val="ru-RU"/>
        </w:rPr>
        <w:t>Конечная модель данных приведена ниже:</w:t>
      </w:r>
    </w:p>
    <w:p w:rsidR="004D245B" w:rsidRPr="004D245B" w:rsidRDefault="004D245B" w:rsidP="004D245B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5941695" cy="9372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B4" w:rsidRPr="00805B97" w:rsidRDefault="009042B4" w:rsidP="009042B4">
      <w:pPr>
        <w:pStyle w:val="1"/>
      </w:pPr>
      <w:bookmarkStart w:id="25" w:name="_Toc381091811"/>
      <w:bookmarkStart w:id="26" w:name="_Toc498882184"/>
      <w:r>
        <w:t>SQL</w:t>
      </w:r>
      <w:r w:rsidRPr="00805B97">
        <w:t>*</w:t>
      </w:r>
      <w:r>
        <w:t>Plus</w:t>
      </w:r>
      <w:bookmarkEnd w:id="25"/>
      <w:bookmarkEnd w:id="26"/>
    </w:p>
    <w:p w:rsidR="009042B4" w:rsidRPr="00805B97" w:rsidRDefault="009042B4" w:rsidP="009042B4">
      <w:pPr>
        <w:pStyle w:val="a3"/>
      </w:pPr>
      <w:r>
        <w:t>Connect</w:t>
      </w:r>
      <w:r w:rsidRPr="00805B97">
        <w:t xml:space="preserve"> </w:t>
      </w:r>
      <w:r>
        <w:t>to</w:t>
      </w:r>
      <w:r w:rsidRPr="00805B97">
        <w:t xml:space="preserve"> </w:t>
      </w:r>
      <w:r>
        <w:t>a</w:t>
      </w:r>
      <w:r w:rsidRPr="00805B97">
        <w:t xml:space="preserve"> </w:t>
      </w:r>
      <w:r>
        <w:t>database</w:t>
      </w:r>
      <w:r w:rsidRPr="00805B97">
        <w:t xml:space="preserve"> </w:t>
      </w:r>
      <w:r>
        <w:t>via</w:t>
      </w:r>
      <w:r w:rsidRPr="00805B97">
        <w:t xml:space="preserve"> </w:t>
      </w:r>
      <w:r>
        <w:t>SQL</w:t>
      </w:r>
      <w:r w:rsidRPr="00805B97">
        <w:t>*</w:t>
      </w:r>
      <w:r>
        <w:t>Plus</w:t>
      </w:r>
      <w:r w:rsidRPr="00805B97">
        <w:t xml:space="preserve"> </w:t>
      </w:r>
      <w:r>
        <w:t>client</w:t>
      </w:r>
      <w:r w:rsidRPr="00805B97">
        <w:t xml:space="preserve"> </w:t>
      </w:r>
      <w:r>
        <w:t>and</w:t>
      </w:r>
      <w:r w:rsidRPr="00805B97">
        <w:t xml:space="preserve"> </w:t>
      </w:r>
      <w:r>
        <w:t>do</w:t>
      </w:r>
      <w:r w:rsidRPr="00805B97">
        <w:t xml:space="preserve"> </w:t>
      </w:r>
      <w:r>
        <w:t>next</w:t>
      </w:r>
      <w:r w:rsidRPr="00805B97">
        <w:t xml:space="preserve"> </w:t>
      </w:r>
      <w:r>
        <w:t>steps</w:t>
      </w:r>
      <w:r w:rsidRPr="00805B97">
        <w:t>:</w:t>
      </w:r>
    </w:p>
    <w:p w:rsidR="009042B4" w:rsidRDefault="009042B4" w:rsidP="00DD5853">
      <w:pPr>
        <w:pStyle w:val="21"/>
      </w:pPr>
      <w:r>
        <w:t>Show</w:t>
      </w:r>
      <w:r w:rsidRPr="00805B97">
        <w:t xml:space="preserve"> </w:t>
      </w:r>
      <w:r>
        <w:t>execution</w:t>
      </w:r>
      <w:r w:rsidRPr="00805B97">
        <w:t xml:space="preserve"> </w:t>
      </w:r>
      <w:r>
        <w:t>plans</w:t>
      </w:r>
      <w:r w:rsidRPr="00805B97">
        <w:t xml:space="preserve"> </w:t>
      </w:r>
      <w:r>
        <w:t>in</w:t>
      </w:r>
      <w:r w:rsidRPr="00805B97">
        <w:t xml:space="preserve"> </w:t>
      </w:r>
      <w:r>
        <w:t>SQL</w:t>
      </w:r>
      <w:r w:rsidRPr="00805B97">
        <w:t>*</w:t>
      </w:r>
      <w:r>
        <w:t>Plans</w:t>
      </w:r>
    </w:p>
    <w:p w:rsidR="00DD5853" w:rsidRDefault="00DD5853" w:rsidP="00DD5853">
      <w:pPr>
        <w:pStyle w:val="a0"/>
        <w:numPr>
          <w:ilvl w:val="0"/>
          <w:numId w:val="0"/>
        </w:numPr>
        <w:ind w:left="360"/>
      </w:pPr>
      <w:r>
        <w:rPr>
          <w:noProof/>
          <w:lang w:val="ru-RU" w:eastAsia="ru-RU"/>
        </w:rPr>
        <w:drawing>
          <wp:inline distT="0" distB="0" distL="0" distR="0" wp14:anchorId="7B424C92" wp14:editId="0DD0ADA0">
            <wp:extent cx="3088257" cy="1276709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7619" cy="12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53" w:rsidRDefault="00DD5853" w:rsidP="00DD5853">
      <w:pPr>
        <w:pStyle w:val="a0"/>
        <w:numPr>
          <w:ilvl w:val="0"/>
          <w:numId w:val="0"/>
        </w:numPr>
        <w:ind w:left="360"/>
      </w:pPr>
      <w:r>
        <w:rPr>
          <w:noProof/>
          <w:lang w:val="ru-RU" w:eastAsia="ru-RU"/>
        </w:rPr>
        <w:drawing>
          <wp:inline distT="0" distB="0" distL="0" distR="0" wp14:anchorId="1D6CBBF7" wp14:editId="451A95A3">
            <wp:extent cx="3933645" cy="2242868"/>
            <wp:effectExtent l="0" t="0" r="0" b="0"/>
            <wp:docPr id="1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5020" cy="224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53" w:rsidRPr="00805B97" w:rsidRDefault="00DD5853" w:rsidP="00DD5853">
      <w:pPr>
        <w:pStyle w:val="a0"/>
        <w:numPr>
          <w:ilvl w:val="0"/>
          <w:numId w:val="0"/>
        </w:numPr>
        <w:ind w:left="360"/>
      </w:pPr>
      <w:r>
        <w:rPr>
          <w:noProof/>
          <w:lang w:val="ru-RU" w:eastAsia="ru-RU"/>
        </w:rPr>
        <w:drawing>
          <wp:inline distT="0" distB="0" distL="0" distR="0" wp14:anchorId="16173589" wp14:editId="136D8B62">
            <wp:extent cx="4166559" cy="2320506"/>
            <wp:effectExtent l="0" t="0" r="0" b="0"/>
            <wp:docPr id="13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9850" cy="232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B4" w:rsidRDefault="009042B4" w:rsidP="00DD5853">
      <w:pPr>
        <w:pStyle w:val="21"/>
      </w:pPr>
      <w:r>
        <w:lastRenderedPageBreak/>
        <w:t>Set</w:t>
      </w:r>
      <w:r w:rsidRPr="00805B97">
        <w:t xml:space="preserve"> </w:t>
      </w:r>
      <w:r>
        <w:t>timing on</w:t>
      </w:r>
    </w:p>
    <w:p w:rsidR="00DD5853" w:rsidRDefault="00DD5853" w:rsidP="00DD5853">
      <w:pPr>
        <w:pStyle w:val="a0"/>
        <w:numPr>
          <w:ilvl w:val="0"/>
          <w:numId w:val="0"/>
        </w:numPr>
        <w:ind w:left="360"/>
      </w:pPr>
      <w:r>
        <w:rPr>
          <w:noProof/>
          <w:lang w:val="ru-RU" w:eastAsia="ru-RU"/>
        </w:rPr>
        <w:drawing>
          <wp:inline distT="0" distB="0" distL="0" distR="0" wp14:anchorId="1CFD0179" wp14:editId="312E45FE">
            <wp:extent cx="1600200" cy="22860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B4" w:rsidRDefault="009042B4" w:rsidP="00DD5853">
      <w:pPr>
        <w:pStyle w:val="21"/>
      </w:pPr>
      <w:r>
        <w:t>Run script</w:t>
      </w:r>
    </w:p>
    <w:p w:rsidR="00DD5853" w:rsidRDefault="00DD5853" w:rsidP="00DD5853">
      <w:pPr>
        <w:pStyle w:val="a0"/>
        <w:numPr>
          <w:ilvl w:val="0"/>
          <w:numId w:val="0"/>
        </w:numPr>
        <w:ind w:left="360"/>
      </w:pPr>
      <w:r>
        <w:rPr>
          <w:noProof/>
          <w:lang w:val="ru-RU" w:eastAsia="ru-RU"/>
        </w:rPr>
        <w:drawing>
          <wp:inline distT="0" distB="0" distL="0" distR="0" wp14:anchorId="63BB54F5" wp14:editId="24B715F8">
            <wp:extent cx="2941608" cy="1759788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6476" cy="17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B4" w:rsidRDefault="009042B4" w:rsidP="00DD5853">
      <w:pPr>
        <w:pStyle w:val="21"/>
      </w:pPr>
      <w:r>
        <w:t>Save data to file</w:t>
      </w:r>
    </w:p>
    <w:p w:rsidR="00DD5853" w:rsidRDefault="00DD5853" w:rsidP="00DD5853">
      <w:pPr>
        <w:pStyle w:val="a0"/>
        <w:numPr>
          <w:ilvl w:val="0"/>
          <w:numId w:val="0"/>
        </w:numPr>
        <w:ind w:left="360"/>
      </w:pPr>
      <w:r>
        <w:rPr>
          <w:noProof/>
          <w:lang w:val="ru-RU" w:eastAsia="ru-RU"/>
        </w:rPr>
        <w:drawing>
          <wp:inline distT="0" distB="0" distL="0" distR="0" wp14:anchorId="7FD27F9F" wp14:editId="4976F5D7">
            <wp:extent cx="2466975" cy="352425"/>
            <wp:effectExtent l="0" t="0" r="9525" b="9525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29"/>
                    <a:srcRect b="53701"/>
                    <a:stretch/>
                  </pic:blipFill>
                  <pic:spPr bwMode="auto">
                    <a:xfrm>
                      <a:off x="0" y="0"/>
                      <a:ext cx="2466975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853" w:rsidRDefault="00DD5853" w:rsidP="00DD5853">
      <w:pPr>
        <w:pStyle w:val="a0"/>
        <w:numPr>
          <w:ilvl w:val="0"/>
          <w:numId w:val="0"/>
        </w:numPr>
        <w:ind w:left="360"/>
      </w:pPr>
      <w:r>
        <w:rPr>
          <w:noProof/>
          <w:lang w:val="ru-RU" w:eastAsia="ru-RU"/>
        </w:rPr>
        <w:drawing>
          <wp:inline distT="0" distB="0" distL="0" distR="0" wp14:anchorId="16CA70A2" wp14:editId="62149E58">
            <wp:extent cx="2619375" cy="1076325"/>
            <wp:effectExtent l="0" t="0" r="9525" b="9525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53" w:rsidRDefault="00DD5853" w:rsidP="00DD5853">
      <w:pPr>
        <w:pStyle w:val="a0"/>
        <w:numPr>
          <w:ilvl w:val="0"/>
          <w:numId w:val="0"/>
        </w:numPr>
        <w:ind w:left="360"/>
      </w:pPr>
      <w:r>
        <w:rPr>
          <w:noProof/>
          <w:lang w:val="ru-RU" w:eastAsia="ru-RU"/>
        </w:rPr>
        <w:drawing>
          <wp:inline distT="0" distB="0" distL="0" distR="0" wp14:anchorId="67013E54" wp14:editId="35C1160D">
            <wp:extent cx="3269411" cy="948906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2351" cy="94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3B" w:rsidRPr="00114D08" w:rsidRDefault="00C3363B" w:rsidP="00DD5853">
      <w:pPr>
        <w:pStyle w:val="a0"/>
        <w:numPr>
          <w:ilvl w:val="0"/>
          <w:numId w:val="0"/>
        </w:numPr>
        <w:ind w:left="360"/>
      </w:pPr>
      <w:bookmarkStart w:id="27" w:name="_GoBack"/>
      <w:bookmarkEnd w:id="27"/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BA4" w:rsidRDefault="008F0BA4">
      <w:r>
        <w:separator/>
      </w:r>
    </w:p>
  </w:endnote>
  <w:endnote w:type="continuationSeparator" w:id="0">
    <w:p w:rsidR="008F0BA4" w:rsidRDefault="008F0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210F8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210F8A">
            <w:rPr>
              <w:sz w:val="16"/>
            </w:rPr>
            <w:fldChar w:fldCharType="separate"/>
          </w:r>
          <w:r w:rsidR="00DD5853">
            <w:rPr>
              <w:noProof/>
              <w:sz w:val="16"/>
            </w:rPr>
            <w:t>2017</w:t>
          </w:r>
          <w:r w:rsidR="00210F8A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210F8A">
            <w:fldChar w:fldCharType="begin"/>
          </w:r>
          <w:r w:rsidR="004830A6">
            <w:instrText xml:space="preserve"> PAGE </w:instrText>
          </w:r>
          <w:r w:rsidR="00210F8A">
            <w:fldChar w:fldCharType="separate"/>
          </w:r>
          <w:r w:rsidR="00DD5853">
            <w:rPr>
              <w:noProof/>
            </w:rPr>
            <w:t>12</w:t>
          </w:r>
          <w:r w:rsidR="00210F8A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DD5853">
              <w:rPr>
                <w:noProof/>
              </w:rPr>
              <w:t>12</w:t>
            </w:r>
          </w:fldSimple>
        </w:p>
      </w:tc>
    </w:tr>
  </w:tbl>
  <w:p w:rsidR="00410D49" w:rsidRDefault="00410D49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210F8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210F8A">
            <w:rPr>
              <w:sz w:val="16"/>
            </w:rPr>
            <w:fldChar w:fldCharType="separate"/>
          </w:r>
          <w:r w:rsidR="00DD5853">
            <w:rPr>
              <w:noProof/>
              <w:sz w:val="16"/>
            </w:rPr>
            <w:t>2017</w:t>
          </w:r>
          <w:r w:rsidR="00210F8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210F8A">
            <w:fldChar w:fldCharType="begin"/>
          </w:r>
          <w:r w:rsidR="004830A6">
            <w:instrText xml:space="preserve"> PAGE </w:instrText>
          </w:r>
          <w:r w:rsidR="00210F8A">
            <w:fldChar w:fldCharType="separate"/>
          </w:r>
          <w:r w:rsidR="00DD5853">
            <w:rPr>
              <w:noProof/>
            </w:rPr>
            <w:t>1</w:t>
          </w:r>
          <w:r w:rsidR="00210F8A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DD5853">
              <w:rPr>
                <w:noProof/>
              </w:rPr>
              <w:t>3</w:t>
            </w:r>
          </w:fldSimple>
        </w:p>
      </w:tc>
    </w:tr>
  </w:tbl>
  <w:p w:rsidR="00410D49" w:rsidRPr="0072682A" w:rsidRDefault="00410D49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BA4" w:rsidRDefault="008F0BA4">
      <w:r>
        <w:separator/>
      </w:r>
    </w:p>
  </w:footnote>
  <w:footnote w:type="continuationSeparator" w:id="0">
    <w:p w:rsidR="008F0BA4" w:rsidRDefault="008F0B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760054">
          <w:pPr>
            <w:pStyle w:val="af5"/>
          </w:pPr>
          <w:r>
            <w:rPr>
              <w:b/>
            </w:rPr>
            <w:t>Title</w:t>
          </w:r>
          <w:r>
            <w:t>:</w:t>
          </w:r>
          <w:r w:rsidR="00760054">
            <w:t xml:space="preserve"> </w:t>
          </w:r>
          <w:fldSimple w:instr=" DOCPROPERTY  Title  \* MERGEFORMAT ">
            <w:r w:rsidR="00760054">
              <w:t>Report 01. ETL and SQL Review</w:t>
            </w:r>
          </w:fldSimple>
          <w:r w:rsidR="00760054">
            <w:t xml:space="preserve"> 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EB3C87" w:rsidP="00B23CF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9042B4" w:rsidRPr="009042B4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210F8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210F8A" w:rsidRPr="00D639FE">
            <w:rPr>
              <w:sz w:val="16"/>
              <w:szCs w:val="16"/>
            </w:rPr>
            <w:fldChar w:fldCharType="separate"/>
          </w:r>
          <w:r w:rsidR="00DD5853">
            <w:rPr>
              <w:noProof/>
              <w:sz w:val="16"/>
              <w:szCs w:val="16"/>
            </w:rPr>
            <w:t>19-Nov-2017 19:14</w:t>
          </w:r>
          <w:r w:rsidR="00210F8A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af5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760054">
          <w:pPr>
            <w:pStyle w:val="af5"/>
          </w:pPr>
          <w:r>
            <w:rPr>
              <w:b/>
            </w:rPr>
            <w:t>Title</w:t>
          </w:r>
          <w:r>
            <w:t>:</w:t>
          </w:r>
          <w:r w:rsidR="00760054">
            <w:t xml:space="preserve"> </w:t>
          </w:r>
          <w:fldSimple w:instr=" DOCPROPERTY  Title  \* MERGEFORMAT ">
            <w:r w:rsidR="00760054">
              <w:t>Report 01. ETL and SQL Review</w:t>
            </w:r>
          </w:fldSimple>
          <w:r w:rsidR="00760054">
            <w:t xml:space="preserve"> 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EB3C87" w:rsidP="00A34D2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9042B4" w:rsidRPr="009042B4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210F8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210F8A" w:rsidRPr="00D639FE">
            <w:rPr>
              <w:sz w:val="16"/>
              <w:szCs w:val="16"/>
            </w:rPr>
            <w:fldChar w:fldCharType="separate"/>
          </w:r>
          <w:r w:rsidR="00DD5853">
            <w:rPr>
              <w:noProof/>
              <w:sz w:val="16"/>
              <w:szCs w:val="16"/>
            </w:rPr>
            <w:t>19-Nov-2017 19:14</w:t>
          </w:r>
          <w:r w:rsidR="00210F8A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8578DE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670C0A45"/>
    <w:multiLevelType w:val="hybridMultilevel"/>
    <w:tmpl w:val="62EC7F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5"/>
  </w:num>
  <w:num w:numId="5">
    <w:abstractNumId w:val="9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967"/>
    <w:rsid w:val="00081508"/>
    <w:rsid w:val="000A6040"/>
    <w:rsid w:val="000D22DF"/>
    <w:rsid w:val="000D4695"/>
    <w:rsid w:val="000E5733"/>
    <w:rsid w:val="000E676F"/>
    <w:rsid w:val="000E68BD"/>
    <w:rsid w:val="000F1DC9"/>
    <w:rsid w:val="000F2774"/>
    <w:rsid w:val="00100E58"/>
    <w:rsid w:val="00114D08"/>
    <w:rsid w:val="001206C2"/>
    <w:rsid w:val="00130569"/>
    <w:rsid w:val="00130F60"/>
    <w:rsid w:val="00131A1C"/>
    <w:rsid w:val="00131E4A"/>
    <w:rsid w:val="001355C3"/>
    <w:rsid w:val="00171785"/>
    <w:rsid w:val="00173FBC"/>
    <w:rsid w:val="001B6B1E"/>
    <w:rsid w:val="001D47B8"/>
    <w:rsid w:val="00210F8A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0D24"/>
    <w:rsid w:val="003D1F28"/>
    <w:rsid w:val="003E41E7"/>
    <w:rsid w:val="003F7F40"/>
    <w:rsid w:val="00400831"/>
    <w:rsid w:val="004044FD"/>
    <w:rsid w:val="00410D49"/>
    <w:rsid w:val="00432D54"/>
    <w:rsid w:val="00434841"/>
    <w:rsid w:val="004830A6"/>
    <w:rsid w:val="004A49EF"/>
    <w:rsid w:val="004B4D2A"/>
    <w:rsid w:val="004C2F82"/>
    <w:rsid w:val="004D245B"/>
    <w:rsid w:val="004D29BE"/>
    <w:rsid w:val="004E22A3"/>
    <w:rsid w:val="0052662C"/>
    <w:rsid w:val="005400E3"/>
    <w:rsid w:val="00556B6D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47888"/>
    <w:rsid w:val="0065035F"/>
    <w:rsid w:val="0068062E"/>
    <w:rsid w:val="00686BAB"/>
    <w:rsid w:val="0068757C"/>
    <w:rsid w:val="006A77BC"/>
    <w:rsid w:val="006C5085"/>
    <w:rsid w:val="006D2E4F"/>
    <w:rsid w:val="006D52E7"/>
    <w:rsid w:val="006D5D58"/>
    <w:rsid w:val="006F37C1"/>
    <w:rsid w:val="0070343B"/>
    <w:rsid w:val="007124C3"/>
    <w:rsid w:val="0072682A"/>
    <w:rsid w:val="00730068"/>
    <w:rsid w:val="00750BDF"/>
    <w:rsid w:val="0075737B"/>
    <w:rsid w:val="00760054"/>
    <w:rsid w:val="0077510E"/>
    <w:rsid w:val="00790075"/>
    <w:rsid w:val="00790E8C"/>
    <w:rsid w:val="007A740E"/>
    <w:rsid w:val="007B3D5F"/>
    <w:rsid w:val="007F026A"/>
    <w:rsid w:val="00805B97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8E7D87"/>
    <w:rsid w:val="008F0BA4"/>
    <w:rsid w:val="008F0E23"/>
    <w:rsid w:val="009042B4"/>
    <w:rsid w:val="00932D17"/>
    <w:rsid w:val="00964F64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26967"/>
    <w:rsid w:val="00C3363B"/>
    <w:rsid w:val="00C63011"/>
    <w:rsid w:val="00C631A6"/>
    <w:rsid w:val="00C70F22"/>
    <w:rsid w:val="00C90F18"/>
    <w:rsid w:val="00C922B5"/>
    <w:rsid w:val="00CA2A71"/>
    <w:rsid w:val="00CB16E7"/>
    <w:rsid w:val="00D454F0"/>
    <w:rsid w:val="00D61ABA"/>
    <w:rsid w:val="00D639FE"/>
    <w:rsid w:val="00D86536"/>
    <w:rsid w:val="00DD5853"/>
    <w:rsid w:val="00DE4E52"/>
    <w:rsid w:val="00DE52A0"/>
    <w:rsid w:val="00E120A8"/>
    <w:rsid w:val="00E22431"/>
    <w:rsid w:val="00E44576"/>
    <w:rsid w:val="00E74234"/>
    <w:rsid w:val="00E8459E"/>
    <w:rsid w:val="00E903AC"/>
    <w:rsid w:val="00EB2454"/>
    <w:rsid w:val="00EB3C87"/>
    <w:rsid w:val="00EC462D"/>
    <w:rsid w:val="00EE5CC2"/>
    <w:rsid w:val="00F00698"/>
    <w:rsid w:val="00F06C91"/>
    <w:rsid w:val="00F26FE7"/>
    <w:rsid w:val="00F4264F"/>
    <w:rsid w:val="00F51AF7"/>
    <w:rsid w:val="00F52277"/>
    <w:rsid w:val="00F6260A"/>
    <w:rsid w:val="00F9679B"/>
    <w:rsid w:val="00FA2BDA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toc 3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uiPriority w:val="39"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basedOn w:val="a4"/>
    <w:link w:val="1"/>
    <w:rsid w:val="009042B4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toc 3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uiPriority w:val="39"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basedOn w:val="a4"/>
    <w:link w:val="1"/>
    <w:rsid w:val="009042B4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5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hyperlink" Target="mailto:Kiryl_Bucha@epam.com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1F584-063B-41EE-A184-4FE0389C0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1</TotalTime>
  <Pages>12</Pages>
  <Words>1955</Words>
  <Characters>11149</Characters>
  <Application>Microsoft Office Word</Application>
  <DocSecurity>0</DocSecurity>
  <Lines>92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MTN.BI.08 ETL and SQL Review</vt:lpstr>
      <vt:lpstr>&lt;code&gt;&lt;Title&gt;</vt:lpstr>
    </vt:vector>
  </TitlesOfParts>
  <Company>EPAM Systems, RD Dep.</Company>
  <LinksUpToDate>false</LinksUpToDate>
  <CharactersWithSpaces>13078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ETL and SQL Review</dc:title>
  <dc:subject>Resource Department Dep.</dc:subject>
  <dc:creator>Elias Nema</dc:creator>
  <cp:lastModifiedBy>Алина Макарец</cp:lastModifiedBy>
  <cp:revision>2</cp:revision>
  <cp:lastPrinted>2005-01-28T11:27:00Z</cp:lastPrinted>
  <dcterms:created xsi:type="dcterms:W3CDTF">2017-11-19T16:18:00Z</dcterms:created>
  <dcterms:modified xsi:type="dcterms:W3CDTF">2017-11-19T16:18:00Z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