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E441E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4C624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E441E" w:rsidP="008E6E0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8E6E02">
              <w:t>Report 05.</w:t>
            </w:r>
            <w:r w:rsidR="00516C05">
              <w:t xml:space="preserve"> Advanced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E441E" w:rsidP="008E6E02">
            <w:pPr>
              <w:pStyle w:val="TableText"/>
              <w:rPr>
                <w:rStyle w:val="af6"/>
              </w:rPr>
            </w:pPr>
            <w:hyperlink r:id="rId8" w:history="1">
              <w:r w:rsidR="008E6E02">
                <w:rPr>
                  <w:rStyle w:val="af6"/>
                </w:rPr>
                <w:t>Alina</w:t>
              </w:r>
            </w:hyperlink>
            <w:r w:rsidR="008E6E02">
              <w:rPr>
                <w:rStyle w:val="af6"/>
              </w:rPr>
              <w:t xml:space="preserve"> </w:t>
            </w:r>
            <w:proofErr w:type="spellStart"/>
            <w:r w:rsidR="008E6E02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8E6E0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4D67F4" w:rsidRDefault="00A45E2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500081610" w:history="1">
        <w:r w:rsidR="004D67F4" w:rsidRPr="00E5401A">
          <w:rPr>
            <w:rStyle w:val="af6"/>
            <w:noProof/>
          </w:rPr>
          <w:t>1.</w:t>
        </w:r>
        <w:r w:rsidR="004D67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D67F4" w:rsidRPr="00E5401A">
          <w:rPr>
            <w:rStyle w:val="af6"/>
            <w:noProof/>
            <w:lang w:val="ru-RU"/>
          </w:rPr>
          <w:t>Таблица фактов.</w:t>
        </w:r>
        <w:r w:rsidR="004D67F4">
          <w:rPr>
            <w:noProof/>
            <w:webHidden/>
          </w:rPr>
          <w:tab/>
        </w:r>
        <w:r w:rsidR="004D67F4">
          <w:rPr>
            <w:noProof/>
            <w:webHidden/>
          </w:rPr>
          <w:fldChar w:fldCharType="begin"/>
        </w:r>
        <w:r w:rsidR="004D67F4">
          <w:rPr>
            <w:noProof/>
            <w:webHidden/>
          </w:rPr>
          <w:instrText xml:space="preserve"> PAGEREF _Toc500081610 \h </w:instrText>
        </w:r>
        <w:r w:rsidR="004D67F4">
          <w:rPr>
            <w:noProof/>
            <w:webHidden/>
          </w:rPr>
        </w:r>
        <w:r w:rsidR="004D67F4">
          <w:rPr>
            <w:noProof/>
            <w:webHidden/>
          </w:rPr>
          <w:fldChar w:fldCharType="separate"/>
        </w:r>
        <w:r w:rsidR="004D67F4">
          <w:rPr>
            <w:noProof/>
            <w:webHidden/>
          </w:rPr>
          <w:t>3</w:t>
        </w:r>
        <w:r w:rsidR="004D67F4">
          <w:rPr>
            <w:noProof/>
            <w:webHidden/>
          </w:rPr>
          <w:fldChar w:fldCharType="end"/>
        </w:r>
      </w:hyperlink>
    </w:p>
    <w:p w:rsidR="004D67F4" w:rsidRDefault="004D67F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81611" w:history="1">
        <w:r w:rsidRPr="00E5401A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E5401A">
          <w:rPr>
            <w:rStyle w:val="af6"/>
            <w:noProof/>
            <w:lang w:val="ru-RU"/>
          </w:rPr>
          <w:t>Пакет генерации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7F4" w:rsidRDefault="004D67F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81612" w:history="1">
        <w:r w:rsidRPr="00E5401A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E5401A">
          <w:rPr>
            <w:rStyle w:val="af6"/>
            <w:noProof/>
            <w:lang w:val="ru-RU"/>
          </w:rPr>
          <w:t xml:space="preserve">Результат на уровне </w:t>
        </w:r>
        <w:r w:rsidRPr="00E5401A">
          <w:rPr>
            <w:rStyle w:val="af6"/>
            <w:noProof/>
          </w:rPr>
          <w:t>BL_3NF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8E6E02" w:rsidRPr="008E6E02" w:rsidRDefault="00222DC3" w:rsidP="008E6E02">
      <w:pPr>
        <w:pStyle w:val="1"/>
      </w:pPr>
      <w:r w:rsidRPr="00114D08">
        <w:br w:type="page"/>
      </w:r>
      <w:bookmarkStart w:id="5" w:name="_Toc500081610"/>
      <w:bookmarkEnd w:id="0"/>
      <w:bookmarkEnd w:id="1"/>
      <w:bookmarkEnd w:id="2"/>
      <w:bookmarkEnd w:id="3"/>
      <w:r w:rsidR="008E6E02">
        <w:rPr>
          <w:lang w:val="ru-RU"/>
        </w:rPr>
        <w:lastRenderedPageBreak/>
        <w:t>Таблица фактов.</w:t>
      </w:r>
      <w:bookmarkEnd w:id="5"/>
    </w:p>
    <w:p w:rsidR="008E6E02" w:rsidRDefault="008E6E02" w:rsidP="008E6E02">
      <w:pPr>
        <w:pStyle w:val="a3"/>
        <w:rPr>
          <w:lang w:val="ru-RU"/>
        </w:rPr>
      </w:pPr>
    </w:p>
    <w:p w:rsidR="008E6E02" w:rsidRDefault="008E6E02" w:rsidP="008E6E02">
      <w:pPr>
        <w:pStyle w:val="a3"/>
      </w:pPr>
      <w:r>
        <w:rPr>
          <w:lang w:val="ru-RU"/>
        </w:rPr>
        <w:t xml:space="preserve">На уровне </w:t>
      </w:r>
      <w:r>
        <w:t>BL</w:t>
      </w:r>
      <w:r w:rsidRPr="008E6E02">
        <w:rPr>
          <w:lang w:val="ru-RU"/>
        </w:rPr>
        <w:t>_3</w:t>
      </w:r>
      <w:r>
        <w:t>NF</w:t>
      </w:r>
      <w:r w:rsidRPr="008E6E02">
        <w:rPr>
          <w:lang w:val="ru-RU"/>
        </w:rPr>
        <w:t xml:space="preserve"> </w:t>
      </w:r>
      <w:r>
        <w:rPr>
          <w:lang w:val="ru-RU"/>
        </w:rPr>
        <w:t>у меня одна таблица фактов, которая имеет структуру, которая показана на рисунке:</w:t>
      </w:r>
    </w:p>
    <w:p w:rsidR="00C3363B" w:rsidRDefault="008E6E02" w:rsidP="008E6E02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 wp14:anchorId="720F573D" wp14:editId="05EF42AC">
            <wp:extent cx="21526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02" w:rsidRDefault="008E6E02" w:rsidP="008E6E02">
      <w:pPr>
        <w:pStyle w:val="1"/>
        <w:rPr>
          <w:lang w:val="ru-RU"/>
        </w:rPr>
      </w:pPr>
      <w:bookmarkStart w:id="6" w:name="_Toc500081611"/>
      <w:r>
        <w:rPr>
          <w:lang w:val="ru-RU"/>
        </w:rPr>
        <w:t>Пакет генерации</w:t>
      </w:r>
      <w:bookmarkEnd w:id="6"/>
    </w:p>
    <w:p w:rsidR="008E6E02" w:rsidRDefault="008E6E02" w:rsidP="008E6E02">
      <w:pPr>
        <w:pStyle w:val="a3"/>
        <w:rPr>
          <w:lang w:val="ru-RU"/>
        </w:rPr>
      </w:pPr>
      <w:r>
        <w:rPr>
          <w:lang w:val="ru-RU"/>
        </w:rPr>
        <w:t>Ниже приведен код, с помощью которого была произведена генерация данных для таблицы фактов:</w:t>
      </w:r>
    </w:p>
    <w:p w:rsidR="008E6E02" w:rsidRDefault="008E6E02" w:rsidP="008E6E02">
      <w:pPr>
        <w:pStyle w:val="CodeText"/>
      </w:pPr>
      <w:r>
        <w:t>PROCEDURE insert_table_sales</w:t>
      </w:r>
    </w:p>
    <w:p w:rsidR="008E6E02" w:rsidRDefault="008E6E02" w:rsidP="008E6E02">
      <w:pPr>
        <w:pStyle w:val="CodeText"/>
      </w:pPr>
      <w:r>
        <w:t>IS</w:t>
      </w:r>
    </w:p>
    <w:p w:rsidR="008E6E02" w:rsidRDefault="008E6E02" w:rsidP="008E6E02">
      <w:pPr>
        <w:pStyle w:val="CodeText"/>
      </w:pPr>
      <w:r>
        <w:t xml:space="preserve">    BEGIN</w:t>
      </w:r>
    </w:p>
    <w:p w:rsidR="008E6E02" w:rsidRDefault="008E6E02" w:rsidP="008E6E02">
      <w:pPr>
        <w:pStyle w:val="CodeText"/>
      </w:pPr>
      <w:r>
        <w:t xml:space="preserve">        EXECUTE IMMEDIATE ('TRUNCATE TABLE cls_sales');</w:t>
      </w:r>
    </w:p>
    <w:p w:rsidR="008E6E02" w:rsidRDefault="008E6E02" w:rsidP="008E6E02">
      <w:pPr>
        <w:pStyle w:val="CodeText"/>
      </w:pPr>
      <w:r>
        <w:t xml:space="preserve">           BEGIN</w:t>
      </w:r>
    </w:p>
    <w:p w:rsidR="008E6E02" w:rsidRDefault="008E6E02" w:rsidP="008E6E02">
      <w:pPr>
        <w:pStyle w:val="CodeText"/>
      </w:pPr>
      <w:r>
        <w:t xml:space="preserve">            FOR i IN 1..1000000</w:t>
      </w:r>
    </w:p>
    <w:p w:rsidR="008E6E02" w:rsidRDefault="008E6E02" w:rsidP="008E6E02">
      <w:pPr>
        <w:pStyle w:val="CodeText"/>
      </w:pPr>
      <w:r>
        <w:t xml:space="preserve">                LOOP</w:t>
      </w:r>
    </w:p>
    <w:p w:rsidR="008E6E02" w:rsidRDefault="008E6E02" w:rsidP="008E6E02">
      <w:pPr>
        <w:pStyle w:val="CodeText"/>
      </w:pPr>
      <w:r>
        <w:t xml:space="preserve">                  dbms_random.seed</w:t>
      </w:r>
    </w:p>
    <w:p w:rsidR="008E6E02" w:rsidRDefault="008E6E02" w:rsidP="008E6E02">
      <w:pPr>
        <w:pStyle w:val="CodeText"/>
      </w:pPr>
      <w:r>
        <w:t xml:space="preserve">                  (</w:t>
      </w:r>
    </w:p>
    <w:p w:rsidR="008E6E02" w:rsidRDefault="008E6E02" w:rsidP="008E6E02">
      <w:pPr>
        <w:pStyle w:val="CodeText"/>
      </w:pPr>
      <w:r>
        <w:t xml:space="preserve">                    i * 5</w:t>
      </w:r>
    </w:p>
    <w:p w:rsidR="008E6E02" w:rsidRDefault="008E6E02" w:rsidP="008E6E02">
      <w:pPr>
        <w:pStyle w:val="CodeText"/>
      </w:pPr>
      <w:r>
        <w:t xml:space="preserve">                  )</w:t>
      </w:r>
    </w:p>
    <w:p w:rsidR="008E6E02" w:rsidRDefault="008E6E02" w:rsidP="008E6E02">
      <w:pPr>
        <w:pStyle w:val="CodeText"/>
      </w:pPr>
      <w:r>
        <w:t xml:space="preserve">                  ;</w:t>
      </w:r>
    </w:p>
    <w:p w:rsidR="008E6E02" w:rsidRDefault="008E6E02" w:rsidP="008E6E02">
      <w:pPr>
        <w:pStyle w:val="CodeText"/>
      </w:pPr>
      <w:r>
        <w:t xml:space="preserve">                INSERT INTO cls_sales</w:t>
      </w:r>
    </w:p>
    <w:p w:rsidR="008E6E02" w:rsidRDefault="008E6E02" w:rsidP="008E6E02">
      <w:pPr>
        <w:pStyle w:val="CodeText"/>
      </w:pPr>
      <w:r>
        <w:t xml:space="preserve">                    (   sales_number,</w:t>
      </w:r>
    </w:p>
    <w:p w:rsidR="008E6E02" w:rsidRDefault="008E6E02" w:rsidP="008E6E02">
      <w:pPr>
        <w:pStyle w:val="CodeText"/>
      </w:pPr>
      <w:r>
        <w:t xml:space="preserve">                        event_dt,</w:t>
      </w:r>
    </w:p>
    <w:p w:rsidR="008E6E02" w:rsidRDefault="008E6E02" w:rsidP="008E6E02">
      <w:pPr>
        <w:pStyle w:val="CodeText"/>
      </w:pPr>
      <w:r>
        <w:t xml:space="preserve">                        product_id,</w:t>
      </w:r>
    </w:p>
    <w:p w:rsidR="008E6E02" w:rsidRDefault="008E6E02" w:rsidP="008E6E02">
      <w:pPr>
        <w:pStyle w:val="CodeText"/>
      </w:pPr>
      <w:r>
        <w:t xml:space="preserve">                        employee_id,</w:t>
      </w:r>
    </w:p>
    <w:p w:rsidR="008E6E02" w:rsidRDefault="008E6E02" w:rsidP="008E6E02">
      <w:pPr>
        <w:pStyle w:val="CodeText"/>
      </w:pPr>
      <w:r>
        <w:t xml:space="preserve">                        customer_id,</w:t>
      </w:r>
    </w:p>
    <w:p w:rsidR="008E6E02" w:rsidRDefault="008E6E02" w:rsidP="008E6E02">
      <w:pPr>
        <w:pStyle w:val="CodeText"/>
      </w:pPr>
      <w:r>
        <w:t xml:space="preserve">                        shop_id,</w:t>
      </w:r>
    </w:p>
    <w:p w:rsidR="008E6E02" w:rsidRDefault="008E6E02" w:rsidP="008E6E02">
      <w:pPr>
        <w:pStyle w:val="CodeText"/>
      </w:pPr>
      <w:r>
        <w:t xml:space="preserve">                        payment_method,</w:t>
      </w:r>
    </w:p>
    <w:p w:rsidR="008E6E02" w:rsidRDefault="008E6E02" w:rsidP="008E6E02">
      <w:pPr>
        <w:pStyle w:val="CodeText"/>
      </w:pPr>
      <w:r>
        <w:t xml:space="preserve">                        unit_amount,</w:t>
      </w:r>
    </w:p>
    <w:p w:rsidR="008E6E02" w:rsidRDefault="008E6E02" w:rsidP="008E6E02">
      <w:pPr>
        <w:pStyle w:val="CodeText"/>
      </w:pPr>
      <w:r>
        <w:t xml:space="preserve">                        total_sum</w:t>
      </w:r>
    </w:p>
    <w:p w:rsidR="008E6E02" w:rsidRDefault="008E6E02" w:rsidP="008E6E02">
      <w:pPr>
        <w:pStyle w:val="CodeText"/>
      </w:pPr>
      <w:r>
        <w:t xml:space="preserve">                    )</w:t>
      </w:r>
    </w:p>
    <w:p w:rsidR="008E6E02" w:rsidRDefault="008E6E02" w:rsidP="008E6E02">
      <w:pPr>
        <w:pStyle w:val="CodeText"/>
      </w:pPr>
      <w:r>
        <w:t xml:space="preserve">                SELECT </w:t>
      </w:r>
    </w:p>
    <w:p w:rsidR="008E6E02" w:rsidRDefault="008E6E02" w:rsidP="008E6E02">
      <w:pPr>
        <w:pStyle w:val="CodeText"/>
      </w:pPr>
      <w:r>
        <w:t xml:space="preserve">                    sal.sales_number,</w:t>
      </w:r>
    </w:p>
    <w:p w:rsidR="008E6E02" w:rsidRDefault="008E6E02" w:rsidP="008E6E02">
      <w:pPr>
        <w:pStyle w:val="CodeText"/>
      </w:pPr>
      <w:r>
        <w:t xml:space="preserve">                    TRUNC(sal.event_dt),</w:t>
      </w:r>
    </w:p>
    <w:p w:rsidR="008E6E02" w:rsidRDefault="008E6E02" w:rsidP="008E6E02">
      <w:pPr>
        <w:pStyle w:val="CodeText"/>
      </w:pPr>
      <w:r>
        <w:t xml:space="preserve">                    sal.product_id,</w:t>
      </w:r>
    </w:p>
    <w:p w:rsidR="008E6E02" w:rsidRDefault="008E6E02" w:rsidP="008E6E02">
      <w:pPr>
        <w:pStyle w:val="CodeText"/>
      </w:pPr>
      <w:r>
        <w:t xml:space="preserve">                    sal.employee_id,</w:t>
      </w:r>
    </w:p>
    <w:p w:rsidR="008E6E02" w:rsidRDefault="008E6E02" w:rsidP="008E6E02">
      <w:pPr>
        <w:pStyle w:val="CodeText"/>
      </w:pPr>
      <w:r>
        <w:t xml:space="preserve">                    sal.customer_id,</w:t>
      </w:r>
    </w:p>
    <w:p w:rsidR="008E6E02" w:rsidRDefault="008E6E02" w:rsidP="008E6E02">
      <w:pPr>
        <w:pStyle w:val="CodeText"/>
      </w:pPr>
      <w:r>
        <w:t xml:space="preserve">                    sal.shop_id,</w:t>
      </w:r>
    </w:p>
    <w:p w:rsidR="008E6E02" w:rsidRDefault="008E6E02" w:rsidP="008E6E02">
      <w:pPr>
        <w:pStyle w:val="CodeText"/>
      </w:pPr>
      <w:r>
        <w:t xml:space="preserve">                    sal.payment_method,</w:t>
      </w:r>
    </w:p>
    <w:p w:rsidR="008E6E02" w:rsidRDefault="008E6E02" w:rsidP="008E6E02">
      <w:pPr>
        <w:pStyle w:val="CodeText"/>
      </w:pPr>
      <w:r>
        <w:t xml:space="preserve">                    sal.unit_amount,</w:t>
      </w:r>
    </w:p>
    <w:p w:rsidR="008E6E02" w:rsidRDefault="008E6E02" w:rsidP="008E6E02">
      <w:pPr>
        <w:pStyle w:val="CodeText"/>
      </w:pPr>
      <w:r>
        <w:t xml:space="preserve">                    ce.price*unit_amount*(1-(cus.discount/100)) as total_sum</w:t>
      </w:r>
    </w:p>
    <w:p w:rsidR="008E6E02" w:rsidRDefault="008E6E02" w:rsidP="008E6E02">
      <w:pPr>
        <w:pStyle w:val="CodeText"/>
      </w:pPr>
      <w:r>
        <w:t xml:space="preserve">                FROM</w:t>
      </w:r>
    </w:p>
    <w:p w:rsidR="008E6E02" w:rsidRDefault="008E6E02" w:rsidP="008E6E02">
      <w:pPr>
        <w:pStyle w:val="CodeText"/>
      </w:pPr>
      <w:r>
        <w:t xml:space="preserve">                            (</w:t>
      </w:r>
    </w:p>
    <w:p w:rsidR="008E6E02" w:rsidRDefault="008E6E02" w:rsidP="008E6E02">
      <w:pPr>
        <w:pStyle w:val="CodeText"/>
      </w:pPr>
      <w:r>
        <w:t xml:space="preserve">                            SELECT</w:t>
      </w:r>
    </w:p>
    <w:p w:rsidR="008E6E02" w:rsidRDefault="008E6E02" w:rsidP="008E6E02">
      <w:pPr>
        <w:pStyle w:val="CodeText"/>
      </w:pPr>
      <w:r>
        <w:t xml:space="preserve">                               trunc( dbms_random.value( 100000000, 999999999 ) ) as sales_number,</w:t>
      </w:r>
    </w:p>
    <w:p w:rsidR="008E6E02" w:rsidRDefault="008E6E02" w:rsidP="008E6E02">
      <w:pPr>
        <w:pStyle w:val="CodeText"/>
      </w:pPr>
      <w:r>
        <w:t xml:space="preserve">                               to_date( trunc (</w:t>
      </w:r>
    </w:p>
    <w:p w:rsidR="008E6E02" w:rsidRDefault="008E6E02" w:rsidP="008E6E02">
      <w:pPr>
        <w:pStyle w:val="CodeText"/>
      </w:pPr>
      <w:r>
        <w:t xml:space="preserve">                                             dbms_random.value ( </w:t>
      </w:r>
    </w:p>
    <w:p w:rsidR="008E6E02" w:rsidRDefault="008E6E02" w:rsidP="008E6E02">
      <w:pPr>
        <w:pStyle w:val="CodeText"/>
      </w:pPr>
      <w:r>
        <w:t xml:space="preserve">                                            ( SELECT to_char( MIN ( date_dt ), 'J' ) FROM ce_date ),</w:t>
      </w:r>
    </w:p>
    <w:p w:rsidR="008E6E02" w:rsidRDefault="008E6E02" w:rsidP="008E6E02">
      <w:pPr>
        <w:pStyle w:val="CodeText"/>
      </w:pPr>
      <w:r>
        <w:t xml:space="preserve">                                            ( SELECT to_char( MAX ( date_dt ), 'J' ) </w:t>
      </w:r>
      <w:r>
        <w:lastRenderedPageBreak/>
        <w:t>FROM ce_date )</w:t>
      </w:r>
    </w:p>
    <w:p w:rsidR="008E6E02" w:rsidRDefault="008E6E02" w:rsidP="008E6E02">
      <w:pPr>
        <w:pStyle w:val="CodeText"/>
      </w:pPr>
      <w:r>
        <w:t xml:space="preserve">                                                 )</w:t>
      </w:r>
    </w:p>
    <w:p w:rsidR="008E6E02" w:rsidRDefault="008E6E02" w:rsidP="008E6E02">
      <w:pPr>
        <w:pStyle w:val="CodeText"/>
      </w:pPr>
      <w:r>
        <w:t xml:space="preserve">                                                 ), 'J' ) as event_dt,</w:t>
      </w:r>
    </w:p>
    <w:p w:rsidR="008E6E02" w:rsidRDefault="008E6E02" w:rsidP="008E6E02">
      <w:pPr>
        <w:pStyle w:val="CodeText"/>
      </w:pPr>
      <w:r>
        <w:t xml:space="preserve">                                 round ( dbms_random.value ( 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MIN ( product_surr_id ) FROM ce_products ) ,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MAX ( product_surr_id ) FROM ce_products )</w:t>
      </w:r>
    </w:p>
    <w:p w:rsidR="008E6E02" w:rsidRDefault="008E6E02" w:rsidP="008E6E02">
      <w:pPr>
        <w:pStyle w:val="CodeText"/>
      </w:pPr>
      <w:r>
        <w:t xml:space="preserve">                                                            ) </w:t>
      </w:r>
    </w:p>
    <w:p w:rsidR="008E6E02" w:rsidRDefault="008E6E02" w:rsidP="008E6E02">
      <w:pPr>
        <w:pStyle w:val="CodeText"/>
      </w:pPr>
      <w:r>
        <w:t xml:space="preserve">                                                            )  as product_id,</w:t>
      </w:r>
    </w:p>
    <w:p w:rsidR="008E6E02" w:rsidRDefault="008E6E02" w:rsidP="008E6E02">
      <w:pPr>
        <w:pStyle w:val="CodeText"/>
      </w:pPr>
      <w:r>
        <w:t xml:space="preserve">                                 round ( dbms_random.value ( 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MIN ( employee_surr_id ) FROM ce_employees ) ,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MAX ( employee_surr_id ) FROM ce_employees )</w:t>
      </w:r>
    </w:p>
    <w:p w:rsidR="008E6E02" w:rsidRDefault="008E6E02" w:rsidP="008E6E02">
      <w:pPr>
        <w:pStyle w:val="CodeText"/>
      </w:pPr>
      <w:r>
        <w:t xml:space="preserve">                                                            ) </w:t>
      </w:r>
    </w:p>
    <w:p w:rsidR="008E6E02" w:rsidRDefault="008E6E02" w:rsidP="008E6E02">
      <w:pPr>
        <w:pStyle w:val="CodeText"/>
      </w:pPr>
      <w:r>
        <w:t xml:space="preserve">                                                            )  as employee_id,</w:t>
      </w:r>
    </w:p>
    <w:p w:rsidR="008E6E02" w:rsidRDefault="008E6E02" w:rsidP="008E6E02">
      <w:pPr>
        <w:pStyle w:val="CodeText"/>
      </w:pPr>
      <w:r>
        <w:t xml:space="preserve">                                round ( dbms_random.value ( 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MIN ( customer_surr_id ) FROM ce_customers ) ,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MAX ( customer_surr_id ) FROM ce_customers )</w:t>
      </w:r>
    </w:p>
    <w:p w:rsidR="008E6E02" w:rsidRDefault="008E6E02" w:rsidP="008E6E02">
      <w:pPr>
        <w:pStyle w:val="CodeText"/>
      </w:pPr>
      <w:r>
        <w:t xml:space="preserve">                                                            ) </w:t>
      </w:r>
    </w:p>
    <w:p w:rsidR="008E6E02" w:rsidRDefault="008E6E02" w:rsidP="008E6E02">
      <w:pPr>
        <w:pStyle w:val="CodeText"/>
      </w:pPr>
      <w:r>
        <w:t xml:space="preserve">                                                            )  as customer_id,</w:t>
      </w:r>
    </w:p>
    <w:p w:rsidR="008E6E02" w:rsidRDefault="008E6E02" w:rsidP="008E6E02">
      <w:pPr>
        <w:pStyle w:val="CodeText"/>
      </w:pPr>
      <w:r>
        <w:t xml:space="preserve">                                round ( dbms_random.value ( 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MIN ( shop_surr_id ) FROM ce_shops ) ,</w:t>
      </w:r>
    </w:p>
    <w:p w:rsidR="008E6E02" w:rsidRDefault="008E6E02" w:rsidP="008E6E02">
      <w:pPr>
        <w:pStyle w:val="CodeText"/>
      </w:pPr>
      <w:r>
        <w:t xml:space="preserve">                                                            ( SELECT MAX ( shop_surr_id ) FROM ce_shops )</w:t>
      </w:r>
    </w:p>
    <w:p w:rsidR="008E6E02" w:rsidRDefault="008E6E02" w:rsidP="008E6E02">
      <w:pPr>
        <w:pStyle w:val="CodeText"/>
      </w:pPr>
      <w:r>
        <w:t xml:space="preserve">                                                            ) </w:t>
      </w:r>
    </w:p>
    <w:p w:rsidR="008E6E02" w:rsidRDefault="008E6E02" w:rsidP="008E6E02">
      <w:pPr>
        <w:pStyle w:val="CodeText"/>
      </w:pPr>
      <w:r>
        <w:t xml:space="preserve">                                                            )  as shop_id,                              </w:t>
      </w:r>
    </w:p>
    <w:p w:rsidR="008E6E02" w:rsidRDefault="008E6E02" w:rsidP="008E6E02">
      <w:pPr>
        <w:pStyle w:val="CodeText"/>
      </w:pPr>
      <w:r>
        <w:t xml:space="preserve">                                (SELECT CASE </w:t>
      </w:r>
    </w:p>
    <w:p w:rsidR="008E6E02" w:rsidRDefault="008E6E02" w:rsidP="008E6E02">
      <w:pPr>
        <w:pStyle w:val="CodeText"/>
      </w:pPr>
      <w:r>
        <w:t xml:space="preserve">                                        WHEN (SELECT </w:t>
      </w:r>
    </w:p>
    <w:p w:rsidR="008E6E02" w:rsidRDefault="008E6E02" w:rsidP="008E6E02">
      <w:pPr>
        <w:pStyle w:val="CodeText"/>
      </w:pPr>
      <w:r>
        <w:t xml:space="preserve">                                                abs(trunc(dbms_random.normal))</w:t>
      </w:r>
    </w:p>
    <w:p w:rsidR="008E6E02" w:rsidRDefault="008E6E02" w:rsidP="008E6E02">
      <w:pPr>
        <w:pStyle w:val="CodeText"/>
      </w:pPr>
      <w:r>
        <w:t xml:space="preserve">                                            FROM dual)=1</w:t>
      </w:r>
    </w:p>
    <w:p w:rsidR="008E6E02" w:rsidRDefault="008E6E02" w:rsidP="008E6E02">
      <w:pPr>
        <w:pStyle w:val="CodeText"/>
      </w:pPr>
      <w:r>
        <w:t xml:space="preserve">                                            THEN 'Наличные деньги'</w:t>
      </w:r>
    </w:p>
    <w:p w:rsidR="008E6E02" w:rsidRDefault="008E6E02" w:rsidP="008E6E02">
      <w:pPr>
        <w:pStyle w:val="CodeText"/>
      </w:pPr>
      <w:r>
        <w:t xml:space="preserve">                                        WHEN (SELECT </w:t>
      </w:r>
    </w:p>
    <w:p w:rsidR="008E6E02" w:rsidRDefault="008E6E02" w:rsidP="008E6E02">
      <w:pPr>
        <w:pStyle w:val="CodeText"/>
      </w:pPr>
      <w:r>
        <w:t xml:space="preserve">                                                abs(trunc(dbms_random.normal))</w:t>
      </w:r>
    </w:p>
    <w:p w:rsidR="008E6E02" w:rsidRPr="008E6E02" w:rsidRDefault="008E6E02" w:rsidP="008E6E02">
      <w:pPr>
        <w:pStyle w:val="CodeText"/>
        <w:rPr>
          <w:lang w:val="ru-RU"/>
        </w:rPr>
      </w:pPr>
      <w:r>
        <w:t xml:space="preserve">                                            FROM</w:t>
      </w:r>
      <w:r w:rsidRPr="008E6E02">
        <w:rPr>
          <w:lang w:val="ru-RU"/>
        </w:rPr>
        <w:t xml:space="preserve"> </w:t>
      </w:r>
      <w:r>
        <w:t>dual</w:t>
      </w:r>
      <w:r w:rsidRPr="008E6E02">
        <w:rPr>
          <w:lang w:val="ru-RU"/>
        </w:rPr>
        <w:t>)=0</w:t>
      </w:r>
    </w:p>
    <w:p w:rsidR="008E6E02" w:rsidRPr="008E6E02" w:rsidRDefault="008E6E02" w:rsidP="008E6E02">
      <w:pPr>
        <w:pStyle w:val="CodeText"/>
        <w:rPr>
          <w:lang w:val="ru-RU"/>
        </w:rPr>
      </w:pPr>
      <w:r w:rsidRPr="008E6E02">
        <w:rPr>
          <w:lang w:val="ru-RU"/>
        </w:rPr>
        <w:t xml:space="preserve">                                            </w:t>
      </w:r>
      <w:r>
        <w:t>THEN</w:t>
      </w:r>
      <w:r w:rsidRPr="008E6E02">
        <w:rPr>
          <w:lang w:val="ru-RU"/>
        </w:rPr>
        <w:t xml:space="preserve">  'Кредитная карта'</w:t>
      </w:r>
    </w:p>
    <w:p w:rsidR="008E6E02" w:rsidRPr="008E6E02" w:rsidRDefault="008E6E02" w:rsidP="008E6E02">
      <w:pPr>
        <w:pStyle w:val="CodeText"/>
        <w:rPr>
          <w:lang w:val="ru-RU"/>
        </w:rPr>
      </w:pPr>
      <w:r w:rsidRPr="008E6E02">
        <w:rPr>
          <w:lang w:val="ru-RU"/>
        </w:rPr>
        <w:t xml:space="preserve">                                        </w:t>
      </w:r>
      <w:r>
        <w:t>ELSE</w:t>
      </w:r>
      <w:r w:rsidRPr="008E6E02">
        <w:rPr>
          <w:lang w:val="ru-RU"/>
        </w:rPr>
        <w:t xml:space="preserve"> 'Наличные деньги'</w:t>
      </w:r>
    </w:p>
    <w:p w:rsidR="008E6E02" w:rsidRDefault="008E6E02" w:rsidP="008E6E02">
      <w:pPr>
        <w:pStyle w:val="CodeText"/>
      </w:pPr>
      <w:r w:rsidRPr="008E6E02">
        <w:rPr>
          <w:lang w:val="ru-RU"/>
        </w:rPr>
        <w:t xml:space="preserve">                                        </w:t>
      </w:r>
      <w:r>
        <w:t xml:space="preserve">END </w:t>
      </w:r>
    </w:p>
    <w:p w:rsidR="008E6E02" w:rsidRDefault="008E6E02" w:rsidP="008E6E02">
      <w:pPr>
        <w:pStyle w:val="CodeText"/>
      </w:pPr>
      <w:r>
        <w:t xml:space="preserve">                                    FROM dual) as payment_method,</w:t>
      </w:r>
    </w:p>
    <w:p w:rsidR="008E6E02" w:rsidRDefault="008E6E02" w:rsidP="008E6E02">
      <w:pPr>
        <w:pStyle w:val="CodeText"/>
      </w:pPr>
      <w:r>
        <w:t xml:space="preserve">                                  round ( dbms_random.value (  1 ,  10  ) )  as unit_amount   </w:t>
      </w:r>
    </w:p>
    <w:p w:rsidR="008E6E02" w:rsidRDefault="008E6E02" w:rsidP="008E6E02">
      <w:pPr>
        <w:pStyle w:val="CodeText"/>
      </w:pPr>
      <w:r>
        <w:t xml:space="preserve">                            FROM dual)sal</w:t>
      </w:r>
    </w:p>
    <w:p w:rsidR="008E6E02" w:rsidRDefault="008E6E02" w:rsidP="008E6E02">
      <w:pPr>
        <w:pStyle w:val="CodeText"/>
      </w:pPr>
      <w:r>
        <w:t xml:space="preserve">                            JOIN ce_products ce ON sal.product_id=ce.product_surr_id</w:t>
      </w:r>
    </w:p>
    <w:p w:rsidR="008E6E02" w:rsidRDefault="008E6E02" w:rsidP="008E6E02">
      <w:pPr>
        <w:pStyle w:val="CodeText"/>
      </w:pPr>
      <w:r>
        <w:t xml:space="preserve">                            JOIN ce_customers cus ON sal.customer_id=cus.customer_surr_id;</w:t>
      </w:r>
    </w:p>
    <w:p w:rsidR="008E6E02" w:rsidRDefault="008E6E02" w:rsidP="008E6E02">
      <w:pPr>
        <w:pStyle w:val="CodeText"/>
      </w:pPr>
      <w:r>
        <w:t xml:space="preserve">                    END LOOP;</w:t>
      </w:r>
    </w:p>
    <w:p w:rsidR="008E6E02" w:rsidRDefault="008E6E02" w:rsidP="008E6E02">
      <w:pPr>
        <w:pStyle w:val="CodeText"/>
      </w:pPr>
      <w:r>
        <w:t xml:space="preserve">           END;</w:t>
      </w:r>
    </w:p>
    <w:p w:rsidR="008E6E02" w:rsidRDefault="008E6E02" w:rsidP="008E6E02">
      <w:pPr>
        <w:pStyle w:val="CodeText"/>
      </w:pPr>
    </w:p>
    <w:p w:rsidR="008E6E02" w:rsidRDefault="008E6E02" w:rsidP="008E6E02">
      <w:pPr>
        <w:pStyle w:val="CodeText"/>
      </w:pPr>
      <w:r>
        <w:t xml:space="preserve">                COMMIT;</w:t>
      </w:r>
    </w:p>
    <w:p w:rsidR="008E6E02" w:rsidRDefault="008E6E02" w:rsidP="008E6E02">
      <w:pPr>
        <w:pStyle w:val="CodeText"/>
      </w:pPr>
      <w:r>
        <w:t xml:space="preserve">                EXCEPTION   </w:t>
      </w:r>
    </w:p>
    <w:p w:rsidR="008E6E02" w:rsidRDefault="008E6E02" w:rsidP="008E6E02">
      <w:pPr>
        <w:pStyle w:val="CodeText"/>
      </w:pPr>
      <w:r>
        <w:t xml:space="preserve">                WHEN OTHERS </w:t>
      </w:r>
    </w:p>
    <w:p w:rsidR="008E6E02" w:rsidRDefault="008E6E02" w:rsidP="008E6E02">
      <w:pPr>
        <w:pStyle w:val="CodeText"/>
      </w:pPr>
      <w:r>
        <w:t xml:space="preserve">                    THEN RAISE;</w:t>
      </w:r>
    </w:p>
    <w:p w:rsidR="008E6E02" w:rsidRDefault="008E6E02" w:rsidP="008E6E02">
      <w:pPr>
        <w:pStyle w:val="CodeText"/>
      </w:pPr>
      <w:r>
        <w:t>END insert_table_sales;</w:t>
      </w:r>
    </w:p>
    <w:p w:rsidR="008E6E02" w:rsidRDefault="008E6E02" w:rsidP="008E6E02">
      <w:pPr>
        <w:pStyle w:val="1"/>
      </w:pPr>
      <w:bookmarkStart w:id="7" w:name="_Toc500081612"/>
      <w:r>
        <w:rPr>
          <w:lang w:val="ru-RU"/>
        </w:rPr>
        <w:lastRenderedPageBreak/>
        <w:t xml:space="preserve">Результат на уровне </w:t>
      </w:r>
      <w:r>
        <w:t>BL_3NF</w:t>
      </w:r>
      <w:bookmarkEnd w:id="7"/>
      <w:r>
        <w:t xml:space="preserve"> </w:t>
      </w:r>
    </w:p>
    <w:p w:rsidR="008E6E02" w:rsidRDefault="008E6E02" w:rsidP="008E6E02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C162CCC" wp14:editId="62994755">
            <wp:extent cx="5941695" cy="29680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02" w:rsidRPr="008E6E02" w:rsidRDefault="008E6E02" w:rsidP="008E6E02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FB347DC" wp14:editId="6432E645">
            <wp:extent cx="309562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E02" w:rsidRPr="008E6E0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41E" w:rsidRDefault="00FE441E">
      <w:r>
        <w:separator/>
      </w:r>
    </w:p>
  </w:endnote>
  <w:endnote w:type="continuationSeparator" w:id="0">
    <w:p w:rsidR="00FE441E" w:rsidRDefault="00FE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4D67F4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4D67F4">
            <w:rPr>
              <w:noProof/>
            </w:rPr>
            <w:t>2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4D67F4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4D67F4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4D67F4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4D67F4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41E" w:rsidRDefault="00FE441E">
      <w:r>
        <w:separator/>
      </w:r>
    </w:p>
  </w:footnote>
  <w:footnote w:type="continuationSeparator" w:id="0">
    <w:p w:rsidR="00FE441E" w:rsidRDefault="00FE4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8E6E02">
            <w:t xml:space="preserve"> </w:t>
          </w:r>
          <w:fldSimple w:instr=" DOCPROPERTY  Title  \* MERGEFORMAT ">
            <w:r w:rsidR="008E6E02">
              <w:t>Report 05.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FE441E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4D67F4">
            <w:rPr>
              <w:noProof/>
              <w:sz w:val="16"/>
              <w:szCs w:val="16"/>
            </w:rPr>
            <w:t>03-Dec-2017 01:44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8E6E02">
            <w:t xml:space="preserve"> </w:t>
          </w:r>
          <w:fldSimple w:instr=" DOCPROPERTY  Title  \* MERGEFORMAT ">
            <w:r w:rsidR="008E6E02">
              <w:t>Report 05.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FE441E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4D67F4">
            <w:rPr>
              <w:noProof/>
              <w:sz w:val="16"/>
              <w:szCs w:val="16"/>
            </w:rPr>
            <w:t>03-Dec-2017 01:44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D67F4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1BE6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8E6E02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42C9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A1518"/>
    <w:rsid w:val="00FE114F"/>
    <w:rsid w:val="00FE441E"/>
    <w:rsid w:val="00FF2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C15E2B"/>
    <w:rPr>
      <w:rFonts w:ascii="Arial" w:hAnsi="Arial"/>
      <w:b/>
      <w:sz w:val="24"/>
    </w:rPr>
  </w:style>
  <w:style w:type="character" w:customStyle="1" w:styleId="HTML6">
    <w:name w:val="Стандартный HTML Знак"/>
    <w:basedOn w:val="a4"/>
    <w:link w:val="HTML5"/>
    <w:uiPriority w:val="99"/>
    <w:rsid w:val="00FA151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3"/>
      </w:numPr>
    </w:pPr>
  </w:style>
  <w:style w:type="numbering" w:customStyle="1" w:styleId="a7">
    <w:name w:val="a1"/>
    <w:pPr>
      <w:numPr>
        <w:numId w:val="1"/>
      </w:numPr>
    </w:pPr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688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5538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Алина Макарец</cp:lastModifiedBy>
  <cp:revision>16</cp:revision>
  <cp:lastPrinted>2005-01-28T11:27:00Z</cp:lastPrinted>
  <dcterms:created xsi:type="dcterms:W3CDTF">2014-03-25T04:37:00Z</dcterms:created>
  <dcterms:modified xsi:type="dcterms:W3CDTF">2017-12-03T13:24:00Z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