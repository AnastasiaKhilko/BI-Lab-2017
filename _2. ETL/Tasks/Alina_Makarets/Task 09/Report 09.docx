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D92F57" w:rsidP="0068757C">
            <w:pPr>
              <w:pStyle w:val="CompanyName"/>
            </w:pPr>
            <w:fldSimple w:instr=" DOCPROPERTY  Company  \* MERGEFORMAT ">
              <w:r w:rsidR="00715387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D92F57" w:rsidP="004243E1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4243E1">
                <w:t>Report 09.</w:t>
              </w:r>
              <w:r w:rsidR="00D62671">
                <w:t xml:space="preserve"> Materialized Views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D7119F" w:rsidP="004243E1">
            <w:pPr>
              <w:pStyle w:val="TableText"/>
              <w:rPr>
                <w:rStyle w:val="af6"/>
              </w:rPr>
            </w:pPr>
            <w:hyperlink r:id="rId8" w:history="1">
              <w:r w:rsidR="004243E1">
                <w:rPr>
                  <w:rStyle w:val="af6"/>
                </w:rPr>
                <w:t xml:space="preserve">Alina </w:t>
              </w:r>
              <w:proofErr w:type="spellStart"/>
              <w:r w:rsidR="004243E1">
                <w:rPr>
                  <w:rStyle w:val="af6"/>
                </w:rPr>
                <w:t>Makarets</w:t>
              </w:r>
              <w:proofErr w:type="spellEnd"/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4243E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04-DEC-2017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a3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aff5"/>
        <w:ind w:hanging="720"/>
      </w:pPr>
      <w:r w:rsidRPr="00114D08">
        <w:lastRenderedPageBreak/>
        <w:t>Contents</w:t>
      </w:r>
    </w:p>
    <w:bookmarkStart w:id="4" w:name="_GoBack"/>
    <w:bookmarkEnd w:id="4"/>
    <w:p w:rsidR="00337125" w:rsidRDefault="00E0285B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500187404" w:history="1">
        <w:r w:rsidR="00337125" w:rsidRPr="00B62A98">
          <w:rPr>
            <w:rStyle w:val="af6"/>
            <w:noProof/>
          </w:rPr>
          <w:t>1.</w:t>
        </w:r>
        <w:r w:rsidR="0033712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337125" w:rsidRPr="00B62A98">
          <w:rPr>
            <w:rStyle w:val="af6"/>
            <w:noProof/>
            <w:lang w:val="ru-RU"/>
          </w:rPr>
          <w:t>Материализованные представления</w:t>
        </w:r>
        <w:r w:rsidR="00337125">
          <w:rPr>
            <w:noProof/>
            <w:webHidden/>
          </w:rPr>
          <w:tab/>
        </w:r>
        <w:r w:rsidR="00337125">
          <w:rPr>
            <w:noProof/>
            <w:webHidden/>
          </w:rPr>
          <w:fldChar w:fldCharType="begin"/>
        </w:r>
        <w:r w:rsidR="00337125">
          <w:rPr>
            <w:noProof/>
            <w:webHidden/>
          </w:rPr>
          <w:instrText xml:space="preserve"> PAGEREF _Toc500187404 \h </w:instrText>
        </w:r>
        <w:r w:rsidR="00337125">
          <w:rPr>
            <w:noProof/>
            <w:webHidden/>
          </w:rPr>
        </w:r>
        <w:r w:rsidR="00337125">
          <w:rPr>
            <w:noProof/>
            <w:webHidden/>
          </w:rPr>
          <w:fldChar w:fldCharType="separate"/>
        </w:r>
        <w:r w:rsidR="00337125">
          <w:rPr>
            <w:noProof/>
            <w:webHidden/>
          </w:rPr>
          <w:t>3</w:t>
        </w:r>
        <w:r w:rsidR="00337125">
          <w:rPr>
            <w:noProof/>
            <w:webHidden/>
          </w:rPr>
          <w:fldChar w:fldCharType="end"/>
        </w:r>
      </w:hyperlink>
    </w:p>
    <w:p w:rsidR="00222DC3" w:rsidRPr="00114D08" w:rsidRDefault="00E0285B" w:rsidP="005C0966">
      <w:pPr>
        <w:ind w:hanging="720"/>
      </w:pPr>
      <w:r>
        <w:fldChar w:fldCharType="end"/>
      </w:r>
    </w:p>
    <w:p w:rsidR="00222DC3" w:rsidRPr="00114D08" w:rsidRDefault="00222DC3" w:rsidP="00222DC3"/>
    <w:p w:rsidR="00B25FDB" w:rsidRPr="00B25FDB" w:rsidRDefault="00222DC3" w:rsidP="00B25FDB">
      <w:pPr>
        <w:pStyle w:val="1"/>
      </w:pPr>
      <w:r w:rsidRPr="00114D08">
        <w:br w:type="page"/>
      </w:r>
      <w:bookmarkStart w:id="5" w:name="_Toc500187404"/>
      <w:bookmarkEnd w:id="0"/>
      <w:bookmarkEnd w:id="1"/>
      <w:bookmarkEnd w:id="2"/>
      <w:bookmarkEnd w:id="3"/>
      <w:r w:rsidR="00B25FDB">
        <w:rPr>
          <w:lang w:val="ru-RU"/>
        </w:rPr>
        <w:lastRenderedPageBreak/>
        <w:t>Материализованные представления</w:t>
      </w:r>
      <w:bookmarkEnd w:id="5"/>
    </w:p>
    <w:p w:rsidR="00625B0D" w:rsidRDefault="00B25FDB" w:rsidP="00B25FDB">
      <w:pPr>
        <w:pStyle w:val="a3"/>
        <w:rPr>
          <w:shd w:val="clear" w:color="auto" w:fill="FFFFFF"/>
          <w:lang w:val="ru-RU"/>
        </w:rPr>
      </w:pPr>
      <w:r w:rsidRPr="00B25FDB">
        <w:rPr>
          <w:lang w:val="ru-RU"/>
        </w:rPr>
        <w:t xml:space="preserve"> </w:t>
      </w:r>
      <w:r w:rsidRPr="00B25FDB">
        <w:rPr>
          <w:shd w:val="clear" w:color="auto" w:fill="FFFFFF"/>
          <w:lang w:val="ru-RU"/>
        </w:rPr>
        <w:t>Материализованное представление следует представлять себе как специальный вид представления, которое физически существует в базе данных. В это представление могут быть включены соединения и/или составные значения (агрегаты). Можно сказать, что оно существует для улучшения времени выполнения запроса путем предварительного вычисления дорогостоящих соединений и операций агрегирования еще до их выполнения в реальном запросе.</w:t>
      </w:r>
    </w:p>
    <w:p w:rsidR="00B25FDB" w:rsidRPr="00B25FDB" w:rsidRDefault="00B25FDB" w:rsidP="00B25FDB">
      <w:pPr>
        <w:pStyle w:val="a3"/>
      </w:pPr>
    </w:p>
    <w:p w:rsidR="00B25FDB" w:rsidRPr="00B25FDB" w:rsidRDefault="00B25FDB" w:rsidP="00B25FDB">
      <w:pPr>
        <w:pStyle w:val="CodeText"/>
        <w:rPr>
          <w:lang w:val="ru-RU"/>
        </w:rPr>
      </w:pPr>
      <w:r>
        <w:t>CREATE</w:t>
      </w:r>
      <w:r w:rsidRPr="00B25FDB">
        <w:rPr>
          <w:lang w:val="ru-RU"/>
        </w:rPr>
        <w:t xml:space="preserve"> </w:t>
      </w:r>
      <w:r>
        <w:t>MATERIALIZED</w:t>
      </w:r>
      <w:r w:rsidRPr="00B25FDB">
        <w:rPr>
          <w:lang w:val="ru-RU"/>
        </w:rPr>
        <w:t xml:space="preserve"> </w:t>
      </w:r>
      <w:r>
        <w:t>VIEW</w:t>
      </w:r>
      <w:r w:rsidRPr="00B25FDB">
        <w:rPr>
          <w:lang w:val="ru-RU"/>
        </w:rPr>
        <w:t xml:space="preserve"> </w:t>
      </w:r>
      <w:r>
        <w:t>mv</w:t>
      </w:r>
      <w:r w:rsidRPr="00B25FDB">
        <w:rPr>
          <w:lang w:val="ru-RU"/>
        </w:rPr>
        <w:t>_</w:t>
      </w:r>
      <w:r>
        <w:t>rep</w:t>
      </w:r>
      <w:r w:rsidRPr="00B25FDB">
        <w:rPr>
          <w:lang w:val="ru-RU"/>
        </w:rPr>
        <w:t>2</w:t>
      </w:r>
    </w:p>
    <w:p w:rsidR="00B25FDB" w:rsidRPr="00B25FDB" w:rsidRDefault="00B25FDB" w:rsidP="00B25FDB">
      <w:pPr>
        <w:pStyle w:val="CodeText"/>
        <w:rPr>
          <w:lang w:val="ru-RU"/>
        </w:rPr>
      </w:pPr>
      <w:r>
        <w:t>BUILD</w:t>
      </w:r>
      <w:r w:rsidRPr="00B25FDB">
        <w:rPr>
          <w:lang w:val="ru-RU"/>
        </w:rPr>
        <w:t xml:space="preserve"> </w:t>
      </w:r>
      <w:r>
        <w:t>IMMEDIATE</w:t>
      </w:r>
      <w:r w:rsidRPr="00B25FDB">
        <w:rPr>
          <w:lang w:val="ru-RU"/>
        </w:rPr>
        <w:t xml:space="preserve"> </w:t>
      </w:r>
    </w:p>
    <w:p w:rsidR="00B25FDB" w:rsidRPr="00B25FDB" w:rsidRDefault="00B25FDB" w:rsidP="00B25FDB">
      <w:pPr>
        <w:pStyle w:val="CodeText"/>
        <w:rPr>
          <w:lang w:val="ru-RU"/>
        </w:rPr>
      </w:pPr>
      <w:r>
        <w:t>refresh</w:t>
      </w:r>
      <w:r w:rsidRPr="00B25FDB">
        <w:rPr>
          <w:lang w:val="ru-RU"/>
        </w:rPr>
        <w:t xml:space="preserve"> </w:t>
      </w:r>
      <w:r>
        <w:t>force</w:t>
      </w:r>
      <w:r w:rsidRPr="00B25FDB">
        <w:rPr>
          <w:lang w:val="ru-RU"/>
        </w:rPr>
        <w:t xml:space="preserve"> </w:t>
      </w:r>
      <w:r>
        <w:t>on</w:t>
      </w:r>
      <w:r w:rsidRPr="00B25FDB">
        <w:rPr>
          <w:lang w:val="ru-RU"/>
        </w:rPr>
        <w:t xml:space="preserve"> </w:t>
      </w:r>
      <w:r>
        <w:t>demand</w:t>
      </w:r>
      <w:r w:rsidRPr="00B25FDB">
        <w:rPr>
          <w:lang w:val="ru-RU"/>
        </w:rPr>
        <w:t xml:space="preserve"> </w:t>
      </w:r>
    </w:p>
    <w:p w:rsidR="00B25FDB" w:rsidRPr="00B25FDB" w:rsidRDefault="00B25FDB" w:rsidP="00B25FDB">
      <w:pPr>
        <w:pStyle w:val="CodeText"/>
        <w:rPr>
          <w:lang w:val="ru-RU"/>
        </w:rPr>
      </w:pPr>
      <w:r>
        <w:t>as</w:t>
      </w:r>
      <w:r w:rsidRPr="00B25FDB">
        <w:rPr>
          <w:lang w:val="ru-RU"/>
        </w:rPr>
        <w:t xml:space="preserve"> </w:t>
      </w:r>
      <w:r>
        <w:t>SELECT</w:t>
      </w:r>
      <w:r w:rsidRPr="00B25FDB">
        <w:rPr>
          <w:lang w:val="ru-RU"/>
        </w:rPr>
        <w:t xml:space="preserve"> </w:t>
      </w:r>
    </w:p>
    <w:p w:rsidR="00B25FDB" w:rsidRPr="00B25FDB" w:rsidRDefault="00B25FDB" w:rsidP="00B25FDB">
      <w:pPr>
        <w:pStyle w:val="CodeText"/>
        <w:rPr>
          <w:lang w:val="ru-RU"/>
        </w:rPr>
      </w:pPr>
      <w:r w:rsidRPr="00B25FDB">
        <w:rPr>
          <w:lang w:val="ru-RU"/>
        </w:rPr>
        <w:t xml:space="preserve">* </w:t>
      </w:r>
    </w:p>
    <w:p w:rsidR="00B25FDB" w:rsidRPr="00B25FDB" w:rsidRDefault="00B25FDB" w:rsidP="00B25FDB">
      <w:pPr>
        <w:pStyle w:val="CodeText"/>
        <w:rPr>
          <w:lang w:val="ru-RU"/>
        </w:rPr>
      </w:pPr>
      <w:r>
        <w:t>FROM</w:t>
      </w:r>
      <w:r w:rsidRPr="00B25FDB">
        <w:rPr>
          <w:lang w:val="ru-RU"/>
        </w:rPr>
        <w:t xml:space="preserve"> </w:t>
      </w:r>
      <w:r>
        <w:t>dim</w:t>
      </w:r>
      <w:r w:rsidRPr="00B25FDB">
        <w:rPr>
          <w:lang w:val="ru-RU"/>
        </w:rPr>
        <w:t>_</w:t>
      </w:r>
      <w:r>
        <w:t>customers</w:t>
      </w:r>
      <w:r w:rsidRPr="00B25FDB">
        <w:rPr>
          <w:lang w:val="ru-RU"/>
        </w:rPr>
        <w:t>;</w:t>
      </w:r>
    </w:p>
    <w:p w:rsidR="00C3363B" w:rsidRDefault="00B25FDB" w:rsidP="00625B0D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4F2D6C3F" wp14:editId="08168595">
            <wp:extent cx="3209925" cy="2286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829" w:rsidRDefault="00B25FDB" w:rsidP="00D62671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624C7361" wp14:editId="042FF9E5">
            <wp:extent cx="5941695" cy="23088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30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FDB" w:rsidRPr="00B25FDB" w:rsidRDefault="00B25FDB" w:rsidP="00D62671">
      <w:pPr>
        <w:pStyle w:val="a3"/>
        <w:rPr>
          <w:lang w:val="ru-RU"/>
        </w:rPr>
      </w:pPr>
    </w:p>
    <w:p w:rsidR="00B25FDB" w:rsidRDefault="00B25FDB" w:rsidP="00B25FDB">
      <w:pPr>
        <w:pStyle w:val="CodeText"/>
      </w:pPr>
      <w:r>
        <w:t>INSERT into dim_customers values (200000,</w:t>
      </w:r>
    </w:p>
    <w:p w:rsidR="00B25FDB" w:rsidRDefault="00B25FDB" w:rsidP="00B25FDB">
      <w:pPr>
        <w:pStyle w:val="CodeText"/>
      </w:pPr>
      <w:r>
        <w:t xml:space="preserve">                                  200000,</w:t>
      </w:r>
    </w:p>
    <w:p w:rsidR="00B25FDB" w:rsidRDefault="00B25FDB" w:rsidP="00B25FDB">
      <w:pPr>
        <w:pStyle w:val="CodeText"/>
      </w:pPr>
      <w:r>
        <w:t xml:space="preserve">                                  'Макарец',</w:t>
      </w:r>
    </w:p>
    <w:p w:rsidR="00B25FDB" w:rsidRDefault="00B25FDB" w:rsidP="00B25FDB">
      <w:pPr>
        <w:pStyle w:val="CodeText"/>
      </w:pPr>
      <w:r>
        <w:t xml:space="preserve">                                  'Алина',</w:t>
      </w:r>
    </w:p>
    <w:p w:rsidR="00B25FDB" w:rsidRDefault="00B25FDB" w:rsidP="00B25FDB">
      <w:pPr>
        <w:pStyle w:val="CodeText"/>
      </w:pPr>
      <w:r>
        <w:t xml:space="preserve">                                  'Павловна',</w:t>
      </w:r>
    </w:p>
    <w:p w:rsidR="00B25FDB" w:rsidRDefault="00B25FDB" w:rsidP="00B25FDB">
      <w:pPr>
        <w:pStyle w:val="CodeText"/>
      </w:pPr>
      <w:r>
        <w:t xml:space="preserve">                                  '375296255896',</w:t>
      </w:r>
    </w:p>
    <w:p w:rsidR="00B25FDB" w:rsidRPr="00B25FDB" w:rsidRDefault="00B25FDB" w:rsidP="00B25FDB">
      <w:pPr>
        <w:pStyle w:val="CodeText"/>
        <w:rPr>
          <w:lang w:val="ru-RU"/>
        </w:rPr>
      </w:pPr>
      <w:r w:rsidRPr="00B25FDB">
        <w:rPr>
          <w:lang w:val="ru-RU"/>
        </w:rPr>
        <w:t xml:space="preserve">                                  '</w:t>
      </w:r>
      <w:r>
        <w:t>alinamakarets</w:t>
      </w:r>
      <w:r w:rsidRPr="00B25FDB">
        <w:rPr>
          <w:lang w:val="ru-RU"/>
        </w:rPr>
        <w:t>@</w:t>
      </w:r>
      <w:r>
        <w:t>mail</w:t>
      </w:r>
      <w:r w:rsidRPr="00B25FDB">
        <w:rPr>
          <w:lang w:val="ru-RU"/>
        </w:rPr>
        <w:t>.</w:t>
      </w:r>
      <w:r>
        <w:t>com</w:t>
      </w:r>
      <w:r w:rsidRPr="00B25FDB">
        <w:rPr>
          <w:lang w:val="ru-RU"/>
        </w:rPr>
        <w:t>',</w:t>
      </w:r>
    </w:p>
    <w:p w:rsidR="00B25FDB" w:rsidRPr="00B25FDB" w:rsidRDefault="00B25FDB" w:rsidP="00B25FDB">
      <w:pPr>
        <w:pStyle w:val="CodeText"/>
        <w:rPr>
          <w:lang w:val="ru-RU"/>
        </w:rPr>
      </w:pPr>
      <w:r w:rsidRPr="00B25FDB">
        <w:rPr>
          <w:lang w:val="ru-RU"/>
        </w:rPr>
        <w:t xml:space="preserve">                                  20,</w:t>
      </w:r>
    </w:p>
    <w:p w:rsidR="00B25FDB" w:rsidRPr="00B25FDB" w:rsidRDefault="00B25FDB" w:rsidP="00B25FDB">
      <w:pPr>
        <w:pStyle w:val="CodeText"/>
        <w:rPr>
          <w:lang w:val="ru-RU"/>
        </w:rPr>
      </w:pPr>
      <w:r w:rsidRPr="00B25FDB">
        <w:rPr>
          <w:lang w:val="ru-RU"/>
        </w:rPr>
        <w:t xml:space="preserve">                                  10,</w:t>
      </w:r>
    </w:p>
    <w:p w:rsidR="00B25FDB" w:rsidRPr="00B25FDB" w:rsidRDefault="00B25FDB" w:rsidP="00B25FDB">
      <w:pPr>
        <w:pStyle w:val="CodeText"/>
        <w:rPr>
          <w:lang w:val="ru-RU"/>
        </w:rPr>
      </w:pPr>
      <w:r w:rsidRPr="00B25FDB">
        <w:rPr>
          <w:lang w:val="ru-RU"/>
        </w:rPr>
        <w:t xml:space="preserve">                                  'Ж',</w:t>
      </w:r>
    </w:p>
    <w:p w:rsidR="00B25FDB" w:rsidRPr="00B25FDB" w:rsidRDefault="00B25FDB" w:rsidP="00B25FDB">
      <w:pPr>
        <w:pStyle w:val="CodeText"/>
        <w:rPr>
          <w:lang w:val="ru-RU"/>
        </w:rPr>
      </w:pPr>
      <w:r w:rsidRPr="00B25FDB">
        <w:rPr>
          <w:lang w:val="ru-RU"/>
        </w:rPr>
        <w:t xml:space="preserve">                                  18,</w:t>
      </w:r>
    </w:p>
    <w:p w:rsidR="00B25FDB" w:rsidRPr="00B25FDB" w:rsidRDefault="00B25FDB" w:rsidP="00B25FDB">
      <w:pPr>
        <w:pStyle w:val="CodeText"/>
        <w:rPr>
          <w:lang w:val="ru-RU"/>
        </w:rPr>
      </w:pPr>
      <w:r w:rsidRPr="00B25FDB">
        <w:rPr>
          <w:lang w:val="ru-RU"/>
        </w:rPr>
        <w:t xml:space="preserve">                                  'Витебск',</w:t>
      </w:r>
    </w:p>
    <w:p w:rsidR="00B25FDB" w:rsidRDefault="00B25FDB" w:rsidP="00B25FDB">
      <w:pPr>
        <w:pStyle w:val="CodeText"/>
      </w:pPr>
      <w:r w:rsidRPr="00B25FDB">
        <w:rPr>
          <w:lang w:val="ru-RU"/>
        </w:rPr>
        <w:lastRenderedPageBreak/>
        <w:t xml:space="preserve">                                  </w:t>
      </w:r>
      <w:r>
        <w:t>2,</w:t>
      </w:r>
    </w:p>
    <w:p w:rsidR="00B25FDB" w:rsidRDefault="00B25FDB" w:rsidP="00B25FDB">
      <w:pPr>
        <w:pStyle w:val="CodeText"/>
      </w:pPr>
      <w:r>
        <w:t xml:space="preserve">                                  'Витебская область',</w:t>
      </w:r>
    </w:p>
    <w:p w:rsidR="00B25FDB" w:rsidRDefault="00B25FDB" w:rsidP="00B25FDB">
      <w:pPr>
        <w:pStyle w:val="CodeText"/>
      </w:pPr>
      <w:r>
        <w:t xml:space="preserve">                                  SYSDATE,</w:t>
      </w:r>
    </w:p>
    <w:p w:rsidR="00730829" w:rsidRDefault="00B25FDB" w:rsidP="00B25FDB">
      <w:pPr>
        <w:pStyle w:val="CodeText"/>
      </w:pPr>
      <w:r>
        <w:t xml:space="preserve">                                  SYSDATE);</w:t>
      </w:r>
    </w:p>
    <w:p w:rsidR="00B87599" w:rsidRDefault="00B87599" w:rsidP="00D62671">
      <w:pPr>
        <w:pStyle w:val="a3"/>
      </w:pPr>
    </w:p>
    <w:p w:rsidR="00625B0D" w:rsidRDefault="00625B0D" w:rsidP="009A6A6B">
      <w:pPr>
        <w:pStyle w:val="CodeText"/>
      </w:pPr>
      <w:r>
        <w:t>EXECUTE DBMS_MVIEW.REFRESH ('MV_REP2');</w:t>
      </w:r>
    </w:p>
    <w:p w:rsidR="009A6A6B" w:rsidRDefault="009A6A6B" w:rsidP="009A6A6B">
      <w:pPr>
        <w:pStyle w:val="CodeText"/>
      </w:pPr>
      <w:r>
        <w:t xml:space="preserve">                                  </w:t>
      </w:r>
    </w:p>
    <w:p w:rsidR="009A6A6B" w:rsidRDefault="009A6A6B" w:rsidP="009A6A6B">
      <w:pPr>
        <w:pStyle w:val="CodeText"/>
      </w:pPr>
      <w:r>
        <w:t xml:space="preserve">SELECT * </w:t>
      </w:r>
    </w:p>
    <w:p w:rsidR="009A6A6B" w:rsidRDefault="009A6A6B" w:rsidP="009A6A6B">
      <w:pPr>
        <w:pStyle w:val="CodeText"/>
      </w:pPr>
      <w:r>
        <w:t>FROM dim_customers</w:t>
      </w:r>
    </w:p>
    <w:p w:rsidR="00B87599" w:rsidRDefault="009A6A6B" w:rsidP="009A6A6B">
      <w:pPr>
        <w:pStyle w:val="CodeText"/>
      </w:pPr>
      <w:r>
        <w:t>ORDER BY customer_id DESC;</w:t>
      </w:r>
    </w:p>
    <w:p w:rsidR="00FD62FB" w:rsidRDefault="009A6A6B" w:rsidP="00D62671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7EEA26F6" wp14:editId="0A5C36F4">
            <wp:extent cx="5941695" cy="198444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98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2FB" w:rsidRPr="009A6A6B" w:rsidRDefault="009A6A6B" w:rsidP="00D62671">
      <w:pPr>
        <w:pStyle w:val="a3"/>
        <w:rPr>
          <w:lang w:val="ru-RU"/>
        </w:rPr>
      </w:pPr>
      <w:r>
        <w:rPr>
          <w:lang w:val="ru-RU"/>
        </w:rPr>
        <w:t>Теперь создадим материализованное представление только уже сразу включающие новые значения</w:t>
      </w:r>
    </w:p>
    <w:p w:rsidR="009A6A6B" w:rsidRDefault="009A6A6B" w:rsidP="009A6A6B">
      <w:pPr>
        <w:pStyle w:val="CodeText"/>
      </w:pPr>
      <w:r>
        <w:t>CREATE MATERIALIZED VIEW LOG ON dim_customers</w:t>
      </w:r>
    </w:p>
    <w:p w:rsidR="00FD62FB" w:rsidRDefault="009A6A6B" w:rsidP="009A6A6B">
      <w:pPr>
        <w:pStyle w:val="CodeText"/>
      </w:pPr>
      <w:r>
        <w:t>WITH ROWID, SEQUENCE(dim_customers_seq) INCLUDING NEW VALUES;</w:t>
      </w:r>
    </w:p>
    <w:p w:rsidR="009A6A6B" w:rsidRDefault="009A6A6B" w:rsidP="009A6A6B">
      <w:pPr>
        <w:pStyle w:val="CodeText"/>
      </w:pPr>
    </w:p>
    <w:p w:rsidR="009A6A6B" w:rsidRDefault="009A6A6B" w:rsidP="009A6A6B">
      <w:pPr>
        <w:pStyle w:val="CodeText"/>
      </w:pPr>
    </w:p>
    <w:p w:rsidR="009A6A6B" w:rsidRDefault="009A6A6B" w:rsidP="009A6A6B">
      <w:pPr>
        <w:pStyle w:val="CodeText"/>
      </w:pPr>
      <w:r>
        <w:t>INSERT into dim_customers values (200100,</w:t>
      </w:r>
    </w:p>
    <w:p w:rsidR="009A6A6B" w:rsidRPr="009A6A6B" w:rsidRDefault="009A6A6B" w:rsidP="009A6A6B">
      <w:pPr>
        <w:pStyle w:val="CodeText"/>
        <w:rPr>
          <w:lang w:val="ru-RU"/>
        </w:rPr>
      </w:pPr>
      <w:r>
        <w:t xml:space="preserve">                                  </w:t>
      </w:r>
      <w:r w:rsidRPr="009A6A6B">
        <w:rPr>
          <w:lang w:val="ru-RU"/>
        </w:rPr>
        <w:t>200100,</w:t>
      </w:r>
    </w:p>
    <w:p w:rsidR="009A6A6B" w:rsidRPr="009A6A6B" w:rsidRDefault="009A6A6B" w:rsidP="009A6A6B">
      <w:pPr>
        <w:pStyle w:val="CodeText"/>
        <w:rPr>
          <w:lang w:val="ru-RU"/>
        </w:rPr>
      </w:pPr>
      <w:r w:rsidRPr="009A6A6B">
        <w:rPr>
          <w:lang w:val="ru-RU"/>
        </w:rPr>
        <w:t xml:space="preserve">                                  'Макарец',</w:t>
      </w:r>
    </w:p>
    <w:p w:rsidR="009A6A6B" w:rsidRPr="009A6A6B" w:rsidRDefault="009A6A6B" w:rsidP="009A6A6B">
      <w:pPr>
        <w:pStyle w:val="CodeText"/>
        <w:rPr>
          <w:lang w:val="ru-RU"/>
        </w:rPr>
      </w:pPr>
      <w:r w:rsidRPr="009A6A6B">
        <w:rPr>
          <w:lang w:val="ru-RU"/>
        </w:rPr>
        <w:t xml:space="preserve">                                  'Юлия',</w:t>
      </w:r>
    </w:p>
    <w:p w:rsidR="009A6A6B" w:rsidRPr="009A6A6B" w:rsidRDefault="009A6A6B" w:rsidP="009A6A6B">
      <w:pPr>
        <w:pStyle w:val="CodeText"/>
        <w:rPr>
          <w:lang w:val="ru-RU"/>
        </w:rPr>
      </w:pPr>
      <w:r w:rsidRPr="009A6A6B">
        <w:rPr>
          <w:lang w:val="ru-RU"/>
        </w:rPr>
        <w:t xml:space="preserve">                                  'Павловна',</w:t>
      </w:r>
    </w:p>
    <w:p w:rsidR="009A6A6B" w:rsidRPr="009A6A6B" w:rsidRDefault="009A6A6B" w:rsidP="009A6A6B">
      <w:pPr>
        <w:pStyle w:val="CodeText"/>
        <w:rPr>
          <w:lang w:val="ru-RU"/>
        </w:rPr>
      </w:pPr>
      <w:r w:rsidRPr="009A6A6B">
        <w:rPr>
          <w:lang w:val="ru-RU"/>
        </w:rPr>
        <w:t xml:space="preserve">                                  '375296233596',</w:t>
      </w:r>
    </w:p>
    <w:p w:rsidR="009A6A6B" w:rsidRPr="009A6A6B" w:rsidRDefault="009A6A6B" w:rsidP="009A6A6B">
      <w:pPr>
        <w:pStyle w:val="CodeText"/>
        <w:rPr>
          <w:lang w:val="ru-RU"/>
        </w:rPr>
      </w:pPr>
      <w:r w:rsidRPr="009A6A6B">
        <w:rPr>
          <w:lang w:val="ru-RU"/>
        </w:rPr>
        <w:t xml:space="preserve">                                  '</w:t>
      </w:r>
      <w:r>
        <w:t>yuliamakarets</w:t>
      </w:r>
      <w:r w:rsidRPr="009A6A6B">
        <w:rPr>
          <w:lang w:val="ru-RU"/>
        </w:rPr>
        <w:t>@</w:t>
      </w:r>
      <w:r>
        <w:t>mail</w:t>
      </w:r>
      <w:r w:rsidRPr="009A6A6B">
        <w:rPr>
          <w:lang w:val="ru-RU"/>
        </w:rPr>
        <w:t>.</w:t>
      </w:r>
      <w:r>
        <w:t>com</w:t>
      </w:r>
      <w:r w:rsidRPr="009A6A6B">
        <w:rPr>
          <w:lang w:val="ru-RU"/>
        </w:rPr>
        <w:t>',</w:t>
      </w:r>
    </w:p>
    <w:p w:rsidR="009A6A6B" w:rsidRPr="009A6A6B" w:rsidRDefault="009A6A6B" w:rsidP="009A6A6B">
      <w:pPr>
        <w:pStyle w:val="CodeText"/>
        <w:rPr>
          <w:lang w:val="ru-RU"/>
        </w:rPr>
      </w:pPr>
      <w:r w:rsidRPr="009A6A6B">
        <w:rPr>
          <w:lang w:val="ru-RU"/>
        </w:rPr>
        <w:t xml:space="preserve">                                  16,</w:t>
      </w:r>
    </w:p>
    <w:p w:rsidR="009A6A6B" w:rsidRPr="009A6A6B" w:rsidRDefault="009A6A6B" w:rsidP="009A6A6B">
      <w:pPr>
        <w:pStyle w:val="CodeText"/>
        <w:rPr>
          <w:lang w:val="ru-RU"/>
        </w:rPr>
      </w:pPr>
      <w:r w:rsidRPr="009A6A6B">
        <w:rPr>
          <w:lang w:val="ru-RU"/>
        </w:rPr>
        <w:t xml:space="preserve">                                  10,</w:t>
      </w:r>
    </w:p>
    <w:p w:rsidR="009A6A6B" w:rsidRPr="009A6A6B" w:rsidRDefault="009A6A6B" w:rsidP="009A6A6B">
      <w:pPr>
        <w:pStyle w:val="CodeText"/>
        <w:rPr>
          <w:lang w:val="ru-RU"/>
        </w:rPr>
      </w:pPr>
      <w:r w:rsidRPr="009A6A6B">
        <w:rPr>
          <w:lang w:val="ru-RU"/>
        </w:rPr>
        <w:t xml:space="preserve">                                  'Ж',</w:t>
      </w:r>
    </w:p>
    <w:p w:rsidR="009A6A6B" w:rsidRPr="009A6A6B" w:rsidRDefault="009A6A6B" w:rsidP="009A6A6B">
      <w:pPr>
        <w:pStyle w:val="CodeText"/>
        <w:rPr>
          <w:lang w:val="ru-RU"/>
        </w:rPr>
      </w:pPr>
      <w:r w:rsidRPr="009A6A6B">
        <w:rPr>
          <w:lang w:val="ru-RU"/>
        </w:rPr>
        <w:t xml:space="preserve">                                  18,</w:t>
      </w:r>
    </w:p>
    <w:p w:rsidR="009A6A6B" w:rsidRPr="009A6A6B" w:rsidRDefault="009A6A6B" w:rsidP="009A6A6B">
      <w:pPr>
        <w:pStyle w:val="CodeText"/>
        <w:rPr>
          <w:lang w:val="ru-RU"/>
        </w:rPr>
      </w:pPr>
      <w:r w:rsidRPr="009A6A6B">
        <w:rPr>
          <w:lang w:val="ru-RU"/>
        </w:rPr>
        <w:t xml:space="preserve">                                  'Витебск',</w:t>
      </w:r>
    </w:p>
    <w:p w:rsidR="009A6A6B" w:rsidRPr="009A6A6B" w:rsidRDefault="009A6A6B" w:rsidP="009A6A6B">
      <w:pPr>
        <w:pStyle w:val="CodeText"/>
        <w:rPr>
          <w:lang w:val="ru-RU"/>
        </w:rPr>
      </w:pPr>
      <w:r w:rsidRPr="009A6A6B">
        <w:rPr>
          <w:lang w:val="ru-RU"/>
        </w:rPr>
        <w:t xml:space="preserve">                                  2,</w:t>
      </w:r>
    </w:p>
    <w:p w:rsidR="009A6A6B" w:rsidRPr="009A6A6B" w:rsidRDefault="009A6A6B" w:rsidP="009A6A6B">
      <w:pPr>
        <w:pStyle w:val="CodeText"/>
        <w:rPr>
          <w:lang w:val="ru-RU"/>
        </w:rPr>
      </w:pPr>
      <w:r w:rsidRPr="009A6A6B">
        <w:rPr>
          <w:lang w:val="ru-RU"/>
        </w:rPr>
        <w:t xml:space="preserve">                                  'Витебская область',</w:t>
      </w:r>
    </w:p>
    <w:p w:rsidR="009A6A6B" w:rsidRPr="009A6A6B" w:rsidRDefault="009A6A6B" w:rsidP="009A6A6B">
      <w:pPr>
        <w:pStyle w:val="CodeText"/>
        <w:rPr>
          <w:lang w:val="ru-RU"/>
        </w:rPr>
      </w:pPr>
      <w:r w:rsidRPr="009A6A6B">
        <w:rPr>
          <w:lang w:val="ru-RU"/>
        </w:rPr>
        <w:t xml:space="preserve">                                  </w:t>
      </w:r>
      <w:r>
        <w:t>SYSDATE</w:t>
      </w:r>
      <w:r w:rsidRPr="009A6A6B">
        <w:rPr>
          <w:lang w:val="ru-RU"/>
        </w:rPr>
        <w:t>,</w:t>
      </w:r>
    </w:p>
    <w:p w:rsidR="00A808FC" w:rsidRDefault="009A6A6B" w:rsidP="009A6A6B">
      <w:pPr>
        <w:pStyle w:val="CodeText"/>
      </w:pPr>
      <w:r w:rsidRPr="009A6A6B">
        <w:rPr>
          <w:lang w:val="ru-RU"/>
        </w:rPr>
        <w:t xml:space="preserve">                                  </w:t>
      </w:r>
      <w:r>
        <w:t>SYSDATE);</w:t>
      </w:r>
    </w:p>
    <w:p w:rsidR="009A6A6B" w:rsidRDefault="009A6A6B" w:rsidP="009A6A6B">
      <w:pPr>
        <w:pStyle w:val="CodeText"/>
      </w:pPr>
    </w:p>
    <w:p w:rsidR="009A6A6B" w:rsidRPr="00114D08" w:rsidRDefault="009A6A6B" w:rsidP="009A6A6B">
      <w:pPr>
        <w:pStyle w:val="CodeText"/>
      </w:pPr>
      <w:r>
        <w:rPr>
          <w:lang w:val="ru-RU" w:eastAsia="ru-RU"/>
        </w:rPr>
        <w:drawing>
          <wp:inline distT="0" distB="0" distL="0" distR="0" wp14:anchorId="708F14DE" wp14:editId="6B4CEAD2">
            <wp:extent cx="5941695" cy="201695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01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A6B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19F" w:rsidRDefault="00D7119F">
      <w:r>
        <w:separator/>
      </w:r>
    </w:p>
  </w:endnote>
  <w:endnote w:type="continuationSeparator" w:id="0">
    <w:p w:rsidR="00D7119F" w:rsidRDefault="00D71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E0285B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285B">
            <w:rPr>
              <w:sz w:val="16"/>
            </w:rPr>
            <w:fldChar w:fldCharType="separate"/>
          </w:r>
          <w:r w:rsidR="00337125">
            <w:rPr>
              <w:noProof/>
              <w:sz w:val="16"/>
            </w:rPr>
            <w:t>2017</w:t>
          </w:r>
          <w:r w:rsidR="00E0285B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4C5E9C">
            <w:fldChar w:fldCharType="begin"/>
          </w:r>
          <w:r w:rsidR="004C5E9C">
            <w:instrText xml:space="preserve"> PAGE </w:instrText>
          </w:r>
          <w:r w:rsidR="004C5E9C">
            <w:fldChar w:fldCharType="separate"/>
          </w:r>
          <w:r w:rsidR="00337125">
            <w:rPr>
              <w:noProof/>
            </w:rPr>
            <w:t>3</w:t>
          </w:r>
          <w:r w:rsidR="004C5E9C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337125">
              <w:rPr>
                <w:noProof/>
              </w:rPr>
              <w:t>4</w:t>
            </w:r>
          </w:fldSimple>
        </w:p>
      </w:tc>
    </w:tr>
  </w:tbl>
  <w:p w:rsidR="00410D49" w:rsidRDefault="00410D49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E0285B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285B">
            <w:rPr>
              <w:sz w:val="16"/>
            </w:rPr>
            <w:fldChar w:fldCharType="separate"/>
          </w:r>
          <w:r w:rsidR="00337125">
            <w:rPr>
              <w:noProof/>
              <w:sz w:val="16"/>
            </w:rPr>
            <w:t>2017</w:t>
          </w:r>
          <w:r w:rsidR="00E0285B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4C5E9C">
            <w:fldChar w:fldCharType="begin"/>
          </w:r>
          <w:r w:rsidR="004C5E9C">
            <w:instrText xml:space="preserve"> PAGE </w:instrText>
          </w:r>
          <w:r w:rsidR="004C5E9C">
            <w:fldChar w:fldCharType="separate"/>
          </w:r>
          <w:r w:rsidR="00337125">
            <w:rPr>
              <w:noProof/>
            </w:rPr>
            <w:t>1</w:t>
          </w:r>
          <w:r w:rsidR="004C5E9C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337125">
              <w:rPr>
                <w:noProof/>
              </w:rPr>
              <w:t>4</w:t>
            </w:r>
          </w:fldSimple>
        </w:p>
      </w:tc>
    </w:tr>
  </w:tbl>
  <w:p w:rsidR="00410D49" w:rsidRPr="0072682A" w:rsidRDefault="00410D49" w:rsidP="0072682A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19F" w:rsidRDefault="00D7119F">
      <w:r>
        <w:separator/>
      </w:r>
    </w:p>
  </w:footnote>
  <w:footnote w:type="continuationSeparator" w:id="0">
    <w:p w:rsidR="00D7119F" w:rsidRDefault="00D711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af5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DOCPROPERTY  Title  \* MERGEFORMAT ">
            <w:r w:rsidR="004243E1">
              <w:t>Report 09. Materialized Views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D92F57" w:rsidP="00B23CF5">
          <w:pPr>
            <w:pStyle w:val="af5"/>
            <w:jc w:val="right"/>
            <w:rPr>
              <w:b/>
            </w:rPr>
          </w:pPr>
          <w:fldSimple w:instr=" DOCPROPERTY  Classification  \* MERGEFORMAT ">
            <w:r w:rsidR="00715387" w:rsidRPr="00715387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285B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285B" w:rsidRPr="00D639FE">
            <w:rPr>
              <w:sz w:val="16"/>
              <w:szCs w:val="16"/>
            </w:rPr>
            <w:fldChar w:fldCharType="separate"/>
          </w:r>
          <w:r w:rsidR="00337125">
            <w:rPr>
              <w:noProof/>
              <w:sz w:val="16"/>
              <w:szCs w:val="16"/>
            </w:rPr>
            <w:t>04-Dec-2017 21:46</w:t>
          </w:r>
          <w:r w:rsidR="00E0285B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af5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af5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DOCPROPERTY  Title  \* MERGEFORMAT ">
            <w:r w:rsidR="004243E1">
              <w:t>Report 09. Materialized Views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D92F57" w:rsidP="00A34D25">
          <w:pPr>
            <w:pStyle w:val="af5"/>
            <w:jc w:val="right"/>
            <w:rPr>
              <w:b/>
            </w:rPr>
          </w:pPr>
          <w:fldSimple w:instr=" DOCPROPERTY  Classification  \* MERGEFORMAT ">
            <w:r w:rsidR="00715387" w:rsidRPr="00715387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285B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285B" w:rsidRPr="00D639FE">
            <w:rPr>
              <w:sz w:val="16"/>
              <w:szCs w:val="16"/>
            </w:rPr>
            <w:fldChar w:fldCharType="separate"/>
          </w:r>
          <w:r w:rsidR="00337125">
            <w:rPr>
              <w:noProof/>
              <w:sz w:val="16"/>
              <w:szCs w:val="16"/>
            </w:rPr>
            <w:t>04-Dec-2017 21:46</w:t>
          </w:r>
          <w:r w:rsidR="00E0285B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af5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>
    <w:nsid w:val="124D4D50"/>
    <w:multiLevelType w:val="hybridMultilevel"/>
    <w:tmpl w:val="04684AA8"/>
    <w:lvl w:ilvl="0" w:tplc="D1CAB33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100FBE"/>
    <w:multiLevelType w:val="hybridMultilevel"/>
    <w:tmpl w:val="25AED926"/>
    <w:lvl w:ilvl="0" w:tplc="77AEDCE6">
      <w:numFmt w:val="bullet"/>
      <w:lvlText w:val="-"/>
      <w:lvlJc w:val="left"/>
      <w:pPr>
        <w:ind w:left="15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0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6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2"/>
  </w:num>
  <w:num w:numId="4">
    <w:abstractNumId w:val="5"/>
  </w:num>
  <w:num w:numId="5">
    <w:abstractNumId w:val="10"/>
  </w:num>
  <w:num w:numId="6">
    <w:abstractNumId w:val="1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2"/>
  </w:num>
  <w:num w:numId="16">
    <w:abstractNumId w:val="16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2671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22730"/>
    <w:rsid w:val="00331A15"/>
    <w:rsid w:val="0033495D"/>
    <w:rsid w:val="00337125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243E1"/>
    <w:rsid w:val="00432D54"/>
    <w:rsid w:val="00434841"/>
    <w:rsid w:val="00496F9F"/>
    <w:rsid w:val="004A49EF"/>
    <w:rsid w:val="004B4D2A"/>
    <w:rsid w:val="004C2F82"/>
    <w:rsid w:val="004C5E9C"/>
    <w:rsid w:val="004D29BE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E3956"/>
    <w:rsid w:val="005E56AF"/>
    <w:rsid w:val="005F0715"/>
    <w:rsid w:val="0060532A"/>
    <w:rsid w:val="0061050A"/>
    <w:rsid w:val="00617320"/>
    <w:rsid w:val="00625B0D"/>
    <w:rsid w:val="0065035F"/>
    <w:rsid w:val="0068062E"/>
    <w:rsid w:val="00686BAB"/>
    <w:rsid w:val="0068757C"/>
    <w:rsid w:val="006A77BC"/>
    <w:rsid w:val="006C5085"/>
    <w:rsid w:val="006D5D58"/>
    <w:rsid w:val="006F37C1"/>
    <w:rsid w:val="007124C3"/>
    <w:rsid w:val="00715387"/>
    <w:rsid w:val="0072682A"/>
    <w:rsid w:val="00730829"/>
    <w:rsid w:val="00744C45"/>
    <w:rsid w:val="00750BDF"/>
    <w:rsid w:val="0075737B"/>
    <w:rsid w:val="0077510E"/>
    <w:rsid w:val="00790075"/>
    <w:rsid w:val="007A740E"/>
    <w:rsid w:val="007B3D5F"/>
    <w:rsid w:val="007C7DFB"/>
    <w:rsid w:val="007F026A"/>
    <w:rsid w:val="00820129"/>
    <w:rsid w:val="008237F4"/>
    <w:rsid w:val="00827DE8"/>
    <w:rsid w:val="00844D57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9A6A6B"/>
    <w:rsid w:val="009D3672"/>
    <w:rsid w:val="00A34D25"/>
    <w:rsid w:val="00A37131"/>
    <w:rsid w:val="00A530F0"/>
    <w:rsid w:val="00A622A2"/>
    <w:rsid w:val="00A667E6"/>
    <w:rsid w:val="00A808FC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25FDB"/>
    <w:rsid w:val="00B43774"/>
    <w:rsid w:val="00B6507C"/>
    <w:rsid w:val="00B76439"/>
    <w:rsid w:val="00B81A83"/>
    <w:rsid w:val="00B839E0"/>
    <w:rsid w:val="00B87599"/>
    <w:rsid w:val="00BB0780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844E1"/>
    <w:rsid w:val="00C90F18"/>
    <w:rsid w:val="00C922B5"/>
    <w:rsid w:val="00CA2A71"/>
    <w:rsid w:val="00CB16E7"/>
    <w:rsid w:val="00D454F0"/>
    <w:rsid w:val="00D61ABA"/>
    <w:rsid w:val="00D62671"/>
    <w:rsid w:val="00D639FE"/>
    <w:rsid w:val="00D7119F"/>
    <w:rsid w:val="00D86536"/>
    <w:rsid w:val="00D92F57"/>
    <w:rsid w:val="00DD06E9"/>
    <w:rsid w:val="00DE4E52"/>
    <w:rsid w:val="00E0285B"/>
    <w:rsid w:val="00E44576"/>
    <w:rsid w:val="00E4488C"/>
    <w:rsid w:val="00E67888"/>
    <w:rsid w:val="00E74234"/>
    <w:rsid w:val="00E8459E"/>
    <w:rsid w:val="00E903AC"/>
    <w:rsid w:val="00EC462D"/>
    <w:rsid w:val="00EE5CC2"/>
    <w:rsid w:val="00F00698"/>
    <w:rsid w:val="00F06C91"/>
    <w:rsid w:val="00F07296"/>
    <w:rsid w:val="00F26FE7"/>
    <w:rsid w:val="00F4264F"/>
    <w:rsid w:val="00F6260A"/>
    <w:rsid w:val="00F9679B"/>
    <w:rsid w:val="00FD62FB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/>
    <w:lsdException w:name="toc 2" w:uiPriority="39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/>
    <w:lsdException w:name="Body Text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link w:val="10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link w:val="22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3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basedOn w:val="a4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6">
    <w:name w:val="Hyperlink"/>
    <w:basedOn w:val="a4"/>
    <w:uiPriority w:val="99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4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5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6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basedOn w:val="a4"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5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8">
    <w:name w:val="toc 2"/>
    <w:basedOn w:val="a2"/>
    <w:next w:val="a2"/>
    <w:uiPriority w:val="39"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9">
    <w:name w:val="Table Grid 2"/>
    <w:basedOn w:val="a5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qFormat/>
    <w:rsid w:val="00C3363B"/>
    <w:pPr>
      <w:ind w:left="720"/>
    </w:pPr>
  </w:style>
  <w:style w:type="character" w:customStyle="1" w:styleId="10">
    <w:name w:val="Заголовок 1 Знак"/>
    <w:link w:val="1"/>
    <w:rsid w:val="00715387"/>
    <w:rPr>
      <w:rFonts w:ascii="Arial" w:hAnsi="Arial"/>
      <w:b/>
      <w:sz w:val="24"/>
    </w:rPr>
  </w:style>
  <w:style w:type="character" w:customStyle="1" w:styleId="22">
    <w:name w:val="Заголовок 2 Знак"/>
    <w:link w:val="21"/>
    <w:rsid w:val="00715387"/>
    <w:rPr>
      <w:rFonts w:ascii="Arial" w:hAnsi="Arial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customStyle="1" w:styleId="a1">
    <w:name w:val="111111"/>
    <w:pPr>
      <w:numPr>
        <w:numId w:val="13"/>
      </w:numPr>
    </w:pPr>
  </w:style>
  <w:style w:type="numbering" w:customStyle="1" w:styleId="a7">
    <w:name w:val="a1"/>
    <w:pPr>
      <w:numPr>
        <w:numId w:val="1"/>
      </w:numPr>
    </w:pPr>
  </w:style>
  <w:style w:type="numbering" w:customStyle="1" w:styleId="a8">
    <w:name w:val="1ai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ryl_Bucha@epam.com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</Template>
  <TotalTime>63</TotalTime>
  <Pages>4</Pages>
  <Words>414</Words>
  <Characters>2366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MTN.BI.08 Materialized Views</vt:lpstr>
      <vt:lpstr>&lt;code&gt;&lt;Title&gt;</vt:lpstr>
    </vt:vector>
  </TitlesOfParts>
  <Company>EPAM Systems, RD Dep.</Company>
  <LinksUpToDate>false</LinksUpToDate>
  <CharactersWithSpaces>2775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Materialized Views</dc:title>
  <dc:subject>Resource Department Dep.</dc:subject>
  <dc:creator>Elias Nema</dc:creator>
  <cp:lastModifiedBy>Алина Макарец</cp:lastModifiedBy>
  <cp:revision>19</cp:revision>
  <cp:lastPrinted>2005-01-28T11:27:00Z</cp:lastPrinted>
  <dcterms:created xsi:type="dcterms:W3CDTF">2014-03-27T07:39:00Z</dcterms:created>
  <dcterms:modified xsi:type="dcterms:W3CDTF">2017-12-04T18:48:00Z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