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368C0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15387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368C0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D62671">
              <w:t>MTN.BI.08 Materialized Views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2"/>
        <w:gridCol w:w="1774"/>
        <w:gridCol w:w="1497"/>
        <w:gridCol w:w="1537"/>
        <w:gridCol w:w="1409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F368C0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F368C0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F07296" w:rsidRPr="00114D08">
        <w:tc>
          <w:tcPr>
            <w:tcW w:w="851" w:type="dxa"/>
            <w:tcMar>
              <w:top w:w="57" w:type="dxa"/>
            </w:tcMar>
          </w:tcPr>
          <w:p w:rsidR="00F07296" w:rsidRDefault="00F0729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F07296" w:rsidRDefault="00F07296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the task</w:t>
            </w:r>
          </w:p>
        </w:tc>
        <w:tc>
          <w:tcPr>
            <w:tcW w:w="1800" w:type="dxa"/>
            <w:tcMar>
              <w:top w:w="57" w:type="dxa"/>
            </w:tcMar>
          </w:tcPr>
          <w:p w:rsidR="00F07296" w:rsidRDefault="00BD5F0E" w:rsidP="00BD5F0E">
            <w:pPr>
              <w:pStyle w:val="TableText"/>
            </w:pPr>
            <w:r>
              <w:t>Mikita Tur</w:t>
            </w:r>
          </w:p>
        </w:tc>
        <w:tc>
          <w:tcPr>
            <w:tcW w:w="1519" w:type="dxa"/>
            <w:tcMar>
              <w:top w:w="57" w:type="dxa"/>
            </w:tcMar>
          </w:tcPr>
          <w:p w:rsidR="00F07296" w:rsidRDefault="00BD5F0E" w:rsidP="00BD5F0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FB6F63">
              <w:rPr>
                <w:rFonts w:cs="Arial"/>
                <w:sz w:val="16"/>
                <w:szCs w:val="16"/>
                <w:lang w:val="en-US"/>
              </w:rPr>
              <w:t>0</w:t>
            </w:r>
            <w:r w:rsidR="00F07296">
              <w:rPr>
                <w:rFonts w:cs="Arial"/>
                <w:sz w:val="16"/>
                <w:szCs w:val="16"/>
                <w:lang w:val="en-US"/>
              </w:rPr>
              <w:t>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F07296" w:rsidRPr="00114D08" w:rsidRDefault="00F07296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F07296" w:rsidRPr="00114D08" w:rsidRDefault="00F07296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D06E9" w:rsidRDefault="00E0285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4725184" w:history="1">
        <w:r w:rsidR="00DD06E9" w:rsidRPr="00147303">
          <w:rPr>
            <w:rStyle w:val="Hyperlink"/>
            <w:noProof/>
          </w:rPr>
          <w:t>1.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Materialized Views- Basic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_Toc384725184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F368C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5185" w:history="1">
        <w:r w:rsidR="00DD06E9" w:rsidRPr="00147303">
          <w:rPr>
            <w:rStyle w:val="Hyperlink"/>
            <w:noProof/>
          </w:rPr>
          <w:t>1.1.</w:t>
        </w:r>
        <w:r w:rsidR="00DD06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Create Materialized Views  - ON DEMAND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_Toc384725185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F368C0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4725186" w:history="1">
        <w:r w:rsidR="00DD06E9" w:rsidRPr="00147303">
          <w:rPr>
            <w:rStyle w:val="Hyperlink"/>
            <w:noProof/>
          </w:rPr>
          <w:t>1.2.</w:t>
        </w:r>
        <w:r w:rsidR="00DD06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Create Materialized Views  - ON COMMIT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_Toc384725186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F368C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187" w:history="1">
        <w:r w:rsidR="00DD06E9" w:rsidRPr="00147303">
          <w:rPr>
            <w:rStyle w:val="Hyperlink"/>
            <w:noProof/>
          </w:rPr>
          <w:t>2.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Fact Table Loading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_Toc384725187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DD06E9" w:rsidRDefault="00F368C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725188" w:history="1">
        <w:r w:rsidR="00DD06E9" w:rsidRPr="00147303">
          <w:rPr>
            <w:rStyle w:val="Hyperlink"/>
            <w:noProof/>
          </w:rPr>
          <w:t>3.</w:t>
        </w:r>
        <w:r w:rsidR="00DD0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D06E9" w:rsidRPr="00147303">
          <w:rPr>
            <w:rStyle w:val="Hyperlink"/>
            <w:noProof/>
          </w:rPr>
          <w:t>Task Results</w:t>
        </w:r>
        <w:r w:rsidR="00DD06E9">
          <w:rPr>
            <w:noProof/>
            <w:webHidden/>
          </w:rPr>
          <w:tab/>
        </w:r>
        <w:r w:rsidR="00DD06E9">
          <w:rPr>
            <w:noProof/>
            <w:webHidden/>
          </w:rPr>
          <w:fldChar w:fldCharType="begin"/>
        </w:r>
        <w:r w:rsidR="00DD06E9">
          <w:rPr>
            <w:noProof/>
            <w:webHidden/>
          </w:rPr>
          <w:instrText xml:space="preserve"> PAGEREF _Toc384725188 \h </w:instrText>
        </w:r>
        <w:r w:rsidR="00DD06E9">
          <w:rPr>
            <w:noProof/>
            <w:webHidden/>
          </w:rPr>
        </w:r>
        <w:r w:rsidR="00DD06E9">
          <w:rPr>
            <w:noProof/>
            <w:webHidden/>
          </w:rPr>
          <w:fldChar w:fldCharType="separate"/>
        </w:r>
        <w:r w:rsidR="00DD06E9">
          <w:rPr>
            <w:noProof/>
            <w:webHidden/>
          </w:rPr>
          <w:t>3</w:t>
        </w:r>
        <w:r w:rsidR="00DD06E9">
          <w:rPr>
            <w:noProof/>
            <w:webHidden/>
          </w:rPr>
          <w:fldChar w:fldCharType="end"/>
        </w:r>
      </w:hyperlink>
    </w:p>
    <w:p w:rsidR="00222DC3" w:rsidRPr="00114D08" w:rsidRDefault="00E0285B" w:rsidP="005C0966">
      <w:pPr>
        <w:ind w:hanging="720"/>
      </w:pPr>
      <w:r>
        <w:fldChar w:fldCharType="end"/>
      </w:r>
    </w:p>
    <w:p w:rsidR="00222DC3" w:rsidRPr="00114D08" w:rsidRDefault="00222DC3" w:rsidP="00222DC3"/>
    <w:p w:rsidR="00715387" w:rsidRPr="00744C45" w:rsidRDefault="00222DC3" w:rsidP="00715387">
      <w:pPr>
        <w:pStyle w:val="Heading1"/>
        <w:rPr>
          <w:color w:val="17365D" w:themeColor="text2" w:themeShade="BF"/>
        </w:rPr>
      </w:pPr>
      <w:r w:rsidRPr="00114D08">
        <w:br w:type="page"/>
      </w:r>
      <w:bookmarkStart w:id="4" w:name="_Toc322004717"/>
      <w:bookmarkStart w:id="5" w:name="_Hlk321203009"/>
      <w:bookmarkStart w:id="6" w:name="_Toc384725184"/>
      <w:bookmarkEnd w:id="0"/>
      <w:bookmarkEnd w:id="1"/>
      <w:bookmarkEnd w:id="2"/>
      <w:bookmarkEnd w:id="3"/>
      <w:r w:rsidR="00715387" w:rsidRPr="00744C45">
        <w:rPr>
          <w:color w:val="17365D" w:themeColor="text2" w:themeShade="BF"/>
        </w:rPr>
        <w:lastRenderedPageBreak/>
        <w:t>Materialized Views- Basic</w:t>
      </w:r>
      <w:bookmarkEnd w:id="4"/>
      <w:bookmarkEnd w:id="5"/>
      <w:bookmarkEnd w:id="6"/>
    </w:p>
    <w:p w:rsidR="00715387" w:rsidRPr="00744C45" w:rsidRDefault="00715387" w:rsidP="00715387">
      <w:pPr>
        <w:pStyle w:val="Heading2"/>
        <w:rPr>
          <w:color w:val="17365D" w:themeColor="text2" w:themeShade="BF"/>
        </w:rPr>
      </w:pPr>
      <w:bookmarkStart w:id="7" w:name="_Toc322004718"/>
      <w:bookmarkStart w:id="8" w:name="_Toc384725185"/>
      <w:bookmarkStart w:id="9" w:name="_Hlk321203036"/>
      <w:bookmarkStart w:id="10" w:name="_Hlk321202935"/>
      <w:bookmarkStart w:id="11" w:name="_Hlk321376402"/>
      <w:r w:rsidRPr="00744C45">
        <w:rPr>
          <w:color w:val="17365D" w:themeColor="text2" w:themeShade="BF"/>
        </w:rPr>
        <w:t xml:space="preserve">Create Materialized </w:t>
      </w:r>
      <w:proofErr w:type="gramStart"/>
      <w:r w:rsidRPr="00744C45">
        <w:rPr>
          <w:color w:val="17365D" w:themeColor="text2" w:themeShade="BF"/>
        </w:rPr>
        <w:t>Views  -</w:t>
      </w:r>
      <w:proofErr w:type="gramEnd"/>
      <w:r w:rsidRPr="00744C45">
        <w:rPr>
          <w:color w:val="17365D" w:themeColor="text2" w:themeShade="BF"/>
        </w:rPr>
        <w:t xml:space="preserve"> ON DEMAND</w:t>
      </w:r>
      <w:bookmarkEnd w:id="7"/>
      <w:bookmarkEnd w:id="8"/>
    </w:p>
    <w:p w:rsidR="00715387" w:rsidRPr="00744C45" w:rsidRDefault="00715387" w:rsidP="00715387">
      <w:pPr>
        <w:pStyle w:val="BodyTex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Take any "report" SQL from Lab Work 02 and create Materialized View based on it. Refresh type is ON DEMAND.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Use Standard CREATE MATERIALIZED VIEW CLAUSE.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Use DBMS_MVIEW package to refresh Mat View.</w:t>
      </w:r>
      <w:bookmarkEnd w:id="9"/>
      <w:bookmarkEnd w:id="10"/>
      <w:bookmarkEnd w:id="11"/>
    </w:p>
    <w:p w:rsidR="00715387" w:rsidRPr="00744C45" w:rsidRDefault="00715387" w:rsidP="00715387">
      <w:pPr>
        <w:pStyle w:val="Heading2"/>
        <w:rPr>
          <w:color w:val="17365D" w:themeColor="text2" w:themeShade="BF"/>
        </w:rPr>
      </w:pPr>
      <w:bookmarkStart w:id="12" w:name="_Toc322004719"/>
      <w:bookmarkStart w:id="13" w:name="_Toc384725186"/>
      <w:r w:rsidRPr="00744C45">
        <w:rPr>
          <w:color w:val="17365D" w:themeColor="text2" w:themeShade="BF"/>
        </w:rPr>
        <w:t xml:space="preserve">Create Materialized </w:t>
      </w:r>
      <w:proofErr w:type="gramStart"/>
      <w:r w:rsidRPr="00744C45">
        <w:rPr>
          <w:color w:val="17365D" w:themeColor="text2" w:themeShade="BF"/>
        </w:rPr>
        <w:t>Views  -</w:t>
      </w:r>
      <w:proofErr w:type="gramEnd"/>
      <w:r w:rsidRPr="00744C45">
        <w:rPr>
          <w:color w:val="17365D" w:themeColor="text2" w:themeShade="BF"/>
        </w:rPr>
        <w:t xml:space="preserve"> ON COMMIT</w:t>
      </w:r>
      <w:bookmarkEnd w:id="12"/>
      <w:bookmarkEnd w:id="13"/>
    </w:p>
    <w:p w:rsidR="00715387" w:rsidRPr="00744C45" w:rsidRDefault="00715387" w:rsidP="00715387">
      <w:pPr>
        <w:pStyle w:val="BodyTex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Take any "report" SQL from Lab Work 02 and create Materialized View based on it. Refresh type is ON COMMIT.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Use Standard CREATE MATERIALIZED VIEW CLAUSE.</w:t>
      </w:r>
    </w:p>
    <w:p w:rsidR="00715387" w:rsidRPr="00744C45" w:rsidRDefault="00715387" w:rsidP="00715387">
      <w:pPr>
        <w:pStyle w:val="ListBulle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>Tests ON COMMIT REFRESH.</w:t>
      </w:r>
    </w:p>
    <w:p w:rsidR="00715387" w:rsidRPr="00744C45" w:rsidRDefault="00715387" w:rsidP="00715387">
      <w:pPr>
        <w:pStyle w:val="Heading1"/>
        <w:rPr>
          <w:color w:val="17365D" w:themeColor="text2" w:themeShade="BF"/>
        </w:rPr>
      </w:pPr>
      <w:bookmarkStart w:id="14" w:name="_Toc384725187"/>
      <w:r w:rsidRPr="00744C45">
        <w:rPr>
          <w:color w:val="17365D" w:themeColor="text2" w:themeShade="BF"/>
        </w:rPr>
        <w:t>Fact Table Loading</w:t>
      </w:r>
      <w:bookmarkEnd w:id="14"/>
    </w:p>
    <w:p w:rsidR="00715387" w:rsidRPr="00744C45" w:rsidRDefault="00715387" w:rsidP="00715387">
      <w:pPr>
        <w:pStyle w:val="BodyText"/>
        <w:rPr>
          <w:color w:val="17365D" w:themeColor="text2" w:themeShade="BF"/>
        </w:rPr>
      </w:pPr>
      <w:r w:rsidRPr="00744C45">
        <w:rPr>
          <w:color w:val="17365D" w:themeColor="text2" w:themeShade="BF"/>
        </w:rPr>
        <w:t xml:space="preserve">Create packages to load fact table to the </w:t>
      </w:r>
      <w:r w:rsidR="005F0715" w:rsidRPr="00744C45">
        <w:rPr>
          <w:color w:val="17365D" w:themeColor="text2" w:themeShade="BF"/>
        </w:rPr>
        <w:t>presentation</w:t>
      </w:r>
      <w:r w:rsidRPr="00744C45">
        <w:rPr>
          <w:color w:val="17365D" w:themeColor="text2" w:themeShade="BF"/>
        </w:rPr>
        <w:t xml:space="preserve"> layer.</w:t>
      </w:r>
    </w:p>
    <w:p w:rsidR="00715387" w:rsidRDefault="00715387" w:rsidP="00D62671">
      <w:pPr>
        <w:pStyle w:val="Heading1"/>
      </w:pPr>
      <w:bookmarkStart w:id="15" w:name="_Toc384725188"/>
      <w:r w:rsidRPr="00842BFD">
        <w:t>Task Results</w:t>
      </w:r>
      <w:bookmarkEnd w:id="15"/>
    </w:p>
    <w:p w:rsidR="00715387" w:rsidRDefault="00715387" w:rsidP="00D62671">
      <w:pPr>
        <w:pStyle w:val="BodyText"/>
      </w:pPr>
      <w:r>
        <w:t>Create required objects:</w:t>
      </w:r>
    </w:p>
    <w:p w:rsidR="00715387" w:rsidRDefault="00715387" w:rsidP="00D62671">
      <w:pPr>
        <w:pStyle w:val="ListBullet"/>
      </w:pPr>
      <w:r>
        <w:t xml:space="preserve">Put objects script to </w:t>
      </w:r>
      <w:proofErr w:type="spellStart"/>
      <w:r>
        <w:t>Git</w:t>
      </w:r>
      <w:proofErr w:type="spellEnd"/>
      <w:r>
        <w:t>.</w:t>
      </w:r>
    </w:p>
    <w:p w:rsidR="00715387" w:rsidRDefault="00715387" w:rsidP="00D62671">
      <w:pPr>
        <w:pStyle w:val="ListBullet"/>
      </w:pPr>
      <w:r>
        <w:t>Prepare Document</w:t>
      </w:r>
      <w:r w:rsidR="00D62671">
        <w:t xml:space="preserve"> with Screenshot </w:t>
      </w:r>
      <w:proofErr w:type="gramStart"/>
      <w:r w:rsidR="00D62671">
        <w:t>of  Tests</w:t>
      </w:r>
      <w:proofErr w:type="gramEnd"/>
      <w:r w:rsidR="00D62671">
        <w:t xml:space="preserve"> Data.</w:t>
      </w:r>
    </w:p>
    <w:p w:rsidR="00715387" w:rsidRDefault="00715387" w:rsidP="00D62671">
      <w:pPr>
        <w:pStyle w:val="ListBullet"/>
      </w:pPr>
      <w:r>
        <w:t>Prepare Document with Screenshot of Refreshing M</w:t>
      </w:r>
      <w:r w:rsidR="00D62671">
        <w:t xml:space="preserve">at </w:t>
      </w:r>
      <w:r>
        <w:t>View</w:t>
      </w:r>
      <w:r w:rsidR="00D62671">
        <w:t xml:space="preserve"> </w:t>
      </w:r>
      <w:r>
        <w:t>script</w:t>
      </w:r>
      <w:r w:rsidR="00D62671">
        <w:t>.</w:t>
      </w:r>
    </w:p>
    <w:p w:rsidR="00B87599" w:rsidRDefault="00B87599" w:rsidP="00B87599">
      <w:pPr>
        <w:pStyle w:val="ListBullet"/>
        <w:numPr>
          <w:ilvl w:val="0"/>
          <w:numId w:val="0"/>
        </w:numPr>
        <w:ind w:left="360"/>
      </w:pPr>
    </w:p>
    <w:p w:rsidR="00B87599" w:rsidRPr="003517DE" w:rsidRDefault="00B87599" w:rsidP="00B87599">
      <w:pPr>
        <w:pStyle w:val="ListBullet"/>
        <w:numPr>
          <w:ilvl w:val="0"/>
          <w:numId w:val="0"/>
        </w:numPr>
        <w:ind w:left="360"/>
        <w:rPr>
          <w:b/>
          <w:color w:val="244061" w:themeColor="accent1" w:themeShade="80"/>
          <w:sz w:val="28"/>
        </w:rPr>
      </w:pPr>
      <w:r w:rsidRPr="003517DE">
        <w:rPr>
          <w:b/>
          <w:color w:val="244061" w:themeColor="accent1" w:themeShade="80"/>
          <w:sz w:val="28"/>
        </w:rPr>
        <w:t xml:space="preserve">Creation of materialized view on demand: </w:t>
      </w:r>
    </w:p>
    <w:p w:rsidR="00625B0D" w:rsidRDefault="00625B0D" w:rsidP="00D62671">
      <w:pPr>
        <w:pStyle w:val="BodyText"/>
      </w:pPr>
    </w:p>
    <w:p w:rsidR="00FB6F63" w:rsidRDefault="00BD5F0E" w:rsidP="00D62671">
      <w:pPr>
        <w:pStyle w:val="BodyText"/>
      </w:pPr>
      <w:r>
        <w:rPr>
          <w:noProof/>
        </w:rPr>
        <w:drawing>
          <wp:inline distT="0" distB="0" distL="0" distR="0" wp14:anchorId="49ABFC36" wp14:editId="40C5A68E">
            <wp:extent cx="56102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63" w:rsidRDefault="00FB6F63" w:rsidP="00D62671">
      <w:pPr>
        <w:pStyle w:val="BodyText"/>
      </w:pPr>
    </w:p>
    <w:p w:rsidR="00FB6F63" w:rsidRDefault="00BD5F0E" w:rsidP="00D62671">
      <w:pPr>
        <w:pStyle w:val="BodyText"/>
      </w:pPr>
      <w:r>
        <w:rPr>
          <w:noProof/>
        </w:rPr>
        <w:lastRenderedPageBreak/>
        <w:drawing>
          <wp:inline distT="0" distB="0" distL="0" distR="0" wp14:anchorId="48B84F67" wp14:editId="2DC986A4">
            <wp:extent cx="5941695" cy="28587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29" w:rsidRDefault="00AA003C" w:rsidP="00D62671">
      <w:pPr>
        <w:pStyle w:val="BodyText"/>
      </w:pPr>
      <w:r>
        <w:t>Then table was</w:t>
      </w:r>
      <w:r w:rsidR="00BD5F0E">
        <w:t xml:space="preserve"> inserted with new row:</w:t>
      </w:r>
    </w:p>
    <w:p w:rsidR="00730829" w:rsidRDefault="00BD5F0E" w:rsidP="00D62671">
      <w:pPr>
        <w:pStyle w:val="BodyText"/>
      </w:pPr>
      <w:r>
        <w:rPr>
          <w:noProof/>
        </w:rPr>
        <w:drawing>
          <wp:inline distT="0" distB="0" distL="0" distR="0" wp14:anchorId="52EC71BD" wp14:editId="537A1D5A">
            <wp:extent cx="420052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DE" w:rsidRDefault="003517DE" w:rsidP="00D62671">
      <w:pPr>
        <w:pStyle w:val="BodyText"/>
      </w:pPr>
    </w:p>
    <w:p w:rsidR="003517DE" w:rsidRDefault="003517DE" w:rsidP="00D62671">
      <w:pPr>
        <w:pStyle w:val="BodyText"/>
      </w:pPr>
    </w:p>
    <w:p w:rsidR="00AA003C" w:rsidRDefault="00BD5F0E" w:rsidP="00D62671">
      <w:pPr>
        <w:pStyle w:val="BodyText"/>
      </w:pPr>
      <w:r>
        <w:rPr>
          <w:noProof/>
        </w:rPr>
        <w:drawing>
          <wp:inline distT="0" distB="0" distL="0" distR="0" wp14:anchorId="5C3F5464" wp14:editId="721E04DE">
            <wp:extent cx="33528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7DE" w:rsidRDefault="003517DE" w:rsidP="00D62671">
      <w:pPr>
        <w:pStyle w:val="BodyText"/>
        <w:rPr>
          <w:color w:val="244061" w:themeColor="accent1" w:themeShade="80"/>
        </w:rPr>
      </w:pPr>
    </w:p>
    <w:p w:rsidR="00B87599" w:rsidRPr="003517DE" w:rsidRDefault="003517DE" w:rsidP="00D62671">
      <w:pPr>
        <w:pStyle w:val="BodyText"/>
        <w:rPr>
          <w:color w:val="244061" w:themeColor="accent1" w:themeShade="80"/>
        </w:rPr>
      </w:pPr>
      <w:r w:rsidRPr="003517DE">
        <w:rPr>
          <w:color w:val="244061" w:themeColor="accent1" w:themeShade="80"/>
        </w:rPr>
        <w:lastRenderedPageBreak/>
        <w:t>The result of select from materialized view after update:</w:t>
      </w:r>
    </w:p>
    <w:p w:rsidR="00B87599" w:rsidRDefault="00BD5F0E" w:rsidP="00D62671">
      <w:pPr>
        <w:pStyle w:val="BodyText"/>
      </w:pPr>
      <w:r>
        <w:rPr>
          <w:noProof/>
        </w:rPr>
        <w:drawing>
          <wp:inline distT="0" distB="0" distL="0" distR="0" wp14:anchorId="68CD33EE" wp14:editId="75B8540C">
            <wp:extent cx="5941695" cy="32619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FB" w:rsidRDefault="00FD62FB" w:rsidP="00D62671">
      <w:pPr>
        <w:pStyle w:val="BodyText"/>
      </w:pPr>
    </w:p>
    <w:p w:rsidR="00FD62FB" w:rsidRPr="003517DE" w:rsidRDefault="00FD62FB" w:rsidP="00D62671">
      <w:pPr>
        <w:pStyle w:val="BodyText"/>
        <w:rPr>
          <w:color w:val="244061" w:themeColor="accent1" w:themeShade="80"/>
        </w:rPr>
      </w:pPr>
      <w:r w:rsidRPr="003517DE">
        <w:rPr>
          <w:color w:val="244061" w:themeColor="accent1" w:themeShade="80"/>
        </w:rPr>
        <w:t>Creating MV on commit:</w:t>
      </w:r>
    </w:p>
    <w:p w:rsidR="003517DE" w:rsidRDefault="003517DE" w:rsidP="00D62671">
      <w:pPr>
        <w:pStyle w:val="BodyText"/>
      </w:pPr>
    </w:p>
    <w:p w:rsidR="003517DE" w:rsidRDefault="00BD5F0E" w:rsidP="00D62671">
      <w:pPr>
        <w:pStyle w:val="BodyText"/>
      </w:pPr>
      <w:r>
        <w:rPr>
          <w:noProof/>
        </w:rPr>
        <w:drawing>
          <wp:inline distT="0" distB="0" distL="0" distR="0" wp14:anchorId="04F6A9AC" wp14:editId="1B1685B1">
            <wp:extent cx="423862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FB" w:rsidRDefault="00FD62FB" w:rsidP="00D62671">
      <w:pPr>
        <w:pStyle w:val="BodyText"/>
      </w:pPr>
    </w:p>
    <w:p w:rsidR="002D1F40" w:rsidRDefault="002D1F40" w:rsidP="00D62671">
      <w:pPr>
        <w:pStyle w:val="BodyText"/>
      </w:pPr>
      <w:r>
        <w:t>Table was updated:</w:t>
      </w:r>
      <w:bookmarkStart w:id="16" w:name="_GoBack"/>
      <w:bookmarkEnd w:id="16"/>
    </w:p>
    <w:p w:rsidR="002D1F40" w:rsidRDefault="00BD5F0E" w:rsidP="00D62671">
      <w:pPr>
        <w:pStyle w:val="BodyText"/>
      </w:pPr>
      <w:r>
        <w:rPr>
          <w:noProof/>
        </w:rPr>
        <w:lastRenderedPageBreak/>
        <w:drawing>
          <wp:inline distT="0" distB="0" distL="0" distR="0" wp14:anchorId="67BBDB09" wp14:editId="373A2576">
            <wp:extent cx="2905125" cy="3305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40" w:rsidRDefault="002D1F40" w:rsidP="00D62671">
      <w:pPr>
        <w:pStyle w:val="BodyText"/>
      </w:pPr>
      <w:r>
        <w:rPr>
          <w:noProof/>
        </w:rPr>
        <w:drawing>
          <wp:inline distT="0" distB="0" distL="0" distR="0" wp14:anchorId="1F7456BB" wp14:editId="3D89E149">
            <wp:extent cx="160972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40" w:rsidRDefault="002D1F40" w:rsidP="00D62671">
      <w:pPr>
        <w:pStyle w:val="BodyText"/>
      </w:pPr>
      <w:r>
        <w:t>The result:</w:t>
      </w:r>
    </w:p>
    <w:p w:rsidR="002D1F40" w:rsidRDefault="00D5159F" w:rsidP="00D62671">
      <w:pPr>
        <w:pStyle w:val="BodyText"/>
      </w:pPr>
      <w:r>
        <w:rPr>
          <w:noProof/>
        </w:rPr>
        <w:drawing>
          <wp:inline distT="0" distB="0" distL="0" distR="0" wp14:anchorId="093DE3A4" wp14:editId="01627A23">
            <wp:extent cx="5941695" cy="1827530"/>
            <wp:effectExtent l="0" t="0" r="190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FC" w:rsidRPr="00114D08" w:rsidRDefault="00A808FC" w:rsidP="00D62671">
      <w:pPr>
        <w:pStyle w:val="BodyText"/>
      </w:pPr>
    </w:p>
    <w:sectPr w:rsidR="00A808FC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8C0" w:rsidRDefault="00F368C0">
      <w:r>
        <w:separator/>
      </w:r>
    </w:p>
  </w:endnote>
  <w:endnote w:type="continuationSeparator" w:id="0">
    <w:p w:rsidR="00F368C0" w:rsidRDefault="00F3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BD5F0E">
            <w:rPr>
              <w:noProof/>
              <w:sz w:val="16"/>
            </w:rPr>
            <w:t>2017</w:t>
          </w:r>
          <w:r w:rsidR="00E0285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D5159F">
            <w:rPr>
              <w:noProof/>
            </w:rPr>
            <w:t>6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r w:rsidR="00F368C0">
            <w:fldChar w:fldCharType="begin"/>
          </w:r>
          <w:r w:rsidR="00F368C0">
            <w:instrText xml:space="preserve"> NUMPAGES </w:instrText>
          </w:r>
          <w:r w:rsidR="00F368C0">
            <w:fldChar w:fldCharType="separate"/>
          </w:r>
          <w:r w:rsidR="00D5159F">
            <w:rPr>
              <w:noProof/>
            </w:rPr>
            <w:t>6</w:t>
          </w:r>
          <w:r w:rsidR="00F368C0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BD5F0E">
            <w:rPr>
              <w:noProof/>
              <w:sz w:val="16"/>
            </w:rPr>
            <w:t>2017</w:t>
          </w:r>
          <w:r w:rsidR="00E0285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BD5F0E">
            <w:rPr>
              <w:noProof/>
            </w:rPr>
            <w:t>1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r w:rsidR="00F368C0">
            <w:fldChar w:fldCharType="begin"/>
          </w:r>
          <w:r w:rsidR="00F368C0">
            <w:instrText xml:space="preserve"> NUMPAGES </w:instrText>
          </w:r>
          <w:r w:rsidR="00F368C0">
            <w:fldChar w:fldCharType="separate"/>
          </w:r>
          <w:r w:rsidR="00BD5F0E">
            <w:rPr>
              <w:noProof/>
            </w:rPr>
            <w:t>6</w:t>
          </w:r>
          <w:r w:rsidR="00F368C0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8C0" w:rsidRDefault="00F368C0">
      <w:r>
        <w:separator/>
      </w:r>
    </w:p>
  </w:footnote>
  <w:footnote w:type="continuationSeparator" w:id="0">
    <w:p w:rsidR="00F368C0" w:rsidRDefault="00F36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368C0">
            <w:fldChar w:fldCharType="begin"/>
          </w:r>
          <w:r w:rsidR="00F368C0">
            <w:instrText xml:space="preserve"> TITLE  \* MERGEFORMAT </w:instrText>
          </w:r>
          <w:r w:rsidR="00F368C0">
            <w:fldChar w:fldCharType="separate"/>
          </w:r>
          <w:r w:rsidR="00D62671" w:rsidRPr="00D62671">
            <w:rPr>
              <w:b/>
            </w:rPr>
            <w:t>MTN.BI</w:t>
          </w:r>
          <w:r w:rsidR="00D62671">
            <w:t>.08 Materialized Views</w:t>
          </w:r>
          <w:r w:rsidR="00F368C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368C0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15387" w:rsidRPr="0071538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BD5F0E">
            <w:rPr>
              <w:noProof/>
              <w:sz w:val="16"/>
              <w:szCs w:val="16"/>
            </w:rPr>
            <w:t>07-Dec-2017 23:24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368C0">
            <w:fldChar w:fldCharType="begin"/>
          </w:r>
          <w:r w:rsidR="00F368C0">
            <w:instrText xml:space="preserve"> TITLE  \* MERGEFORMAT </w:instrText>
          </w:r>
          <w:r w:rsidR="00F368C0">
            <w:fldChar w:fldCharType="separate"/>
          </w:r>
          <w:r w:rsidR="00D62671" w:rsidRPr="00D62671">
            <w:rPr>
              <w:b/>
            </w:rPr>
            <w:t xml:space="preserve">MTN.BI.08 </w:t>
          </w:r>
          <w:r w:rsidR="00D62671">
            <w:t>Materialized Views</w:t>
          </w:r>
          <w:r w:rsidR="00F368C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368C0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15387" w:rsidRPr="0071538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BD5F0E">
            <w:rPr>
              <w:noProof/>
              <w:sz w:val="16"/>
              <w:szCs w:val="16"/>
            </w:rPr>
            <w:t>07-Dec-2017 23:24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24D4D50"/>
    <w:multiLevelType w:val="hybridMultilevel"/>
    <w:tmpl w:val="04684AA8"/>
    <w:lvl w:ilvl="0" w:tplc="D1CAB3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71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D1F40"/>
    <w:rsid w:val="002F5D7B"/>
    <w:rsid w:val="00322730"/>
    <w:rsid w:val="00331A15"/>
    <w:rsid w:val="0033495D"/>
    <w:rsid w:val="003438DB"/>
    <w:rsid w:val="003517DE"/>
    <w:rsid w:val="003609E8"/>
    <w:rsid w:val="003726C3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96F9F"/>
    <w:rsid w:val="004A49EF"/>
    <w:rsid w:val="004B4D2A"/>
    <w:rsid w:val="004C2F82"/>
    <w:rsid w:val="004C5E9C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3956"/>
    <w:rsid w:val="005E56AF"/>
    <w:rsid w:val="005F0715"/>
    <w:rsid w:val="0060532A"/>
    <w:rsid w:val="0061050A"/>
    <w:rsid w:val="00617320"/>
    <w:rsid w:val="00625B0D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15387"/>
    <w:rsid w:val="00722B97"/>
    <w:rsid w:val="0072682A"/>
    <w:rsid w:val="00730829"/>
    <w:rsid w:val="00744C45"/>
    <w:rsid w:val="00750BDF"/>
    <w:rsid w:val="0075737B"/>
    <w:rsid w:val="0077510E"/>
    <w:rsid w:val="00790075"/>
    <w:rsid w:val="007A740E"/>
    <w:rsid w:val="007B3D5F"/>
    <w:rsid w:val="007C7DFB"/>
    <w:rsid w:val="007F026A"/>
    <w:rsid w:val="00820129"/>
    <w:rsid w:val="008237F4"/>
    <w:rsid w:val="00827DE8"/>
    <w:rsid w:val="00844D57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D3672"/>
    <w:rsid w:val="00A34D25"/>
    <w:rsid w:val="00A37131"/>
    <w:rsid w:val="00A530F0"/>
    <w:rsid w:val="00A622A2"/>
    <w:rsid w:val="00A667E6"/>
    <w:rsid w:val="00A808FC"/>
    <w:rsid w:val="00A83F89"/>
    <w:rsid w:val="00A9495A"/>
    <w:rsid w:val="00AA003C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87599"/>
    <w:rsid w:val="00BB0780"/>
    <w:rsid w:val="00BD5F0E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844E1"/>
    <w:rsid w:val="00C90F18"/>
    <w:rsid w:val="00C922B5"/>
    <w:rsid w:val="00CA2A71"/>
    <w:rsid w:val="00CB16E7"/>
    <w:rsid w:val="00D454F0"/>
    <w:rsid w:val="00D5159F"/>
    <w:rsid w:val="00D61ABA"/>
    <w:rsid w:val="00D62671"/>
    <w:rsid w:val="00D639FE"/>
    <w:rsid w:val="00D86536"/>
    <w:rsid w:val="00DD06E9"/>
    <w:rsid w:val="00DE4E52"/>
    <w:rsid w:val="00E0285B"/>
    <w:rsid w:val="00E44576"/>
    <w:rsid w:val="00E4488C"/>
    <w:rsid w:val="00E67888"/>
    <w:rsid w:val="00E74234"/>
    <w:rsid w:val="00E8459E"/>
    <w:rsid w:val="00E903AC"/>
    <w:rsid w:val="00EC462D"/>
    <w:rsid w:val="00EE5CC2"/>
    <w:rsid w:val="00F00698"/>
    <w:rsid w:val="00F06C91"/>
    <w:rsid w:val="00F07296"/>
    <w:rsid w:val="00F26FE7"/>
    <w:rsid w:val="00F368C0"/>
    <w:rsid w:val="00F4264F"/>
    <w:rsid w:val="00F6260A"/>
    <w:rsid w:val="00F94879"/>
    <w:rsid w:val="00F9679B"/>
    <w:rsid w:val="00FB6F63"/>
    <w:rsid w:val="00FD62F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546982"/>
  <w15:docId w15:val="{D21B0E83-717C-4643-B0A5-0711A2A2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715387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15387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25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Materialized Views</vt:lpstr>
      <vt:lpstr>MTN.BI.07 &lt;Title&gt;</vt:lpstr>
    </vt:vector>
  </TitlesOfParts>
  <Company>EPAM Systems, RD Dep.</Company>
  <LinksUpToDate>false</LinksUpToDate>
  <CharactersWithSpaces>1957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Materialized Views</dc:title>
  <dc:subject>Resource Department Dep.</dc:subject>
  <dc:creator>Elias Nema</dc:creator>
  <cp:lastModifiedBy>Mikita Tur</cp:lastModifiedBy>
  <cp:revision>4</cp:revision>
  <cp:lastPrinted>2005-01-28T11:27:00Z</cp:lastPrinted>
  <dcterms:created xsi:type="dcterms:W3CDTF">2017-12-07T20:02:00Z</dcterms:created>
  <dcterms:modified xsi:type="dcterms:W3CDTF">2017-12-10T17:05:00Z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