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747B9" w:rsidP="0068757C">
            <w:pPr>
              <w:pStyle w:val="CompanyName"/>
            </w:pPr>
            <w:fldSimple w:instr=" DOCPROPERTY  Company  \* MERGEFORMAT ">
              <w:r w:rsidR="00FE621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747B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E6215">
                <w:t>MTN.BI.07 Basic Parallel Execution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2"/>
        <w:gridCol w:w="1774"/>
        <w:gridCol w:w="1497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1774A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1774A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67CDB" w:rsidRPr="00114D08">
        <w:tc>
          <w:tcPr>
            <w:tcW w:w="851" w:type="dxa"/>
            <w:tcMar>
              <w:top w:w="57" w:type="dxa"/>
            </w:tcMar>
          </w:tcPr>
          <w:p w:rsidR="00267CDB" w:rsidRDefault="00267C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267CDB" w:rsidRDefault="00267C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267CDB" w:rsidRDefault="00130D3A">
            <w:pPr>
              <w:pStyle w:val="TableText"/>
            </w:pPr>
            <w:r>
              <w:rPr>
                <w:rStyle w:val="Hyperlink"/>
              </w:rPr>
              <w:t>Mikita Tur</w:t>
            </w:r>
          </w:p>
        </w:tc>
        <w:tc>
          <w:tcPr>
            <w:tcW w:w="1519" w:type="dxa"/>
            <w:tcMar>
              <w:top w:w="57" w:type="dxa"/>
            </w:tcMar>
          </w:tcPr>
          <w:p w:rsidR="00267CDB" w:rsidRDefault="00130D3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 w:rsidR="00267CDB"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267CDB" w:rsidRPr="00114D08" w:rsidRDefault="00267CDB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67CDB" w:rsidRPr="00114D08" w:rsidRDefault="00267CDB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  <w:bookmarkStart w:id="4" w:name="_GoBack"/>
      <w:bookmarkEnd w:id="4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E6215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292616" w:history="1">
        <w:r w:rsidR="00FE6215" w:rsidRPr="002A3670">
          <w:rPr>
            <w:rStyle w:val="Hyperlink"/>
            <w:noProof/>
          </w:rPr>
          <w:t>1.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Data Modeling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_Toc383292616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7177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7" w:history="1">
        <w:r w:rsidR="00FE6215" w:rsidRPr="002A3670">
          <w:rPr>
            <w:rStyle w:val="Hyperlink"/>
            <w:noProof/>
          </w:rPr>
          <w:t>2.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Analytical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_Toc383292617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7177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8" w:history="1">
        <w:r w:rsidR="00FE6215" w:rsidRPr="002A3670">
          <w:rPr>
            <w:rStyle w:val="Hyperlink"/>
            <w:noProof/>
          </w:rPr>
          <w:t>3.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Results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_Toc383292618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Default="00222DC3" w:rsidP="00FE6215">
      <w:pPr>
        <w:pStyle w:val="Heading1"/>
      </w:pPr>
      <w:r w:rsidRPr="00114D08">
        <w:br w:type="page"/>
      </w:r>
      <w:bookmarkStart w:id="5" w:name="_Toc380077610"/>
      <w:bookmarkStart w:id="6" w:name="_Toc383292616"/>
      <w:bookmarkEnd w:id="0"/>
      <w:bookmarkEnd w:id="1"/>
      <w:bookmarkEnd w:id="2"/>
      <w:bookmarkEnd w:id="3"/>
      <w:r w:rsidR="00FE6215">
        <w:lastRenderedPageBreak/>
        <w:t>Data Modeling Task</w:t>
      </w:r>
      <w:bookmarkEnd w:id="5"/>
      <w:bookmarkEnd w:id="6"/>
    </w:p>
    <w:p w:rsidR="00FE6215" w:rsidRDefault="00FE6215" w:rsidP="00FE6215">
      <w:pPr>
        <w:pStyle w:val="BodyText"/>
      </w:pPr>
      <w:r>
        <w:t>Create samples of: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Select</w:t>
      </w:r>
    </w:p>
    <w:p w:rsidR="004C308C" w:rsidRDefault="0099016F" w:rsidP="004C308C">
      <w:pPr>
        <w:pStyle w:val="BodyText"/>
        <w:ind w:left="720"/>
      </w:pPr>
      <w:r>
        <w:rPr>
          <w:noProof/>
        </w:rPr>
        <w:drawing>
          <wp:inline distT="0" distB="0" distL="0" distR="0" wp14:anchorId="3FF0880D" wp14:editId="09760F51">
            <wp:extent cx="39433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8C" w:rsidRDefault="0099016F" w:rsidP="004C308C">
      <w:pPr>
        <w:pStyle w:val="BodyText"/>
        <w:ind w:left="720"/>
      </w:pPr>
      <w:r>
        <w:rPr>
          <w:noProof/>
        </w:rPr>
        <w:drawing>
          <wp:inline distT="0" distB="0" distL="0" distR="0" wp14:anchorId="4604657E" wp14:editId="3D034B8D">
            <wp:extent cx="5320145" cy="20548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873" cy="20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DDL</w:t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68EB3043" wp14:editId="301243CF">
            <wp:extent cx="3763986" cy="1707888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541" cy="17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5FEF2E03" wp14:editId="1BA32B52">
            <wp:extent cx="5343722" cy="1624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861" cy="16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lastRenderedPageBreak/>
        <w:t>Parallel DML</w:t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5C289032" wp14:editId="364DAD28">
            <wp:extent cx="43053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24ECF61C" wp14:editId="119ACFD7">
            <wp:extent cx="4957930" cy="156150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564" cy="15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4A" w:rsidRDefault="0071774A">
      <w:r>
        <w:separator/>
      </w:r>
    </w:p>
  </w:endnote>
  <w:endnote w:type="continuationSeparator" w:id="0">
    <w:p w:rsidR="0071774A" w:rsidRDefault="0071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130D3A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130D3A">
            <w:rPr>
              <w:noProof/>
            </w:rPr>
            <w:t>4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30D3A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130D3A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130D3A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30D3A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4A" w:rsidRDefault="0071774A">
      <w:r>
        <w:separator/>
      </w:r>
    </w:p>
  </w:footnote>
  <w:footnote w:type="continuationSeparator" w:id="0">
    <w:p w:rsidR="0071774A" w:rsidRDefault="00717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>MTN.BI.07</w:t>
            </w:r>
            <w:r w:rsidR="00FE6215">
              <w:t xml:space="preserve"> 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747B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130D3A">
            <w:rPr>
              <w:noProof/>
              <w:sz w:val="16"/>
              <w:szCs w:val="16"/>
            </w:rPr>
            <w:t>04-Dec-2017 21:10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 xml:space="preserve">MTN.BI.07 </w:t>
            </w:r>
            <w:r w:rsidR="00FE6215">
              <w:t>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747B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130D3A">
            <w:rPr>
              <w:noProof/>
              <w:sz w:val="16"/>
              <w:szCs w:val="16"/>
            </w:rPr>
            <w:t>04-Dec-2017 21:10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0D3A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67CDB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308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774A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F17C6"/>
    <w:rsid w:val="008F3CA0"/>
    <w:rsid w:val="00932D17"/>
    <w:rsid w:val="00964F64"/>
    <w:rsid w:val="0099016F"/>
    <w:rsid w:val="009F791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39A6"/>
    <w:rsid w:val="00F747B9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3160B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25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853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Mikita Tur</cp:lastModifiedBy>
  <cp:revision>4</cp:revision>
  <cp:lastPrinted>2005-01-28T11:27:00Z</cp:lastPrinted>
  <dcterms:created xsi:type="dcterms:W3CDTF">2017-12-04T17:46:00Z</dcterms:created>
  <dcterms:modified xsi:type="dcterms:W3CDTF">2017-12-10T17:10:00Z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