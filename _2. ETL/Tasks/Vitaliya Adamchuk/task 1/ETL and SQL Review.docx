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27097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9042B4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827097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9042B4">
              <w:t>ETL and SQL Review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0"/>
        <w:gridCol w:w="1781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Default="00A864DD" w:rsidP="00760054">
            <w:pPr>
              <w:pStyle w:val="TableText"/>
              <w:rPr>
                <w:rStyle w:val="Hyperlink"/>
              </w:rPr>
            </w:pPr>
            <w:r>
              <w:t>Vitaliya Adamchuk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663E40" w:rsidP="00F5108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</w:t>
            </w:r>
            <w:r w:rsidR="00F5108B">
              <w:rPr>
                <w:rFonts w:cs="Arial"/>
                <w:sz w:val="16"/>
                <w:szCs w:val="16"/>
                <w:lang w:val="en-US"/>
              </w:rPr>
              <w:t>3</w:t>
            </w:r>
            <w:r>
              <w:rPr>
                <w:rFonts w:cs="Arial"/>
                <w:sz w:val="16"/>
                <w:szCs w:val="16"/>
                <w:lang w:val="en-US"/>
              </w:rPr>
              <w:t>-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6129C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499130086" w:history="1">
        <w:r w:rsidR="0096129C" w:rsidRPr="00DA3EE1">
          <w:rPr>
            <w:rStyle w:val="Hyperlink"/>
            <w:noProof/>
          </w:rPr>
          <w:t>1.</w:t>
        </w:r>
        <w:r w:rsidR="009612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CREATE Storage Objects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_Toc499130086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3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130087" w:history="1">
        <w:r w:rsidR="0096129C" w:rsidRPr="00DA3EE1">
          <w:rPr>
            <w:rStyle w:val="Hyperlink"/>
            <w:noProof/>
          </w:rPr>
          <w:t>2.</w:t>
        </w:r>
        <w:r w:rsidR="009612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Generate Test Data in Storage Layers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_Toc499130087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3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88" w:history="1">
        <w:r w:rsidR="0096129C" w:rsidRPr="00DA3EE1">
          <w:rPr>
            <w:rStyle w:val="Hyperlink"/>
            <w:noProof/>
            <w:lang w:val="ru-RU"/>
          </w:rPr>
          <w:t>2.1.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  <w:lang w:val="ru-RU"/>
          </w:rPr>
          <w:t>Analyse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_Toc499130088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3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89" w:history="1">
        <w:r w:rsidR="0096129C" w:rsidRPr="00DA3EE1">
          <w:rPr>
            <w:rStyle w:val="Hyperlink"/>
            <w:noProof/>
          </w:rPr>
          <w:t>2.2.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Create users and grants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_Toc499130089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3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0" w:history="1">
        <w:r w:rsidR="0096129C" w:rsidRPr="00DA3EE1">
          <w:rPr>
            <w:rStyle w:val="Hyperlink"/>
            <w:noProof/>
          </w:rPr>
          <w:t>2.3.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External tables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_Toc499130090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4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1" w:history="1">
        <w:r w:rsidR="0096129C" w:rsidRPr="00DA3EE1">
          <w:rPr>
            <w:rStyle w:val="Hyperlink"/>
            <w:noProof/>
          </w:rPr>
          <w:t>2.4.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  <w:lang w:val="ru-RU"/>
          </w:rPr>
          <w:t>Cleansing tables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_Toc499130091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5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2" w:history="1">
        <w:r w:rsidR="0096129C" w:rsidRPr="00DA3EE1">
          <w:rPr>
            <w:rStyle w:val="Hyperlink"/>
            <w:noProof/>
            <w:lang w:val="ru-RU"/>
          </w:rPr>
          <w:t>2.5.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Loading into cleansing tables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_Toc499130092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6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3" w:history="1">
        <w:r w:rsidR="0096129C" w:rsidRPr="00DA3EE1">
          <w:rPr>
            <w:rStyle w:val="Hyperlink"/>
            <w:noProof/>
          </w:rPr>
          <w:t>2.6.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3NF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_Toc499130093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7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4" w:history="1">
        <w:r w:rsidR="0096129C" w:rsidRPr="00DA3EE1">
          <w:rPr>
            <w:rStyle w:val="Hyperlink"/>
            <w:noProof/>
            <w:lang w:val="ru-RU"/>
          </w:rPr>
          <w:t>2.7.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3NF Schema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_Toc499130094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9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130095" w:history="1">
        <w:r w:rsidR="0096129C" w:rsidRPr="00DA3EE1">
          <w:rPr>
            <w:rStyle w:val="Hyperlink"/>
            <w:noProof/>
          </w:rPr>
          <w:t>3.</w:t>
        </w:r>
        <w:r w:rsidR="009612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SQL*Plus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_Toc499130095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9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6" w:history="1">
        <w:r w:rsidR="0096129C" w:rsidRPr="00DA3EE1">
          <w:rPr>
            <w:rStyle w:val="Hyperlink"/>
            <w:noProof/>
          </w:rPr>
          <w:t>3.1.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Show execution plans in SQL*Plans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_Toc499130096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10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7" w:history="1">
        <w:r w:rsidR="0096129C" w:rsidRPr="00DA3EE1">
          <w:rPr>
            <w:rStyle w:val="Hyperlink"/>
            <w:noProof/>
          </w:rPr>
          <w:t>3.2.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Set timing on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_Toc499130097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10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8" w:history="1">
        <w:r w:rsidR="0096129C" w:rsidRPr="00DA3EE1">
          <w:rPr>
            <w:rStyle w:val="Hyperlink"/>
            <w:noProof/>
          </w:rPr>
          <w:t>3.3.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Run script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_Toc499130098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11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82709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9" w:history="1">
        <w:r w:rsidR="0096129C" w:rsidRPr="00DA3EE1">
          <w:rPr>
            <w:rStyle w:val="Hyperlink"/>
            <w:noProof/>
          </w:rPr>
          <w:t>3.4.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Save data to file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_Toc499130099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11</w:t>
        </w:r>
        <w:r w:rsidR="0096129C"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9042B4" w:rsidRPr="0020004D" w:rsidRDefault="00222DC3" w:rsidP="009042B4">
      <w:pPr>
        <w:pStyle w:val="Heading1"/>
      </w:pPr>
      <w:r w:rsidRPr="00114D08">
        <w:br w:type="page"/>
      </w:r>
      <w:bookmarkStart w:id="4" w:name="_Toc321083408"/>
      <w:bookmarkStart w:id="5" w:name="_Toc381091809"/>
      <w:bookmarkStart w:id="6" w:name="_Toc499130086"/>
      <w:bookmarkEnd w:id="0"/>
      <w:bookmarkEnd w:id="1"/>
      <w:bookmarkEnd w:id="2"/>
      <w:bookmarkEnd w:id="3"/>
      <w:r w:rsidR="009042B4">
        <w:lastRenderedPageBreak/>
        <w:t>CREATE Storage Objects</w:t>
      </w:r>
      <w:bookmarkEnd w:id="4"/>
      <w:bookmarkEnd w:id="5"/>
      <w:bookmarkEnd w:id="6"/>
    </w:p>
    <w:p w:rsidR="009042B4" w:rsidRDefault="009042B4" w:rsidP="009042B4">
      <w:pPr>
        <w:pStyle w:val="Heading1"/>
      </w:pPr>
      <w:bookmarkStart w:id="7" w:name="_Toc321083409"/>
      <w:bookmarkStart w:id="8" w:name="_Toc381091810"/>
      <w:bookmarkStart w:id="9" w:name="_Toc499130087"/>
      <w:r>
        <w:t>Generate Test Data in Storage Layers</w:t>
      </w:r>
      <w:bookmarkEnd w:id="7"/>
      <w:bookmarkEnd w:id="8"/>
      <w:bookmarkEnd w:id="9"/>
    </w:p>
    <w:p w:rsidR="008E7D87" w:rsidRDefault="00663E40" w:rsidP="008E7D87">
      <w:pPr>
        <w:pStyle w:val="Heading2"/>
        <w:rPr>
          <w:lang w:val="ru-RU"/>
        </w:rPr>
      </w:pPr>
      <w:bookmarkStart w:id="10" w:name="_Toc499130088"/>
      <w:r>
        <w:rPr>
          <w:lang w:val="ru-RU"/>
        </w:rPr>
        <w:t>Analyse</w:t>
      </w:r>
      <w:bookmarkEnd w:id="10"/>
    </w:p>
    <w:p w:rsidR="00663E40" w:rsidRDefault="00663E40" w:rsidP="00663E40">
      <w:pPr>
        <w:pStyle w:val="BodyText"/>
        <w:ind w:firstLine="720"/>
      </w:pPr>
      <w:r>
        <w:t>File</w:t>
      </w:r>
      <w:r w:rsidR="008E7D87" w:rsidRPr="00663E40">
        <w:t xml:space="preserve"> </w:t>
      </w:r>
      <w:r w:rsidR="008E7D87">
        <w:t>iso</w:t>
      </w:r>
      <w:r w:rsidR="008E7D87" w:rsidRPr="00663E40">
        <w:t>_3166.</w:t>
      </w:r>
      <w:r w:rsidR="008E7D87">
        <w:t>tab</w:t>
      </w:r>
      <w:r w:rsidR="008E7D87" w:rsidRPr="00663E40">
        <w:t xml:space="preserve"> </w:t>
      </w:r>
      <w:r>
        <w:t>has</w:t>
      </w:r>
      <w:r w:rsidRPr="00663E40">
        <w:t xml:space="preserve"> </w:t>
      </w:r>
      <w:r>
        <w:t>an</w:t>
      </w:r>
      <w:r w:rsidRPr="00663E40">
        <w:t xml:space="preserve"> </w:t>
      </w:r>
      <w:r>
        <w:t>information</w:t>
      </w:r>
      <w:r w:rsidRPr="00663E40">
        <w:t xml:space="preserve">: </w:t>
      </w:r>
      <w:r>
        <w:t>country</w:t>
      </w:r>
      <w:r w:rsidRPr="00663E40">
        <w:t>_</w:t>
      </w:r>
      <w:r>
        <w:t>id</w:t>
      </w:r>
      <w:r w:rsidRPr="00663E40">
        <w:t xml:space="preserve">, </w:t>
      </w:r>
      <w:r>
        <w:t>country</w:t>
      </w:r>
      <w:r w:rsidRPr="00663E40">
        <w:t xml:space="preserve"> </w:t>
      </w:r>
      <w:r>
        <w:t>name</w:t>
      </w:r>
      <w:r w:rsidRPr="00663E40">
        <w:t xml:space="preserve">, </w:t>
      </w:r>
      <w:r>
        <w:t>country</w:t>
      </w:r>
      <w:r w:rsidRPr="00663E40">
        <w:t xml:space="preserve"> </w:t>
      </w:r>
      <w:r>
        <w:t>code.</w:t>
      </w:r>
    </w:p>
    <w:p w:rsidR="008E7D87" w:rsidRPr="00663E40" w:rsidRDefault="00663E40" w:rsidP="00663E40">
      <w:pPr>
        <w:pStyle w:val="BodyText"/>
        <w:ind w:firstLine="720"/>
      </w:pPr>
      <w:r>
        <w:t>File</w:t>
      </w:r>
      <w:r w:rsidR="008E7D87" w:rsidRPr="00663E40">
        <w:t xml:space="preserve"> </w:t>
      </w:r>
      <w:r w:rsidR="008E7D87" w:rsidRPr="008E7D87">
        <w:t>iso</w:t>
      </w:r>
      <w:r w:rsidR="008E7D87" w:rsidRPr="00663E40">
        <w:t>_3166_</w:t>
      </w:r>
      <w:r w:rsidR="008E7D87" w:rsidRPr="008E7D87">
        <w:t>geo</w:t>
      </w:r>
      <w:r w:rsidR="008E7D87" w:rsidRPr="00663E40">
        <w:t>_</w:t>
      </w:r>
      <w:r w:rsidR="008E7D87" w:rsidRPr="008E7D87">
        <w:t>un</w:t>
      </w:r>
      <w:r w:rsidR="008E7D87" w:rsidRPr="00663E40">
        <w:t>_</w:t>
      </w:r>
      <w:r w:rsidR="008E7D87" w:rsidRPr="008E7D87">
        <w:t>contries</w:t>
      </w:r>
      <w:r w:rsidR="008E7D87" w:rsidRPr="00663E40">
        <w:t>.</w:t>
      </w:r>
      <w:r w:rsidR="008E7D87">
        <w:t>tab</w:t>
      </w:r>
      <w:r w:rsidR="008E7D87" w:rsidRPr="00663E40">
        <w:t xml:space="preserve"> </w:t>
      </w:r>
      <w:r>
        <w:t>has an information: country_id, country_name, region_id, region_name.</w:t>
      </w:r>
    </w:p>
    <w:p w:rsidR="008E7D87" w:rsidRPr="00F5108B" w:rsidRDefault="00663E40" w:rsidP="00663E40">
      <w:pPr>
        <w:pStyle w:val="BodyText"/>
        <w:ind w:firstLine="720"/>
      </w:pPr>
      <w:r>
        <w:t>File</w:t>
      </w:r>
      <w:r w:rsidR="008E7D87" w:rsidRPr="00663E40">
        <w:t xml:space="preserve"> iso_3166_geo_un.</w:t>
      </w:r>
      <w:r w:rsidR="008E7D87">
        <w:t>tab</w:t>
      </w:r>
      <w:r w:rsidR="008E7D87" w:rsidRPr="00663E40">
        <w:t xml:space="preserve"> </w:t>
      </w:r>
      <w:r>
        <w:t>has an information: earth, continent, regions</w:t>
      </w:r>
    </w:p>
    <w:p w:rsidR="00805B97" w:rsidRDefault="00663E40" w:rsidP="00663E40">
      <w:pPr>
        <w:pStyle w:val="BodyText"/>
        <w:ind w:firstLine="720"/>
        <w:rPr>
          <w:sz w:val="22"/>
          <w:szCs w:val="22"/>
        </w:rPr>
      </w:pPr>
      <w:r>
        <w:t xml:space="preserve">Finally, our schema will looks like </w:t>
      </w:r>
      <w:r w:rsidR="00805B97" w:rsidRPr="00805B97">
        <w:rPr>
          <w:sz w:val="22"/>
          <w:szCs w:val="22"/>
        </w:rPr>
        <w:t>World</w:t>
      </w:r>
      <w:r>
        <w:rPr>
          <w:sz w:val="22"/>
          <w:szCs w:val="22"/>
        </w:rPr>
        <w:t>&lt;-</w:t>
      </w:r>
      <w:r w:rsidR="00805B97" w:rsidRPr="00805B97">
        <w:rPr>
          <w:sz w:val="22"/>
          <w:szCs w:val="22"/>
        </w:rPr>
        <w:t>Continents</w:t>
      </w:r>
      <w:r>
        <w:rPr>
          <w:sz w:val="22"/>
          <w:szCs w:val="22"/>
        </w:rPr>
        <w:t>&lt;-</w:t>
      </w:r>
      <w:r w:rsidR="00805B97" w:rsidRPr="00805B97">
        <w:rPr>
          <w:sz w:val="22"/>
          <w:szCs w:val="22"/>
        </w:rPr>
        <w:t>Regions</w:t>
      </w:r>
      <w:r>
        <w:rPr>
          <w:sz w:val="22"/>
          <w:szCs w:val="22"/>
        </w:rPr>
        <w:t>&lt;</w:t>
      </w:r>
      <w:r w:rsidR="00805B97" w:rsidRPr="00805B97">
        <w:rPr>
          <w:sz w:val="22"/>
          <w:szCs w:val="22"/>
        </w:rPr>
        <w:t>-Countries</w:t>
      </w:r>
    </w:p>
    <w:p w:rsidR="00100E58" w:rsidRDefault="00663E40" w:rsidP="00663E40">
      <w:pPr>
        <w:pStyle w:val="Heading2"/>
      </w:pPr>
      <w:bookmarkStart w:id="11" w:name="_Toc499130089"/>
      <w:r>
        <w:t>Create users and grants</w:t>
      </w:r>
      <w:bookmarkEnd w:id="11"/>
    </w:p>
    <w:p w:rsidR="00663E40" w:rsidRPr="00663E40" w:rsidRDefault="00663E40" w:rsidP="00663E40">
      <w:pPr>
        <w:pStyle w:val="BodyText"/>
        <w:rPr>
          <w:lang w:val="ru-RU"/>
        </w:rPr>
      </w:pPr>
    </w:p>
    <w:p w:rsidR="00F5108B" w:rsidRDefault="00F5108B" w:rsidP="00F5108B">
      <w:pPr>
        <w:pStyle w:val="CodeText"/>
      </w:pPr>
      <w:r>
        <w:t xml:space="preserve">CREATE USER sa_src </w:t>
      </w:r>
    </w:p>
    <w:p w:rsidR="00F5108B" w:rsidRDefault="00F5108B" w:rsidP="00F5108B">
      <w:pPr>
        <w:pStyle w:val="CodeText"/>
      </w:pPr>
      <w:r>
        <w:t xml:space="preserve">IDENTIFIED BY "123" </w:t>
      </w:r>
    </w:p>
    <w:p w:rsidR="00F5108B" w:rsidRDefault="00F5108B" w:rsidP="00F5108B">
      <w:pPr>
        <w:pStyle w:val="CodeText"/>
      </w:pPr>
      <w:r>
        <w:t>DEFAULT TABLESPACE tbs_pdb_test;</w:t>
      </w:r>
    </w:p>
    <w:p w:rsidR="00F5108B" w:rsidRDefault="00F5108B" w:rsidP="00F5108B">
      <w:pPr>
        <w:pStyle w:val="CodeText"/>
      </w:pPr>
    </w:p>
    <w:p w:rsidR="00F5108B" w:rsidRDefault="00F5108B" w:rsidP="00F5108B">
      <w:pPr>
        <w:pStyle w:val="CodeText"/>
      </w:pPr>
      <w:r>
        <w:t>GRANT CONNECT TO sa_src;</w:t>
      </w:r>
    </w:p>
    <w:p w:rsidR="00F5108B" w:rsidRDefault="00F5108B" w:rsidP="00F5108B">
      <w:pPr>
        <w:pStyle w:val="CodeText"/>
      </w:pPr>
      <w:r>
        <w:t>GRANT RESOURCE TO sa_src;</w:t>
      </w:r>
    </w:p>
    <w:p w:rsidR="00F96FD1" w:rsidRDefault="00F96FD1" w:rsidP="00F5108B">
      <w:pPr>
        <w:pStyle w:val="CodeText"/>
      </w:pPr>
      <w:r>
        <w:t>--</w:t>
      </w:r>
      <w:r w:rsidRPr="00F96FD1">
        <w:t>GRANT all privileges to sa_src;</w:t>
      </w:r>
    </w:p>
    <w:p w:rsidR="00F5108B" w:rsidRDefault="00F5108B" w:rsidP="00F5108B">
      <w:pPr>
        <w:pStyle w:val="CodeText"/>
      </w:pPr>
    </w:p>
    <w:p w:rsidR="00F5108B" w:rsidRDefault="00F5108B" w:rsidP="00F5108B">
      <w:pPr>
        <w:pStyle w:val="CodeText"/>
      </w:pPr>
      <w:r>
        <w:t xml:space="preserve">CREATE USER bl_cl </w:t>
      </w:r>
    </w:p>
    <w:p w:rsidR="00F5108B" w:rsidRDefault="00F5108B" w:rsidP="00F5108B">
      <w:pPr>
        <w:pStyle w:val="CodeText"/>
      </w:pPr>
      <w:r>
        <w:t xml:space="preserve">IDENTIFIED BY "123" </w:t>
      </w:r>
    </w:p>
    <w:p w:rsidR="00F5108B" w:rsidRDefault="00F5108B" w:rsidP="00F5108B">
      <w:pPr>
        <w:pStyle w:val="CodeText"/>
      </w:pPr>
      <w:r>
        <w:t>DEFAULT TABLESPACE tbs_pdb_test;</w:t>
      </w:r>
    </w:p>
    <w:p w:rsidR="00F5108B" w:rsidRDefault="00F5108B" w:rsidP="00F5108B">
      <w:pPr>
        <w:pStyle w:val="CodeText"/>
      </w:pPr>
    </w:p>
    <w:p w:rsidR="00F5108B" w:rsidRDefault="00F5108B" w:rsidP="00F5108B">
      <w:pPr>
        <w:pStyle w:val="CodeText"/>
      </w:pPr>
      <w:r>
        <w:t>GRANT CONNECT TO  bl_cl;</w:t>
      </w:r>
    </w:p>
    <w:p w:rsidR="00F5108B" w:rsidRDefault="00F5108B" w:rsidP="00F5108B">
      <w:pPr>
        <w:pStyle w:val="CodeText"/>
      </w:pPr>
      <w:r>
        <w:t>GRANT RESOURCE TO  bl_cl;</w:t>
      </w:r>
    </w:p>
    <w:p w:rsidR="00F96FD1" w:rsidRDefault="00F96FD1" w:rsidP="00F5108B">
      <w:pPr>
        <w:pStyle w:val="CodeText"/>
      </w:pPr>
      <w:r>
        <w:t>--</w:t>
      </w:r>
      <w:r w:rsidRPr="00F96FD1">
        <w:t xml:space="preserve">GRANT all privileges to </w:t>
      </w:r>
      <w:r>
        <w:t>bl_cl</w:t>
      </w:r>
      <w:r w:rsidRPr="00F96FD1">
        <w:t>;</w:t>
      </w:r>
    </w:p>
    <w:p w:rsidR="00F5108B" w:rsidRDefault="00F5108B" w:rsidP="00F5108B">
      <w:pPr>
        <w:pStyle w:val="CodeText"/>
      </w:pPr>
    </w:p>
    <w:p w:rsidR="00F5108B" w:rsidRDefault="00F5108B" w:rsidP="00F5108B">
      <w:pPr>
        <w:pStyle w:val="CodeText"/>
      </w:pPr>
      <w:r>
        <w:t xml:space="preserve">CREATE USER bl_3nf </w:t>
      </w:r>
    </w:p>
    <w:p w:rsidR="00F5108B" w:rsidRDefault="00F5108B" w:rsidP="00F5108B">
      <w:pPr>
        <w:pStyle w:val="CodeText"/>
      </w:pPr>
      <w:r>
        <w:t>IDENTIFIED BY "123</w:t>
      </w:r>
      <w:r w:rsidR="003041D3">
        <w:t>s</w:t>
      </w:r>
      <w:bookmarkStart w:id="12" w:name="_GoBack"/>
      <w:bookmarkEnd w:id="12"/>
      <w:r>
        <w:t xml:space="preserve">" </w:t>
      </w:r>
    </w:p>
    <w:p w:rsidR="00F5108B" w:rsidRDefault="00F5108B" w:rsidP="00F5108B">
      <w:pPr>
        <w:pStyle w:val="CodeText"/>
      </w:pPr>
      <w:r>
        <w:t>DEFAULT TABLESPACE tbs_pdb_test;</w:t>
      </w:r>
    </w:p>
    <w:p w:rsidR="00F5108B" w:rsidRDefault="00F5108B" w:rsidP="00F5108B">
      <w:pPr>
        <w:pStyle w:val="CodeText"/>
      </w:pPr>
    </w:p>
    <w:p w:rsidR="00F5108B" w:rsidRDefault="00F5108B" w:rsidP="00F5108B">
      <w:pPr>
        <w:pStyle w:val="CodeText"/>
      </w:pPr>
      <w:r>
        <w:t>GRANT CONNECT TO bl_3nf;</w:t>
      </w:r>
    </w:p>
    <w:p w:rsidR="00F5108B" w:rsidRDefault="00F5108B" w:rsidP="00F5108B">
      <w:pPr>
        <w:pStyle w:val="CodeText"/>
      </w:pPr>
      <w:r>
        <w:t>GRANT RESOURCE TO bl_3nf;</w:t>
      </w:r>
    </w:p>
    <w:p w:rsidR="00F96FD1" w:rsidRDefault="00F96FD1" w:rsidP="00F5108B">
      <w:pPr>
        <w:pStyle w:val="CodeText"/>
      </w:pPr>
      <w:r>
        <w:t>--</w:t>
      </w:r>
      <w:r w:rsidRPr="00F96FD1">
        <w:t xml:space="preserve"> GRANT all privileges to </w:t>
      </w:r>
      <w:r>
        <w:t>bl_3nf</w:t>
      </w:r>
      <w:r w:rsidRPr="00F96FD1">
        <w:t>;</w:t>
      </w:r>
    </w:p>
    <w:p w:rsidR="00F5108B" w:rsidRDefault="00F5108B" w:rsidP="00F5108B">
      <w:pPr>
        <w:pStyle w:val="CodeText"/>
      </w:pPr>
    </w:p>
    <w:p w:rsidR="00F5108B" w:rsidRDefault="00F5108B" w:rsidP="00F5108B">
      <w:pPr>
        <w:pStyle w:val="CodeText"/>
      </w:pPr>
      <w:r>
        <w:t>CREATE DIRECTORY ext_tables</w:t>
      </w:r>
    </w:p>
    <w:p w:rsidR="00663E40" w:rsidRDefault="00F5108B" w:rsidP="00F5108B">
      <w:pPr>
        <w:pStyle w:val="CodeText"/>
      </w:pPr>
      <w:r>
        <w:t>as '/media/sf_my';</w:t>
      </w:r>
    </w:p>
    <w:p w:rsidR="00663E40" w:rsidRDefault="00663E40" w:rsidP="00663E40">
      <w:pPr>
        <w:pStyle w:val="CodeText"/>
      </w:pPr>
    </w:p>
    <w:p w:rsidR="00663E40" w:rsidRDefault="00663E40" w:rsidP="00663E40">
      <w:pPr>
        <w:pStyle w:val="Code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Package for grants:</w:t>
      </w:r>
    </w:p>
    <w:p w:rsidR="00663E40" w:rsidRPr="00663E40" w:rsidRDefault="00663E40" w:rsidP="00663E40">
      <w:pPr>
        <w:pStyle w:val="CodeText"/>
        <w:ind w:left="0"/>
        <w:rPr>
          <w:rFonts w:ascii="Times New Roman" w:hAnsi="Times New Roman"/>
          <w:sz w:val="20"/>
        </w:rPr>
      </w:pPr>
    </w:p>
    <w:p w:rsidR="00100E58" w:rsidRPr="00100E58" w:rsidRDefault="00100E58" w:rsidP="00663E40">
      <w:pPr>
        <w:pStyle w:val="CodeText"/>
      </w:pPr>
      <w:r w:rsidRPr="00100E58">
        <w:t>CREATE OR REPLACE PACKAGE grants_mgmt</w:t>
      </w:r>
    </w:p>
    <w:p w:rsidR="00100E58" w:rsidRPr="00100E58" w:rsidRDefault="00100E58" w:rsidP="00E22431">
      <w:pPr>
        <w:pStyle w:val="CodeText"/>
      </w:pPr>
      <w:r w:rsidRPr="00100E58">
        <w:t>AUTHID CURRENT_USER</w:t>
      </w:r>
    </w:p>
    <w:p w:rsidR="00100E58" w:rsidRPr="00100E58" w:rsidRDefault="00100E58" w:rsidP="00E22431">
      <w:pPr>
        <w:pStyle w:val="CodeText"/>
      </w:pPr>
      <w:r w:rsidRPr="00100E58">
        <w:t>AS</w:t>
      </w:r>
    </w:p>
    <w:p w:rsidR="00100E58" w:rsidRPr="00100E58" w:rsidRDefault="00100E58" w:rsidP="00E22431">
      <w:pPr>
        <w:pStyle w:val="CodeText"/>
      </w:pPr>
      <w:r w:rsidRPr="00100E58">
        <w:t xml:space="preserve">  PROCEDURE GRANT_BLAT (GRANT_NAME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SCHEMA_NAME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OBJECT_NAME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USER_NAME IN VARCHAR2);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</w:p>
    <w:p w:rsidR="00100E58" w:rsidRPr="00100E58" w:rsidRDefault="00100E58" w:rsidP="00E22431">
      <w:pPr>
        <w:pStyle w:val="CodeText"/>
      </w:pPr>
      <w:r w:rsidRPr="00100E58">
        <w:t xml:space="preserve">  PROCEDURE GRANT_BLAT (GRANT_NAME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USER_NAME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WAO IN BOOLEAN := FALSE);</w:t>
      </w:r>
    </w:p>
    <w:p w:rsidR="00100E58" w:rsidRPr="00100E58" w:rsidRDefault="00100E58" w:rsidP="00E22431">
      <w:pPr>
        <w:pStyle w:val="CodeText"/>
      </w:pPr>
      <w:r w:rsidRPr="00100E58">
        <w:t>END grants_mgmt;</w:t>
      </w:r>
    </w:p>
    <w:p w:rsidR="00100E58" w:rsidRPr="00100E58" w:rsidRDefault="00100E58" w:rsidP="00E22431">
      <w:pPr>
        <w:pStyle w:val="CodeText"/>
      </w:pPr>
      <w:r w:rsidRPr="00100E58">
        <w:t>/</w:t>
      </w:r>
    </w:p>
    <w:p w:rsidR="0070343B" w:rsidRPr="00DD5853" w:rsidRDefault="0070343B" w:rsidP="00E22431">
      <w:pPr>
        <w:pStyle w:val="CodeText"/>
      </w:pPr>
    </w:p>
    <w:p w:rsidR="00100E58" w:rsidRPr="00100E58" w:rsidRDefault="00100E58" w:rsidP="00E22431">
      <w:pPr>
        <w:pStyle w:val="CodeText"/>
      </w:pPr>
      <w:r w:rsidRPr="00100E58">
        <w:t>CREATE OR REPLACE PACKAGE BODY grants_mgmt AS</w:t>
      </w:r>
    </w:p>
    <w:p w:rsidR="00100E58" w:rsidRPr="00100E58" w:rsidRDefault="00100E58" w:rsidP="00E22431">
      <w:pPr>
        <w:pStyle w:val="CodeText"/>
      </w:pPr>
      <w:r w:rsidRPr="00100E58">
        <w:t xml:space="preserve"> PROCEDURE GRANT_BLAT (GRANT_NAME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SCHEMA_NAME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OBJECT_NAME IN VARCHAR2,</w:t>
      </w:r>
    </w:p>
    <w:p w:rsidR="00100E58" w:rsidRPr="00DD5853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DD5853">
        <w:t xml:space="preserve">USER_NAME IN VARCHAR2 ) </w:t>
      </w:r>
    </w:p>
    <w:p w:rsidR="00100E58" w:rsidRPr="00100E58" w:rsidRDefault="00100E58" w:rsidP="00E22431">
      <w:pPr>
        <w:pStyle w:val="CodeText"/>
      </w:pPr>
      <w:r w:rsidRPr="00100E58">
        <w:t xml:space="preserve">  IS</w:t>
      </w:r>
    </w:p>
    <w:p w:rsidR="00100E58" w:rsidRPr="00100E58" w:rsidRDefault="00100E58" w:rsidP="00E22431">
      <w:pPr>
        <w:pStyle w:val="CodeText"/>
      </w:pPr>
      <w:r w:rsidRPr="00100E58">
        <w:t xml:space="preserve">  BEGIN</w:t>
      </w:r>
    </w:p>
    <w:p w:rsidR="00100E58" w:rsidRPr="0070343B" w:rsidRDefault="00100E58" w:rsidP="00E22431">
      <w:pPr>
        <w:pStyle w:val="CodeText"/>
      </w:pPr>
      <w:r w:rsidRPr="00100E58">
        <w:tab/>
        <w:t xml:space="preserve">  EXECUTE IMMEDIATE ('GRANT ' || GRANT_NAME || ' ON ' || SCHEMA_NAME || '.' </w:t>
      </w:r>
      <w:r w:rsidRPr="0070343B">
        <w:t>|| OBJECT_NAME || ' TO ' || USER_NAME);</w:t>
      </w:r>
    </w:p>
    <w:p w:rsidR="00100E58" w:rsidRPr="0070343B" w:rsidRDefault="00100E58" w:rsidP="00E22431">
      <w:pPr>
        <w:pStyle w:val="CodeText"/>
      </w:pPr>
      <w:r w:rsidRPr="0070343B">
        <w:t xml:space="preserve">  END GRANT_BLAT;</w:t>
      </w:r>
    </w:p>
    <w:p w:rsidR="00100E58" w:rsidRPr="00100E58" w:rsidRDefault="00100E58" w:rsidP="00E22431">
      <w:pPr>
        <w:pStyle w:val="CodeText"/>
      </w:pPr>
      <w:r w:rsidRPr="00100E58">
        <w:lastRenderedPageBreak/>
        <w:t xml:space="preserve">  </w:t>
      </w:r>
    </w:p>
    <w:p w:rsidR="00100E58" w:rsidRPr="00100E58" w:rsidRDefault="00100E58" w:rsidP="00E22431">
      <w:pPr>
        <w:pStyle w:val="CodeText"/>
      </w:pPr>
      <w:r w:rsidRPr="00100E58">
        <w:t>PROCEDURE GRANT_BLAT (GRANT_NAME VARCHAR2, USER_NAME VARCHAR2, WAO IN BOOLEAN := FALSE)   IS</w:t>
      </w:r>
    </w:p>
    <w:p w:rsidR="00100E58" w:rsidRPr="00100E58" w:rsidRDefault="00100E58" w:rsidP="00E22431">
      <w:pPr>
        <w:pStyle w:val="CodeText"/>
      </w:pPr>
      <w:r w:rsidRPr="00100E58">
        <w:t xml:space="preserve">  BEGIN</w:t>
      </w:r>
    </w:p>
    <w:p w:rsidR="00100E58" w:rsidRPr="00100E58" w:rsidRDefault="00100E58" w:rsidP="00E22431">
      <w:pPr>
        <w:pStyle w:val="CodeText"/>
      </w:pPr>
      <w:r w:rsidRPr="00100E58">
        <w:t xml:space="preserve">      IF WAO THEN</w:t>
      </w:r>
    </w:p>
    <w:p w:rsidR="00100E58" w:rsidRPr="00100E58" w:rsidRDefault="00100E58" w:rsidP="00E22431">
      <w:pPr>
        <w:pStyle w:val="CodeText"/>
      </w:pPr>
      <w:r w:rsidRPr="00100E58">
        <w:t xml:space="preserve">        EXECUTE IMMEDIATE ('GRANT ' || GRANT_NAME || ' TO ' || USER_NAME || ' WITH ADMIN OPTION');</w:t>
      </w:r>
    </w:p>
    <w:p w:rsidR="00100E58" w:rsidRPr="00100E58" w:rsidRDefault="00100E58" w:rsidP="00E22431">
      <w:pPr>
        <w:pStyle w:val="CodeText"/>
      </w:pPr>
      <w:r w:rsidRPr="00100E58">
        <w:t xml:space="preserve">      END IF;</w:t>
      </w:r>
    </w:p>
    <w:p w:rsidR="00100E58" w:rsidRPr="00100E58" w:rsidRDefault="00100E58" w:rsidP="00E22431">
      <w:pPr>
        <w:pStyle w:val="CodeText"/>
      </w:pPr>
      <w:r w:rsidRPr="00100E58">
        <w:t xml:space="preserve">      EXECUTE IMMEDIATE ('GRANT ' || GRANT_NAME || ' TO ' || USER_NAME);</w:t>
      </w:r>
    </w:p>
    <w:p w:rsidR="00100E58" w:rsidRPr="00F5108B" w:rsidRDefault="00100E58" w:rsidP="00E22431">
      <w:pPr>
        <w:pStyle w:val="CodeText"/>
      </w:pPr>
      <w:r w:rsidRPr="00100E58">
        <w:t xml:space="preserve">  </w:t>
      </w:r>
      <w:r w:rsidRPr="00F5108B">
        <w:t>END;</w:t>
      </w:r>
    </w:p>
    <w:p w:rsidR="00100E58" w:rsidRPr="00F5108B" w:rsidRDefault="00100E58" w:rsidP="00E22431">
      <w:pPr>
        <w:pStyle w:val="CodeText"/>
      </w:pPr>
      <w:r w:rsidRPr="00F5108B">
        <w:t>END grants_mgmt;</w:t>
      </w:r>
    </w:p>
    <w:p w:rsidR="00100E58" w:rsidRPr="00F5108B" w:rsidRDefault="00100E58" w:rsidP="00E22431">
      <w:pPr>
        <w:pStyle w:val="CodeText"/>
      </w:pPr>
      <w:r w:rsidRPr="00F5108B">
        <w:t>/</w:t>
      </w:r>
    </w:p>
    <w:p w:rsidR="00663E40" w:rsidRDefault="00663E40" w:rsidP="00E22431">
      <w:pPr>
        <w:pStyle w:val="CodeText"/>
      </w:pPr>
    </w:p>
    <w:p w:rsidR="00663E40" w:rsidRDefault="00663E40" w:rsidP="00E22431">
      <w:pPr>
        <w:pStyle w:val="CodeText"/>
      </w:pPr>
    </w:p>
    <w:p w:rsidR="00663E40" w:rsidRDefault="00663E40" w:rsidP="00E22431">
      <w:pPr>
        <w:pStyle w:val="CodeText"/>
      </w:pPr>
    </w:p>
    <w:p w:rsidR="00DE52A0" w:rsidRPr="00DE52A0" w:rsidRDefault="00DE52A0" w:rsidP="00E22431">
      <w:pPr>
        <w:pStyle w:val="CodeText"/>
      </w:pPr>
      <w:r w:rsidRPr="00DE52A0">
        <w:t>EXEC grants_mgmt.grant_blat('CREATE ANY TABLE', 'SA_SRC');</w:t>
      </w:r>
    </w:p>
    <w:p w:rsidR="00DE52A0" w:rsidRPr="00DE52A0" w:rsidRDefault="00DE52A0" w:rsidP="00E22431">
      <w:pPr>
        <w:pStyle w:val="CodeText"/>
      </w:pPr>
      <w:r w:rsidRPr="00DE52A0">
        <w:t>EXEC grants_mgmt.grant_blat('SELECT ANY TABLE', 'SA_SRC');</w:t>
      </w:r>
    </w:p>
    <w:p w:rsidR="00100E58" w:rsidRPr="00DD5853" w:rsidRDefault="00DE52A0" w:rsidP="00E22431">
      <w:pPr>
        <w:pStyle w:val="CodeText"/>
      </w:pPr>
      <w:r w:rsidRPr="00DE52A0">
        <w:t>EXEC grants_mgmt.grant_blat('READ,WRITE ON DIRECTORY ext_tables', 'SA_SRC');</w:t>
      </w:r>
    </w:p>
    <w:p w:rsidR="00DE52A0" w:rsidRPr="00DD5853" w:rsidRDefault="00DE52A0" w:rsidP="00DE52A0">
      <w:pPr>
        <w:pStyle w:val="BodyText"/>
        <w:spacing w:after="0"/>
      </w:pPr>
    </w:p>
    <w:p w:rsidR="00DE52A0" w:rsidRPr="00DE52A0" w:rsidRDefault="00DE52A0" w:rsidP="00E22431">
      <w:pPr>
        <w:pStyle w:val="CodeText"/>
      </w:pPr>
      <w:r w:rsidRPr="00DE52A0">
        <w:t>EXEC grants_mgmt.grant_blat('CREATE ANY TABLE', 'BL_CL');</w:t>
      </w:r>
    </w:p>
    <w:p w:rsidR="00DE52A0" w:rsidRPr="00DE52A0" w:rsidRDefault="00DE52A0" w:rsidP="00E22431">
      <w:pPr>
        <w:pStyle w:val="CodeText"/>
      </w:pPr>
      <w:r w:rsidRPr="00DE52A0">
        <w:t>EXEC grants_mgmt.grant_blat('SELECT ANY TABLE', 'BL_CL');</w:t>
      </w:r>
    </w:p>
    <w:p w:rsidR="00DE52A0" w:rsidRPr="00DE52A0" w:rsidRDefault="00DE52A0" w:rsidP="00E22431">
      <w:pPr>
        <w:pStyle w:val="CodeText"/>
      </w:pPr>
      <w:r w:rsidRPr="00DE52A0">
        <w:t>EXEC grants_mgmt.grant_blat('READ,WRITE ON DIRECTORY ext_tables', 'BL_CL');</w:t>
      </w:r>
    </w:p>
    <w:p w:rsidR="00663E40" w:rsidRDefault="00663E40" w:rsidP="00E22431">
      <w:pPr>
        <w:pStyle w:val="CodeText"/>
      </w:pPr>
    </w:p>
    <w:p w:rsidR="00DE52A0" w:rsidRPr="00DE52A0" w:rsidRDefault="00DE52A0" w:rsidP="00E22431">
      <w:pPr>
        <w:pStyle w:val="CodeText"/>
      </w:pPr>
      <w:r w:rsidRPr="00DE52A0">
        <w:t>EXEC grants_mgmt.grant_blat('CREATE ANY TABLE', 'BL_3NF');</w:t>
      </w:r>
    </w:p>
    <w:p w:rsidR="00DE52A0" w:rsidRPr="00DE52A0" w:rsidRDefault="00DE52A0" w:rsidP="00E22431">
      <w:pPr>
        <w:pStyle w:val="CodeText"/>
      </w:pPr>
      <w:r w:rsidRPr="00DE52A0">
        <w:t>EXEC grants_mgmt.grant_blat('SELECT ANY TABLE', 'BL_3NF');</w:t>
      </w:r>
    </w:p>
    <w:p w:rsidR="00C92DEA" w:rsidRPr="00C92DEA" w:rsidRDefault="00663E40" w:rsidP="00C92DEA">
      <w:pPr>
        <w:pStyle w:val="Heading2"/>
      </w:pPr>
      <w:bookmarkStart w:id="13" w:name="_Toc499130090"/>
      <w:r>
        <w:t>External tables</w:t>
      </w:r>
      <w:bookmarkEnd w:id="13"/>
    </w:p>
    <w:p w:rsidR="00C92DEA" w:rsidRDefault="00C92DEA" w:rsidP="00C92DE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F088C03" wp14:editId="03F7420A">
            <wp:extent cx="3914239" cy="27479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588" cy="2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EA" w:rsidRDefault="00C92DEA" w:rsidP="00C92DEA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1993E88" wp14:editId="5681B822">
            <wp:extent cx="3767887" cy="3499701"/>
            <wp:effectExtent l="0" t="0" r="444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897" cy="35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EA" w:rsidRDefault="00C92DEA" w:rsidP="00C92DE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74B9D7E" wp14:editId="2C3C93AA">
            <wp:extent cx="3741959" cy="36983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776" cy="371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EA" w:rsidRPr="00C92DEA" w:rsidRDefault="00C92DEA" w:rsidP="00C92DEA">
      <w:pPr>
        <w:pStyle w:val="BodyText"/>
        <w:rPr>
          <w:lang w:val="ru-RU"/>
        </w:rPr>
      </w:pPr>
    </w:p>
    <w:p w:rsidR="006D52E7" w:rsidRDefault="00C92DEA" w:rsidP="006D52E7">
      <w:pPr>
        <w:pStyle w:val="Heading2"/>
      </w:pPr>
      <w:bookmarkStart w:id="14" w:name="_Toc499130091"/>
      <w:r>
        <w:rPr>
          <w:lang w:val="ru-RU"/>
        </w:rPr>
        <w:t>Cleansing tables</w:t>
      </w:r>
      <w:bookmarkEnd w:id="14"/>
    </w:p>
    <w:p w:rsidR="00C92DEA" w:rsidRDefault="00C92DEA" w:rsidP="00E22431">
      <w:pPr>
        <w:pStyle w:val="CodeText"/>
      </w:pPr>
    </w:p>
    <w:p w:rsidR="00E22431" w:rsidRDefault="00E22431" w:rsidP="00E22431">
      <w:pPr>
        <w:pStyle w:val="CodeText"/>
      </w:pPr>
      <w:r>
        <w:t>CREATE TABLE cl_world</w:t>
      </w:r>
    </w:p>
    <w:p w:rsidR="00E22431" w:rsidRDefault="00E22431" w:rsidP="00E22431">
      <w:pPr>
        <w:pStyle w:val="CodeText"/>
      </w:pPr>
      <w:r>
        <w:t xml:space="preserve">  (</w:t>
      </w:r>
    </w:p>
    <w:p w:rsidR="00E22431" w:rsidRDefault="00C92DEA" w:rsidP="00E22431">
      <w:pPr>
        <w:pStyle w:val="CodeText"/>
      </w:pPr>
      <w:r>
        <w:t xml:space="preserve">    world_id   NUMBER(10</w:t>
      </w:r>
      <w:r w:rsidR="00E22431">
        <w:t>),</w:t>
      </w:r>
    </w:p>
    <w:p w:rsidR="00E22431" w:rsidRDefault="00E22431" w:rsidP="00E22431">
      <w:pPr>
        <w:pStyle w:val="CodeText"/>
      </w:pPr>
      <w:r>
        <w:t xml:space="preserve">   </w:t>
      </w:r>
      <w:r w:rsidR="00C92DEA">
        <w:t xml:space="preserve"> world_desc VARCHAR2 ( 200</w:t>
      </w:r>
      <w:r>
        <w:t>)</w:t>
      </w:r>
    </w:p>
    <w:p w:rsidR="00E22431" w:rsidRDefault="00E22431" w:rsidP="00E22431">
      <w:pPr>
        <w:pStyle w:val="CodeText"/>
      </w:pPr>
      <w:r>
        <w:t xml:space="preserve">  );</w:t>
      </w:r>
    </w:p>
    <w:p w:rsidR="008F0E23" w:rsidRDefault="008F0E23" w:rsidP="008F0E23">
      <w:pPr>
        <w:pStyle w:val="CodeText"/>
      </w:pPr>
      <w:r>
        <w:lastRenderedPageBreak/>
        <w:t>CREATE TABLE cl_continents</w:t>
      </w:r>
    </w:p>
    <w:p w:rsidR="008F0E23" w:rsidRDefault="008F0E23" w:rsidP="008F0E23">
      <w:pPr>
        <w:pStyle w:val="CodeText"/>
      </w:pPr>
      <w:r>
        <w:t xml:space="preserve">  (</w:t>
      </w:r>
    </w:p>
    <w:p w:rsidR="008F0E23" w:rsidRDefault="008F0E23" w:rsidP="008F0E23">
      <w:pPr>
        <w:pStyle w:val="CodeText"/>
      </w:pPr>
      <w:r>
        <w:t xml:space="preserve">    continent_id   NUMBER(10),</w:t>
      </w:r>
    </w:p>
    <w:p w:rsidR="008F0E23" w:rsidRDefault="008F0E23" w:rsidP="008F0E23">
      <w:pPr>
        <w:pStyle w:val="CodeText"/>
      </w:pPr>
      <w:r>
        <w:t xml:space="preserve">    continent_desc VARCHAR2 ( 200 ),</w:t>
      </w:r>
    </w:p>
    <w:p w:rsidR="008F0E23" w:rsidRDefault="008F0E23" w:rsidP="008F0E23">
      <w:pPr>
        <w:pStyle w:val="CodeText"/>
      </w:pPr>
      <w:r>
        <w:t xml:space="preserve">    global_id      NUMBER(10</w:t>
      </w:r>
      <w:r w:rsidR="00C92DEA">
        <w:t>)</w:t>
      </w:r>
    </w:p>
    <w:p w:rsidR="008F0E23" w:rsidRDefault="008F0E23" w:rsidP="008F0E23">
      <w:pPr>
        <w:pStyle w:val="CodeText"/>
      </w:pPr>
      <w:r>
        <w:t xml:space="preserve">  );</w:t>
      </w:r>
    </w:p>
    <w:p w:rsidR="008F0E23" w:rsidRDefault="008F0E23" w:rsidP="008F0E23">
      <w:pPr>
        <w:pStyle w:val="CodeText"/>
      </w:pPr>
    </w:p>
    <w:p w:rsidR="008F0E23" w:rsidRPr="00C92DEA" w:rsidRDefault="008F0E23" w:rsidP="008F0E23">
      <w:pPr>
        <w:pStyle w:val="CodeText"/>
      </w:pPr>
      <w:r w:rsidRPr="00C92DEA">
        <w:t>CREATE TABLE cl_regions</w:t>
      </w:r>
    </w:p>
    <w:p w:rsidR="008F0E23" w:rsidRPr="00C92DEA" w:rsidRDefault="008F0E23" w:rsidP="008F0E23">
      <w:pPr>
        <w:pStyle w:val="CodeText"/>
      </w:pPr>
      <w:r w:rsidRPr="00C92DEA">
        <w:t xml:space="preserve">  (</w:t>
      </w:r>
    </w:p>
    <w:p w:rsidR="008F0E23" w:rsidRPr="00C92DEA" w:rsidRDefault="00C92DEA" w:rsidP="008F0E23">
      <w:pPr>
        <w:pStyle w:val="CodeText"/>
      </w:pPr>
      <w:r>
        <w:t xml:space="preserve">    region_id    NUMBER(10</w:t>
      </w:r>
      <w:r w:rsidR="008F0E23" w:rsidRPr="00C92DEA">
        <w:t>),</w:t>
      </w:r>
    </w:p>
    <w:p w:rsidR="008F0E23" w:rsidRPr="00C92DEA" w:rsidRDefault="008F0E23" w:rsidP="008F0E23">
      <w:pPr>
        <w:pStyle w:val="CodeText"/>
      </w:pPr>
      <w:r w:rsidRPr="00C92DEA">
        <w:t xml:space="preserve">    </w:t>
      </w:r>
      <w:r w:rsidR="00C92DEA">
        <w:t>region_desc  VARCHAR2 ( 200</w:t>
      </w:r>
      <w:r w:rsidRPr="00C92DEA">
        <w:t xml:space="preserve"> ),</w:t>
      </w:r>
    </w:p>
    <w:p w:rsidR="008F0E23" w:rsidRPr="00C92DEA" w:rsidRDefault="008F0E23" w:rsidP="008F0E23">
      <w:pPr>
        <w:pStyle w:val="CodeText"/>
      </w:pPr>
      <w:r w:rsidRPr="00C92DEA">
        <w:t xml:space="preserve">    c</w:t>
      </w:r>
      <w:r w:rsidR="00C92DEA">
        <w:t>ontinent_id NUMBER(10</w:t>
      </w:r>
      <w:r w:rsidRPr="00C92DEA">
        <w:t>)</w:t>
      </w:r>
    </w:p>
    <w:p w:rsidR="00100E58" w:rsidRPr="00C92DEA" w:rsidRDefault="008F0E23" w:rsidP="008F0E23">
      <w:pPr>
        <w:pStyle w:val="CodeText"/>
      </w:pPr>
      <w:r w:rsidRPr="00C92DEA">
        <w:t xml:space="preserve">  );</w:t>
      </w:r>
    </w:p>
    <w:p w:rsidR="00C92DEA" w:rsidRPr="00C92DEA" w:rsidRDefault="00C92DEA" w:rsidP="008F0E23">
      <w:pPr>
        <w:pStyle w:val="CodeText"/>
      </w:pPr>
    </w:p>
    <w:p w:rsidR="00C92DEA" w:rsidRDefault="00C92DEA" w:rsidP="00C92DEA">
      <w:pPr>
        <w:pStyle w:val="CodeText"/>
      </w:pPr>
      <w:r>
        <w:t>CREATE TABLE cl_countries(</w:t>
      </w:r>
    </w:p>
    <w:p w:rsidR="00C92DEA" w:rsidRDefault="00C92DEA" w:rsidP="00C92DEA">
      <w:pPr>
        <w:pStyle w:val="CodeText"/>
      </w:pPr>
      <w:r>
        <w:t xml:space="preserve">  country_id NUMBER(10),</w:t>
      </w:r>
    </w:p>
    <w:p w:rsidR="00C92DEA" w:rsidRDefault="00C92DEA" w:rsidP="00C92DEA">
      <w:pPr>
        <w:pStyle w:val="CodeText"/>
      </w:pPr>
      <w:r>
        <w:t xml:space="preserve">  country_desc VARCHAR2 ( 200 ),</w:t>
      </w:r>
    </w:p>
    <w:p w:rsidR="00C92DEA" w:rsidRDefault="00C92DEA" w:rsidP="00C92DEA">
      <w:pPr>
        <w:pStyle w:val="CodeText"/>
      </w:pPr>
      <w:r>
        <w:t xml:space="preserve">  country_code VARCHAR2 ( 200 ),</w:t>
      </w:r>
    </w:p>
    <w:p w:rsidR="00C92DEA" w:rsidRDefault="00C92DEA" w:rsidP="00C92DEA">
      <w:pPr>
        <w:pStyle w:val="CodeText"/>
      </w:pPr>
      <w:r>
        <w:t xml:space="preserve">  region_id NUMBER(10)</w:t>
      </w:r>
    </w:p>
    <w:p w:rsidR="00C92DEA" w:rsidRDefault="00C92DEA" w:rsidP="00C92DEA">
      <w:pPr>
        <w:pStyle w:val="CodeText"/>
      </w:pPr>
      <w:r>
        <w:t xml:space="preserve">  );</w:t>
      </w:r>
    </w:p>
    <w:p w:rsidR="008F0E23" w:rsidRDefault="008F0E23" w:rsidP="00C92DEA">
      <w:pPr>
        <w:pStyle w:val="ListBullet"/>
        <w:numPr>
          <w:ilvl w:val="0"/>
          <w:numId w:val="0"/>
        </w:numPr>
        <w:ind w:left="360"/>
      </w:pPr>
    </w:p>
    <w:p w:rsidR="008F0E23" w:rsidRPr="008F0E23" w:rsidRDefault="00C92DEA" w:rsidP="008F0E23">
      <w:pPr>
        <w:pStyle w:val="Heading2"/>
        <w:rPr>
          <w:lang w:val="ru-RU"/>
        </w:rPr>
      </w:pPr>
      <w:bookmarkStart w:id="15" w:name="_Toc499130092"/>
      <w:r>
        <w:t>Loading into cleansing tables</w:t>
      </w:r>
      <w:bookmarkEnd w:id="15"/>
    </w:p>
    <w:p w:rsidR="00C92DEA" w:rsidRDefault="00C92DEA" w:rsidP="00130F60">
      <w:pPr>
        <w:pStyle w:val="CodeText"/>
      </w:pPr>
    </w:p>
    <w:p w:rsidR="00C92DEA" w:rsidRDefault="00C92DEA" w:rsidP="00C92DEA">
      <w:pPr>
        <w:pStyle w:val="CodeText"/>
      </w:pPr>
      <w:r>
        <w:t>CREATE OR REPLACE PACKAGE pkg_etl_geo</w:t>
      </w:r>
    </w:p>
    <w:p w:rsidR="00C92DEA" w:rsidRDefault="00C92DEA" w:rsidP="00C92DEA">
      <w:pPr>
        <w:pStyle w:val="CodeText"/>
      </w:pPr>
      <w:r>
        <w:t>AS</w:t>
      </w:r>
    </w:p>
    <w:p w:rsidR="00C92DEA" w:rsidRDefault="00C92DEA" w:rsidP="00C92DEA">
      <w:pPr>
        <w:pStyle w:val="CodeText"/>
      </w:pPr>
      <w:r>
        <w:t xml:space="preserve">  PROCEDURE load_worlds;</w:t>
      </w:r>
    </w:p>
    <w:p w:rsidR="00C92DEA" w:rsidRDefault="00C92DEA" w:rsidP="00C92DEA">
      <w:pPr>
        <w:pStyle w:val="CodeText"/>
      </w:pPr>
      <w:r>
        <w:t xml:space="preserve">  PROCEDURE load_continents;</w:t>
      </w:r>
    </w:p>
    <w:p w:rsidR="00C92DEA" w:rsidRDefault="00C92DEA" w:rsidP="00C92DEA">
      <w:pPr>
        <w:pStyle w:val="CodeText"/>
      </w:pPr>
      <w:r>
        <w:t xml:space="preserve">  PROCEDURE load_regions;</w:t>
      </w:r>
    </w:p>
    <w:p w:rsidR="00C92DEA" w:rsidRDefault="00C92DEA" w:rsidP="00C92DEA">
      <w:pPr>
        <w:pStyle w:val="CodeText"/>
      </w:pPr>
      <w:r>
        <w:t xml:space="preserve">  PROCEDURE load_countries;</w:t>
      </w:r>
    </w:p>
    <w:p w:rsidR="00C92DEA" w:rsidRDefault="00C92DEA" w:rsidP="00C92DEA">
      <w:pPr>
        <w:pStyle w:val="CodeText"/>
      </w:pPr>
      <w:r>
        <w:t>END pkg_etl_geo;</w:t>
      </w:r>
    </w:p>
    <w:p w:rsidR="00C92DEA" w:rsidRDefault="00C92DEA" w:rsidP="00C92DEA">
      <w:pPr>
        <w:pStyle w:val="CodeText"/>
      </w:pPr>
      <w:r>
        <w:t>/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CREATE OR REPLACE PACKAGE body pkg_etl_geo as</w:t>
      </w:r>
    </w:p>
    <w:p w:rsidR="00C92DEA" w:rsidRDefault="00C92DEA" w:rsidP="00C92DEA">
      <w:pPr>
        <w:pStyle w:val="CodeText"/>
      </w:pPr>
      <w:r>
        <w:t>PROCEDURE load_worlds</w:t>
      </w:r>
    </w:p>
    <w:p w:rsidR="00C92DEA" w:rsidRDefault="00C92DEA" w:rsidP="00C92DEA">
      <w:pPr>
        <w:pStyle w:val="CodeText"/>
      </w:pPr>
      <w:r>
        <w:t>IS</w:t>
      </w:r>
    </w:p>
    <w:p w:rsidR="00C92DEA" w:rsidRDefault="00C92DEA" w:rsidP="00C92DEA">
      <w:pPr>
        <w:pStyle w:val="CodeText"/>
      </w:pPr>
      <w:r>
        <w:t>BEGIN</w:t>
      </w:r>
    </w:p>
    <w:p w:rsidR="00C92DEA" w:rsidRDefault="00C92DEA" w:rsidP="00C92DEA">
      <w:pPr>
        <w:pStyle w:val="CodeText"/>
      </w:pPr>
      <w:r>
        <w:t xml:space="preserve">    EXECUTE immediate 'truncate table cl_world';</w:t>
      </w:r>
    </w:p>
    <w:p w:rsidR="00C92DEA" w:rsidRDefault="00C92DEA" w:rsidP="00C92DEA">
      <w:pPr>
        <w:pStyle w:val="CodeText"/>
      </w:pPr>
      <w:r>
        <w:t xml:space="preserve">    INSERT INTO cl_world</w:t>
      </w:r>
    </w:p>
    <w:p w:rsidR="00C92DEA" w:rsidRDefault="00C92DEA" w:rsidP="00C92DEA">
      <w:pPr>
        <w:pStyle w:val="CodeText"/>
      </w:pPr>
      <w:r>
        <w:t xml:space="preserve">                (world_id,</w:t>
      </w:r>
    </w:p>
    <w:p w:rsidR="00C92DEA" w:rsidRDefault="00C92DEA" w:rsidP="00C92DEA">
      <w:pPr>
        <w:pStyle w:val="CodeText"/>
      </w:pPr>
      <w:r>
        <w:t xml:space="preserve">                 world_desc)</w:t>
      </w:r>
    </w:p>
    <w:p w:rsidR="00C92DEA" w:rsidRDefault="00C92DEA" w:rsidP="00C92DEA">
      <w:pPr>
        <w:pStyle w:val="CodeText"/>
      </w:pPr>
      <w:r>
        <w:t xml:space="preserve">    SELECT  child_code,</w:t>
      </w:r>
    </w:p>
    <w:p w:rsidR="00C92DEA" w:rsidRDefault="00C92DEA" w:rsidP="00C92DEA">
      <w:pPr>
        <w:pStyle w:val="CodeText"/>
      </w:pPr>
      <w:r>
        <w:t xml:space="preserve">            structure_desc</w:t>
      </w:r>
    </w:p>
    <w:p w:rsidR="00C92DEA" w:rsidRDefault="00C92DEA" w:rsidP="00C92DEA">
      <w:pPr>
        <w:pStyle w:val="CodeText"/>
      </w:pPr>
      <w:r>
        <w:t xml:space="preserve">    FROM sa_src.ext_geo_structure_iso3166</w:t>
      </w:r>
    </w:p>
    <w:p w:rsidR="00C92DEA" w:rsidRDefault="00C92DEA" w:rsidP="00C92DEA">
      <w:pPr>
        <w:pStyle w:val="CodeText"/>
      </w:pPr>
      <w:r>
        <w:t xml:space="preserve">    WHERE structure_level='World';</w:t>
      </w:r>
    </w:p>
    <w:p w:rsidR="00C92DEA" w:rsidRDefault="00C92DEA" w:rsidP="00C92DEA">
      <w:pPr>
        <w:pStyle w:val="CodeText"/>
      </w:pPr>
      <w:r>
        <w:t xml:space="preserve">  COMMIT;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EXCEPTION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WHEN OTHERS THEN</w:t>
      </w:r>
    </w:p>
    <w:p w:rsidR="00C92DEA" w:rsidRDefault="00C92DEA" w:rsidP="00C92DEA">
      <w:pPr>
        <w:pStyle w:val="CodeText"/>
      </w:pPr>
      <w:r>
        <w:t xml:space="preserve">  RAISE;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load_worlds;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PROCEDURE load_continents</w:t>
      </w:r>
    </w:p>
    <w:p w:rsidR="00C92DEA" w:rsidRDefault="00C92DEA" w:rsidP="00C92DEA">
      <w:pPr>
        <w:pStyle w:val="CodeText"/>
      </w:pPr>
      <w:r>
        <w:t>IS</w:t>
      </w:r>
    </w:p>
    <w:p w:rsidR="00C92DEA" w:rsidRDefault="00C92DEA" w:rsidP="00C92DEA">
      <w:pPr>
        <w:pStyle w:val="CodeText"/>
      </w:pPr>
      <w:r>
        <w:t>BEGIN</w:t>
      </w:r>
    </w:p>
    <w:p w:rsidR="00C92DEA" w:rsidRDefault="00C92DEA" w:rsidP="00C92DEA">
      <w:pPr>
        <w:pStyle w:val="CodeText"/>
      </w:pPr>
      <w:r>
        <w:t xml:space="preserve">    EXECUTE immediate 'truncate table cl_continents';</w:t>
      </w:r>
    </w:p>
    <w:p w:rsidR="00C92DEA" w:rsidRDefault="00C92DEA" w:rsidP="00C92DEA">
      <w:pPr>
        <w:pStyle w:val="CodeText"/>
      </w:pPr>
      <w:r>
        <w:t xml:space="preserve">    INSERT INTO cl_continents</w:t>
      </w:r>
    </w:p>
    <w:p w:rsidR="00C92DEA" w:rsidRDefault="00C92DEA" w:rsidP="00C92DEA">
      <w:pPr>
        <w:pStyle w:val="CodeText"/>
      </w:pPr>
      <w:r>
        <w:t xml:space="preserve">                (continent_id,</w:t>
      </w:r>
    </w:p>
    <w:p w:rsidR="00C92DEA" w:rsidRDefault="00C92DEA" w:rsidP="00C92DEA">
      <w:pPr>
        <w:pStyle w:val="CodeText"/>
      </w:pPr>
      <w:r>
        <w:t xml:space="preserve">                 continent_desc,</w:t>
      </w:r>
    </w:p>
    <w:p w:rsidR="00C92DEA" w:rsidRDefault="00C92DEA" w:rsidP="00C92DEA">
      <w:pPr>
        <w:pStyle w:val="CodeText"/>
      </w:pPr>
      <w:r>
        <w:t xml:space="preserve">                 global_id)        </w:t>
      </w:r>
    </w:p>
    <w:p w:rsidR="00C92DEA" w:rsidRDefault="00C92DEA" w:rsidP="00C92DEA">
      <w:pPr>
        <w:pStyle w:val="CodeText"/>
      </w:pPr>
      <w:r>
        <w:t xml:space="preserve">    SELECT child_code,</w:t>
      </w:r>
    </w:p>
    <w:p w:rsidR="00C92DEA" w:rsidRDefault="00C92DEA" w:rsidP="00C92DEA">
      <w:pPr>
        <w:pStyle w:val="CodeText"/>
      </w:pPr>
      <w:r>
        <w:t xml:space="preserve">           structure_desc,</w:t>
      </w:r>
    </w:p>
    <w:p w:rsidR="00C92DEA" w:rsidRDefault="00C92DEA" w:rsidP="00C92DEA">
      <w:pPr>
        <w:pStyle w:val="CodeText"/>
      </w:pPr>
      <w:r>
        <w:t xml:space="preserve">           parent_code</w:t>
      </w:r>
    </w:p>
    <w:p w:rsidR="00C92DEA" w:rsidRDefault="00C92DEA" w:rsidP="00C92DEA">
      <w:pPr>
        <w:pStyle w:val="CodeText"/>
      </w:pPr>
      <w:r>
        <w:t xml:space="preserve">    FROM sa_src.ext_geo_structure_iso3166</w:t>
      </w:r>
    </w:p>
    <w:p w:rsidR="00C92DEA" w:rsidRDefault="00C92DEA" w:rsidP="00C92DEA">
      <w:pPr>
        <w:pStyle w:val="CodeText"/>
      </w:pPr>
      <w:r>
        <w:t xml:space="preserve">    WHERE structure_level='Continents';</w:t>
      </w:r>
    </w:p>
    <w:p w:rsidR="00C92DEA" w:rsidRDefault="00C92DEA" w:rsidP="00C92DEA">
      <w:pPr>
        <w:pStyle w:val="CodeText"/>
      </w:pPr>
      <w:r>
        <w:t>COMMIT;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EXCEPTION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WHEN OTHERS THEN</w:t>
      </w:r>
    </w:p>
    <w:p w:rsidR="00C92DEA" w:rsidRDefault="00C92DEA" w:rsidP="00C92DEA">
      <w:pPr>
        <w:pStyle w:val="CodeText"/>
      </w:pPr>
      <w:r>
        <w:lastRenderedPageBreak/>
        <w:t xml:space="preserve">  RAISE;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load_continents;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PROCEDURE load_regions</w:t>
      </w:r>
    </w:p>
    <w:p w:rsidR="00C92DEA" w:rsidRDefault="00C92DEA" w:rsidP="00C92DEA">
      <w:pPr>
        <w:pStyle w:val="CodeText"/>
      </w:pPr>
      <w:r>
        <w:t>IS</w:t>
      </w:r>
    </w:p>
    <w:p w:rsidR="00C92DEA" w:rsidRDefault="00C92DEA" w:rsidP="00C92DEA">
      <w:pPr>
        <w:pStyle w:val="CodeText"/>
      </w:pPr>
      <w:r>
        <w:t>BEGIN</w:t>
      </w:r>
    </w:p>
    <w:p w:rsidR="00C92DEA" w:rsidRDefault="00C92DEA" w:rsidP="00C92DEA">
      <w:pPr>
        <w:pStyle w:val="CodeText"/>
      </w:pPr>
      <w:r>
        <w:t xml:space="preserve">    EXECUTE immediate 'truncate table cl_regions';</w:t>
      </w:r>
    </w:p>
    <w:p w:rsidR="00C92DEA" w:rsidRDefault="00C92DEA" w:rsidP="00C92DEA">
      <w:pPr>
        <w:pStyle w:val="CodeText"/>
      </w:pPr>
      <w:r>
        <w:t xml:space="preserve">    INSERT INTO cl_regions</w:t>
      </w:r>
    </w:p>
    <w:p w:rsidR="00C92DEA" w:rsidRDefault="00C92DEA" w:rsidP="00C92DEA">
      <w:pPr>
        <w:pStyle w:val="CodeText"/>
      </w:pPr>
      <w:r>
        <w:t xml:space="preserve">                (region_id,</w:t>
      </w:r>
    </w:p>
    <w:p w:rsidR="00C92DEA" w:rsidRDefault="00C92DEA" w:rsidP="00C92DEA">
      <w:pPr>
        <w:pStyle w:val="CodeText"/>
      </w:pPr>
      <w:r>
        <w:t xml:space="preserve">                 region_desc,</w:t>
      </w:r>
    </w:p>
    <w:p w:rsidR="00C92DEA" w:rsidRDefault="00C92DEA" w:rsidP="00C92DEA">
      <w:pPr>
        <w:pStyle w:val="CodeText"/>
      </w:pPr>
      <w:r>
        <w:t xml:space="preserve">                 continent_id)        </w:t>
      </w:r>
    </w:p>
    <w:p w:rsidR="00C92DEA" w:rsidRDefault="00C92DEA" w:rsidP="00C92DEA">
      <w:pPr>
        <w:pStyle w:val="CodeText"/>
      </w:pPr>
      <w:r>
        <w:t xml:space="preserve">    SELECT child_code,</w:t>
      </w:r>
    </w:p>
    <w:p w:rsidR="00C92DEA" w:rsidRDefault="00C92DEA" w:rsidP="00C92DEA">
      <w:pPr>
        <w:pStyle w:val="CodeText"/>
      </w:pPr>
      <w:r>
        <w:t xml:space="preserve">           structure_desc,</w:t>
      </w:r>
    </w:p>
    <w:p w:rsidR="00C92DEA" w:rsidRDefault="00C92DEA" w:rsidP="00C92DEA">
      <w:pPr>
        <w:pStyle w:val="CodeText"/>
      </w:pPr>
      <w:r>
        <w:t xml:space="preserve">           parent_code</w:t>
      </w:r>
    </w:p>
    <w:p w:rsidR="00C92DEA" w:rsidRDefault="00C92DEA" w:rsidP="00C92DEA">
      <w:pPr>
        <w:pStyle w:val="CodeText"/>
      </w:pPr>
      <w:r>
        <w:t xml:space="preserve">    FROM sa_src.ext_geo_structure_iso3166</w:t>
      </w:r>
    </w:p>
    <w:p w:rsidR="00C92DEA" w:rsidRDefault="00C92DEA" w:rsidP="00C92DEA">
      <w:pPr>
        <w:pStyle w:val="CodeText"/>
      </w:pPr>
      <w:r>
        <w:t xml:space="preserve">    WHERE structure_level='Regions';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COMMIT;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EXCEPTION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WHEN OTHERS THEN</w:t>
      </w:r>
    </w:p>
    <w:p w:rsidR="00C92DEA" w:rsidRDefault="00C92DEA" w:rsidP="00C92DEA">
      <w:pPr>
        <w:pStyle w:val="CodeText"/>
      </w:pPr>
      <w:r>
        <w:t xml:space="preserve">  RAISE;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load_regions;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PROCEDURE load_countries</w:t>
      </w:r>
    </w:p>
    <w:p w:rsidR="00C92DEA" w:rsidRDefault="00C92DEA" w:rsidP="00C92DEA">
      <w:pPr>
        <w:pStyle w:val="CodeText"/>
      </w:pPr>
      <w:r>
        <w:t>IS</w:t>
      </w:r>
    </w:p>
    <w:p w:rsidR="00C92DEA" w:rsidRDefault="00C92DEA" w:rsidP="00C92DEA">
      <w:pPr>
        <w:pStyle w:val="CodeText"/>
      </w:pPr>
      <w:r>
        <w:t>BEGIN</w:t>
      </w:r>
    </w:p>
    <w:p w:rsidR="00C92DEA" w:rsidRDefault="00C92DEA" w:rsidP="00C92DEA">
      <w:pPr>
        <w:pStyle w:val="CodeText"/>
      </w:pPr>
      <w:r>
        <w:t xml:space="preserve">    EXECUTE immediate 'truncate table cl_countries';</w:t>
      </w:r>
    </w:p>
    <w:p w:rsidR="00C92DEA" w:rsidRDefault="00C92DEA" w:rsidP="00C92DEA">
      <w:pPr>
        <w:pStyle w:val="CodeText"/>
      </w:pPr>
      <w:r>
        <w:t xml:space="preserve">    INSERT INTO cl_countries</w:t>
      </w:r>
    </w:p>
    <w:p w:rsidR="00C92DEA" w:rsidRDefault="00C92DEA" w:rsidP="00C92DEA">
      <w:pPr>
        <w:pStyle w:val="CodeText"/>
      </w:pPr>
      <w:r>
        <w:t xml:space="preserve">                (country_id,</w:t>
      </w:r>
    </w:p>
    <w:p w:rsidR="00C92DEA" w:rsidRDefault="00C92DEA" w:rsidP="00C92DEA">
      <w:pPr>
        <w:pStyle w:val="CodeText"/>
      </w:pPr>
      <w:r>
        <w:t xml:space="preserve">                 country_desc,</w:t>
      </w:r>
    </w:p>
    <w:p w:rsidR="00C92DEA" w:rsidRDefault="00C92DEA" w:rsidP="00C92DEA">
      <w:pPr>
        <w:pStyle w:val="CodeText"/>
      </w:pPr>
      <w:r>
        <w:t xml:space="preserve">                 country_code,</w:t>
      </w:r>
    </w:p>
    <w:p w:rsidR="00C92DEA" w:rsidRDefault="00C92DEA" w:rsidP="00C92DEA">
      <w:pPr>
        <w:pStyle w:val="CodeText"/>
      </w:pPr>
      <w:r>
        <w:t xml:space="preserve">                 region_id)        </w:t>
      </w:r>
    </w:p>
    <w:p w:rsidR="00C92DEA" w:rsidRDefault="00C92DEA" w:rsidP="00C92DEA">
      <w:pPr>
        <w:pStyle w:val="CodeText"/>
      </w:pPr>
      <w:r>
        <w:t xml:space="preserve">    SELECT  country.country_id,</w:t>
      </w:r>
    </w:p>
    <w:p w:rsidR="00C92DEA" w:rsidRDefault="00C92DEA" w:rsidP="00C92DEA">
      <w:pPr>
        <w:pStyle w:val="CodeText"/>
      </w:pPr>
      <w:r>
        <w:t xml:space="preserve">            country.country_desc,</w:t>
      </w:r>
    </w:p>
    <w:p w:rsidR="00C92DEA" w:rsidRDefault="00C92DEA" w:rsidP="00C92DEA">
      <w:pPr>
        <w:pStyle w:val="CodeText"/>
      </w:pPr>
      <w:r>
        <w:t xml:space="preserve">            country.country_code,</w:t>
      </w:r>
    </w:p>
    <w:p w:rsidR="00C92DEA" w:rsidRDefault="00C92DEA" w:rsidP="00C92DEA">
      <w:pPr>
        <w:pStyle w:val="CodeText"/>
      </w:pPr>
      <w:r>
        <w:t xml:space="preserve">            region.STRUCTURE_CODE           </w:t>
      </w:r>
    </w:p>
    <w:p w:rsidR="00C92DEA" w:rsidRDefault="00C92DEA" w:rsidP="00C92DEA">
      <w:pPr>
        <w:pStyle w:val="CodeText"/>
      </w:pPr>
      <w:r>
        <w:t xml:space="preserve">    FROM SA_SRC.EXT_GEO_COUNTRIES_ISO3166 country </w:t>
      </w:r>
    </w:p>
    <w:p w:rsidR="00C92DEA" w:rsidRDefault="00C92DEA" w:rsidP="00C92DEA">
      <w:pPr>
        <w:pStyle w:val="CodeText"/>
      </w:pPr>
      <w:r>
        <w:t xml:space="preserve">        JOIN  SA_SRC.EXT_CNTR2STRUCTURE_ISO3166 region </w:t>
      </w:r>
    </w:p>
    <w:p w:rsidR="00C92DEA" w:rsidRDefault="00C92DEA" w:rsidP="00C92DEA">
      <w:pPr>
        <w:pStyle w:val="CodeText"/>
      </w:pPr>
      <w:r>
        <w:t xml:space="preserve">            ON country.COUNTRY_ID=region.COUNTRY_ID;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COMMIT;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EXCEPTION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WHEN OTHERS THEN</w:t>
      </w:r>
    </w:p>
    <w:p w:rsidR="00C92DEA" w:rsidRDefault="00C92DEA" w:rsidP="00C92DEA">
      <w:pPr>
        <w:pStyle w:val="CodeText"/>
      </w:pPr>
      <w:r>
        <w:t xml:space="preserve">  RAISE;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load_countries;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pkg_etl_geo;</w:t>
      </w:r>
    </w:p>
    <w:p w:rsidR="00C92DEA" w:rsidRDefault="00C92DEA" w:rsidP="00C92DEA">
      <w:pPr>
        <w:pStyle w:val="CodeText"/>
      </w:pPr>
      <w:r>
        <w:t>/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EXEC PKG_ETL_GEO.load_worlds;</w:t>
      </w:r>
    </w:p>
    <w:p w:rsidR="00C92DEA" w:rsidRDefault="00C92DEA" w:rsidP="00C92DEA">
      <w:pPr>
        <w:pStyle w:val="CodeText"/>
      </w:pPr>
      <w:r>
        <w:t>EXEC PKG_ETL_GEO.load_continents;</w:t>
      </w:r>
    </w:p>
    <w:p w:rsidR="00C92DEA" w:rsidRDefault="00C92DEA" w:rsidP="00C92DEA">
      <w:pPr>
        <w:pStyle w:val="CodeText"/>
      </w:pPr>
      <w:r>
        <w:t>EXEC PKG_ETL_GEO.load_regions;</w:t>
      </w:r>
    </w:p>
    <w:p w:rsidR="00130F60" w:rsidRDefault="00C92DEA" w:rsidP="00C92DEA">
      <w:pPr>
        <w:pStyle w:val="CodeText"/>
      </w:pPr>
      <w:r>
        <w:t>EXEC PKG_ETL_GEO.load_countries</w:t>
      </w:r>
      <w:r w:rsidR="00130F60">
        <w:t>/</w:t>
      </w:r>
    </w:p>
    <w:p w:rsidR="00790E8C" w:rsidRDefault="00790E8C" w:rsidP="00790E8C">
      <w:pPr>
        <w:pStyle w:val="BodyText"/>
      </w:pPr>
    </w:p>
    <w:p w:rsidR="00790E8C" w:rsidRDefault="00790E8C" w:rsidP="00790E8C">
      <w:pPr>
        <w:pStyle w:val="Heading2"/>
      </w:pPr>
      <w:bookmarkStart w:id="16" w:name="_Toc499130093"/>
      <w:r>
        <w:t>3NF</w:t>
      </w:r>
      <w:bookmarkEnd w:id="16"/>
    </w:p>
    <w:p w:rsidR="00C92DEA" w:rsidRDefault="00C92DEA" w:rsidP="00C92DEA">
      <w:pPr>
        <w:pStyle w:val="CodeText"/>
      </w:pPr>
      <w:r>
        <w:t>REATE TABLE ce_worlds</w:t>
      </w:r>
    </w:p>
    <w:p w:rsidR="00C92DEA" w:rsidRDefault="00C92DEA" w:rsidP="00C92DEA">
      <w:pPr>
        <w:pStyle w:val="CodeText"/>
      </w:pPr>
      <w:r>
        <w:t xml:space="preserve">  (</w:t>
      </w:r>
    </w:p>
    <w:p w:rsidR="00C92DEA" w:rsidRDefault="00C92DEA" w:rsidP="00C92DEA">
      <w:pPr>
        <w:pStyle w:val="CodeText"/>
      </w:pPr>
      <w:r>
        <w:t xml:space="preserve">    world_id   NUMBER(10,0) PRIMARY KEY ,</w:t>
      </w:r>
    </w:p>
    <w:p w:rsidR="00C92DEA" w:rsidRDefault="00C92DEA" w:rsidP="00C92DEA">
      <w:pPr>
        <w:pStyle w:val="CodeText"/>
      </w:pPr>
      <w:r>
        <w:t xml:space="preserve">    world_desc VARCHAR2 ( 200 CHAR ) NOT NULL</w:t>
      </w:r>
    </w:p>
    <w:p w:rsidR="004D245B" w:rsidRDefault="00C92DEA" w:rsidP="00C92DEA">
      <w:pPr>
        <w:pStyle w:val="CodeText"/>
      </w:pPr>
      <w:r>
        <w:t xml:space="preserve">  );</w:t>
      </w:r>
    </w:p>
    <w:p w:rsidR="00C92DEA" w:rsidRPr="004D245B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CREATE TABLE ce_regions</w:t>
      </w:r>
    </w:p>
    <w:p w:rsidR="00C92DEA" w:rsidRDefault="00C92DEA" w:rsidP="00C92DEA">
      <w:pPr>
        <w:pStyle w:val="CodeText"/>
      </w:pPr>
      <w:r>
        <w:t xml:space="preserve">  (</w:t>
      </w:r>
    </w:p>
    <w:p w:rsidR="00C92DEA" w:rsidRDefault="00C92DEA" w:rsidP="00C92DEA">
      <w:pPr>
        <w:pStyle w:val="CodeText"/>
      </w:pPr>
      <w:r>
        <w:t xml:space="preserve">    region_id    NUMBER(10,0) PRIMARY KEY,</w:t>
      </w:r>
    </w:p>
    <w:p w:rsidR="00C92DEA" w:rsidRDefault="00C92DEA" w:rsidP="00C92DEA">
      <w:pPr>
        <w:pStyle w:val="CodeText"/>
      </w:pPr>
      <w:r>
        <w:lastRenderedPageBreak/>
        <w:t xml:space="preserve">    region_desc  VARCHAR2 ( 200 CHAR ) NOT NULL,</w:t>
      </w:r>
    </w:p>
    <w:p w:rsidR="00C92DEA" w:rsidRDefault="00C92DEA" w:rsidP="00C92DEA">
      <w:pPr>
        <w:pStyle w:val="CodeText"/>
      </w:pPr>
      <w:r>
        <w:t xml:space="preserve">    continent_id NUMBER(10,0) NOT NULL</w:t>
      </w:r>
    </w:p>
    <w:p w:rsidR="004D245B" w:rsidRDefault="00C92DEA" w:rsidP="00C92DEA">
      <w:pPr>
        <w:pStyle w:val="CodeText"/>
      </w:pPr>
      <w:r>
        <w:t xml:space="preserve">  );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CREATE TABLE ce_countries</w:t>
      </w:r>
    </w:p>
    <w:p w:rsidR="00C92DEA" w:rsidRDefault="00C92DEA" w:rsidP="00C92DEA">
      <w:pPr>
        <w:pStyle w:val="CodeText"/>
      </w:pPr>
      <w:r>
        <w:t xml:space="preserve">  (</w:t>
      </w:r>
    </w:p>
    <w:p w:rsidR="00C92DEA" w:rsidRDefault="00C92DEA" w:rsidP="00C92DEA">
      <w:pPr>
        <w:pStyle w:val="CodeText"/>
      </w:pPr>
      <w:r>
        <w:t xml:space="preserve">    country_id   NUMBER(10,0) PRIMARY KEY NOT NULL,</w:t>
      </w:r>
    </w:p>
    <w:p w:rsidR="00C92DEA" w:rsidRDefault="00C92DEA" w:rsidP="00C92DEA">
      <w:pPr>
        <w:pStyle w:val="CodeText"/>
      </w:pPr>
      <w:r>
        <w:t xml:space="preserve">    country_desc VARCHAR2 ( 200 CHAR ) NOT NULL,</w:t>
      </w:r>
    </w:p>
    <w:p w:rsidR="00C92DEA" w:rsidRDefault="00C92DEA" w:rsidP="00C92DEA">
      <w:pPr>
        <w:pStyle w:val="CodeText"/>
      </w:pPr>
      <w:r>
        <w:t xml:space="preserve">    country_code VARCHAR2 ( 3 ),</w:t>
      </w:r>
    </w:p>
    <w:p w:rsidR="004D245B" w:rsidRDefault="00C92DEA" w:rsidP="00C92DEA">
      <w:pPr>
        <w:pStyle w:val="CodeText"/>
      </w:pPr>
      <w:r>
        <w:t xml:space="preserve">    region_id    NUMBER(10,0)NOT NULL);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CREATE TABLE ce_continents</w:t>
      </w:r>
    </w:p>
    <w:p w:rsidR="00C92DEA" w:rsidRDefault="00C92DEA" w:rsidP="00C92DEA">
      <w:pPr>
        <w:pStyle w:val="CodeText"/>
      </w:pPr>
      <w:r>
        <w:t xml:space="preserve">  (</w:t>
      </w:r>
    </w:p>
    <w:p w:rsidR="00C92DEA" w:rsidRDefault="00C92DEA" w:rsidP="00C92DEA">
      <w:pPr>
        <w:pStyle w:val="CodeText"/>
      </w:pPr>
      <w:r>
        <w:t xml:space="preserve">    continent_id   NUMBER(10,0) PRIMARY KEY ,</w:t>
      </w:r>
    </w:p>
    <w:p w:rsidR="00C92DEA" w:rsidRDefault="00C92DEA" w:rsidP="00C92DEA">
      <w:pPr>
        <w:pStyle w:val="CodeText"/>
      </w:pPr>
      <w:r>
        <w:t xml:space="preserve">    continent_desc VARCHAR2 ( 200 CHAR ) NOT NULL,</w:t>
      </w:r>
    </w:p>
    <w:p w:rsidR="004D245B" w:rsidRDefault="00C92DEA" w:rsidP="00C92DEA">
      <w:pPr>
        <w:pStyle w:val="CodeText"/>
      </w:pPr>
      <w:r>
        <w:t xml:space="preserve">    world_id NUMBER(10,0) NOT NULL);</w:t>
      </w:r>
    </w:p>
    <w:p w:rsidR="00C92DEA" w:rsidRPr="00C92DEA" w:rsidRDefault="00C92DEA" w:rsidP="00C92DEA">
      <w:pPr>
        <w:pStyle w:val="CodeText"/>
      </w:pPr>
    </w:p>
    <w:p w:rsidR="004D245B" w:rsidRPr="00F5108B" w:rsidRDefault="004D245B" w:rsidP="004D245B">
      <w:pPr>
        <w:pStyle w:val="CodeText"/>
      </w:pPr>
      <w:r>
        <w:t>INSERT</w:t>
      </w:r>
      <w:r w:rsidRPr="00F5108B">
        <w:t xml:space="preserve"> </w:t>
      </w:r>
      <w:r>
        <w:t>INTO</w:t>
      </w:r>
      <w:r w:rsidRPr="00F5108B">
        <w:t xml:space="preserve"> </w:t>
      </w:r>
      <w:r>
        <w:t>ce</w:t>
      </w:r>
      <w:r w:rsidRPr="00F5108B">
        <w:t>_</w:t>
      </w:r>
      <w:r>
        <w:t>worlds</w:t>
      </w:r>
    </w:p>
    <w:p w:rsidR="004D245B" w:rsidRDefault="004D245B" w:rsidP="004D245B">
      <w:pPr>
        <w:pStyle w:val="CodeText"/>
      </w:pPr>
      <w:r w:rsidRPr="00F5108B">
        <w:t xml:space="preserve">                </w:t>
      </w:r>
      <w:r>
        <w:t>(world_id,</w:t>
      </w:r>
    </w:p>
    <w:p w:rsidR="004D245B" w:rsidRDefault="004D245B" w:rsidP="004D245B">
      <w:pPr>
        <w:pStyle w:val="CodeText"/>
      </w:pPr>
      <w:r>
        <w:t xml:space="preserve">                 world_desc)</w:t>
      </w:r>
    </w:p>
    <w:p w:rsidR="004D245B" w:rsidRDefault="004D245B" w:rsidP="004D245B">
      <w:pPr>
        <w:pStyle w:val="CodeText"/>
      </w:pPr>
      <w:r>
        <w:t xml:space="preserve">    SELECT  world_id,</w:t>
      </w:r>
    </w:p>
    <w:p w:rsidR="004D245B" w:rsidRDefault="004D245B" w:rsidP="004D245B">
      <w:pPr>
        <w:pStyle w:val="CodeText"/>
      </w:pPr>
      <w:r>
        <w:t xml:space="preserve">            world_desc</w:t>
      </w:r>
    </w:p>
    <w:p w:rsidR="004D245B" w:rsidRDefault="004D245B" w:rsidP="004D245B">
      <w:pPr>
        <w:pStyle w:val="CodeText"/>
      </w:pPr>
      <w:r>
        <w:t xml:space="preserve">    FROM bl_cl.cl_world;</w:t>
      </w:r>
    </w:p>
    <w:p w:rsidR="004D245B" w:rsidRDefault="004D245B" w:rsidP="004D245B">
      <w:pPr>
        <w:pStyle w:val="CodeText"/>
      </w:pPr>
      <w:r>
        <w:t xml:space="preserve">    </w:t>
      </w:r>
    </w:p>
    <w:p w:rsidR="004D245B" w:rsidRDefault="004D245B" w:rsidP="004D245B">
      <w:pPr>
        <w:pStyle w:val="CodeText"/>
      </w:pPr>
      <w:r>
        <w:t>INSERT INTO ce_continents</w:t>
      </w:r>
    </w:p>
    <w:p w:rsidR="004D245B" w:rsidRDefault="004D245B" w:rsidP="004D245B">
      <w:pPr>
        <w:pStyle w:val="CodeText"/>
      </w:pPr>
      <w:r>
        <w:t xml:space="preserve">                (continent_id,</w:t>
      </w:r>
    </w:p>
    <w:p w:rsidR="004D245B" w:rsidRDefault="004D245B" w:rsidP="004D245B">
      <w:pPr>
        <w:pStyle w:val="CodeText"/>
      </w:pPr>
      <w:r>
        <w:t xml:space="preserve">                 continent_desc,</w:t>
      </w:r>
    </w:p>
    <w:p w:rsidR="004D245B" w:rsidRDefault="004D245B" w:rsidP="004D245B">
      <w:pPr>
        <w:pStyle w:val="CodeText"/>
      </w:pPr>
      <w:r>
        <w:t xml:space="preserve">                 world_id)        </w:t>
      </w:r>
    </w:p>
    <w:p w:rsidR="004D245B" w:rsidRDefault="004D245B" w:rsidP="004D245B">
      <w:pPr>
        <w:pStyle w:val="CodeText"/>
      </w:pPr>
      <w:r>
        <w:t xml:space="preserve">    SELECT continent_id,</w:t>
      </w:r>
    </w:p>
    <w:p w:rsidR="004D245B" w:rsidRDefault="004D245B" w:rsidP="004D245B">
      <w:pPr>
        <w:pStyle w:val="CodeText"/>
      </w:pPr>
      <w:r>
        <w:t xml:space="preserve">           continent_desc,</w:t>
      </w:r>
    </w:p>
    <w:p w:rsidR="004D245B" w:rsidRDefault="004D245B" w:rsidP="004D245B">
      <w:pPr>
        <w:pStyle w:val="CodeText"/>
      </w:pPr>
      <w:r>
        <w:t xml:space="preserve">           world_id</w:t>
      </w:r>
    </w:p>
    <w:p w:rsidR="004D245B" w:rsidRDefault="004D245B" w:rsidP="004D245B">
      <w:pPr>
        <w:pStyle w:val="CodeText"/>
      </w:pPr>
      <w:r>
        <w:t xml:space="preserve">    FROM bl_cl.cl_continents;</w:t>
      </w: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  <w:r>
        <w:t>INSERT INTO ce_regions</w:t>
      </w:r>
    </w:p>
    <w:p w:rsidR="004D245B" w:rsidRDefault="004D245B" w:rsidP="004D245B">
      <w:pPr>
        <w:pStyle w:val="CodeText"/>
      </w:pPr>
      <w:r>
        <w:t xml:space="preserve">                (region_id,</w:t>
      </w:r>
    </w:p>
    <w:p w:rsidR="004D245B" w:rsidRDefault="004D245B" w:rsidP="004D245B">
      <w:pPr>
        <w:pStyle w:val="CodeText"/>
      </w:pPr>
      <w:r>
        <w:t xml:space="preserve">                 region_desc,</w:t>
      </w:r>
    </w:p>
    <w:p w:rsidR="004D245B" w:rsidRDefault="004D245B" w:rsidP="004D245B">
      <w:pPr>
        <w:pStyle w:val="CodeText"/>
      </w:pPr>
      <w:r>
        <w:t xml:space="preserve">                 continent_id)        </w:t>
      </w:r>
    </w:p>
    <w:p w:rsidR="004D245B" w:rsidRDefault="004D245B" w:rsidP="004D245B">
      <w:pPr>
        <w:pStyle w:val="CodeText"/>
      </w:pPr>
      <w:r>
        <w:t xml:space="preserve">    SELECT region_id,</w:t>
      </w:r>
    </w:p>
    <w:p w:rsidR="004D245B" w:rsidRDefault="004D245B" w:rsidP="004D245B">
      <w:pPr>
        <w:pStyle w:val="CodeText"/>
      </w:pPr>
      <w:r>
        <w:t xml:space="preserve">           region_desc,</w:t>
      </w:r>
    </w:p>
    <w:p w:rsidR="004D245B" w:rsidRDefault="004D245B" w:rsidP="004D245B">
      <w:pPr>
        <w:pStyle w:val="CodeText"/>
      </w:pPr>
      <w:r>
        <w:t xml:space="preserve">           continent_id</w:t>
      </w:r>
    </w:p>
    <w:p w:rsidR="004D245B" w:rsidRDefault="004D245B" w:rsidP="004D245B">
      <w:pPr>
        <w:pStyle w:val="CodeText"/>
      </w:pPr>
      <w:r>
        <w:t xml:space="preserve">    FROM bl_cl.cl_regions;</w:t>
      </w:r>
    </w:p>
    <w:p w:rsidR="004D245B" w:rsidRDefault="004D245B" w:rsidP="004D245B">
      <w:pPr>
        <w:pStyle w:val="CodeText"/>
      </w:pPr>
      <w:r>
        <w:t xml:space="preserve">    </w:t>
      </w:r>
    </w:p>
    <w:p w:rsidR="004D245B" w:rsidRDefault="004D245B" w:rsidP="004D245B">
      <w:pPr>
        <w:pStyle w:val="CodeText"/>
      </w:pPr>
      <w:r>
        <w:t>INSERT INTO ce_countries</w:t>
      </w:r>
    </w:p>
    <w:p w:rsidR="004D245B" w:rsidRDefault="004D245B" w:rsidP="004D245B">
      <w:pPr>
        <w:pStyle w:val="CodeText"/>
      </w:pPr>
      <w:r>
        <w:t xml:space="preserve">                (country_id,</w:t>
      </w:r>
    </w:p>
    <w:p w:rsidR="004D245B" w:rsidRDefault="004D245B" w:rsidP="004D245B">
      <w:pPr>
        <w:pStyle w:val="CodeText"/>
      </w:pPr>
      <w:r>
        <w:t xml:space="preserve">                 country_desc,</w:t>
      </w:r>
    </w:p>
    <w:p w:rsidR="004D245B" w:rsidRDefault="004D245B" w:rsidP="004D245B">
      <w:pPr>
        <w:pStyle w:val="CodeText"/>
      </w:pPr>
      <w:r>
        <w:t xml:space="preserve">                 country_code,</w:t>
      </w:r>
    </w:p>
    <w:p w:rsidR="004D245B" w:rsidRDefault="004D245B" w:rsidP="004D245B">
      <w:pPr>
        <w:pStyle w:val="CodeText"/>
      </w:pPr>
      <w:r>
        <w:t xml:space="preserve">                 region_id)        </w:t>
      </w:r>
    </w:p>
    <w:p w:rsidR="004D245B" w:rsidRDefault="004D245B" w:rsidP="004D245B">
      <w:pPr>
        <w:pStyle w:val="CodeText"/>
      </w:pPr>
      <w:r>
        <w:t xml:space="preserve">    SELECT  country_id,</w:t>
      </w:r>
    </w:p>
    <w:p w:rsidR="004D245B" w:rsidRDefault="004D245B" w:rsidP="004D245B">
      <w:pPr>
        <w:pStyle w:val="CodeText"/>
      </w:pPr>
      <w:r>
        <w:t xml:space="preserve">            country_desc,</w:t>
      </w:r>
    </w:p>
    <w:p w:rsidR="004D245B" w:rsidRDefault="004D245B" w:rsidP="004D245B">
      <w:pPr>
        <w:pStyle w:val="CodeText"/>
      </w:pPr>
      <w:r>
        <w:t xml:space="preserve">            country_code,</w:t>
      </w:r>
    </w:p>
    <w:p w:rsidR="004D245B" w:rsidRDefault="004D245B" w:rsidP="004D245B">
      <w:pPr>
        <w:pStyle w:val="CodeText"/>
      </w:pPr>
      <w:r>
        <w:t xml:space="preserve">            region_id          </w:t>
      </w:r>
    </w:p>
    <w:p w:rsidR="004D245B" w:rsidRDefault="004D245B" w:rsidP="004D245B">
      <w:pPr>
        <w:pStyle w:val="CodeText"/>
      </w:pPr>
      <w:r>
        <w:t xml:space="preserve">    FROM bl_cl.cl_countries;</w:t>
      </w:r>
    </w:p>
    <w:p w:rsidR="004D245B" w:rsidRDefault="004D245B" w:rsidP="004D245B">
      <w:pPr>
        <w:pStyle w:val="CodeText"/>
      </w:pPr>
    </w:p>
    <w:p w:rsidR="00C92DEA" w:rsidRDefault="00C92DEA" w:rsidP="00C92DEA">
      <w:pPr>
        <w:pStyle w:val="CodeText"/>
      </w:pPr>
      <w:r>
        <w:t xml:space="preserve">Alter table ce_regions ADD CONSTRAINT FK_continent_id FOREIGN KEY (continent_id) </w:t>
      </w:r>
    </w:p>
    <w:p w:rsidR="004D245B" w:rsidRDefault="00C92DEA" w:rsidP="00C92DEA">
      <w:pPr>
        <w:pStyle w:val="CodeText"/>
        <w:ind w:left="0"/>
      </w:pPr>
      <w:r>
        <w:t xml:space="preserve">        REFERENCES ce_continents(continent_id);</w:t>
      </w:r>
    </w:p>
    <w:p w:rsidR="00C92DEA" w:rsidRDefault="00C92DEA" w:rsidP="00C92DEA">
      <w:pPr>
        <w:pStyle w:val="CodeText"/>
      </w:pPr>
      <w:r>
        <w:t xml:space="preserve">Alter table ce_countries add CONSTRAINT FK_country_id FOREIGN KEY (region_id) </w:t>
      </w:r>
    </w:p>
    <w:p w:rsidR="00C92DEA" w:rsidRDefault="00C92DEA" w:rsidP="00C92DEA">
      <w:pPr>
        <w:pStyle w:val="CodeText"/>
        <w:ind w:left="0"/>
      </w:pPr>
      <w:r>
        <w:t xml:space="preserve">        REFERENCES ce_regions(region_id);</w:t>
      </w:r>
    </w:p>
    <w:p w:rsidR="00C92DEA" w:rsidRDefault="00C92DEA" w:rsidP="00C92DEA">
      <w:pPr>
        <w:pStyle w:val="CodeText"/>
      </w:pPr>
      <w:r>
        <w:t xml:space="preserve">Alter table ce_continents add CONSTRAINT FK_world_id FOREIGN KEY (world_id) </w:t>
      </w:r>
    </w:p>
    <w:p w:rsidR="00C92DEA" w:rsidRDefault="00C92DEA" w:rsidP="00C92DEA">
      <w:pPr>
        <w:pStyle w:val="CodeText"/>
        <w:ind w:left="0"/>
      </w:pPr>
      <w:r>
        <w:t xml:space="preserve">        REFERENCES ce_worlds (world_id) ;</w:t>
      </w:r>
    </w:p>
    <w:p w:rsidR="00C92DEA" w:rsidRDefault="00C92DEA" w:rsidP="00C92DEA">
      <w:pPr>
        <w:pStyle w:val="CodeText"/>
        <w:ind w:left="0"/>
      </w:pPr>
    </w:p>
    <w:p w:rsidR="0096129C" w:rsidRDefault="0096129C" w:rsidP="0096129C">
      <w:pPr>
        <w:pStyle w:val="CodeText"/>
      </w:pPr>
      <w:r>
        <w:t>INSERT INTO ce_worlds</w:t>
      </w:r>
    </w:p>
    <w:p w:rsidR="0096129C" w:rsidRDefault="0096129C" w:rsidP="0096129C">
      <w:pPr>
        <w:pStyle w:val="CodeText"/>
      </w:pPr>
      <w:r>
        <w:t xml:space="preserve">                (world_id,</w:t>
      </w:r>
    </w:p>
    <w:p w:rsidR="0096129C" w:rsidRDefault="0096129C" w:rsidP="0096129C">
      <w:pPr>
        <w:pStyle w:val="CodeText"/>
      </w:pPr>
      <w:r>
        <w:t xml:space="preserve">                 world_desc)</w:t>
      </w:r>
    </w:p>
    <w:p w:rsidR="0096129C" w:rsidRDefault="0096129C" w:rsidP="0096129C">
      <w:pPr>
        <w:pStyle w:val="CodeText"/>
      </w:pPr>
      <w:r>
        <w:t xml:space="preserve">    SELECT  world_id,</w:t>
      </w:r>
    </w:p>
    <w:p w:rsidR="0096129C" w:rsidRDefault="0096129C" w:rsidP="0096129C">
      <w:pPr>
        <w:pStyle w:val="CodeText"/>
      </w:pPr>
      <w:r>
        <w:t xml:space="preserve">            world_desc</w:t>
      </w:r>
    </w:p>
    <w:p w:rsidR="0096129C" w:rsidRDefault="0096129C" w:rsidP="0096129C">
      <w:pPr>
        <w:pStyle w:val="CodeText"/>
      </w:pPr>
      <w:r>
        <w:t xml:space="preserve">    FROM bl_cl.cl_world;</w:t>
      </w:r>
    </w:p>
    <w:p w:rsidR="0096129C" w:rsidRDefault="0096129C" w:rsidP="0096129C">
      <w:pPr>
        <w:pStyle w:val="CodeText"/>
      </w:pPr>
      <w:r>
        <w:t xml:space="preserve">    </w:t>
      </w:r>
    </w:p>
    <w:p w:rsidR="0096129C" w:rsidRDefault="0096129C" w:rsidP="0096129C">
      <w:pPr>
        <w:pStyle w:val="CodeText"/>
      </w:pPr>
      <w:r>
        <w:t>INSERT INTO ce_continents</w:t>
      </w:r>
    </w:p>
    <w:p w:rsidR="0096129C" w:rsidRDefault="0096129C" w:rsidP="0096129C">
      <w:pPr>
        <w:pStyle w:val="CodeText"/>
      </w:pPr>
      <w:r>
        <w:t xml:space="preserve">                (continent_id,</w:t>
      </w:r>
    </w:p>
    <w:p w:rsidR="0096129C" w:rsidRDefault="0096129C" w:rsidP="0096129C">
      <w:pPr>
        <w:pStyle w:val="CodeText"/>
      </w:pPr>
      <w:r>
        <w:t xml:space="preserve">                 continent_desc,</w:t>
      </w:r>
    </w:p>
    <w:p w:rsidR="0096129C" w:rsidRDefault="0096129C" w:rsidP="0096129C">
      <w:pPr>
        <w:pStyle w:val="CodeText"/>
      </w:pPr>
      <w:r>
        <w:t xml:space="preserve">                 world_id)        </w:t>
      </w:r>
    </w:p>
    <w:p w:rsidR="0096129C" w:rsidRDefault="0096129C" w:rsidP="0096129C">
      <w:pPr>
        <w:pStyle w:val="CodeText"/>
      </w:pPr>
      <w:r>
        <w:t xml:space="preserve">    SELECT continent_id,</w:t>
      </w:r>
    </w:p>
    <w:p w:rsidR="0096129C" w:rsidRDefault="0096129C" w:rsidP="0096129C">
      <w:pPr>
        <w:pStyle w:val="CodeText"/>
      </w:pPr>
      <w:r>
        <w:t xml:space="preserve">           continent_desc,</w:t>
      </w:r>
    </w:p>
    <w:p w:rsidR="0096129C" w:rsidRDefault="0096129C" w:rsidP="0096129C">
      <w:pPr>
        <w:pStyle w:val="CodeText"/>
      </w:pPr>
      <w:r>
        <w:t xml:space="preserve">           global_id</w:t>
      </w:r>
    </w:p>
    <w:p w:rsidR="0096129C" w:rsidRDefault="0096129C" w:rsidP="0096129C">
      <w:pPr>
        <w:pStyle w:val="CodeText"/>
      </w:pPr>
      <w:r>
        <w:lastRenderedPageBreak/>
        <w:t xml:space="preserve">    FROM bl_cl.cl_continents;</w:t>
      </w:r>
    </w:p>
    <w:p w:rsidR="0096129C" w:rsidRDefault="0096129C" w:rsidP="0096129C">
      <w:pPr>
        <w:pStyle w:val="CodeText"/>
      </w:pPr>
    </w:p>
    <w:p w:rsidR="0096129C" w:rsidRDefault="0096129C" w:rsidP="0096129C">
      <w:pPr>
        <w:pStyle w:val="CodeText"/>
      </w:pPr>
      <w:r>
        <w:t>INSERT INTO ce_regions</w:t>
      </w:r>
    </w:p>
    <w:p w:rsidR="0096129C" w:rsidRDefault="0096129C" w:rsidP="0096129C">
      <w:pPr>
        <w:pStyle w:val="CodeText"/>
      </w:pPr>
      <w:r>
        <w:t xml:space="preserve">                (region_id,</w:t>
      </w:r>
    </w:p>
    <w:p w:rsidR="0096129C" w:rsidRDefault="0096129C" w:rsidP="0096129C">
      <w:pPr>
        <w:pStyle w:val="CodeText"/>
      </w:pPr>
      <w:r>
        <w:t xml:space="preserve">                 region_desc,</w:t>
      </w:r>
    </w:p>
    <w:p w:rsidR="0096129C" w:rsidRDefault="0096129C" w:rsidP="0096129C">
      <w:pPr>
        <w:pStyle w:val="CodeText"/>
      </w:pPr>
      <w:r>
        <w:t xml:space="preserve">                 continent_id)        </w:t>
      </w:r>
    </w:p>
    <w:p w:rsidR="0096129C" w:rsidRDefault="0096129C" w:rsidP="0096129C">
      <w:pPr>
        <w:pStyle w:val="CodeText"/>
      </w:pPr>
      <w:r>
        <w:t xml:space="preserve">    SELECT region_id,</w:t>
      </w:r>
    </w:p>
    <w:p w:rsidR="0096129C" w:rsidRDefault="0096129C" w:rsidP="0096129C">
      <w:pPr>
        <w:pStyle w:val="CodeText"/>
      </w:pPr>
      <w:r>
        <w:t xml:space="preserve">           region_desc,</w:t>
      </w:r>
    </w:p>
    <w:p w:rsidR="0096129C" w:rsidRDefault="0096129C" w:rsidP="0096129C">
      <w:pPr>
        <w:pStyle w:val="CodeText"/>
      </w:pPr>
      <w:r>
        <w:t xml:space="preserve">           continent_id</w:t>
      </w:r>
    </w:p>
    <w:p w:rsidR="0096129C" w:rsidRDefault="0096129C" w:rsidP="0096129C">
      <w:pPr>
        <w:pStyle w:val="CodeText"/>
      </w:pPr>
      <w:r>
        <w:t xml:space="preserve">    FROM bl_cl.cl_regions;</w:t>
      </w:r>
    </w:p>
    <w:p w:rsidR="0096129C" w:rsidRDefault="0096129C" w:rsidP="0096129C">
      <w:pPr>
        <w:pStyle w:val="CodeText"/>
      </w:pPr>
      <w:r>
        <w:t xml:space="preserve">    </w:t>
      </w:r>
    </w:p>
    <w:p w:rsidR="0096129C" w:rsidRDefault="0096129C" w:rsidP="0096129C">
      <w:pPr>
        <w:pStyle w:val="CodeText"/>
      </w:pPr>
      <w:r>
        <w:t>INSERT INTO ce_countries</w:t>
      </w:r>
    </w:p>
    <w:p w:rsidR="0096129C" w:rsidRDefault="0096129C" w:rsidP="0096129C">
      <w:pPr>
        <w:pStyle w:val="CodeText"/>
      </w:pPr>
      <w:r>
        <w:t xml:space="preserve">                (country_id,</w:t>
      </w:r>
    </w:p>
    <w:p w:rsidR="0096129C" w:rsidRDefault="0096129C" w:rsidP="0096129C">
      <w:pPr>
        <w:pStyle w:val="CodeText"/>
      </w:pPr>
      <w:r>
        <w:t xml:space="preserve">                 country_desc,</w:t>
      </w:r>
    </w:p>
    <w:p w:rsidR="0096129C" w:rsidRDefault="0096129C" w:rsidP="0096129C">
      <w:pPr>
        <w:pStyle w:val="CodeText"/>
      </w:pPr>
      <w:r>
        <w:t xml:space="preserve">                 country_code,</w:t>
      </w:r>
    </w:p>
    <w:p w:rsidR="0096129C" w:rsidRDefault="0096129C" w:rsidP="0096129C">
      <w:pPr>
        <w:pStyle w:val="CodeText"/>
      </w:pPr>
      <w:r>
        <w:t xml:space="preserve">                 region_id)        </w:t>
      </w:r>
    </w:p>
    <w:p w:rsidR="0096129C" w:rsidRDefault="0096129C" w:rsidP="0096129C">
      <w:pPr>
        <w:pStyle w:val="CodeText"/>
      </w:pPr>
      <w:r>
        <w:t xml:space="preserve">    SELECT  country_id,</w:t>
      </w:r>
    </w:p>
    <w:p w:rsidR="0096129C" w:rsidRDefault="0096129C" w:rsidP="0096129C">
      <w:pPr>
        <w:pStyle w:val="CodeText"/>
      </w:pPr>
      <w:r>
        <w:t xml:space="preserve">            country_desc,</w:t>
      </w:r>
    </w:p>
    <w:p w:rsidR="0096129C" w:rsidRDefault="0096129C" w:rsidP="0096129C">
      <w:pPr>
        <w:pStyle w:val="CodeText"/>
      </w:pPr>
      <w:r>
        <w:t xml:space="preserve">            country_code,</w:t>
      </w:r>
    </w:p>
    <w:p w:rsidR="0096129C" w:rsidRDefault="0096129C" w:rsidP="0096129C">
      <w:pPr>
        <w:pStyle w:val="CodeText"/>
      </w:pPr>
      <w:r>
        <w:t xml:space="preserve">            region_id          </w:t>
      </w:r>
    </w:p>
    <w:p w:rsidR="0096129C" w:rsidRDefault="0096129C" w:rsidP="0096129C">
      <w:pPr>
        <w:pStyle w:val="CodeText"/>
        <w:ind w:left="0"/>
      </w:pPr>
      <w:r>
        <w:t xml:space="preserve">    FROM bl_cl.cl_countries;</w:t>
      </w: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96129C" w:rsidP="004D245B">
      <w:pPr>
        <w:pStyle w:val="Heading2"/>
        <w:rPr>
          <w:lang w:val="ru-RU"/>
        </w:rPr>
      </w:pPr>
      <w:bookmarkStart w:id="17" w:name="_Toc499130094"/>
      <w:r>
        <w:t>3NF Schema</w:t>
      </w:r>
      <w:bookmarkEnd w:id="17"/>
    </w:p>
    <w:p w:rsidR="004D245B" w:rsidRPr="004D245B" w:rsidRDefault="00C92DEA" w:rsidP="004D245B">
      <w:pPr>
        <w:pStyle w:val="BodyText"/>
      </w:pPr>
      <w:r>
        <w:rPr>
          <w:noProof/>
        </w:rPr>
        <w:drawing>
          <wp:inline distT="0" distB="0" distL="0" distR="0" wp14:anchorId="51138850" wp14:editId="75313FFD">
            <wp:extent cx="1752002" cy="3827252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0196" cy="38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Pr="00805B97" w:rsidRDefault="009042B4" w:rsidP="009042B4">
      <w:pPr>
        <w:pStyle w:val="Heading1"/>
      </w:pPr>
      <w:bookmarkStart w:id="18" w:name="_Toc381091811"/>
      <w:bookmarkStart w:id="19" w:name="_Toc499130095"/>
      <w:r>
        <w:t>SQL</w:t>
      </w:r>
      <w:r w:rsidRPr="00805B97">
        <w:t>*</w:t>
      </w:r>
      <w:r>
        <w:t>Plus</w:t>
      </w:r>
      <w:bookmarkEnd w:id="18"/>
      <w:bookmarkEnd w:id="19"/>
    </w:p>
    <w:p w:rsidR="009042B4" w:rsidRPr="00805B97" w:rsidRDefault="009042B4" w:rsidP="009042B4">
      <w:pPr>
        <w:pStyle w:val="BodyText"/>
      </w:pPr>
      <w:r>
        <w:t>Connect</w:t>
      </w:r>
      <w:r w:rsidRPr="00805B97">
        <w:t xml:space="preserve"> </w:t>
      </w:r>
      <w:r>
        <w:t>to</w:t>
      </w:r>
      <w:r w:rsidRPr="00805B97">
        <w:t xml:space="preserve"> </w:t>
      </w:r>
      <w:r>
        <w:t>a</w:t>
      </w:r>
      <w:r w:rsidRPr="00805B97">
        <w:t xml:space="preserve"> </w:t>
      </w:r>
      <w:r>
        <w:t>database</w:t>
      </w:r>
      <w:r w:rsidRPr="00805B97">
        <w:t xml:space="preserve"> </w:t>
      </w:r>
      <w:r>
        <w:t>via</w:t>
      </w:r>
      <w:r w:rsidRPr="00805B97">
        <w:t xml:space="preserve"> </w:t>
      </w:r>
      <w:r>
        <w:t>SQL</w:t>
      </w:r>
      <w:r w:rsidRPr="00805B97">
        <w:t>*</w:t>
      </w:r>
      <w:r>
        <w:t>Plus</w:t>
      </w:r>
      <w:r w:rsidRPr="00805B97">
        <w:t xml:space="preserve"> </w:t>
      </w:r>
      <w:r>
        <w:t>client</w:t>
      </w:r>
      <w:r w:rsidRPr="00805B97">
        <w:t xml:space="preserve"> </w:t>
      </w:r>
      <w:r>
        <w:t>and</w:t>
      </w:r>
      <w:r w:rsidRPr="00805B97">
        <w:t xml:space="preserve"> </w:t>
      </w:r>
      <w:r>
        <w:t>do</w:t>
      </w:r>
      <w:r w:rsidRPr="00805B97">
        <w:t xml:space="preserve"> </w:t>
      </w:r>
      <w:r>
        <w:t>next</w:t>
      </w:r>
      <w:r w:rsidRPr="00805B97">
        <w:t xml:space="preserve"> </w:t>
      </w:r>
      <w:r>
        <w:t>steps</w:t>
      </w:r>
      <w:r w:rsidRPr="00805B97">
        <w:t>:</w:t>
      </w:r>
    </w:p>
    <w:p w:rsidR="009042B4" w:rsidRDefault="009042B4" w:rsidP="00DD5853">
      <w:pPr>
        <w:pStyle w:val="Heading2"/>
      </w:pPr>
      <w:bookmarkStart w:id="20" w:name="_Toc499130096"/>
      <w:r>
        <w:lastRenderedPageBreak/>
        <w:t>Show</w:t>
      </w:r>
      <w:r w:rsidRPr="00805B97">
        <w:t xml:space="preserve"> </w:t>
      </w:r>
      <w:r>
        <w:t>execution</w:t>
      </w:r>
      <w:r w:rsidRPr="00805B97">
        <w:t xml:space="preserve"> </w:t>
      </w:r>
      <w:r>
        <w:t>plans</w:t>
      </w:r>
      <w:r w:rsidRPr="00805B97">
        <w:t xml:space="preserve"> </w:t>
      </w:r>
      <w:r>
        <w:t>in</w:t>
      </w:r>
      <w:r w:rsidRPr="00805B97">
        <w:t xml:space="preserve"> </w:t>
      </w:r>
      <w:r>
        <w:t>SQL</w:t>
      </w:r>
      <w:r w:rsidRPr="00805B97">
        <w:t>*</w:t>
      </w:r>
      <w:r>
        <w:t>Plans</w:t>
      </w:r>
      <w:bookmarkEnd w:id="20"/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B424C92" wp14:editId="0DD0ADA0">
            <wp:extent cx="3088257" cy="1276709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7619" cy="12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D6CBBF7" wp14:editId="451A95A3">
            <wp:extent cx="3933645" cy="2242868"/>
            <wp:effectExtent l="0" t="0" r="0" b="0"/>
            <wp:docPr id="1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020" cy="22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3" w:rsidRPr="00805B97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6173589" wp14:editId="136D8B62">
            <wp:extent cx="4166559" cy="2320506"/>
            <wp:effectExtent l="0" t="0" r="0" b="0"/>
            <wp:docPr id="1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9850" cy="232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16" w:rsidRPr="00C35516" w:rsidRDefault="009042B4" w:rsidP="00C35516">
      <w:pPr>
        <w:pStyle w:val="Heading2"/>
      </w:pPr>
      <w:bookmarkStart w:id="21" w:name="_Toc499130097"/>
      <w:r>
        <w:t>Set</w:t>
      </w:r>
      <w:r w:rsidRPr="00805B97">
        <w:t xml:space="preserve"> </w:t>
      </w:r>
      <w:r>
        <w:t>timing on</w:t>
      </w:r>
      <w:bookmarkEnd w:id="21"/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CFD0179" wp14:editId="312E45FE">
            <wp:extent cx="1600200" cy="2286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DD5853">
      <w:pPr>
        <w:pStyle w:val="Heading2"/>
      </w:pPr>
      <w:bookmarkStart w:id="22" w:name="_Toc499130098"/>
      <w:r>
        <w:lastRenderedPageBreak/>
        <w:t>Run script</w:t>
      </w:r>
      <w:bookmarkEnd w:id="22"/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3BB54F5" wp14:editId="24B715F8">
            <wp:extent cx="2941608" cy="1759788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6476" cy="17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DD5853">
      <w:pPr>
        <w:pStyle w:val="Heading2"/>
      </w:pPr>
      <w:bookmarkStart w:id="23" w:name="_Toc499130099"/>
      <w:r>
        <w:t>Save data to file</w:t>
      </w:r>
      <w:bookmarkEnd w:id="23"/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FD27F9F" wp14:editId="4976F5D7">
            <wp:extent cx="2466975" cy="352425"/>
            <wp:effectExtent l="0" t="0" r="9525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1"/>
                    <a:srcRect b="53701"/>
                    <a:stretch/>
                  </pic:blipFill>
                  <pic:spPr bwMode="auto">
                    <a:xfrm>
                      <a:off x="0" y="0"/>
                      <a:ext cx="24669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6CA70A2" wp14:editId="62149E58">
            <wp:extent cx="2619375" cy="1076325"/>
            <wp:effectExtent l="0" t="0" r="9525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7013E54" wp14:editId="35C1160D">
            <wp:extent cx="3269411" cy="94890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2351" cy="9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3B" w:rsidRPr="00114D08" w:rsidRDefault="00C3363B" w:rsidP="00DD5853">
      <w:pPr>
        <w:pStyle w:val="ListBullet"/>
        <w:numPr>
          <w:ilvl w:val="0"/>
          <w:numId w:val="0"/>
        </w:numPr>
        <w:ind w:left="360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097" w:rsidRDefault="00827097">
      <w:r>
        <w:separator/>
      </w:r>
    </w:p>
  </w:endnote>
  <w:endnote w:type="continuationSeparator" w:id="0">
    <w:p w:rsidR="00827097" w:rsidRDefault="00827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A864DD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3041D3">
            <w:rPr>
              <w:noProof/>
            </w:rPr>
            <w:t>3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r w:rsidR="00827097">
            <w:fldChar w:fldCharType="begin"/>
          </w:r>
          <w:r w:rsidR="00827097">
            <w:instrText xml:space="preserve"> NUMPAGES </w:instrText>
          </w:r>
          <w:r w:rsidR="00827097">
            <w:fldChar w:fldCharType="separate"/>
          </w:r>
          <w:r w:rsidR="003041D3">
            <w:rPr>
              <w:noProof/>
            </w:rPr>
            <w:t>11</w:t>
          </w:r>
          <w:r w:rsidR="00827097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A864DD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A864DD">
            <w:rPr>
              <w:noProof/>
            </w:rPr>
            <w:t>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r w:rsidR="00827097">
            <w:fldChar w:fldCharType="begin"/>
          </w:r>
          <w:r w:rsidR="00827097">
            <w:instrText xml:space="preserve"> NUMPAGES </w:instrText>
          </w:r>
          <w:r w:rsidR="00827097">
            <w:fldChar w:fldCharType="separate"/>
          </w:r>
          <w:r w:rsidR="00A864DD">
            <w:rPr>
              <w:noProof/>
            </w:rPr>
            <w:t>11</w:t>
          </w:r>
          <w:r w:rsidR="00827097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097" w:rsidRDefault="00827097">
      <w:r>
        <w:separator/>
      </w:r>
    </w:p>
  </w:footnote>
  <w:footnote w:type="continuationSeparator" w:id="0">
    <w:p w:rsidR="00827097" w:rsidRDefault="00827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760054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760054">
            <w:t xml:space="preserve"> </w:t>
          </w:r>
          <w:r w:rsidR="00827097">
            <w:fldChar w:fldCharType="begin"/>
          </w:r>
          <w:r w:rsidR="00827097">
            <w:instrText xml:space="preserve"> DOCPROPERTY  Title  \* MERGEFORMAT </w:instrText>
          </w:r>
          <w:r w:rsidR="00827097">
            <w:fldChar w:fldCharType="separate"/>
          </w:r>
          <w:r w:rsidR="00760054">
            <w:t>Report 01. ETL and SQL Review</w:t>
          </w:r>
          <w:r w:rsidR="00827097">
            <w:fldChar w:fldCharType="end"/>
          </w:r>
          <w:r w:rsidR="00760054"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827097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042B4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A864DD">
            <w:rPr>
              <w:noProof/>
              <w:sz w:val="16"/>
              <w:szCs w:val="16"/>
            </w:rPr>
            <w:t>23-Nov-2017 14:31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760054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760054">
            <w:t xml:space="preserve"> </w:t>
          </w:r>
          <w:r w:rsidR="00827097">
            <w:fldChar w:fldCharType="begin"/>
          </w:r>
          <w:r w:rsidR="00827097">
            <w:instrText xml:space="preserve"> DOCPROPERTY  Title  \* MERGEFORMAT </w:instrText>
          </w:r>
          <w:r w:rsidR="00827097">
            <w:fldChar w:fldCharType="separate"/>
          </w:r>
          <w:r w:rsidR="00760054">
            <w:t>Report 01. ETL and SQL Review</w:t>
          </w:r>
          <w:r w:rsidR="00827097">
            <w:fldChar w:fldCharType="end"/>
          </w:r>
          <w:r w:rsidR="00760054"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827097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042B4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A864DD">
            <w:rPr>
              <w:noProof/>
              <w:sz w:val="16"/>
              <w:szCs w:val="16"/>
            </w:rPr>
            <w:t>23-Nov-2017 14:31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81508"/>
    <w:rsid w:val="000A6040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041D3"/>
    <w:rsid w:val="003177E3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C2F82"/>
    <w:rsid w:val="004D245B"/>
    <w:rsid w:val="004D29BE"/>
    <w:rsid w:val="004E22A3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3E40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510E"/>
    <w:rsid w:val="00790075"/>
    <w:rsid w:val="00790E8C"/>
    <w:rsid w:val="007A740E"/>
    <w:rsid w:val="007B3D5F"/>
    <w:rsid w:val="007F026A"/>
    <w:rsid w:val="00805B97"/>
    <w:rsid w:val="00820129"/>
    <w:rsid w:val="008237F4"/>
    <w:rsid w:val="00827097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A34D25"/>
    <w:rsid w:val="00A37131"/>
    <w:rsid w:val="00A530F0"/>
    <w:rsid w:val="00A622A2"/>
    <w:rsid w:val="00A667E6"/>
    <w:rsid w:val="00A83F89"/>
    <w:rsid w:val="00A864DD"/>
    <w:rsid w:val="00A9495A"/>
    <w:rsid w:val="00AC5A33"/>
    <w:rsid w:val="00AD5D01"/>
    <w:rsid w:val="00AF72D5"/>
    <w:rsid w:val="00B139F6"/>
    <w:rsid w:val="00B14E27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6967"/>
    <w:rsid w:val="00C3363B"/>
    <w:rsid w:val="00C35516"/>
    <w:rsid w:val="00C63011"/>
    <w:rsid w:val="00C631A6"/>
    <w:rsid w:val="00C70F22"/>
    <w:rsid w:val="00C90F18"/>
    <w:rsid w:val="00C922B5"/>
    <w:rsid w:val="00C92DEA"/>
    <w:rsid w:val="00CA2A71"/>
    <w:rsid w:val="00CB16E7"/>
    <w:rsid w:val="00D454F0"/>
    <w:rsid w:val="00D61ABA"/>
    <w:rsid w:val="00D639FE"/>
    <w:rsid w:val="00D86536"/>
    <w:rsid w:val="00DD5853"/>
    <w:rsid w:val="00DE4E52"/>
    <w:rsid w:val="00DE52A0"/>
    <w:rsid w:val="00E120A8"/>
    <w:rsid w:val="00E22431"/>
    <w:rsid w:val="00E44576"/>
    <w:rsid w:val="00E74234"/>
    <w:rsid w:val="00E8459E"/>
    <w:rsid w:val="00E903AC"/>
    <w:rsid w:val="00EB2454"/>
    <w:rsid w:val="00EB3C87"/>
    <w:rsid w:val="00EC462D"/>
    <w:rsid w:val="00EE5CC2"/>
    <w:rsid w:val="00F00698"/>
    <w:rsid w:val="00F06C91"/>
    <w:rsid w:val="00F26FE7"/>
    <w:rsid w:val="00F4264F"/>
    <w:rsid w:val="00F5108B"/>
    <w:rsid w:val="00F51AF7"/>
    <w:rsid w:val="00F52277"/>
    <w:rsid w:val="00F6260A"/>
    <w:rsid w:val="00F9679B"/>
    <w:rsid w:val="00F96FD1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D7AC2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3E043-03A3-4851-82C5-30397309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30</TotalTime>
  <Pages>11</Pages>
  <Words>1460</Words>
  <Characters>8326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9767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Vitaliya_Adamchuk@epam.com</dc:creator>
  <cp:lastModifiedBy>Vitaliya Adamchuk</cp:lastModifiedBy>
  <cp:revision>6</cp:revision>
  <cp:lastPrinted>2005-01-28T11:27:00Z</cp:lastPrinted>
  <dcterms:created xsi:type="dcterms:W3CDTF">2017-11-22T13:06:00Z</dcterms:created>
  <dcterms:modified xsi:type="dcterms:W3CDTF">2017-12-04T18:23:00Z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