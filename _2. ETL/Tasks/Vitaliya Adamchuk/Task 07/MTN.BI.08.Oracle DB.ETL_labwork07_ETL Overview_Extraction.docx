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FF3DC0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DE360D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FF3DC0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DE360D">
              <w:t>MTN.BI.07 &lt;Title&gt;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F3DC0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F3DC0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9B3DC3" w:rsidRPr="00114D08">
        <w:tc>
          <w:tcPr>
            <w:tcW w:w="851" w:type="dxa"/>
            <w:tcMar>
              <w:top w:w="57" w:type="dxa"/>
            </w:tcMar>
          </w:tcPr>
          <w:p w:rsidR="009B3DC3" w:rsidRDefault="009B3DC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 xml:space="preserve">3.0 </w:t>
            </w:r>
          </w:p>
        </w:tc>
        <w:tc>
          <w:tcPr>
            <w:tcW w:w="2209" w:type="dxa"/>
            <w:tcMar>
              <w:top w:w="57" w:type="dxa"/>
            </w:tcMar>
          </w:tcPr>
          <w:p w:rsidR="009B3DC3" w:rsidRDefault="009B3DC3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task</w:t>
            </w:r>
          </w:p>
        </w:tc>
        <w:tc>
          <w:tcPr>
            <w:tcW w:w="1800" w:type="dxa"/>
            <w:tcMar>
              <w:top w:w="57" w:type="dxa"/>
            </w:tcMar>
          </w:tcPr>
          <w:p w:rsidR="009B3DC3" w:rsidRDefault="009B3DC3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9B3DC3" w:rsidRDefault="009B3DC3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9B3DC3" w:rsidRPr="00114D08" w:rsidRDefault="009B3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9B3DC3" w:rsidRPr="00114D08" w:rsidRDefault="009B3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C6680" w:rsidRDefault="00580DC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99497950" w:history="1">
        <w:r w:rsidR="00FC6680" w:rsidRPr="00C44A98">
          <w:rPr>
            <w:rStyle w:val="Hyperlink"/>
            <w:noProof/>
          </w:rPr>
          <w:t>1.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Create package to load the Fact Table from the staging (BL_3NF) to BL_DM (star) layer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_Toc499497950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FC6680" w:rsidRDefault="00FF3DC0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497951" w:history="1">
        <w:r w:rsidR="00FC6680" w:rsidRPr="00C44A98">
          <w:rPr>
            <w:rStyle w:val="Hyperlink"/>
            <w:noProof/>
          </w:rPr>
          <w:t>2.</w:t>
        </w:r>
        <w:r w:rsidR="00FC668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C6680" w:rsidRPr="00C44A98">
          <w:rPr>
            <w:rStyle w:val="Hyperlink"/>
            <w:noProof/>
          </w:rPr>
          <w:t>Task Results</w:t>
        </w:r>
        <w:r w:rsidR="00FC6680">
          <w:rPr>
            <w:noProof/>
            <w:webHidden/>
          </w:rPr>
          <w:tab/>
        </w:r>
        <w:r w:rsidR="00FC6680">
          <w:rPr>
            <w:noProof/>
            <w:webHidden/>
          </w:rPr>
          <w:fldChar w:fldCharType="begin"/>
        </w:r>
        <w:r w:rsidR="00FC6680">
          <w:rPr>
            <w:noProof/>
            <w:webHidden/>
          </w:rPr>
          <w:instrText xml:space="preserve"> PAGEREF _Toc499497951 \h </w:instrText>
        </w:r>
        <w:r w:rsidR="00FC6680">
          <w:rPr>
            <w:noProof/>
            <w:webHidden/>
          </w:rPr>
        </w:r>
        <w:r w:rsidR="00FC6680">
          <w:rPr>
            <w:noProof/>
            <w:webHidden/>
          </w:rPr>
          <w:fldChar w:fldCharType="separate"/>
        </w:r>
        <w:r w:rsidR="00FC6680">
          <w:rPr>
            <w:noProof/>
            <w:webHidden/>
          </w:rPr>
          <w:t>3</w:t>
        </w:r>
        <w:r w:rsidR="00FC6680">
          <w:rPr>
            <w:noProof/>
            <w:webHidden/>
          </w:rPr>
          <w:fldChar w:fldCharType="end"/>
        </w:r>
      </w:hyperlink>
    </w:p>
    <w:p w:rsidR="00222DC3" w:rsidRPr="00114D08" w:rsidRDefault="00580DC6" w:rsidP="005C0966">
      <w:pPr>
        <w:ind w:hanging="720"/>
      </w:pPr>
      <w:r>
        <w:rPr>
          <w:b/>
          <w:bCs/>
        </w:rPr>
        <w:fldChar w:fldCharType="end"/>
      </w:r>
    </w:p>
    <w:p w:rsidR="00222DC3" w:rsidRPr="00114D08" w:rsidRDefault="00222DC3" w:rsidP="00222DC3"/>
    <w:p w:rsidR="00F72117" w:rsidRPr="008501ED" w:rsidRDefault="00222DC3" w:rsidP="00F72117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4" w:name="_Toc383391238"/>
      <w:bookmarkStart w:id="5" w:name="_Toc383506013"/>
      <w:bookmarkStart w:id="6" w:name="_Toc499497950"/>
      <w:bookmarkEnd w:id="0"/>
      <w:bookmarkEnd w:id="1"/>
      <w:bookmarkEnd w:id="2"/>
      <w:bookmarkEnd w:id="3"/>
      <w:r w:rsidR="00F72117" w:rsidRPr="008501ED">
        <w:rPr>
          <w:color w:val="365F91" w:themeColor="accent1" w:themeShade="BF"/>
        </w:rPr>
        <w:lastRenderedPageBreak/>
        <w:t xml:space="preserve">Create package to load </w:t>
      </w:r>
      <w:bookmarkEnd w:id="4"/>
      <w:bookmarkEnd w:id="5"/>
      <w:r w:rsidR="00F72117" w:rsidRPr="008501ED">
        <w:rPr>
          <w:color w:val="365F91" w:themeColor="accent1" w:themeShade="BF"/>
        </w:rPr>
        <w:t>the Fact Table from the staging (</w:t>
      </w:r>
      <w:r w:rsidR="00975DCA" w:rsidRPr="008501ED">
        <w:rPr>
          <w:color w:val="365F91" w:themeColor="accent1" w:themeShade="BF"/>
        </w:rPr>
        <w:t>BL_</w:t>
      </w:r>
      <w:r w:rsidR="00F72117" w:rsidRPr="008501ED">
        <w:rPr>
          <w:color w:val="365F91" w:themeColor="accent1" w:themeShade="BF"/>
        </w:rPr>
        <w:t xml:space="preserve">3NF) to </w:t>
      </w:r>
      <w:r w:rsidR="00975DCA" w:rsidRPr="008501ED">
        <w:rPr>
          <w:color w:val="365F91" w:themeColor="accent1" w:themeShade="BF"/>
        </w:rPr>
        <w:t>BL_DM</w:t>
      </w:r>
      <w:r w:rsidR="00F72117" w:rsidRPr="008501ED">
        <w:rPr>
          <w:color w:val="365F91" w:themeColor="accent1" w:themeShade="BF"/>
        </w:rPr>
        <w:t xml:space="preserve"> (star) layer</w:t>
      </w:r>
      <w:bookmarkEnd w:id="6"/>
    </w:p>
    <w:p w:rsidR="00F72117" w:rsidRPr="008501ED" w:rsidRDefault="00F72117" w:rsidP="00F72117">
      <w:pPr>
        <w:pStyle w:val="BodyText"/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The Main Task is to create independent package[s] to load your fact table from </w:t>
      </w:r>
      <w:r w:rsidR="00975DCA" w:rsidRPr="008501ED">
        <w:rPr>
          <w:color w:val="365F91" w:themeColor="accent1" w:themeShade="BF"/>
        </w:rPr>
        <w:t>BL_3NF</w:t>
      </w:r>
      <w:r w:rsidRPr="008501ED">
        <w:rPr>
          <w:color w:val="365F91" w:themeColor="accent1" w:themeShade="BF"/>
        </w:rPr>
        <w:t xml:space="preserve"> to </w:t>
      </w:r>
      <w:r w:rsidR="00975DCA" w:rsidRPr="008501ED">
        <w:rPr>
          <w:color w:val="365F91" w:themeColor="accent1" w:themeShade="BF"/>
        </w:rPr>
        <w:t>BL_DM</w:t>
      </w:r>
      <w:r w:rsidRPr="008501ED">
        <w:rPr>
          <w:color w:val="365F91" w:themeColor="accent1" w:themeShade="BF"/>
        </w:rPr>
        <w:t xml:space="preserve"> layer, according to your DWH concept that was developed on Module 6 Introduction to DWH. </w:t>
      </w:r>
    </w:p>
    <w:p w:rsidR="00F72117" w:rsidRPr="008501ED" w:rsidRDefault="00F72117" w:rsidP="00F72117">
      <w:pPr>
        <w:pStyle w:val="Heading1"/>
        <w:rPr>
          <w:color w:val="365F91" w:themeColor="accent1" w:themeShade="BF"/>
        </w:rPr>
      </w:pPr>
      <w:bookmarkStart w:id="7" w:name="_Toc383391239"/>
      <w:bookmarkStart w:id="8" w:name="_Toc383506014"/>
      <w:bookmarkStart w:id="9" w:name="_Toc499497951"/>
      <w:r w:rsidRPr="008501ED">
        <w:rPr>
          <w:color w:val="365F91" w:themeColor="accent1" w:themeShade="BF"/>
        </w:rPr>
        <w:t>Task Results</w:t>
      </w:r>
      <w:bookmarkEnd w:id="7"/>
      <w:bookmarkEnd w:id="8"/>
      <w:bookmarkEnd w:id="9"/>
    </w:p>
    <w:p w:rsidR="00F72117" w:rsidRPr="008501ED" w:rsidRDefault="00F72117" w:rsidP="00F72117">
      <w:pPr>
        <w:pStyle w:val="BodyText"/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>Create required objects: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Create all required fact table objects on </w:t>
      </w:r>
      <w:r w:rsidR="003A2CCB" w:rsidRPr="008501ED">
        <w:rPr>
          <w:color w:val="365F91" w:themeColor="accent1" w:themeShade="BF"/>
        </w:rPr>
        <w:t>BL_DM</w:t>
      </w:r>
      <w:r w:rsidRPr="008501ED">
        <w:rPr>
          <w:color w:val="365F91" w:themeColor="accent1" w:themeShade="BF"/>
        </w:rPr>
        <w:t xml:space="preserve"> Layer (FCT_...).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Grant all required privileges to </w:t>
      </w:r>
      <w:r w:rsidR="003A2CCB" w:rsidRPr="008501ED">
        <w:rPr>
          <w:color w:val="365F91" w:themeColor="accent1" w:themeShade="BF"/>
        </w:rPr>
        <w:t>BL</w:t>
      </w:r>
      <w:r w:rsidRPr="008501ED">
        <w:rPr>
          <w:color w:val="365F91" w:themeColor="accent1" w:themeShade="BF"/>
        </w:rPr>
        <w:t>_CL (Cleansing Layer).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 xml:space="preserve">Create packages to load fact data (one package = one fact table) on </w:t>
      </w:r>
      <w:r w:rsidR="003A2CCB" w:rsidRPr="008501ED">
        <w:rPr>
          <w:color w:val="365F91" w:themeColor="accent1" w:themeShade="BF"/>
        </w:rPr>
        <w:t>BL</w:t>
      </w:r>
      <w:r w:rsidRPr="008501ED">
        <w:rPr>
          <w:color w:val="365F91" w:themeColor="accent1" w:themeShade="BF"/>
        </w:rPr>
        <w:t>_CL.</w:t>
      </w:r>
    </w:p>
    <w:p w:rsidR="00F72117" w:rsidRPr="008501ED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>Prepare document with description of your load and screenshot of data in the Fact Table.</w:t>
      </w:r>
    </w:p>
    <w:p w:rsidR="00C3363B" w:rsidRDefault="00F72117" w:rsidP="00F72117">
      <w:pPr>
        <w:pStyle w:val="ListBullet"/>
        <w:numPr>
          <w:ilvl w:val="0"/>
          <w:numId w:val="3"/>
        </w:numPr>
        <w:rPr>
          <w:color w:val="365F91" w:themeColor="accent1" w:themeShade="BF"/>
        </w:rPr>
      </w:pPr>
      <w:r w:rsidRPr="008501ED">
        <w:rPr>
          <w:color w:val="365F91" w:themeColor="accent1" w:themeShade="BF"/>
        </w:rPr>
        <w:t>Test Procedure for Repeatable execution (it should produce same consistent results each time on a same source data).</w:t>
      </w:r>
    </w:p>
    <w:p w:rsidR="008501ED" w:rsidRDefault="008501ED" w:rsidP="008501ED">
      <w:pPr>
        <w:pStyle w:val="ListBullet"/>
        <w:numPr>
          <w:ilvl w:val="0"/>
          <w:numId w:val="0"/>
        </w:numPr>
        <w:ind w:left="360" w:hanging="360"/>
        <w:rPr>
          <w:color w:val="365F91" w:themeColor="accent1" w:themeShade="BF"/>
        </w:rPr>
      </w:pPr>
    </w:p>
    <w:p w:rsidR="008501ED" w:rsidRPr="008501ED" w:rsidRDefault="008501ED" w:rsidP="008501ED">
      <w:pPr>
        <w:pStyle w:val="ListBullet"/>
        <w:numPr>
          <w:ilvl w:val="0"/>
          <w:numId w:val="0"/>
        </w:numPr>
        <w:ind w:left="360" w:hanging="360"/>
      </w:pPr>
      <w:r w:rsidRPr="008501ED">
        <w:t>Script to load fact table: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/**===============================================*\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Name...............:   f_flight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Contents...........:   fact creation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Author.............:   Hanna Klimovich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Date...............:   30.11.2017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8080"/>
        </w:rPr>
        <w:t>\*=============================================== */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---DROP TABLE f_flight;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execute</w:t>
      </w:r>
      <w:r w:rsidRPr="008501ED">
        <w:rPr>
          <w:rFonts w:ascii="Courier New" w:hAnsi="Courier New" w:cs="Courier New"/>
        </w:rPr>
        <w:t xml:space="preserve"> pckg_drop.DROP_Proc(</w:t>
      </w:r>
      <w:r w:rsidRPr="008501ED">
        <w:rPr>
          <w:rFonts w:ascii="Courier New" w:hAnsi="Courier New" w:cs="Courier New"/>
          <w:color w:val="FF0000"/>
        </w:rPr>
        <w:t>'f_flight'</w:t>
      </w:r>
      <w:r w:rsidRPr="008501ED">
        <w:rPr>
          <w:rFonts w:ascii="Courier New" w:hAnsi="Courier New" w:cs="Courier New"/>
        </w:rPr>
        <w:t>,</w:t>
      </w:r>
      <w:r w:rsidRPr="008501ED">
        <w:rPr>
          <w:rFonts w:ascii="Courier New" w:hAnsi="Courier New" w:cs="Courier New"/>
          <w:color w:val="FF0000"/>
        </w:rPr>
        <w:t>'TABLE'</w:t>
      </w:r>
      <w:r w:rsidRPr="008501ED">
        <w:rPr>
          <w:rFonts w:ascii="Courier New" w:hAnsi="Courier New" w:cs="Courier New"/>
        </w:rPr>
        <w:t>);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CREATE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TABLE</w:t>
      </w:r>
      <w:r w:rsidRPr="008501ED">
        <w:rPr>
          <w:rFonts w:ascii="Courier New" w:hAnsi="Courier New" w:cs="Courier New"/>
        </w:rPr>
        <w:t xml:space="preserve"> f_flight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(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f_YEAR  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f_MONTH 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DAY_OF_MONTH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DAY_OF_WEEK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FL_DATE               DATE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UNIQUE_CARRIER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200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AIRLINE_ID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CARRIER       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10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 xml:space="preserve">)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TAIL_NUM      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20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FL_NUM  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ORIGIN_AIRPORT_ID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ORIGIN_AIRPORT_SEQ_ID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ORIGIN_CITY_MARKET_ID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        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8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ORIGIN_CITY_NAME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200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ORIGIN_STATE_ABR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5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ORIGIN_STATE_NM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200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ORIGIN_WAC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DEST_AIRPORT_ID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DEST_AIRPORT_SEQ_ID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DEST_CITY_MARKET_ID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          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8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DEST_CITY_NAME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200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DEST_STATE_ABR        </w:t>
      </w:r>
      <w:r w:rsidRPr="008501ED">
        <w:rPr>
          <w:rFonts w:ascii="Courier New" w:hAnsi="Courier New" w:cs="Courier New"/>
          <w:color w:val="0000FF"/>
        </w:rPr>
        <w:t>VARCHAR2</w:t>
      </w:r>
      <w:r w:rsidRPr="008501ED">
        <w:rPr>
          <w:rFonts w:ascii="Courier New" w:hAnsi="Courier New" w:cs="Courier New"/>
        </w:rPr>
        <w:t>(</w:t>
      </w:r>
      <w:r w:rsidRPr="008501ED">
        <w:rPr>
          <w:rFonts w:ascii="Courier New" w:hAnsi="Courier New" w:cs="Courier New"/>
          <w:b/>
          <w:bCs/>
          <w:color w:val="800000"/>
        </w:rPr>
        <w:t>5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CHAR</w:t>
      </w:r>
      <w:r w:rsidRPr="008501ED">
        <w:rPr>
          <w:rFonts w:ascii="Courier New" w:hAnsi="Courier New" w:cs="Courier New"/>
        </w:rPr>
        <w:t>),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DEST_STATE_NM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CRS_DEP_TIME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DEP_TIME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DEP_DELAY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DEP_DELAY_NEW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DEP_DEL15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lastRenderedPageBreak/>
        <w:t xml:space="preserve">    CRS_ARR_TIME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ARR_TIME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ARR_DELAY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ARR_DELAY_NEW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ARR_DEL15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CRS_ELAPSED_TIME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ACTUAL_ELAPSED_TIME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AIR_TIME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FLIGHTS 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DISTANCE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DISTANCE_GROUP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PLANE_ID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  <w:r w:rsidRPr="008501ED">
        <w:rPr>
          <w:rFonts w:ascii="Courier New" w:hAnsi="Courier New" w:cs="Courier New"/>
        </w:rPr>
        <w:t>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  PILOT_ID              </w:t>
      </w:r>
      <w:r w:rsidRPr="008501ED">
        <w:rPr>
          <w:rFonts w:ascii="Courier New" w:hAnsi="Courier New" w:cs="Courier New"/>
          <w:color w:val="0000FF"/>
        </w:rPr>
        <w:t>NUMBER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808080"/>
        </w:rPr>
        <w:t>NOT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NULL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) 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INSERT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INTO</w:t>
      </w:r>
      <w:r w:rsidRPr="008501ED">
        <w:rPr>
          <w:rFonts w:ascii="Courier New" w:hAnsi="Courier New" w:cs="Courier New"/>
        </w:rPr>
        <w:t xml:space="preserve"> F_FLIGHT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SELECT</w:t>
      </w:r>
      <w:r w:rsidRPr="008501ED">
        <w:rPr>
          <w:rFonts w:ascii="Courier New" w:hAnsi="Courier New" w:cs="Courier New"/>
        </w:rPr>
        <w:t xml:space="preserve"> 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>f_YEAR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f_MONTH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DAY_OF_MONTH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DAY_OF_WEEK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FL_DATE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UNIQUE_CARRIER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AIRLINE_ID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CARRIER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TAIL_NUM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FL_NUM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ORIGIN_AIRPORT_ID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ORIGIN_AIRPORT_SEQ_ID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ORIGIN_CITY_MARKET_ID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ORIGIN_CITY_NAME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ORIGIN_STATE_ABR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ORIGIN_STATE_NM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ORIGIN_WAC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DEST_AIRPORT_ID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DEST_AIRPORT_SEQ_ID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DEST_CITY_MARKET_ID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DEST_CITY_NAME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DEST_STATE_ABR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DEST_STATE_NM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CRS_DEP_TIME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DEP_TIME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DEP_DELAY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DEP_DELAY_NEW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DEP_DEL15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CRS_ARR_TIME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ARR_TIME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ARR_DELAY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ARR_DELAY_NEW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ARR_DEL15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CRS_ELAPSED_TIME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ACTUAL_ELAPSED_TIME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AIR_TIME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FLIGHTS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DISTANCE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DISTANCE_GROUP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PLANE_ID ,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PILOT_ID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lastRenderedPageBreak/>
        <w:t>FROM</w:t>
      </w:r>
      <w:r w:rsidRPr="008501ED">
        <w:rPr>
          <w:rFonts w:ascii="Courier New" w:hAnsi="Courier New" w:cs="Courier New"/>
        </w:rPr>
        <w:t xml:space="preserve"> bl_3nf.ce_flight;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ALTER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TABLE</w:t>
      </w:r>
      <w:r w:rsidRPr="008501ED">
        <w:rPr>
          <w:rFonts w:ascii="Courier New" w:hAnsi="Courier New" w:cs="Courier New"/>
        </w:rPr>
        <w:t xml:space="preserve"> f_flight </w:t>
      </w:r>
      <w:r w:rsidRPr="008501ED">
        <w:rPr>
          <w:rFonts w:ascii="Courier New" w:hAnsi="Courier New" w:cs="Courier New"/>
          <w:color w:val="0000FF"/>
        </w:rPr>
        <w:t>ADD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CONSTRAINT</w:t>
      </w:r>
      <w:r w:rsidRPr="008501ED">
        <w:rPr>
          <w:rFonts w:ascii="Courier New" w:hAnsi="Courier New" w:cs="Courier New"/>
        </w:rPr>
        <w:t xml:space="preserve"> carrier_id_FK </w:t>
      </w:r>
      <w:r w:rsidRPr="008501ED">
        <w:rPr>
          <w:rFonts w:ascii="Courier New" w:hAnsi="Courier New" w:cs="Courier New"/>
          <w:color w:val="0000FF"/>
        </w:rPr>
        <w:t>FOREIGN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KEY</w:t>
      </w:r>
      <w:r w:rsidRPr="008501ED">
        <w:rPr>
          <w:rFonts w:ascii="Courier New" w:hAnsi="Courier New" w:cs="Courier New"/>
        </w:rPr>
        <w:t xml:space="preserve"> (carrier) </w:t>
      </w:r>
      <w:r w:rsidRPr="008501ED">
        <w:rPr>
          <w:rFonts w:ascii="Courier New" w:hAnsi="Courier New" w:cs="Courier New"/>
          <w:color w:val="0000FF"/>
        </w:rPr>
        <w:t>REFERENCES</w:t>
      </w:r>
      <w:r w:rsidRPr="008501ED">
        <w:rPr>
          <w:rFonts w:ascii="Courier New" w:hAnsi="Courier New" w:cs="Courier New"/>
        </w:rPr>
        <w:t xml:space="preserve"> dm_airlines(icao);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ALTER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TABLE</w:t>
      </w:r>
      <w:r w:rsidRPr="008501ED">
        <w:rPr>
          <w:rFonts w:ascii="Courier New" w:hAnsi="Courier New" w:cs="Courier New"/>
        </w:rPr>
        <w:t xml:space="preserve"> f_flight </w:t>
      </w:r>
      <w:r w:rsidRPr="008501ED">
        <w:rPr>
          <w:rFonts w:ascii="Courier New" w:hAnsi="Courier New" w:cs="Courier New"/>
          <w:color w:val="0000FF"/>
        </w:rPr>
        <w:t>ADD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CONSTRAINT</w:t>
      </w:r>
      <w:r w:rsidRPr="008501ED">
        <w:rPr>
          <w:rFonts w:ascii="Courier New" w:hAnsi="Courier New" w:cs="Courier New"/>
        </w:rPr>
        <w:t xml:space="preserve"> pilot_id_FK </w:t>
      </w:r>
      <w:r w:rsidRPr="008501ED">
        <w:rPr>
          <w:rFonts w:ascii="Courier New" w:hAnsi="Courier New" w:cs="Courier New"/>
          <w:color w:val="0000FF"/>
        </w:rPr>
        <w:t>FOREIGN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KEY</w:t>
      </w:r>
      <w:r w:rsidRPr="008501ED">
        <w:rPr>
          <w:rFonts w:ascii="Courier New" w:hAnsi="Courier New" w:cs="Courier New"/>
        </w:rPr>
        <w:t xml:space="preserve"> (pilot_id) </w:t>
      </w:r>
      <w:r w:rsidRPr="008501ED">
        <w:rPr>
          <w:rFonts w:ascii="Courier New" w:hAnsi="Courier New" w:cs="Courier New"/>
          <w:color w:val="0000FF"/>
        </w:rPr>
        <w:t>REFERENCES</w:t>
      </w:r>
      <w:r w:rsidRPr="008501ED">
        <w:rPr>
          <w:rFonts w:ascii="Courier New" w:hAnsi="Courier New" w:cs="Courier New"/>
        </w:rPr>
        <w:t xml:space="preserve"> dm_pilot (PILOT_ID_SEQ);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ALTER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TABLE</w:t>
      </w:r>
      <w:r w:rsidRPr="008501ED">
        <w:rPr>
          <w:rFonts w:ascii="Courier New" w:hAnsi="Courier New" w:cs="Courier New"/>
        </w:rPr>
        <w:t xml:space="preserve"> f_flight </w:t>
      </w:r>
      <w:r w:rsidRPr="008501ED">
        <w:rPr>
          <w:rFonts w:ascii="Courier New" w:hAnsi="Courier New" w:cs="Courier New"/>
          <w:color w:val="0000FF"/>
        </w:rPr>
        <w:t>ADD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CONSTRAINT</w:t>
      </w:r>
      <w:r w:rsidRPr="008501ED">
        <w:rPr>
          <w:rFonts w:ascii="Courier New" w:hAnsi="Courier New" w:cs="Courier New"/>
        </w:rPr>
        <w:t xml:space="preserve"> plane_id_FK </w:t>
      </w:r>
      <w:r w:rsidRPr="008501ED">
        <w:rPr>
          <w:rFonts w:ascii="Courier New" w:hAnsi="Courier New" w:cs="Courier New"/>
          <w:color w:val="0000FF"/>
        </w:rPr>
        <w:t>FOREIGN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KEY</w:t>
      </w:r>
      <w:r w:rsidRPr="008501ED">
        <w:rPr>
          <w:rFonts w:ascii="Courier New" w:hAnsi="Courier New" w:cs="Courier New"/>
        </w:rPr>
        <w:t xml:space="preserve"> (plane_id) </w:t>
      </w:r>
      <w:r w:rsidRPr="008501ED">
        <w:rPr>
          <w:rFonts w:ascii="Courier New" w:hAnsi="Courier New" w:cs="Courier New"/>
          <w:color w:val="0000FF"/>
        </w:rPr>
        <w:t>REFERENCES</w:t>
      </w:r>
      <w:r w:rsidRPr="008501ED">
        <w:rPr>
          <w:rFonts w:ascii="Courier New" w:hAnsi="Courier New" w:cs="Courier New"/>
        </w:rPr>
        <w:t xml:space="preserve"> dm_plane (Plane_ID_SEQ);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ALTER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TABLE</w:t>
      </w:r>
      <w:r w:rsidRPr="008501ED">
        <w:rPr>
          <w:rFonts w:ascii="Courier New" w:hAnsi="Courier New" w:cs="Courier New"/>
        </w:rPr>
        <w:t xml:space="preserve"> f_flight </w:t>
      </w:r>
      <w:r w:rsidRPr="008501ED">
        <w:rPr>
          <w:rFonts w:ascii="Courier New" w:hAnsi="Courier New" w:cs="Courier New"/>
          <w:color w:val="0000FF"/>
        </w:rPr>
        <w:t>ADD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CONSTRAINT</w:t>
      </w:r>
      <w:r w:rsidRPr="008501ED">
        <w:rPr>
          <w:rFonts w:ascii="Courier New" w:hAnsi="Courier New" w:cs="Courier New"/>
        </w:rPr>
        <w:t xml:space="preserve"> state_id_FK </w:t>
      </w:r>
      <w:r w:rsidRPr="008501ED">
        <w:rPr>
          <w:rFonts w:ascii="Courier New" w:hAnsi="Courier New" w:cs="Courier New"/>
          <w:color w:val="0000FF"/>
        </w:rPr>
        <w:t>FOREIGN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KEY</w:t>
      </w:r>
      <w:r w:rsidRPr="008501ED">
        <w:rPr>
          <w:rFonts w:ascii="Courier New" w:hAnsi="Courier New" w:cs="Courier New"/>
        </w:rPr>
        <w:t xml:space="preserve"> (DEST_STATE_NM) </w:t>
      </w:r>
      <w:r w:rsidRPr="008501ED">
        <w:rPr>
          <w:rFonts w:ascii="Courier New" w:hAnsi="Courier New" w:cs="Courier New"/>
          <w:color w:val="0000FF"/>
        </w:rPr>
        <w:t>REFERENCES</w:t>
      </w:r>
      <w:r w:rsidRPr="008501ED">
        <w:rPr>
          <w:rFonts w:ascii="Courier New" w:hAnsi="Courier New" w:cs="Courier New"/>
        </w:rPr>
        <w:t xml:space="preserve"> dm_location (state_num);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--ALTER TABLE f_flight ADD CONSTRAINT PK_CONST PRIMARY KEY(FL_DATE,carrier,pilot_id,plane_id,DEST_STATE_NM);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COMMENT </w:t>
      </w:r>
      <w:r w:rsidRPr="008501ED">
        <w:rPr>
          <w:rFonts w:ascii="Courier New" w:hAnsi="Courier New" w:cs="Courier New"/>
          <w:color w:val="0000FF"/>
        </w:rPr>
        <w:t>ON</w:t>
      </w:r>
      <w:r w:rsidRPr="008501ED">
        <w:rPr>
          <w:rFonts w:ascii="Courier New" w:hAnsi="Courier New" w:cs="Courier New"/>
        </w:rPr>
        <w:t xml:space="preserve"> </w:t>
      </w:r>
      <w:r w:rsidRPr="008501ED">
        <w:rPr>
          <w:rFonts w:ascii="Courier New" w:hAnsi="Courier New" w:cs="Courier New"/>
          <w:color w:val="0000FF"/>
        </w:rPr>
        <w:t>TABLE</w:t>
      </w:r>
      <w:r w:rsidRPr="008501ED">
        <w:rPr>
          <w:rFonts w:ascii="Courier New" w:hAnsi="Courier New" w:cs="Courier New"/>
        </w:rPr>
        <w:t xml:space="preserve"> f_flight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0000FF"/>
        </w:rPr>
        <w:t>IS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FF0000"/>
        </w:rPr>
      </w:pPr>
      <w:r w:rsidRPr="008501ED">
        <w:rPr>
          <w:rFonts w:ascii="Courier New" w:hAnsi="Courier New" w:cs="Courier New"/>
        </w:rPr>
        <w:t xml:space="preserve">  </w:t>
      </w:r>
      <w:r w:rsidRPr="008501ED">
        <w:rPr>
          <w:rFonts w:ascii="Courier New" w:hAnsi="Courier New" w:cs="Courier New"/>
          <w:color w:val="FF0000"/>
        </w:rPr>
        <w:t xml:space="preserve">'Table Content: Describe content of a table.     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  <w:color w:val="FF0000"/>
        </w:rPr>
        <w:t>Refresh Cycle/Window: This is a fact table!'</w:t>
      </w:r>
      <w:r w:rsidRPr="008501ED">
        <w:rPr>
          <w:rFonts w:ascii="Courier New" w:hAnsi="Courier New" w:cs="Courier New"/>
        </w:rPr>
        <w:t>;</w:t>
      </w:r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8501ED">
        <w:rPr>
          <w:rFonts w:ascii="Courier New" w:hAnsi="Courier New" w:cs="Courier New"/>
          <w:color w:val="008080"/>
        </w:rPr>
        <w:t>--GRANT SELECT ON f_flight TO new_user;</w:t>
      </w:r>
    </w:p>
    <w:p w:rsid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8501ED">
        <w:rPr>
          <w:rFonts w:ascii="Courier New" w:hAnsi="Courier New" w:cs="Courier New"/>
        </w:rPr>
        <w:t xml:space="preserve">  </w:t>
      </w:r>
      <w:r w:rsidRPr="008501ED">
        <w:rPr>
          <w:rFonts w:ascii="Courier New" w:hAnsi="Courier New" w:cs="Courier New"/>
          <w:color w:val="0000FF"/>
        </w:rPr>
        <w:t>COMMIT</w:t>
      </w:r>
      <w:r w:rsidRPr="008501ED">
        <w:rPr>
          <w:rFonts w:ascii="Courier New" w:hAnsi="Courier New" w:cs="Courier New"/>
        </w:rPr>
        <w:t xml:space="preserve">; </w:t>
      </w:r>
    </w:p>
    <w:p w:rsid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bookmarkStart w:id="10" w:name="_GoBack"/>
      <w:bookmarkEnd w:id="10"/>
    </w:p>
    <w:p w:rsidR="008501ED" w:rsidRPr="008501ED" w:rsidRDefault="008501ED" w:rsidP="008501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Loading from batch file:</w:t>
      </w:r>
    </w:p>
    <w:p w:rsidR="008501ED" w:rsidRPr="008501ED" w:rsidRDefault="008501ED" w:rsidP="008501ED">
      <w:pPr>
        <w:pStyle w:val="ListBullet"/>
        <w:numPr>
          <w:ilvl w:val="0"/>
          <w:numId w:val="0"/>
        </w:numPr>
        <w:ind w:left="360" w:hanging="360"/>
        <w:rPr>
          <w:color w:val="365F91" w:themeColor="accent1" w:themeShade="BF"/>
        </w:rPr>
      </w:pPr>
      <w:r>
        <w:rPr>
          <w:noProof/>
        </w:rPr>
        <w:drawing>
          <wp:inline distT="0" distB="0" distL="0" distR="0" wp14:anchorId="65000C56" wp14:editId="4DE63EB2">
            <wp:extent cx="5639425" cy="3827721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475" cy="38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1ED" w:rsidRPr="008501ED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DC0" w:rsidRDefault="00FF3DC0">
      <w:r>
        <w:separator/>
      </w:r>
    </w:p>
  </w:endnote>
  <w:endnote w:type="continuationSeparator" w:id="0">
    <w:p w:rsidR="00FF3DC0" w:rsidRDefault="00FF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8501ED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8501ED">
            <w:rPr>
              <w:noProof/>
            </w:rPr>
            <w:t>5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r w:rsidR="00FF3DC0">
            <w:fldChar w:fldCharType="begin"/>
          </w:r>
          <w:r w:rsidR="00FF3DC0">
            <w:instrText xml:space="preserve"> NUMPAGES </w:instrText>
          </w:r>
          <w:r w:rsidR="00FF3DC0">
            <w:fldChar w:fldCharType="separate"/>
          </w:r>
          <w:r w:rsidR="008501ED">
            <w:rPr>
              <w:noProof/>
            </w:rPr>
            <w:t>5</w:t>
          </w:r>
          <w:r w:rsidR="00FF3DC0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10A5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10A5F">
            <w:rPr>
              <w:sz w:val="16"/>
            </w:rPr>
            <w:fldChar w:fldCharType="separate"/>
          </w:r>
          <w:r w:rsidR="008501ED">
            <w:rPr>
              <w:noProof/>
              <w:sz w:val="16"/>
            </w:rPr>
            <w:t>2017</w:t>
          </w:r>
          <w:r w:rsidR="00910A5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580DC6">
            <w:fldChar w:fldCharType="begin"/>
          </w:r>
          <w:r w:rsidR="00580DC6">
            <w:instrText xml:space="preserve"> PAGE </w:instrText>
          </w:r>
          <w:r w:rsidR="00580DC6">
            <w:fldChar w:fldCharType="separate"/>
          </w:r>
          <w:r w:rsidR="008501ED">
            <w:rPr>
              <w:noProof/>
            </w:rPr>
            <w:t>1</w:t>
          </w:r>
          <w:r w:rsidR="00580DC6">
            <w:rPr>
              <w:noProof/>
            </w:rPr>
            <w:fldChar w:fldCharType="end"/>
          </w:r>
          <w:r w:rsidRPr="002F5D7B">
            <w:t>/</w:t>
          </w:r>
          <w:r w:rsidR="00FF3DC0">
            <w:fldChar w:fldCharType="begin"/>
          </w:r>
          <w:r w:rsidR="00FF3DC0">
            <w:instrText xml:space="preserve"> NUMPAG</w:instrText>
          </w:r>
          <w:r w:rsidR="00FF3DC0">
            <w:instrText xml:space="preserve">ES </w:instrText>
          </w:r>
          <w:r w:rsidR="00FF3DC0">
            <w:fldChar w:fldCharType="separate"/>
          </w:r>
          <w:r w:rsidR="008501ED">
            <w:rPr>
              <w:noProof/>
            </w:rPr>
            <w:t>5</w:t>
          </w:r>
          <w:r w:rsidR="00FF3DC0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DC0" w:rsidRDefault="00FF3DC0">
      <w:r>
        <w:separator/>
      </w:r>
    </w:p>
  </w:footnote>
  <w:footnote w:type="continuationSeparator" w:id="0">
    <w:p w:rsidR="00FF3DC0" w:rsidRDefault="00FF3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F3DC0">
            <w:fldChar w:fldCharType="begin"/>
          </w:r>
          <w:r w:rsidR="00FF3DC0">
            <w:instrText xml:space="preserve"> TITLE  \* MERGEFORMAT </w:instrText>
          </w:r>
          <w:r w:rsidR="00FF3DC0">
            <w:fldChar w:fldCharType="separate"/>
          </w:r>
          <w:r w:rsidR="00DE360D" w:rsidRPr="00DE360D">
            <w:rPr>
              <w:b/>
            </w:rPr>
            <w:t>MTN.BI</w:t>
          </w:r>
          <w:r w:rsidR="00DE360D">
            <w:t>.07 &lt;Title&gt;</w:t>
          </w:r>
          <w:r w:rsidR="00FF3D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F3DC0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E360D" w:rsidRPr="00DE360D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8501ED">
            <w:rPr>
              <w:noProof/>
              <w:sz w:val="16"/>
              <w:szCs w:val="16"/>
            </w:rPr>
            <w:t>02-Dec-2017 12:14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FF3DC0">
            <w:fldChar w:fldCharType="begin"/>
          </w:r>
          <w:r w:rsidR="00FF3DC0">
            <w:instrText xml:space="preserve"> TITLE  \* MERGEFORMAT </w:instrText>
          </w:r>
          <w:r w:rsidR="00FF3DC0">
            <w:fldChar w:fldCharType="separate"/>
          </w:r>
          <w:r w:rsidR="00DE360D" w:rsidRPr="00DE360D">
            <w:rPr>
              <w:b/>
            </w:rPr>
            <w:t xml:space="preserve">MTN.BI.07 </w:t>
          </w:r>
          <w:r w:rsidR="00DE360D">
            <w:t>&lt;Title&gt;</w:t>
          </w:r>
          <w:r w:rsidR="00FF3DC0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FF3DC0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DE360D" w:rsidRPr="00DE360D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10A5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10A5F" w:rsidRPr="00D639FE">
            <w:rPr>
              <w:sz w:val="16"/>
              <w:szCs w:val="16"/>
            </w:rPr>
            <w:fldChar w:fldCharType="separate"/>
          </w:r>
          <w:r w:rsidR="008501ED">
            <w:rPr>
              <w:noProof/>
              <w:sz w:val="16"/>
              <w:szCs w:val="16"/>
            </w:rPr>
            <w:t>02-Dec-2017 12:14</w:t>
          </w:r>
          <w:r w:rsidR="00910A5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4947"/>
    <w:rsid w:val="00081508"/>
    <w:rsid w:val="000A6040"/>
    <w:rsid w:val="000D22DF"/>
    <w:rsid w:val="000D4695"/>
    <w:rsid w:val="000E5733"/>
    <w:rsid w:val="000E676F"/>
    <w:rsid w:val="000E68BD"/>
    <w:rsid w:val="000F2774"/>
    <w:rsid w:val="001147DC"/>
    <w:rsid w:val="00114D08"/>
    <w:rsid w:val="00130569"/>
    <w:rsid w:val="00131A1C"/>
    <w:rsid w:val="00131E4A"/>
    <w:rsid w:val="001355C3"/>
    <w:rsid w:val="00171785"/>
    <w:rsid w:val="00173FBC"/>
    <w:rsid w:val="00174922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A2CCB"/>
    <w:rsid w:val="003B0471"/>
    <w:rsid w:val="003C425E"/>
    <w:rsid w:val="003D1F28"/>
    <w:rsid w:val="003E41E7"/>
    <w:rsid w:val="003F7F40"/>
    <w:rsid w:val="00400831"/>
    <w:rsid w:val="004044FD"/>
    <w:rsid w:val="00410D49"/>
    <w:rsid w:val="00416D52"/>
    <w:rsid w:val="00432D54"/>
    <w:rsid w:val="00434841"/>
    <w:rsid w:val="004A49EF"/>
    <w:rsid w:val="004B4D2A"/>
    <w:rsid w:val="004C2F82"/>
    <w:rsid w:val="004D29BE"/>
    <w:rsid w:val="004E22A3"/>
    <w:rsid w:val="0052662C"/>
    <w:rsid w:val="005351AA"/>
    <w:rsid w:val="005400E3"/>
    <w:rsid w:val="00557725"/>
    <w:rsid w:val="0057115C"/>
    <w:rsid w:val="005731ED"/>
    <w:rsid w:val="005732B5"/>
    <w:rsid w:val="00580DC6"/>
    <w:rsid w:val="00593E6E"/>
    <w:rsid w:val="005A2132"/>
    <w:rsid w:val="005C0966"/>
    <w:rsid w:val="005E56AF"/>
    <w:rsid w:val="0060532A"/>
    <w:rsid w:val="0061050A"/>
    <w:rsid w:val="00614947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01ED"/>
    <w:rsid w:val="00851356"/>
    <w:rsid w:val="008A16D2"/>
    <w:rsid w:val="008A31BA"/>
    <w:rsid w:val="008B3B7F"/>
    <w:rsid w:val="008D4230"/>
    <w:rsid w:val="008D4768"/>
    <w:rsid w:val="008D7C03"/>
    <w:rsid w:val="008E5E15"/>
    <w:rsid w:val="00910A5F"/>
    <w:rsid w:val="00932D17"/>
    <w:rsid w:val="00964F64"/>
    <w:rsid w:val="00975DCA"/>
    <w:rsid w:val="009B3DC3"/>
    <w:rsid w:val="00A2733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513E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4BDC"/>
    <w:rsid w:val="00D454F0"/>
    <w:rsid w:val="00D61ABA"/>
    <w:rsid w:val="00D639FE"/>
    <w:rsid w:val="00D86536"/>
    <w:rsid w:val="00DE360D"/>
    <w:rsid w:val="00DE4E52"/>
    <w:rsid w:val="00E44576"/>
    <w:rsid w:val="00E74234"/>
    <w:rsid w:val="00E8459E"/>
    <w:rsid w:val="00E903AC"/>
    <w:rsid w:val="00EC462D"/>
    <w:rsid w:val="00ED6FC2"/>
    <w:rsid w:val="00EE5CC2"/>
    <w:rsid w:val="00F00698"/>
    <w:rsid w:val="00F06C91"/>
    <w:rsid w:val="00F26FE7"/>
    <w:rsid w:val="00F4264F"/>
    <w:rsid w:val="00F6260A"/>
    <w:rsid w:val="00F72117"/>
    <w:rsid w:val="00F9679B"/>
    <w:rsid w:val="00FC6680"/>
    <w:rsid w:val="00FE114F"/>
    <w:rsid w:val="00FF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0E9365"/>
  <w15:docId w15:val="{D8F080D2-7998-43D3-A91B-2DA9D0E8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DE360D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DE360D"/>
    <w:rPr>
      <w:rFonts w:ascii="Arial" w:hAnsi="Arial"/>
      <w:b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01E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58</TotalTime>
  <Pages>5</Pages>
  <Words>748</Words>
  <Characters>4264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MTN.BI.07 &lt;Title&gt;</vt:lpstr>
      <vt:lpstr>&lt;code&gt;&lt;Title&gt;</vt:lpstr>
    </vt:vector>
  </TitlesOfParts>
  <Company>EPAM Systems, RD Dep.</Company>
  <LinksUpToDate>false</LinksUpToDate>
  <CharactersWithSpaces>5002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&lt;Title&gt;</dc:title>
  <dc:subject>Resource Department Dep.</dc:subject>
  <dc:creator>Elias</dc:creator>
  <cp:lastModifiedBy>Hanna Klimovich</cp:lastModifiedBy>
  <cp:revision>9</cp:revision>
  <cp:lastPrinted>2005-01-28T11:27:00Z</cp:lastPrinted>
  <dcterms:created xsi:type="dcterms:W3CDTF">2014-03-28T06:58:00Z</dcterms:created>
  <dcterms:modified xsi:type="dcterms:W3CDTF">2017-12-02T09:16:00Z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