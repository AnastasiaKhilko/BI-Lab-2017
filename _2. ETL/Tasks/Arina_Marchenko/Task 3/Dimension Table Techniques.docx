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177E3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24167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Dimension Table Techniques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BB36A8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23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A4CE6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9234959" w:history="1">
        <w:r w:rsidR="008A4CE6" w:rsidRPr="007344A5">
          <w:rPr>
            <w:rStyle w:val="Hyperlink"/>
            <w:noProof/>
          </w:rPr>
          <w:t>1.</w:t>
        </w:r>
        <w:r w:rsidR="008A4C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4CE6" w:rsidRPr="007344A5">
          <w:rPr>
            <w:rStyle w:val="Hyperlink"/>
            <w:noProof/>
          </w:rPr>
          <w:t>Geo Hierarchy</w:t>
        </w:r>
        <w:r w:rsidR="008A4CE6">
          <w:rPr>
            <w:noProof/>
            <w:webHidden/>
          </w:rPr>
          <w:tab/>
        </w:r>
        <w:r w:rsidR="008A4CE6">
          <w:rPr>
            <w:noProof/>
            <w:webHidden/>
          </w:rPr>
          <w:fldChar w:fldCharType="begin"/>
        </w:r>
        <w:r w:rsidR="008A4CE6">
          <w:rPr>
            <w:noProof/>
            <w:webHidden/>
          </w:rPr>
          <w:instrText xml:space="preserve"> PAGEREF _Toc499234959 \h </w:instrText>
        </w:r>
        <w:r w:rsidR="008A4CE6">
          <w:rPr>
            <w:noProof/>
            <w:webHidden/>
          </w:rPr>
        </w:r>
        <w:r w:rsidR="008A4CE6">
          <w:rPr>
            <w:noProof/>
            <w:webHidden/>
          </w:rPr>
          <w:fldChar w:fldCharType="separate"/>
        </w:r>
        <w:r w:rsidR="008A4CE6">
          <w:rPr>
            <w:noProof/>
            <w:webHidden/>
          </w:rPr>
          <w:t>3</w:t>
        </w:r>
        <w:r w:rsidR="008A4CE6">
          <w:rPr>
            <w:noProof/>
            <w:webHidden/>
          </w:rPr>
          <w:fldChar w:fldCharType="end"/>
        </w:r>
      </w:hyperlink>
    </w:p>
    <w:p w:rsidR="008A4CE6" w:rsidRDefault="008A4CE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234960" w:history="1">
        <w:r w:rsidRPr="007344A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344A5">
          <w:rPr>
            <w:rStyle w:val="Hyperlink"/>
            <w:noProof/>
          </w:rPr>
          <w:t>Dimension Hierarchy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_Toc499234960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Toc321376730"/>
      <w:bookmarkStart w:id="5" w:name="_Toc383121482"/>
      <w:bookmarkStart w:id="6" w:name="_Toc384725836"/>
      <w:bookmarkStart w:id="7" w:name="_Hlk321203036"/>
      <w:bookmarkStart w:id="8" w:name="_Hlk321202935"/>
      <w:bookmarkStart w:id="9" w:name="_Hlk321376402"/>
      <w:bookmarkStart w:id="10" w:name="_Toc499234959"/>
      <w:bookmarkEnd w:id="0"/>
      <w:bookmarkEnd w:id="1"/>
      <w:bookmarkEnd w:id="2"/>
      <w:bookmarkEnd w:id="3"/>
      <w:r w:rsidR="000345AF">
        <w:lastRenderedPageBreak/>
        <w:t xml:space="preserve">Geo </w:t>
      </w:r>
      <w:bookmarkEnd w:id="4"/>
      <w:r w:rsidR="000345AF">
        <w:t>Hierarchy</w:t>
      </w:r>
      <w:bookmarkEnd w:id="5"/>
      <w:bookmarkEnd w:id="6"/>
      <w:bookmarkEnd w:id="10"/>
    </w:p>
    <w:p w:rsidR="008A4CE6" w:rsidRDefault="008A4CE6" w:rsidP="008A4CE6">
      <w:pPr>
        <w:pStyle w:val="BodyText"/>
      </w:pPr>
      <w:r>
        <w:t>For this task I used the information from the task 1.</w:t>
      </w:r>
    </w:p>
    <w:p w:rsidR="008A4CE6" w:rsidRPr="008A4CE6" w:rsidRDefault="008A4CE6" w:rsidP="008A4CE6">
      <w:pPr>
        <w:pStyle w:val="BodyText"/>
      </w:pPr>
      <w:r>
        <w:t>There are 4 tables: countries, regions, continents and worlds.</w:t>
      </w:r>
    </w:p>
    <w:p w:rsidR="000345AF" w:rsidRDefault="000345AF" w:rsidP="000345AF">
      <w:pPr>
        <w:pStyle w:val="BodyText"/>
      </w:pPr>
      <w:r>
        <w:rPr>
          <w:noProof/>
        </w:rPr>
        <w:drawing>
          <wp:inline distT="0" distB="0" distL="0" distR="0" wp14:anchorId="3E552D68" wp14:editId="64BBC6AC">
            <wp:extent cx="1752002" cy="382725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196" cy="3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E6" w:rsidRDefault="008A4CE6" w:rsidP="000345AF">
      <w:pPr>
        <w:pStyle w:val="BodyText"/>
      </w:pPr>
      <w:r>
        <w:t>First of all I created with all this tables.</w:t>
      </w:r>
    </w:p>
    <w:p w:rsidR="009A7EA5" w:rsidRDefault="009A7EA5" w:rsidP="009A7EA5">
      <w:pPr>
        <w:pStyle w:val="CodeText"/>
      </w:pPr>
      <w:r>
        <w:t>CREATE VIEW DIM_LOCATIONS AS</w:t>
      </w:r>
    </w:p>
    <w:p w:rsidR="009A7EA5" w:rsidRDefault="009A7EA5" w:rsidP="009A7EA5">
      <w:pPr>
        <w:pStyle w:val="CodeText"/>
      </w:pPr>
      <w:r>
        <w:t xml:space="preserve">  SELECT TO_NUMBER (NULL) AS CHILD_ID,</w:t>
      </w:r>
    </w:p>
    <w:p w:rsidR="009A7EA5" w:rsidRDefault="009A7EA5" w:rsidP="009A7EA5">
      <w:pPr>
        <w:pStyle w:val="CodeText"/>
      </w:pPr>
      <w:r>
        <w:t xml:space="preserve">    'WORLD'               AS LEVEL_NAME,</w:t>
      </w:r>
    </w:p>
    <w:p w:rsidR="009A7EA5" w:rsidRDefault="009A7EA5" w:rsidP="009A7EA5">
      <w:pPr>
        <w:pStyle w:val="CodeText"/>
      </w:pPr>
      <w:r>
        <w:t xml:space="preserve">    WORLD_ID              AS PARENT_ID,</w:t>
      </w:r>
    </w:p>
    <w:p w:rsidR="009A7EA5" w:rsidRDefault="009A7EA5" w:rsidP="009A7EA5">
      <w:pPr>
        <w:pStyle w:val="CodeText"/>
      </w:pPr>
      <w:r>
        <w:t xml:space="preserve">    WORLD_DESC            AS NAME</w:t>
      </w:r>
    </w:p>
    <w:p w:rsidR="009A7EA5" w:rsidRDefault="009A7EA5" w:rsidP="009A7EA5">
      <w:pPr>
        <w:pStyle w:val="CodeText"/>
      </w:pPr>
      <w:r>
        <w:t xml:space="preserve">  FROM CE_WORLDS</w:t>
      </w:r>
    </w:p>
    <w:p w:rsidR="009A7EA5" w:rsidRDefault="009A7EA5" w:rsidP="009A7EA5">
      <w:pPr>
        <w:pStyle w:val="CodeText"/>
      </w:pPr>
      <w:r>
        <w:t>UNION ALL</w:t>
      </w:r>
    </w:p>
    <w:p w:rsidR="009A7EA5" w:rsidRDefault="009A7EA5" w:rsidP="009A7EA5">
      <w:pPr>
        <w:pStyle w:val="CodeText"/>
      </w:pPr>
      <w:r>
        <w:t xml:space="preserve">  SELECT W.WORLD_ID AS CHILD_ID,</w:t>
      </w:r>
    </w:p>
    <w:p w:rsidR="009A7EA5" w:rsidRDefault="009A7EA5" w:rsidP="009A7EA5">
      <w:pPr>
        <w:pStyle w:val="CodeText"/>
      </w:pPr>
      <w:r>
        <w:t xml:space="preserve">    'CONTINENT'     AS LEVEL_NAME,</w:t>
      </w:r>
    </w:p>
    <w:p w:rsidR="009A7EA5" w:rsidRDefault="009A7EA5" w:rsidP="009A7EA5">
      <w:pPr>
        <w:pStyle w:val="CodeText"/>
      </w:pPr>
      <w:r>
        <w:t xml:space="preserve">    C.CONTINENT_ID  AS PARENT_ID,</w:t>
      </w:r>
    </w:p>
    <w:p w:rsidR="009A7EA5" w:rsidRDefault="009A7EA5" w:rsidP="009A7EA5">
      <w:pPr>
        <w:pStyle w:val="CodeText"/>
      </w:pPr>
      <w:r>
        <w:t xml:space="preserve">    CONTINENT_DESC  AS NAME</w:t>
      </w:r>
    </w:p>
    <w:p w:rsidR="009A7EA5" w:rsidRDefault="009A7EA5" w:rsidP="009A7EA5">
      <w:pPr>
        <w:pStyle w:val="CodeText"/>
      </w:pPr>
      <w:r>
        <w:t xml:space="preserve">  FROM CE_CONTINENTS C JOIN CE_WORLDS W ON C.WORLD_ID=W.WORLD_ID</w:t>
      </w:r>
    </w:p>
    <w:p w:rsidR="009A7EA5" w:rsidRDefault="009A7EA5" w:rsidP="009A7EA5">
      <w:pPr>
        <w:pStyle w:val="CodeText"/>
      </w:pPr>
      <w:r>
        <w:t>UNION ALL</w:t>
      </w:r>
    </w:p>
    <w:p w:rsidR="009A7EA5" w:rsidRDefault="009A7EA5" w:rsidP="009A7EA5">
      <w:pPr>
        <w:pStyle w:val="CodeText"/>
      </w:pPr>
      <w:r>
        <w:t xml:space="preserve">  SELECT C.CONTINENT_ID AS CHILD_ID,</w:t>
      </w:r>
    </w:p>
    <w:p w:rsidR="009A7EA5" w:rsidRDefault="009A7EA5" w:rsidP="009A7EA5">
      <w:pPr>
        <w:pStyle w:val="CodeText"/>
      </w:pPr>
      <w:r>
        <w:t xml:space="preserve">    'REGION'            AS LEVEL_NAME,</w:t>
      </w:r>
    </w:p>
    <w:p w:rsidR="009A7EA5" w:rsidRDefault="009A7EA5" w:rsidP="009A7EA5">
      <w:pPr>
        <w:pStyle w:val="CodeText"/>
      </w:pPr>
      <w:r>
        <w:t xml:space="preserve">    R.REGION_ID         AS PARENT_ID,</w:t>
      </w:r>
    </w:p>
    <w:p w:rsidR="009A7EA5" w:rsidRDefault="009A7EA5" w:rsidP="009A7EA5">
      <w:pPr>
        <w:pStyle w:val="CodeText"/>
      </w:pPr>
      <w:r>
        <w:t xml:space="preserve">    R.REGION_DESC       AS NAME</w:t>
      </w:r>
    </w:p>
    <w:p w:rsidR="009A7EA5" w:rsidRDefault="009A7EA5" w:rsidP="009A7EA5">
      <w:pPr>
        <w:pStyle w:val="CodeText"/>
      </w:pPr>
      <w:r>
        <w:t xml:space="preserve">  FROM CE_REGIONS R JOIN CE_CONTINENTS C ON R.CONTINENT_ID=C.CONTINENT_ID</w:t>
      </w:r>
    </w:p>
    <w:p w:rsidR="009A7EA5" w:rsidRDefault="009A7EA5" w:rsidP="009A7EA5">
      <w:pPr>
        <w:pStyle w:val="CodeText"/>
      </w:pPr>
      <w:r>
        <w:t>UNION ALL</w:t>
      </w:r>
    </w:p>
    <w:p w:rsidR="009A7EA5" w:rsidRDefault="009A7EA5" w:rsidP="009A7EA5">
      <w:pPr>
        <w:pStyle w:val="CodeText"/>
      </w:pPr>
      <w:r>
        <w:t xml:space="preserve">  SELECT R.REGION_ID AS CHILD_ID,</w:t>
      </w:r>
    </w:p>
    <w:p w:rsidR="009A7EA5" w:rsidRDefault="009A7EA5" w:rsidP="009A7EA5">
      <w:pPr>
        <w:pStyle w:val="CodeText"/>
      </w:pPr>
      <w:r>
        <w:t xml:space="preserve">    'COUNTRY'        AS LEVEL_NAME,</w:t>
      </w:r>
    </w:p>
    <w:p w:rsidR="009A7EA5" w:rsidRDefault="009A7EA5" w:rsidP="009A7EA5">
      <w:pPr>
        <w:pStyle w:val="CodeText"/>
      </w:pPr>
      <w:r>
        <w:t xml:space="preserve">    C.COUNTRY_ID     AS PARENT_ID,</w:t>
      </w:r>
    </w:p>
    <w:p w:rsidR="009A7EA5" w:rsidRDefault="009A7EA5" w:rsidP="009A7EA5">
      <w:pPr>
        <w:pStyle w:val="CodeText"/>
      </w:pPr>
      <w:r>
        <w:t xml:space="preserve">    C.COUNTRY_DESC   AS NAME</w:t>
      </w:r>
    </w:p>
    <w:p w:rsidR="009A7EA5" w:rsidRDefault="009A7EA5" w:rsidP="009A7EA5">
      <w:pPr>
        <w:pStyle w:val="CodeText"/>
      </w:pPr>
      <w:r>
        <w:t xml:space="preserve">  FROM CE_COUNTRIES C JOIN CE_REGIONS R ON C.REGION_ID=R.REGION_ID;</w:t>
      </w:r>
    </w:p>
    <w:p w:rsidR="009A7EA5" w:rsidRDefault="009A7EA5" w:rsidP="000345AF">
      <w:pPr>
        <w:pStyle w:val="BodyText"/>
      </w:pPr>
      <w:r>
        <w:rPr>
          <w:noProof/>
        </w:rPr>
        <w:lastRenderedPageBreak/>
        <w:drawing>
          <wp:inline distT="0" distB="0" distL="0" distR="0" wp14:anchorId="3E2B5CB8" wp14:editId="0C60EE0D">
            <wp:extent cx="4225989" cy="4735902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145" cy="47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A5" w:rsidRDefault="009A7EA5" w:rsidP="000345AF">
      <w:pPr>
        <w:pStyle w:val="BodyText"/>
      </w:pPr>
    </w:p>
    <w:p w:rsidR="000345AF" w:rsidRDefault="000345AF" w:rsidP="000345AF">
      <w:pPr>
        <w:pStyle w:val="Heading1"/>
      </w:pPr>
      <w:bookmarkStart w:id="11" w:name="_Toc383121483"/>
      <w:bookmarkStart w:id="12" w:name="_Toc384725837"/>
      <w:bookmarkStart w:id="13" w:name="_Toc499234960"/>
      <w:bookmarkEnd w:id="7"/>
      <w:bookmarkEnd w:id="8"/>
      <w:bookmarkEnd w:id="9"/>
      <w:r>
        <w:t>Dimension Hierarchy Analysis</w:t>
      </w:r>
      <w:bookmarkEnd w:id="11"/>
      <w:bookmarkEnd w:id="12"/>
      <w:bookmarkEnd w:id="13"/>
    </w:p>
    <w:p w:rsidR="008A4CE6" w:rsidRDefault="008A4CE6" w:rsidP="008A4CE6">
      <w:pPr>
        <w:pStyle w:val="BodyText"/>
      </w:pPr>
      <w:r>
        <w:t>There are two options how to build the hierarchy. One of them is connect by.</w:t>
      </w:r>
    </w:p>
    <w:p w:rsidR="008A4CE6" w:rsidRDefault="006619E6" w:rsidP="008A4CE6">
      <w:pPr>
        <w:pStyle w:val="BodyText"/>
      </w:pPr>
      <w:r>
        <w:t xml:space="preserve">We need to write start with. Then connect by prior, which means our start point of hierarchy. </w:t>
      </w:r>
    </w:p>
    <w:p w:rsidR="006619E6" w:rsidRDefault="006619E6" w:rsidP="008A4CE6">
      <w:pPr>
        <w:pStyle w:val="BodyText"/>
      </w:pPr>
      <w:r>
        <w:t>From the beginning we have root, after this branch and in the end leaf.</w:t>
      </w:r>
    </w:p>
    <w:p w:rsidR="006619E6" w:rsidRPr="008A4CE6" w:rsidRDefault="006619E6" w:rsidP="008A4CE6">
      <w:pPr>
        <w:pStyle w:val="BodyText"/>
      </w:pPr>
      <w:r>
        <w:t>Here is the script and screenshot that shows the process of hierarchy.</w:t>
      </w:r>
    </w:p>
    <w:p w:rsidR="00504B33" w:rsidRDefault="00504B33" w:rsidP="00504B33">
      <w:pPr>
        <w:pStyle w:val="CodeText"/>
      </w:pPr>
      <w:r>
        <w:t>SELECT PARENT_ID, NAME,</w:t>
      </w:r>
    </w:p>
    <w:p w:rsidR="00504B33" w:rsidRDefault="00504B33" w:rsidP="00504B33">
      <w:pPr>
        <w:pStyle w:val="CodeText"/>
      </w:pPr>
      <w:r>
        <w:t xml:space="preserve">  LTRIM ( SYS_CONNECT_BY_PATH ( NAME, '==&gt;' ), '==&gt;' ) AS PATH,</w:t>
      </w:r>
    </w:p>
    <w:p w:rsidR="00504B33" w:rsidRDefault="00504B33" w:rsidP="00504B33">
      <w:pPr>
        <w:pStyle w:val="CodeText"/>
      </w:pPr>
      <w:r>
        <w:t xml:space="preserve">  CASE</w:t>
      </w:r>
    </w:p>
    <w:p w:rsidR="00504B33" w:rsidRDefault="00504B33" w:rsidP="00504B33">
      <w:pPr>
        <w:pStyle w:val="CodeText"/>
      </w:pPr>
      <w:r>
        <w:t xml:space="preserve">    WHEN LEVEL = 4 AND CONNECT_BY_ISLEAF = 1</w:t>
      </w:r>
    </w:p>
    <w:p w:rsidR="00504B33" w:rsidRDefault="00504B33" w:rsidP="00504B33">
      <w:pPr>
        <w:pStyle w:val="CodeText"/>
      </w:pPr>
      <w:r>
        <w:t xml:space="preserve">    THEN 'LEAF'</w:t>
      </w:r>
    </w:p>
    <w:p w:rsidR="00504B33" w:rsidRDefault="00504B33" w:rsidP="00504B33">
      <w:pPr>
        <w:pStyle w:val="CodeText"/>
      </w:pPr>
      <w:r>
        <w:t xml:space="preserve">    WHEN LEVEL = 3 AND CONNECT_BY_ISLEAF = 0</w:t>
      </w:r>
    </w:p>
    <w:p w:rsidR="00504B33" w:rsidRDefault="00504B33" w:rsidP="00504B33">
      <w:pPr>
        <w:pStyle w:val="CodeText"/>
      </w:pPr>
      <w:r>
        <w:t xml:space="preserve">    THEN 'BRANCH'</w:t>
      </w:r>
    </w:p>
    <w:p w:rsidR="00504B33" w:rsidRDefault="00504B33" w:rsidP="00504B33">
      <w:pPr>
        <w:pStyle w:val="CodeText"/>
      </w:pPr>
      <w:r>
        <w:t xml:space="preserve">    WHEN LEVEL = 2 AND CONNECT_BY_ISLEAF = 0</w:t>
      </w:r>
    </w:p>
    <w:p w:rsidR="00504B33" w:rsidRDefault="00504B33" w:rsidP="00504B33">
      <w:pPr>
        <w:pStyle w:val="CodeText"/>
      </w:pPr>
      <w:r>
        <w:t xml:space="preserve">    THEN 'BRANCH'</w:t>
      </w:r>
    </w:p>
    <w:p w:rsidR="00504B33" w:rsidRDefault="00504B33" w:rsidP="00504B33">
      <w:pPr>
        <w:pStyle w:val="CodeText"/>
      </w:pPr>
      <w:r>
        <w:t xml:space="preserve">    WHEN LEVEL = 1 AND CONNECT_BY_ISLEAF = 0</w:t>
      </w:r>
    </w:p>
    <w:p w:rsidR="00504B33" w:rsidRDefault="00504B33" w:rsidP="00504B33">
      <w:pPr>
        <w:pStyle w:val="CodeText"/>
      </w:pPr>
      <w:r>
        <w:t xml:space="preserve">    THEN 'ROOT'</w:t>
      </w:r>
    </w:p>
    <w:p w:rsidR="00504B33" w:rsidRDefault="00504B33" w:rsidP="00504B33">
      <w:pPr>
        <w:pStyle w:val="CodeText"/>
      </w:pPr>
      <w:r>
        <w:t xml:space="preserve">  END AS DEFINITION,</w:t>
      </w:r>
    </w:p>
    <w:p w:rsidR="00504B33" w:rsidRDefault="00504B33" w:rsidP="00504B33">
      <w:pPr>
        <w:pStyle w:val="CodeText"/>
      </w:pPr>
      <w:r>
        <w:t xml:space="preserve">  (SELECT COUNT(*) </w:t>
      </w:r>
    </w:p>
    <w:p w:rsidR="00504B33" w:rsidRDefault="00504B33" w:rsidP="00504B33">
      <w:pPr>
        <w:pStyle w:val="CodeText"/>
      </w:pPr>
      <w:r>
        <w:t xml:space="preserve">   FROM DIM_LOCATION DL </w:t>
      </w:r>
    </w:p>
    <w:p w:rsidR="00504B33" w:rsidRDefault="00504B33" w:rsidP="00504B33">
      <w:pPr>
        <w:pStyle w:val="CodeText"/>
      </w:pPr>
      <w:r>
        <w:t xml:space="preserve">   WHERE DIM.PARENT_ID=CHILD_ID</w:t>
      </w:r>
    </w:p>
    <w:p w:rsidR="00504B33" w:rsidRDefault="00504B33" w:rsidP="00504B33">
      <w:pPr>
        <w:pStyle w:val="CodeText"/>
      </w:pPr>
      <w:r>
        <w:t xml:space="preserve">  ) AS AMOUNT_OF_CHILDREN</w:t>
      </w:r>
    </w:p>
    <w:p w:rsidR="00504B33" w:rsidRDefault="00504B33" w:rsidP="00504B33">
      <w:pPr>
        <w:pStyle w:val="CodeText"/>
      </w:pPr>
      <w:r>
        <w:t>FROM DIM_LOCATION DIM</w:t>
      </w:r>
    </w:p>
    <w:p w:rsidR="00504B33" w:rsidRDefault="00504B33" w:rsidP="00504B33">
      <w:pPr>
        <w:pStyle w:val="CodeText"/>
      </w:pPr>
      <w:r>
        <w:t xml:space="preserve">  START WITH CHILD_ID      IS NULL</w:t>
      </w:r>
    </w:p>
    <w:p w:rsidR="00504B33" w:rsidRDefault="00504B33" w:rsidP="00504B33">
      <w:pPr>
        <w:pStyle w:val="CodeText"/>
      </w:pPr>
      <w:r>
        <w:t xml:space="preserve">  CONNECT BY PRIOR PARENT_ID = CHILD_ID</w:t>
      </w:r>
    </w:p>
    <w:p w:rsidR="00504B33" w:rsidRPr="00504B33" w:rsidRDefault="00504B33" w:rsidP="00504B33">
      <w:pPr>
        <w:pStyle w:val="CodeText"/>
      </w:pPr>
      <w:r>
        <w:t>ORDER SIBLINGS BY 2;</w:t>
      </w:r>
    </w:p>
    <w:p w:rsidR="004D245B" w:rsidRDefault="009A7EA5" w:rsidP="00504B33">
      <w:pPr>
        <w:pStyle w:val="Heading1"/>
        <w:numPr>
          <w:ilvl w:val="0"/>
          <w:numId w:val="0"/>
        </w:numPr>
      </w:pPr>
      <w:bookmarkStart w:id="14" w:name="_Toc499234961"/>
      <w:r>
        <w:rPr>
          <w:noProof/>
        </w:rPr>
        <w:lastRenderedPageBreak/>
        <w:drawing>
          <wp:inline distT="0" distB="0" distL="0" distR="0" wp14:anchorId="6E1FA2F5" wp14:editId="700678BB">
            <wp:extent cx="5941695" cy="30829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04B33" w:rsidRDefault="006619E6" w:rsidP="006619E6">
      <w:pPr>
        <w:pStyle w:val="BodyText"/>
      </w:pPr>
      <w:r>
        <w:t xml:space="preserve">Another option is with as. </w:t>
      </w:r>
      <w:r w:rsidR="00874261">
        <w:t>But in this case we decided to find the information without countries. Here is the script and screenshot that show how it works</w:t>
      </w:r>
    </w:p>
    <w:p w:rsidR="00504B33" w:rsidRDefault="00504B33" w:rsidP="00504B33">
      <w:pPr>
        <w:pStyle w:val="CodeText"/>
      </w:pPr>
      <w:r>
        <w:t>WITH WITH_QUERY AS</w:t>
      </w:r>
    </w:p>
    <w:p w:rsidR="00504B33" w:rsidRDefault="00504B33" w:rsidP="00504B33">
      <w:pPr>
        <w:pStyle w:val="CodeText"/>
      </w:pPr>
      <w:r>
        <w:t xml:space="preserve">  (SELECT PARENT_ID, NAME,</w:t>
      </w:r>
    </w:p>
    <w:p w:rsidR="00504B33" w:rsidRDefault="00504B33" w:rsidP="00504B33">
      <w:pPr>
        <w:pStyle w:val="CodeText"/>
      </w:pPr>
      <w:r>
        <w:t xml:space="preserve">    LTRIM ( SYS_CONNECT_BY_PATH ( NAME, '==&gt;' ), '==&gt;' ) AS PATH,</w:t>
      </w:r>
    </w:p>
    <w:p w:rsidR="00504B33" w:rsidRDefault="00504B33" w:rsidP="00504B33">
      <w:pPr>
        <w:pStyle w:val="CodeText"/>
      </w:pPr>
      <w:r>
        <w:t xml:space="preserve">    CASE</w:t>
      </w:r>
    </w:p>
    <w:p w:rsidR="00504B33" w:rsidRDefault="00504B33" w:rsidP="00504B33">
      <w:pPr>
        <w:pStyle w:val="CodeText"/>
      </w:pPr>
      <w:r>
        <w:t xml:space="preserve">      WHEN LEVEL = 4 AND CONNECT_BY_ISLEAF = 1</w:t>
      </w:r>
    </w:p>
    <w:p w:rsidR="00504B33" w:rsidRDefault="00504B33" w:rsidP="00504B33">
      <w:pPr>
        <w:pStyle w:val="CodeText"/>
      </w:pPr>
      <w:r>
        <w:t xml:space="preserve">      THEN 'LEAF'</w:t>
      </w:r>
    </w:p>
    <w:p w:rsidR="00504B33" w:rsidRDefault="00504B33" w:rsidP="00504B33">
      <w:pPr>
        <w:pStyle w:val="CodeText"/>
      </w:pPr>
      <w:r>
        <w:t xml:space="preserve">      WHEN LEVEL = 3 AND CONNECT_BY_ISLEAF = 0</w:t>
      </w:r>
    </w:p>
    <w:p w:rsidR="00504B33" w:rsidRDefault="00504B33" w:rsidP="00504B33">
      <w:pPr>
        <w:pStyle w:val="CodeText"/>
      </w:pPr>
      <w:r>
        <w:t xml:space="preserve">      THEN 'BRANCH'</w:t>
      </w:r>
    </w:p>
    <w:p w:rsidR="00504B33" w:rsidRDefault="00504B33" w:rsidP="00504B33">
      <w:pPr>
        <w:pStyle w:val="CodeText"/>
      </w:pPr>
      <w:r>
        <w:t xml:space="preserve">      WHEN LEVEL = 2 AND CONNECT_BY_ISLEAF = 0</w:t>
      </w:r>
    </w:p>
    <w:p w:rsidR="00504B33" w:rsidRDefault="00504B33" w:rsidP="00504B33">
      <w:pPr>
        <w:pStyle w:val="CodeText"/>
      </w:pPr>
      <w:r>
        <w:t xml:space="preserve">      THEN 'BRANCH'</w:t>
      </w:r>
    </w:p>
    <w:p w:rsidR="00504B33" w:rsidRDefault="00504B33" w:rsidP="00504B33">
      <w:pPr>
        <w:pStyle w:val="CodeText"/>
      </w:pPr>
      <w:r>
        <w:t xml:space="preserve">      WHEN LEVEL = 1 AND CONNECT_BY_ISLEAF = 0</w:t>
      </w:r>
    </w:p>
    <w:p w:rsidR="00504B33" w:rsidRDefault="00504B33" w:rsidP="00504B33">
      <w:pPr>
        <w:pStyle w:val="CodeText"/>
      </w:pPr>
      <w:r>
        <w:t xml:space="preserve">      THEN 'ROOT'</w:t>
      </w:r>
    </w:p>
    <w:p w:rsidR="00504B33" w:rsidRDefault="00504B33" w:rsidP="00504B33">
      <w:pPr>
        <w:pStyle w:val="CodeText"/>
      </w:pPr>
      <w:r>
        <w:t xml:space="preserve">    END AS DEFINITION,</w:t>
      </w:r>
    </w:p>
    <w:p w:rsidR="00504B33" w:rsidRDefault="00504B33" w:rsidP="00504B33">
      <w:pPr>
        <w:pStyle w:val="CodeText"/>
      </w:pPr>
      <w:r>
        <w:t xml:space="preserve">    (SELECT COUNT(*) </w:t>
      </w:r>
    </w:p>
    <w:p w:rsidR="00504B33" w:rsidRDefault="00504B33" w:rsidP="00504B33">
      <w:pPr>
        <w:pStyle w:val="CodeText"/>
      </w:pPr>
      <w:r>
        <w:t xml:space="preserve">    FROM DIM_LOCATION DL </w:t>
      </w:r>
    </w:p>
    <w:p w:rsidR="00504B33" w:rsidRDefault="00504B33" w:rsidP="00504B33">
      <w:pPr>
        <w:pStyle w:val="CodeText"/>
      </w:pPr>
      <w:r>
        <w:t xml:space="preserve">    WHERE DL.PARENT_ID=CHILD_ID</w:t>
      </w:r>
    </w:p>
    <w:p w:rsidR="00504B33" w:rsidRDefault="00504B33" w:rsidP="00504B33">
      <w:pPr>
        <w:pStyle w:val="CodeText"/>
      </w:pPr>
      <w:r>
        <w:t xml:space="preserve">    ) AS AMOUNT_OF_CHILDREN</w:t>
      </w:r>
    </w:p>
    <w:p w:rsidR="00504B33" w:rsidRDefault="00504B33" w:rsidP="00504B33">
      <w:pPr>
        <w:pStyle w:val="CodeText"/>
      </w:pPr>
      <w:r>
        <w:t xml:space="preserve">  FROM DIM_LOCATION DIM</w:t>
      </w:r>
    </w:p>
    <w:p w:rsidR="00504B33" w:rsidRDefault="00504B33" w:rsidP="00504B33">
      <w:pPr>
        <w:pStyle w:val="CodeText"/>
      </w:pPr>
      <w:r>
        <w:t xml:space="preserve">    START WITH CHILD_ID      IS NULL</w:t>
      </w:r>
    </w:p>
    <w:p w:rsidR="00504B33" w:rsidRDefault="00504B33" w:rsidP="00504B33">
      <w:pPr>
        <w:pStyle w:val="CodeText"/>
      </w:pPr>
      <w:r>
        <w:t xml:space="preserve">    CONNECT BY</w:t>
      </w:r>
      <w:r w:rsidR="006619E6">
        <w:t xml:space="preserve"> </w:t>
      </w:r>
      <w:r w:rsidR="006619E6" w:rsidRPr="006619E6">
        <w:t>NOCYCLE</w:t>
      </w:r>
      <w:r>
        <w:t xml:space="preserve"> PRIOR PARENT_ID= CHILD_ID</w:t>
      </w:r>
    </w:p>
    <w:p w:rsidR="00504B33" w:rsidRDefault="00504B33" w:rsidP="00504B33">
      <w:pPr>
        <w:pStyle w:val="CodeText"/>
      </w:pPr>
      <w:r>
        <w:t xml:space="preserve">  ORDER SIBLINGS BY 2</w:t>
      </w:r>
    </w:p>
    <w:p w:rsidR="00504B33" w:rsidRDefault="00504B33" w:rsidP="00504B33">
      <w:pPr>
        <w:pStyle w:val="CodeText"/>
      </w:pPr>
      <w:r>
        <w:t xml:space="preserve">  )</w:t>
      </w:r>
    </w:p>
    <w:p w:rsidR="00504B33" w:rsidRDefault="00504B33" w:rsidP="00504B33">
      <w:pPr>
        <w:pStyle w:val="CodeText"/>
      </w:pPr>
      <w:r>
        <w:t>SELECT * FROM WITH_QUERY WHERE AMOUNT_OF_CHILDREN!=0;</w:t>
      </w:r>
    </w:p>
    <w:p w:rsidR="00504B33" w:rsidRDefault="00504B33" w:rsidP="00504B33">
      <w:pPr>
        <w:pStyle w:val="BodyText"/>
      </w:pPr>
      <w:bookmarkStart w:id="15" w:name="_GoBack"/>
      <w:bookmarkEnd w:id="15"/>
    </w:p>
    <w:p w:rsidR="00504B33" w:rsidRPr="00504B33" w:rsidRDefault="00874261" w:rsidP="00504B33">
      <w:pPr>
        <w:pStyle w:val="BodyText"/>
      </w:pPr>
      <w:r>
        <w:rPr>
          <w:noProof/>
        </w:rPr>
        <w:lastRenderedPageBreak/>
        <w:drawing>
          <wp:inline distT="0" distB="0" distL="0" distR="0" wp14:anchorId="58EF9519" wp14:editId="0FDD048D">
            <wp:extent cx="5941695" cy="33547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5B" w:rsidRPr="004D245B" w:rsidRDefault="004D245B" w:rsidP="004D245B">
      <w:pPr>
        <w:pStyle w:val="BodyText"/>
      </w:pPr>
    </w:p>
    <w:sectPr w:rsidR="004D245B" w:rsidRPr="004D245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2F9" w:rsidRDefault="00E112F9">
      <w:r>
        <w:separator/>
      </w:r>
    </w:p>
  </w:endnote>
  <w:endnote w:type="continuationSeparator" w:id="0">
    <w:p w:rsidR="00E112F9" w:rsidRDefault="00E1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524167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74261">
            <w:rPr>
              <w:noProof/>
            </w:rPr>
            <w:t>2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74261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524167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74261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74261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2F9" w:rsidRDefault="00E112F9">
      <w:r>
        <w:separator/>
      </w:r>
    </w:p>
  </w:footnote>
  <w:footnote w:type="continuationSeparator" w:id="0">
    <w:p w:rsidR="00E112F9" w:rsidRDefault="00E11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fldSimple w:instr=" DOCPROPERTY  Title  \* MERGEFORMAT ">
            <w:r w:rsidR="00760054">
              <w:t>Report 01. ETL and SQL Review</w:t>
            </w:r>
          </w:fldSimple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177E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524167">
            <w:rPr>
              <w:noProof/>
              <w:sz w:val="16"/>
              <w:szCs w:val="16"/>
            </w:rPr>
            <w:t>22-Nov-2017 16:06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r w:rsidR="00524167">
            <w:t>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177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524167">
            <w:rPr>
              <w:noProof/>
              <w:sz w:val="16"/>
              <w:szCs w:val="16"/>
            </w:rPr>
            <w:t>22-Nov-2017 16:06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5AF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589FB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8D06E-068C-4EB1-A96D-606E1982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38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3273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6</cp:revision>
  <cp:lastPrinted>2005-01-28T11:27:00Z</cp:lastPrinted>
  <dcterms:created xsi:type="dcterms:W3CDTF">2017-11-22T13:06:00Z</dcterms:created>
  <dcterms:modified xsi:type="dcterms:W3CDTF">2017-11-23T18:38:00Z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