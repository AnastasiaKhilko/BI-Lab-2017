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277E28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236E9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Materialized View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34145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4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DEC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bookmarkStart w:id="4" w:name="_GoBack"/>
    <w:bookmarkEnd w:id="4"/>
    <w:p w:rsidR="00385818" w:rsidRDefault="00210F8A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500199034" w:history="1">
        <w:r w:rsidR="00385818" w:rsidRPr="005C72F9">
          <w:rPr>
            <w:rStyle w:val="Hyperlink"/>
            <w:noProof/>
          </w:rPr>
          <w:t>Materialized View</w:t>
        </w:r>
        <w:r w:rsidR="00385818">
          <w:rPr>
            <w:noProof/>
            <w:webHidden/>
          </w:rPr>
          <w:tab/>
        </w:r>
        <w:r w:rsidR="00385818">
          <w:rPr>
            <w:noProof/>
            <w:webHidden/>
          </w:rPr>
          <w:fldChar w:fldCharType="begin"/>
        </w:r>
        <w:r w:rsidR="00385818">
          <w:rPr>
            <w:noProof/>
            <w:webHidden/>
          </w:rPr>
          <w:instrText xml:space="preserve"> PAGEREF _Toc500199034 \h </w:instrText>
        </w:r>
        <w:r w:rsidR="00385818">
          <w:rPr>
            <w:noProof/>
            <w:webHidden/>
          </w:rPr>
        </w:r>
        <w:r w:rsidR="00385818">
          <w:rPr>
            <w:noProof/>
            <w:webHidden/>
          </w:rPr>
          <w:fldChar w:fldCharType="separate"/>
        </w:r>
        <w:r w:rsidR="00385818">
          <w:rPr>
            <w:noProof/>
            <w:webHidden/>
          </w:rPr>
          <w:t>3</w:t>
        </w:r>
        <w:r w:rsidR="00385818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0345AF" w:rsidRDefault="00222DC3" w:rsidP="000345AF">
      <w:pPr>
        <w:pStyle w:val="Heading1"/>
      </w:pPr>
      <w:r w:rsidRPr="00114D08">
        <w:br w:type="page"/>
      </w:r>
      <w:bookmarkStart w:id="5" w:name="_Hlk321203036"/>
      <w:bookmarkStart w:id="6" w:name="_Hlk321202935"/>
      <w:bookmarkStart w:id="7" w:name="_Hlk321376402"/>
      <w:bookmarkEnd w:id="0"/>
      <w:bookmarkEnd w:id="1"/>
      <w:bookmarkEnd w:id="2"/>
      <w:bookmarkEnd w:id="3"/>
    </w:p>
    <w:p w:rsidR="00A449A9" w:rsidRPr="00A449A9" w:rsidRDefault="004236E9" w:rsidP="00A449A9">
      <w:pPr>
        <w:pStyle w:val="Heading1"/>
        <w:numPr>
          <w:ilvl w:val="0"/>
          <w:numId w:val="0"/>
        </w:numPr>
      </w:pPr>
      <w:bookmarkStart w:id="8" w:name="_Toc500199034"/>
      <w:r>
        <w:lastRenderedPageBreak/>
        <w:t>Materialized View</w:t>
      </w:r>
      <w:bookmarkEnd w:id="8"/>
    </w:p>
    <w:p w:rsidR="00A449A9" w:rsidRDefault="004236E9" w:rsidP="004236E9">
      <w:pPr>
        <w:pStyle w:val="BodyText"/>
      </w:pPr>
      <w:r>
        <w:t xml:space="preserve">A materialized view in Oracle is a database object that contains the results of a query. They are local copies of data located remotely, or are used to create summary tables based on aggregations of a table's data. A materialized view can query tables, views, and other materialized views. </w:t>
      </w:r>
    </w:p>
    <w:p w:rsidR="004236E9" w:rsidRDefault="004236E9" w:rsidP="004236E9">
      <w:pPr>
        <w:pStyle w:val="BodyText"/>
      </w:pPr>
    </w:p>
    <w:p w:rsidR="00A80E02" w:rsidRDefault="00B32E73" w:rsidP="00A80E02">
      <w:pPr>
        <w:pStyle w:val="CodeText"/>
      </w:pPr>
      <w:r w:rsidRPr="00B32E73">
        <w:t xml:space="preserve"> </w:t>
      </w:r>
      <w:bookmarkEnd w:id="5"/>
      <w:bookmarkEnd w:id="6"/>
      <w:bookmarkEnd w:id="7"/>
      <w:r w:rsidR="00A80E02">
        <w:t>CREATE MATERIALIZED VIEW mv</w:t>
      </w:r>
    </w:p>
    <w:p w:rsidR="00A80E02" w:rsidRDefault="00A80E02" w:rsidP="00A80E02">
      <w:pPr>
        <w:pStyle w:val="CodeText"/>
      </w:pPr>
      <w:r>
        <w:t xml:space="preserve">BUILD IMMEDIATE </w:t>
      </w:r>
    </w:p>
    <w:p w:rsidR="00A80E02" w:rsidRDefault="00A80E02" w:rsidP="00A80E02">
      <w:pPr>
        <w:pStyle w:val="CodeText"/>
      </w:pPr>
      <w:r>
        <w:t xml:space="preserve">refresh force on demand </w:t>
      </w:r>
    </w:p>
    <w:p w:rsidR="00A80E02" w:rsidRDefault="00A80E02" w:rsidP="00A80E02">
      <w:pPr>
        <w:pStyle w:val="CodeText"/>
      </w:pPr>
      <w:r>
        <w:t xml:space="preserve">as SELECT </w:t>
      </w:r>
    </w:p>
    <w:p w:rsidR="00A80E02" w:rsidRDefault="00A80E02" w:rsidP="00A80E02">
      <w:pPr>
        <w:pStyle w:val="CodeText"/>
      </w:pPr>
      <w:r>
        <w:t xml:space="preserve">* </w:t>
      </w:r>
    </w:p>
    <w:p w:rsidR="00A80E02" w:rsidRDefault="00A80E02" w:rsidP="00A80E02">
      <w:pPr>
        <w:pStyle w:val="CodeText"/>
      </w:pPr>
      <w:r>
        <w:t>FROM bl_dm.dim_customers;</w:t>
      </w:r>
    </w:p>
    <w:p w:rsidR="00A80E02" w:rsidRDefault="00A80E02" w:rsidP="00A80E02">
      <w:pPr>
        <w:pStyle w:val="CodeText"/>
      </w:pPr>
    </w:p>
    <w:p w:rsidR="00A80E02" w:rsidRDefault="00A80E02" w:rsidP="00A80E02">
      <w:pPr>
        <w:pStyle w:val="CodeText"/>
      </w:pPr>
      <w:r>
        <w:t>INSERT into bl_dm.dim_customers values (50001,</w:t>
      </w:r>
    </w:p>
    <w:p w:rsidR="00A80E02" w:rsidRDefault="00A80E02" w:rsidP="00A80E02">
      <w:pPr>
        <w:pStyle w:val="CodeText"/>
      </w:pPr>
      <w:r>
        <w:t xml:space="preserve">                                  49177,</w:t>
      </w:r>
    </w:p>
    <w:p w:rsidR="00A80E02" w:rsidRDefault="00A80E02" w:rsidP="00A80E02">
      <w:pPr>
        <w:pStyle w:val="CodeText"/>
      </w:pPr>
      <w:r>
        <w:t xml:space="preserve">                                  87965,</w:t>
      </w:r>
    </w:p>
    <w:p w:rsidR="00A80E02" w:rsidRDefault="00A80E02" w:rsidP="00A80E02">
      <w:pPr>
        <w:pStyle w:val="CodeText"/>
      </w:pPr>
      <w:r>
        <w:t xml:space="preserve">                                  'Arina',</w:t>
      </w:r>
    </w:p>
    <w:p w:rsidR="00A80E02" w:rsidRDefault="00A80E02" w:rsidP="00A80E02">
      <w:pPr>
        <w:pStyle w:val="CodeText"/>
      </w:pPr>
      <w:r>
        <w:t xml:space="preserve">                                  'Marchenko',</w:t>
      </w:r>
    </w:p>
    <w:p w:rsidR="00A80E02" w:rsidRDefault="00A80E02" w:rsidP="00A80E02">
      <w:pPr>
        <w:pStyle w:val="CodeText"/>
      </w:pPr>
      <w:r>
        <w:t xml:space="preserve">                                  20,</w:t>
      </w:r>
    </w:p>
    <w:p w:rsidR="00A80E02" w:rsidRDefault="00A80E02" w:rsidP="00A80E02">
      <w:pPr>
        <w:pStyle w:val="CodeText"/>
      </w:pPr>
      <w:r>
        <w:t xml:space="preserve">                                  'female',</w:t>
      </w:r>
    </w:p>
    <w:p w:rsidR="00A80E02" w:rsidRDefault="00A80E02" w:rsidP="00A80E02">
      <w:pPr>
        <w:pStyle w:val="CodeText"/>
      </w:pPr>
      <w:r>
        <w:t xml:space="preserve">                                  '5698 20 78 98',</w:t>
      </w:r>
    </w:p>
    <w:p w:rsidR="00A80E02" w:rsidRDefault="00A80E02" w:rsidP="00A80E02">
      <w:pPr>
        <w:pStyle w:val="CodeText"/>
      </w:pPr>
      <w:r>
        <w:t xml:space="preserve">                                  'arina_marchenko@epam.com',</w:t>
      </w:r>
    </w:p>
    <w:p w:rsidR="00A80E02" w:rsidRDefault="00A80E02" w:rsidP="00A80E02">
      <w:pPr>
        <w:pStyle w:val="CodeText"/>
      </w:pPr>
      <w:r>
        <w:t xml:space="preserve">                                  SYSDATE);</w:t>
      </w:r>
    </w:p>
    <w:p w:rsidR="00A80E02" w:rsidRDefault="00A80E02" w:rsidP="00A80E02">
      <w:pPr>
        <w:pStyle w:val="CodeText"/>
      </w:pPr>
    </w:p>
    <w:p w:rsidR="00A80E02" w:rsidRDefault="00A80E02" w:rsidP="00A80E02">
      <w:pPr>
        <w:pStyle w:val="CodeText"/>
      </w:pPr>
      <w:r>
        <w:t>EXECUTE DBMS_MVIEW.REFRESH ('MV');</w:t>
      </w:r>
    </w:p>
    <w:p w:rsidR="00A80E02" w:rsidRDefault="00A80E02" w:rsidP="00A80E02">
      <w:pPr>
        <w:pStyle w:val="CodeText"/>
      </w:pPr>
      <w:r>
        <w:t xml:space="preserve">                                  </w:t>
      </w:r>
    </w:p>
    <w:p w:rsidR="00A80E02" w:rsidRDefault="00A80E02" w:rsidP="00A80E02">
      <w:pPr>
        <w:pStyle w:val="CodeText"/>
      </w:pPr>
      <w:r>
        <w:t xml:space="preserve">SELECT * </w:t>
      </w:r>
    </w:p>
    <w:p w:rsidR="00A80E02" w:rsidRDefault="00A80E02" w:rsidP="00A80E02">
      <w:pPr>
        <w:pStyle w:val="CodeText"/>
      </w:pPr>
      <w:r>
        <w:t>FROM bl_dm.dim_customers</w:t>
      </w:r>
    </w:p>
    <w:p w:rsidR="00A449A9" w:rsidRDefault="00A80E02" w:rsidP="00A80E02">
      <w:pPr>
        <w:pStyle w:val="CodeText"/>
      </w:pPr>
      <w:r>
        <w:t>ORDER BY customer_did DESC;</w:t>
      </w:r>
    </w:p>
    <w:p w:rsidR="00A80E02" w:rsidRDefault="00A80E02" w:rsidP="00A80E02">
      <w:pPr>
        <w:pStyle w:val="CodeText"/>
      </w:pPr>
      <w:r>
        <w:drawing>
          <wp:inline distT="0" distB="0" distL="0" distR="0" wp14:anchorId="5C968067" wp14:editId="167028F4">
            <wp:extent cx="5941695" cy="10979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2" w:rsidRDefault="00A80E02" w:rsidP="00A80E02">
      <w:pPr>
        <w:pStyle w:val="CodeText"/>
      </w:pPr>
      <w:r>
        <w:t>CREATE MATERIALIZED VIEW LOG ON bl_dm.dim_customers</w:t>
      </w:r>
    </w:p>
    <w:p w:rsidR="00A80E02" w:rsidRDefault="00A80E02" w:rsidP="00A80E02">
      <w:pPr>
        <w:pStyle w:val="CodeText"/>
      </w:pPr>
      <w:r>
        <w:t>WITH ROWID, SEQUENCE(dim_customers_seq) INCLUDING NEW VALUES;</w:t>
      </w:r>
    </w:p>
    <w:p w:rsidR="00A80E02" w:rsidRDefault="00A80E02" w:rsidP="00A80E02">
      <w:pPr>
        <w:pStyle w:val="CodeText"/>
      </w:pPr>
    </w:p>
    <w:p w:rsidR="00A80E02" w:rsidRDefault="00A80E02" w:rsidP="00A80E02">
      <w:pPr>
        <w:pStyle w:val="CodeText"/>
      </w:pPr>
    </w:p>
    <w:p w:rsidR="00A80E02" w:rsidRDefault="00A80E02" w:rsidP="00A80E02">
      <w:pPr>
        <w:pStyle w:val="CodeText"/>
      </w:pPr>
      <w:r>
        <w:t>INSERT into dim_customers values (50002,</w:t>
      </w:r>
    </w:p>
    <w:p w:rsidR="00A80E02" w:rsidRDefault="00A80E02" w:rsidP="00A80E02">
      <w:pPr>
        <w:pStyle w:val="CodeText"/>
      </w:pPr>
      <w:r>
        <w:t xml:space="preserve">                                  49178,</w:t>
      </w:r>
    </w:p>
    <w:p w:rsidR="00A80E02" w:rsidRDefault="00A80E02" w:rsidP="00A80E02">
      <w:pPr>
        <w:pStyle w:val="CodeText"/>
      </w:pPr>
      <w:r>
        <w:t xml:space="preserve">                                  87952,</w:t>
      </w:r>
    </w:p>
    <w:p w:rsidR="00A80E02" w:rsidRDefault="00A80E02" w:rsidP="00A80E02">
      <w:pPr>
        <w:pStyle w:val="CodeText"/>
      </w:pPr>
      <w:r>
        <w:t xml:space="preserve">                                  'Slava',</w:t>
      </w:r>
    </w:p>
    <w:p w:rsidR="00A80E02" w:rsidRDefault="00A80E02" w:rsidP="00A80E02">
      <w:pPr>
        <w:pStyle w:val="CodeText"/>
      </w:pPr>
      <w:r>
        <w:t xml:space="preserve">                                  'Marchenko',</w:t>
      </w:r>
    </w:p>
    <w:p w:rsidR="00A80E02" w:rsidRDefault="00A80E02" w:rsidP="00A80E02">
      <w:pPr>
        <w:pStyle w:val="CodeText"/>
      </w:pPr>
      <w:r>
        <w:t xml:space="preserve">                                  18,</w:t>
      </w:r>
    </w:p>
    <w:p w:rsidR="00A80E02" w:rsidRDefault="00A80E02" w:rsidP="00A80E02">
      <w:pPr>
        <w:pStyle w:val="CodeText"/>
      </w:pPr>
      <w:r>
        <w:t xml:space="preserve">                                  'male',</w:t>
      </w:r>
    </w:p>
    <w:p w:rsidR="00A80E02" w:rsidRDefault="00A80E02" w:rsidP="00A80E02">
      <w:pPr>
        <w:pStyle w:val="CodeText"/>
      </w:pPr>
      <w:r>
        <w:t xml:space="preserve">                                  '5698 96 78 98',</w:t>
      </w:r>
    </w:p>
    <w:p w:rsidR="00A80E02" w:rsidRDefault="00A80E02" w:rsidP="00A80E02">
      <w:pPr>
        <w:pStyle w:val="CodeText"/>
      </w:pPr>
      <w:r>
        <w:t xml:space="preserve">                                  'slava_marchenko@gmail.com',</w:t>
      </w:r>
    </w:p>
    <w:p w:rsidR="00A80E02" w:rsidRDefault="00A80E02" w:rsidP="00A80E02">
      <w:pPr>
        <w:pStyle w:val="CodeText"/>
      </w:pPr>
      <w:r>
        <w:t xml:space="preserve">                                  SYSDATE);</w:t>
      </w:r>
    </w:p>
    <w:p w:rsidR="00A80E02" w:rsidRDefault="00A80E02" w:rsidP="00A80E02">
      <w:pPr>
        <w:pStyle w:val="CodeText"/>
      </w:pPr>
      <w:r>
        <w:drawing>
          <wp:inline distT="0" distB="0" distL="0" distR="0" wp14:anchorId="3950FCCC" wp14:editId="40DE3671">
            <wp:extent cx="5941695" cy="10693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02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E28" w:rsidRDefault="00277E28">
      <w:r>
        <w:separator/>
      </w:r>
    </w:p>
  </w:endnote>
  <w:endnote w:type="continuationSeparator" w:id="0">
    <w:p w:rsidR="00277E28" w:rsidRDefault="0027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E8" w:rsidRDefault="00AD79E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9E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236E9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85818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F5D7B">
            <w:t>/</w:t>
          </w:r>
          <w:r w:rsidR="000D21B5">
            <w:fldChar w:fldCharType="begin"/>
          </w:r>
          <w:r w:rsidR="000D21B5">
            <w:instrText xml:space="preserve"> NUMPAGES </w:instrText>
          </w:r>
          <w:r w:rsidR="000D21B5">
            <w:fldChar w:fldCharType="separate"/>
          </w:r>
          <w:r w:rsidR="00385818">
            <w:rPr>
              <w:noProof/>
            </w:rPr>
            <w:t>3</w:t>
          </w:r>
          <w:r w:rsidR="000D21B5">
            <w:rPr>
              <w:noProof/>
            </w:rPr>
            <w:fldChar w:fldCharType="end"/>
          </w:r>
        </w:p>
      </w:tc>
    </w:tr>
  </w:tbl>
  <w:p w:rsidR="00AD79E8" w:rsidRDefault="00AD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9E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D79E8" w:rsidRDefault="00AD79E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79E8" w:rsidRDefault="00AD79E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79E8" w:rsidRPr="00131A1C" w:rsidRDefault="00AD79E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9E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236E9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85818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0D21B5">
            <w:fldChar w:fldCharType="begin"/>
          </w:r>
          <w:r w:rsidR="000D21B5">
            <w:instrText xml:space="preserve"> NUMPAGES </w:instrText>
          </w:r>
          <w:r w:rsidR="000D21B5">
            <w:fldChar w:fldCharType="separate"/>
          </w:r>
          <w:r w:rsidR="00385818">
            <w:rPr>
              <w:noProof/>
            </w:rPr>
            <w:t>3</w:t>
          </w:r>
          <w:r w:rsidR="000D21B5">
            <w:rPr>
              <w:noProof/>
            </w:rPr>
            <w:fldChar w:fldCharType="end"/>
          </w:r>
        </w:p>
      </w:tc>
    </w:tr>
  </w:tbl>
  <w:p w:rsidR="00AD79E8" w:rsidRPr="0072682A" w:rsidRDefault="00AD79E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E28" w:rsidRDefault="00277E28">
      <w:r>
        <w:separator/>
      </w:r>
    </w:p>
  </w:footnote>
  <w:footnote w:type="continuationSeparator" w:id="0">
    <w:p w:rsidR="00277E28" w:rsidRDefault="00277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r w:rsidR="00277E28">
            <w:fldChar w:fldCharType="begin"/>
          </w:r>
          <w:r w:rsidR="00277E28">
            <w:instrText xml:space="preserve"> DOCPROPERTY  Title  \* MERGEFORMAT </w:instrText>
          </w:r>
          <w:r w:rsidR="00277E28">
            <w:fldChar w:fldCharType="separate"/>
          </w:r>
          <w:r>
            <w:t>Report 01. ETL and SQL Review</w:t>
          </w:r>
          <w:r w:rsidR="00277E28">
            <w:fldChar w:fldCharType="end"/>
          </w:r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277E28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236E9">
            <w:rPr>
              <w:noProof/>
              <w:sz w:val="16"/>
              <w:szCs w:val="16"/>
            </w:rPr>
            <w:t>05-Dec-2017 00:41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>: Dimension Table Techniques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277E28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236E9">
            <w:rPr>
              <w:noProof/>
              <w:sz w:val="16"/>
              <w:szCs w:val="16"/>
            </w:rPr>
            <w:t>05-Dec-2017 00:41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34145"/>
    <w:rsid w:val="000345AF"/>
    <w:rsid w:val="00081508"/>
    <w:rsid w:val="000A6040"/>
    <w:rsid w:val="000D21B5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77E28"/>
    <w:rsid w:val="00286611"/>
    <w:rsid w:val="002A713E"/>
    <w:rsid w:val="002F5D7B"/>
    <w:rsid w:val="003177E3"/>
    <w:rsid w:val="00331A15"/>
    <w:rsid w:val="00333429"/>
    <w:rsid w:val="0033495D"/>
    <w:rsid w:val="003438DB"/>
    <w:rsid w:val="003609E8"/>
    <w:rsid w:val="00383ABB"/>
    <w:rsid w:val="00385818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236E9"/>
    <w:rsid w:val="00432D54"/>
    <w:rsid w:val="00434841"/>
    <w:rsid w:val="004830A6"/>
    <w:rsid w:val="004A49EF"/>
    <w:rsid w:val="004B4D2A"/>
    <w:rsid w:val="004B6C28"/>
    <w:rsid w:val="004C2F82"/>
    <w:rsid w:val="004D245B"/>
    <w:rsid w:val="004D29BE"/>
    <w:rsid w:val="004E22A3"/>
    <w:rsid w:val="00504B33"/>
    <w:rsid w:val="00524167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19E6"/>
    <w:rsid w:val="00663E40"/>
    <w:rsid w:val="00672605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4E40"/>
    <w:rsid w:val="0077510E"/>
    <w:rsid w:val="00790075"/>
    <w:rsid w:val="00790E8C"/>
    <w:rsid w:val="007A740E"/>
    <w:rsid w:val="007B3D5F"/>
    <w:rsid w:val="007F026A"/>
    <w:rsid w:val="007F6A63"/>
    <w:rsid w:val="00805B97"/>
    <w:rsid w:val="00820129"/>
    <w:rsid w:val="008237F4"/>
    <w:rsid w:val="00827DE8"/>
    <w:rsid w:val="008450FB"/>
    <w:rsid w:val="00851356"/>
    <w:rsid w:val="00874261"/>
    <w:rsid w:val="008A16D2"/>
    <w:rsid w:val="008A31BA"/>
    <w:rsid w:val="008A4CE6"/>
    <w:rsid w:val="008B3B7F"/>
    <w:rsid w:val="008D4230"/>
    <w:rsid w:val="008D4768"/>
    <w:rsid w:val="008D6405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A7EA5"/>
    <w:rsid w:val="00A34D25"/>
    <w:rsid w:val="00A37131"/>
    <w:rsid w:val="00A449A9"/>
    <w:rsid w:val="00A530F0"/>
    <w:rsid w:val="00A622A2"/>
    <w:rsid w:val="00A667E6"/>
    <w:rsid w:val="00A77460"/>
    <w:rsid w:val="00A80E02"/>
    <w:rsid w:val="00A83F89"/>
    <w:rsid w:val="00A9495A"/>
    <w:rsid w:val="00AC5A33"/>
    <w:rsid w:val="00AD5D01"/>
    <w:rsid w:val="00AD79E8"/>
    <w:rsid w:val="00AF72D5"/>
    <w:rsid w:val="00B139F6"/>
    <w:rsid w:val="00B215BA"/>
    <w:rsid w:val="00B23CF5"/>
    <w:rsid w:val="00B2599C"/>
    <w:rsid w:val="00B32E73"/>
    <w:rsid w:val="00B43774"/>
    <w:rsid w:val="00B6507C"/>
    <w:rsid w:val="00B76439"/>
    <w:rsid w:val="00B81A83"/>
    <w:rsid w:val="00B839E0"/>
    <w:rsid w:val="00BB0780"/>
    <w:rsid w:val="00BB36A8"/>
    <w:rsid w:val="00BE1AED"/>
    <w:rsid w:val="00BE4191"/>
    <w:rsid w:val="00BE7F18"/>
    <w:rsid w:val="00C025B3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CB16F5"/>
    <w:rsid w:val="00D454F0"/>
    <w:rsid w:val="00D61ABA"/>
    <w:rsid w:val="00D639FE"/>
    <w:rsid w:val="00D86536"/>
    <w:rsid w:val="00DD5853"/>
    <w:rsid w:val="00DE4E52"/>
    <w:rsid w:val="00DE52A0"/>
    <w:rsid w:val="00E112F9"/>
    <w:rsid w:val="00E120A8"/>
    <w:rsid w:val="00E22431"/>
    <w:rsid w:val="00E44576"/>
    <w:rsid w:val="00E74234"/>
    <w:rsid w:val="00E8459E"/>
    <w:rsid w:val="00E903AC"/>
    <w:rsid w:val="00E939CD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CBA05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1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8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9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613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3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E9480-BA64-4E56-9F38-1DE4E93D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113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1931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13</cp:revision>
  <cp:lastPrinted>2005-01-28T11:27:00Z</cp:lastPrinted>
  <dcterms:created xsi:type="dcterms:W3CDTF">2017-11-22T13:06:00Z</dcterms:created>
  <dcterms:modified xsi:type="dcterms:W3CDTF">2017-12-04T22:01:00Z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