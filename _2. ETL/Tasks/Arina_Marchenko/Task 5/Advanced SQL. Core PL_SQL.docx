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D20CAF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9042B4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016B28" w:rsidP="00760054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t xml:space="preserve">Advanced SQL. </w:t>
            </w:r>
            <w:r w:rsidR="00034145">
              <w:t>Core PL SQL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1"/>
        <w:gridCol w:w="2180"/>
        <w:gridCol w:w="1782"/>
        <w:gridCol w:w="1495"/>
        <w:gridCol w:w="1535"/>
        <w:gridCol w:w="1408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663E40" w:rsidP="00760054">
            <w:pPr>
              <w:pStyle w:val="TableText"/>
              <w:rPr>
                <w:rStyle w:val="Hyperlink"/>
              </w:rPr>
            </w:pPr>
            <w:r>
              <w:t>Arina Marchenko</w:t>
            </w:r>
          </w:p>
        </w:tc>
        <w:tc>
          <w:tcPr>
            <w:tcW w:w="1519" w:type="dxa"/>
            <w:tcMar>
              <w:top w:w="57" w:type="dxa"/>
            </w:tcMar>
          </w:tcPr>
          <w:p w:rsidR="0068757C" w:rsidRDefault="00034145" w:rsidP="00760054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4</w:t>
            </w:r>
            <w:r w:rsidR="00663E40">
              <w:rPr>
                <w:rFonts w:cs="Arial"/>
                <w:sz w:val="16"/>
                <w:szCs w:val="16"/>
                <w:lang w:val="en-US"/>
              </w:rPr>
              <w:t>-</w:t>
            </w:r>
            <w:r>
              <w:rPr>
                <w:rFonts w:cs="Arial"/>
                <w:sz w:val="16"/>
                <w:szCs w:val="16"/>
                <w:lang w:val="en-US"/>
              </w:rPr>
              <w:t>DEC</w:t>
            </w:r>
            <w:r w:rsidR="00760054">
              <w:rPr>
                <w:rFonts w:cs="Arial"/>
                <w:sz w:val="16"/>
                <w:szCs w:val="16"/>
                <w:lang w:val="en-US"/>
              </w:rPr>
              <w:t>-2017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4B7B3F" w:rsidRDefault="00210F8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F52277">
        <w:instrText xml:space="preserve"> TOC \o "1-3" \h \z </w:instrText>
      </w:r>
      <w:r>
        <w:fldChar w:fldCharType="separate"/>
      </w:r>
      <w:hyperlink w:anchor="_Toc500195308" w:history="1">
        <w:r w:rsidR="004B7B3F" w:rsidRPr="0030574F">
          <w:rPr>
            <w:rStyle w:val="Hyperlink"/>
            <w:noProof/>
          </w:rPr>
          <w:t>1.</w:t>
        </w:r>
        <w:r w:rsidR="004B7B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B7B3F" w:rsidRPr="0030574F">
          <w:rPr>
            <w:rStyle w:val="Hyperlink"/>
            <w:noProof/>
          </w:rPr>
          <w:t>Tables</w:t>
        </w:r>
        <w:r w:rsidR="004B7B3F">
          <w:rPr>
            <w:noProof/>
            <w:webHidden/>
          </w:rPr>
          <w:tab/>
        </w:r>
        <w:r w:rsidR="004B7B3F">
          <w:rPr>
            <w:noProof/>
            <w:webHidden/>
          </w:rPr>
          <w:fldChar w:fldCharType="begin"/>
        </w:r>
        <w:r w:rsidR="004B7B3F">
          <w:rPr>
            <w:noProof/>
            <w:webHidden/>
          </w:rPr>
          <w:instrText xml:space="preserve"> PAGEREF _Toc500195308 \h </w:instrText>
        </w:r>
        <w:r w:rsidR="004B7B3F">
          <w:rPr>
            <w:noProof/>
            <w:webHidden/>
          </w:rPr>
        </w:r>
        <w:r w:rsidR="004B7B3F">
          <w:rPr>
            <w:noProof/>
            <w:webHidden/>
          </w:rPr>
          <w:fldChar w:fldCharType="separate"/>
        </w:r>
        <w:r w:rsidR="004B7B3F">
          <w:rPr>
            <w:noProof/>
            <w:webHidden/>
          </w:rPr>
          <w:t>3</w:t>
        </w:r>
        <w:r w:rsidR="004B7B3F">
          <w:rPr>
            <w:noProof/>
            <w:webHidden/>
          </w:rPr>
          <w:fldChar w:fldCharType="end"/>
        </w:r>
      </w:hyperlink>
    </w:p>
    <w:p w:rsidR="004B7B3F" w:rsidRDefault="004B7B3F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0195309" w:history="1">
        <w:r w:rsidRPr="0030574F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30574F">
          <w:rPr>
            <w:rStyle w:val="Hyperlink"/>
            <w:noProof/>
          </w:rPr>
          <w:t>Bulk collect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_Toc500195309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7B3F" w:rsidRDefault="004B7B3F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0195310" w:history="1">
        <w:r w:rsidRPr="0030574F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30574F">
          <w:rPr>
            <w:rStyle w:val="Hyperlink"/>
            <w:noProof/>
          </w:rPr>
          <w:t>FORALL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_Toc500195310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210F8A" w:rsidP="005C0966">
      <w:pPr>
        <w:ind w:hanging="720"/>
      </w:pPr>
      <w:r>
        <w:fldChar w:fldCharType="end"/>
      </w:r>
    </w:p>
    <w:p w:rsidR="00222DC3" w:rsidRPr="00114D08" w:rsidRDefault="00222DC3" w:rsidP="00222DC3">
      <w:bookmarkStart w:id="4" w:name="_GoBack"/>
      <w:bookmarkEnd w:id="4"/>
    </w:p>
    <w:p w:rsidR="000345AF" w:rsidRDefault="00222DC3" w:rsidP="000345AF">
      <w:pPr>
        <w:pStyle w:val="Heading1"/>
      </w:pPr>
      <w:r w:rsidRPr="00114D08">
        <w:br w:type="page"/>
      </w:r>
      <w:bookmarkStart w:id="5" w:name="_Hlk321203036"/>
      <w:bookmarkStart w:id="6" w:name="_Hlk321202935"/>
      <w:bookmarkStart w:id="7" w:name="_Hlk321376402"/>
      <w:bookmarkStart w:id="8" w:name="_Toc500195308"/>
      <w:bookmarkEnd w:id="0"/>
      <w:bookmarkEnd w:id="1"/>
      <w:bookmarkEnd w:id="2"/>
      <w:bookmarkEnd w:id="3"/>
      <w:r w:rsidR="00034145">
        <w:lastRenderedPageBreak/>
        <w:t>Tables</w:t>
      </w:r>
      <w:bookmarkEnd w:id="8"/>
    </w:p>
    <w:p w:rsidR="00034145" w:rsidRDefault="00034145" w:rsidP="00016B28">
      <w:pPr>
        <w:pStyle w:val="BodyText"/>
      </w:pPr>
      <w:r>
        <w:t>On BL_</w:t>
      </w:r>
      <w:r w:rsidR="00016B28">
        <w:t>DM layer there are such tables:</w:t>
      </w:r>
    </w:p>
    <w:p w:rsidR="00E939CD" w:rsidRDefault="00016B28" w:rsidP="00034145">
      <w:pPr>
        <w:pStyle w:val="BodyText"/>
      </w:pPr>
      <w:r>
        <w:rPr>
          <w:noProof/>
        </w:rPr>
        <w:drawing>
          <wp:inline distT="0" distB="0" distL="0" distR="0" wp14:anchorId="64450FD5" wp14:editId="49BF454A">
            <wp:extent cx="2066925" cy="160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B28" w:rsidRDefault="00016B28" w:rsidP="004B7B3F">
      <w:pPr>
        <w:pStyle w:val="BodyText"/>
      </w:pPr>
      <w:r>
        <w:t xml:space="preserve">For each dim table we created sequence for the primary key, which were used for </w:t>
      </w:r>
      <w:r w:rsidR="004B7B3F">
        <w:t>linke</w:t>
      </w:r>
      <w:r>
        <w:t xml:space="preserve">d tables. With it we gave </w:t>
      </w:r>
      <w:r w:rsidR="004B7B3F">
        <w:t xml:space="preserve">grants to </w:t>
      </w:r>
      <w:proofErr w:type="spellStart"/>
      <w:r w:rsidR="004B7B3F">
        <w:t>cl_dm</w:t>
      </w:r>
      <w:proofErr w:type="spellEnd"/>
      <w:r w:rsidR="004B7B3F">
        <w:t xml:space="preserve"> layer for select sequence and select, update, insert and delete on table.</w:t>
      </w:r>
    </w:p>
    <w:p w:rsidR="00E939CD" w:rsidRDefault="004B7B3F" w:rsidP="00034145">
      <w:pPr>
        <w:pStyle w:val="BodyText"/>
      </w:pPr>
      <w:r>
        <w:t>On BL_CL_DM layer there are such tables:</w:t>
      </w:r>
    </w:p>
    <w:p w:rsidR="004B7B3F" w:rsidRDefault="004B7B3F" w:rsidP="00034145">
      <w:pPr>
        <w:pStyle w:val="BodyText"/>
      </w:pPr>
      <w:r>
        <w:rPr>
          <w:noProof/>
        </w:rPr>
        <w:drawing>
          <wp:inline distT="0" distB="0" distL="0" distR="0" wp14:anchorId="2E1E245C" wp14:editId="47D53D93">
            <wp:extent cx="2181225" cy="1590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3F" w:rsidRDefault="004B7B3F" w:rsidP="00034145">
      <w:pPr>
        <w:pStyle w:val="BodyText"/>
      </w:pPr>
      <w:r>
        <w:t>Also were used packages.</w:t>
      </w:r>
    </w:p>
    <w:p w:rsidR="004B7B3F" w:rsidRDefault="004B7B3F" w:rsidP="004B7B3F">
      <w:pPr>
        <w:pStyle w:val="Heading1"/>
      </w:pPr>
      <w:bookmarkStart w:id="9" w:name="_Toc500195309"/>
      <w:r>
        <w:t>Bulk collect</w:t>
      </w:r>
      <w:bookmarkEnd w:id="9"/>
    </w:p>
    <w:p w:rsidR="00AD79E8" w:rsidRDefault="00AD79E8" w:rsidP="00AD79E8">
      <w:pPr>
        <w:pStyle w:val="CodeText"/>
      </w:pPr>
      <w:r>
        <w:t>CREATE OR REPLACE PACKAGE pkg_etl_load_ce_brand</w:t>
      </w:r>
    </w:p>
    <w:p w:rsidR="00AD79E8" w:rsidRDefault="00AD79E8" w:rsidP="00AD79E8">
      <w:pPr>
        <w:pStyle w:val="CodeText"/>
      </w:pPr>
      <w:r>
        <w:t>AS</w:t>
      </w:r>
    </w:p>
    <w:p w:rsidR="00AD79E8" w:rsidRDefault="00AD79E8" w:rsidP="00AD79E8">
      <w:pPr>
        <w:pStyle w:val="CodeText"/>
      </w:pPr>
      <w:r>
        <w:t xml:space="preserve">  PROCEDURE load_ce_brand;</w:t>
      </w:r>
    </w:p>
    <w:p w:rsidR="00AD79E8" w:rsidRDefault="00AD79E8" w:rsidP="00AD79E8">
      <w:pPr>
        <w:pStyle w:val="CodeText"/>
      </w:pPr>
      <w:r>
        <w:t xml:space="preserve">  </w:t>
      </w:r>
    </w:p>
    <w:p w:rsidR="00AD79E8" w:rsidRDefault="00AD79E8" w:rsidP="00AD79E8">
      <w:pPr>
        <w:pStyle w:val="CodeText"/>
      </w:pPr>
      <w:r>
        <w:t>END pkg_etl_load_ce_brand;</w:t>
      </w:r>
    </w:p>
    <w:p w:rsidR="00AD79E8" w:rsidRDefault="00AD79E8" w:rsidP="00AD79E8">
      <w:pPr>
        <w:pStyle w:val="CodeText"/>
      </w:pPr>
      <w:r>
        <w:t>/</w:t>
      </w:r>
    </w:p>
    <w:p w:rsidR="00AD79E8" w:rsidRDefault="00AD79E8" w:rsidP="00AD79E8">
      <w:pPr>
        <w:pStyle w:val="CodeText"/>
      </w:pPr>
      <w:r>
        <w:t>CREATE OR REPLACE PACKAGE BODY pkg_etl_load_ce_brand</w:t>
      </w:r>
    </w:p>
    <w:p w:rsidR="00AD79E8" w:rsidRDefault="00AD79E8" w:rsidP="00AD79E8">
      <w:pPr>
        <w:pStyle w:val="CodeText"/>
      </w:pPr>
      <w:r>
        <w:t>AS</w:t>
      </w:r>
    </w:p>
    <w:p w:rsidR="00AD79E8" w:rsidRDefault="00AD79E8" w:rsidP="00AD79E8">
      <w:pPr>
        <w:pStyle w:val="CodeText"/>
      </w:pPr>
      <w:r>
        <w:t>PROCEDURE load_ce_brand</w:t>
      </w:r>
    </w:p>
    <w:p w:rsidR="00AD79E8" w:rsidRDefault="00AD79E8" w:rsidP="00AD79E8">
      <w:pPr>
        <w:pStyle w:val="CodeText"/>
      </w:pPr>
      <w:r>
        <w:t>IS</w:t>
      </w:r>
    </w:p>
    <w:p w:rsidR="00AD79E8" w:rsidRDefault="00AD79E8" w:rsidP="00AD79E8">
      <w:pPr>
        <w:pStyle w:val="CodeText"/>
      </w:pPr>
      <w:r>
        <w:t xml:space="preserve">  CURSOR c_data</w:t>
      </w:r>
    </w:p>
    <w:p w:rsidR="00AD79E8" w:rsidRDefault="00AD79E8" w:rsidP="00AD79E8">
      <w:pPr>
        <w:pStyle w:val="CodeText"/>
      </w:pPr>
      <w:r>
        <w:t xml:space="preserve">  IS</w:t>
      </w:r>
    </w:p>
    <w:p w:rsidR="00AD79E8" w:rsidRDefault="00AD79E8" w:rsidP="00AD79E8">
      <w:pPr>
        <w:pStyle w:val="CodeText"/>
      </w:pPr>
      <w:r>
        <w:t xml:space="preserve">    SELECT DISTINCT cebr.rowid AS rid,</w:t>
      </w:r>
    </w:p>
    <w:p w:rsidR="00AD79E8" w:rsidRDefault="00AD79E8" w:rsidP="00AD79E8">
      <w:pPr>
        <w:pStyle w:val="CodeText"/>
      </w:pPr>
      <w:r>
        <w:t xml:space="preserve">      clbr.brand_name,</w:t>
      </w:r>
    </w:p>
    <w:p w:rsidR="00AD79E8" w:rsidRDefault="00AD79E8" w:rsidP="00AD79E8">
      <w:pPr>
        <w:pStyle w:val="CodeText"/>
      </w:pPr>
      <w:r>
        <w:t xml:space="preserve">      trunc(sysdate) update_dt</w:t>
      </w:r>
    </w:p>
    <w:p w:rsidR="00AD79E8" w:rsidRDefault="00AD79E8" w:rsidP="00AD79E8">
      <w:pPr>
        <w:pStyle w:val="CodeText"/>
      </w:pPr>
      <w:r>
        <w:t xml:space="preserve">    FROM cl_brand clbr</w:t>
      </w:r>
    </w:p>
    <w:p w:rsidR="00AD79E8" w:rsidRDefault="00AD79E8" w:rsidP="00AD79E8">
      <w:pPr>
        <w:pStyle w:val="CodeText"/>
      </w:pPr>
      <w:r>
        <w:t xml:space="preserve">    LEFT OUTER JOIN bl_3nf.ce_brand cebr</w:t>
      </w:r>
    </w:p>
    <w:p w:rsidR="00AD79E8" w:rsidRDefault="00AD79E8" w:rsidP="00AD79E8">
      <w:pPr>
        <w:pStyle w:val="CodeText"/>
      </w:pPr>
      <w:r>
        <w:t xml:space="preserve">    ON clbr.brand_name &lt;&gt; cebr.brand_name;</w:t>
      </w:r>
    </w:p>
    <w:p w:rsidR="00AD79E8" w:rsidRDefault="00AD79E8" w:rsidP="00AD79E8">
      <w:pPr>
        <w:pStyle w:val="CodeText"/>
      </w:pPr>
      <w:r>
        <w:t>type t__data</w:t>
      </w:r>
      <w:r w:rsidR="004B7B3F">
        <w:t>fa</w:t>
      </w:r>
    </w:p>
    <w:p w:rsidR="00AD79E8" w:rsidRDefault="00AD79E8" w:rsidP="00AD79E8">
      <w:pPr>
        <w:pStyle w:val="CodeText"/>
      </w:pPr>
      <w:r>
        <w:t>IS</w:t>
      </w:r>
    </w:p>
    <w:p w:rsidR="00AD79E8" w:rsidRDefault="00AD79E8" w:rsidP="00AD79E8">
      <w:pPr>
        <w:pStyle w:val="CodeText"/>
      </w:pPr>
      <w:r>
        <w:t xml:space="preserve">  TABLE OF c_data%rowtype INDEX BY binary_integer;</w:t>
      </w:r>
    </w:p>
    <w:p w:rsidR="00AD79E8" w:rsidRDefault="00AD79E8" w:rsidP="00AD79E8">
      <w:pPr>
        <w:pStyle w:val="CodeText"/>
      </w:pPr>
      <w:r>
        <w:t xml:space="preserve">  t_data t__data;</w:t>
      </w:r>
    </w:p>
    <w:p w:rsidR="00AD79E8" w:rsidRDefault="00AD79E8" w:rsidP="00AD79E8">
      <w:pPr>
        <w:pStyle w:val="CodeText"/>
      </w:pPr>
      <w:r>
        <w:t>BEGIN</w:t>
      </w:r>
    </w:p>
    <w:p w:rsidR="00AD79E8" w:rsidRDefault="00AD79E8" w:rsidP="00AD79E8">
      <w:pPr>
        <w:pStyle w:val="CodeText"/>
      </w:pPr>
      <w:r>
        <w:t xml:space="preserve">  EXECUTE IMMEDIATE 'truncate table bl_3nf.ce_brand';</w:t>
      </w:r>
    </w:p>
    <w:p w:rsidR="00AD79E8" w:rsidRDefault="00AD79E8" w:rsidP="00AD79E8">
      <w:pPr>
        <w:pStyle w:val="CodeText"/>
      </w:pPr>
      <w:r>
        <w:t xml:space="preserve">  OPEN c_data;</w:t>
      </w:r>
    </w:p>
    <w:p w:rsidR="00AD79E8" w:rsidRDefault="00AD79E8" w:rsidP="00AD79E8">
      <w:pPr>
        <w:pStyle w:val="CodeText"/>
      </w:pPr>
      <w:r>
        <w:t xml:space="preserve">  LOOP</w:t>
      </w:r>
    </w:p>
    <w:p w:rsidR="00AD79E8" w:rsidRDefault="00AD79E8" w:rsidP="00AD79E8">
      <w:pPr>
        <w:pStyle w:val="CodeText"/>
      </w:pPr>
      <w:r>
        <w:t xml:space="preserve">    FETCH c_data bulk collect INTO t_data ;</w:t>
      </w:r>
    </w:p>
    <w:p w:rsidR="00AD79E8" w:rsidRDefault="00AD79E8" w:rsidP="00AD79E8">
      <w:pPr>
        <w:pStyle w:val="CodeText"/>
      </w:pPr>
      <w:r>
        <w:t xml:space="preserve">    EXIT</w:t>
      </w:r>
    </w:p>
    <w:p w:rsidR="00AD79E8" w:rsidRDefault="00AD79E8" w:rsidP="00AD79E8">
      <w:pPr>
        <w:pStyle w:val="CodeText"/>
      </w:pPr>
      <w:r>
        <w:t xml:space="preserve">  WHEN t_data.count = 0;</w:t>
      </w:r>
    </w:p>
    <w:p w:rsidR="00AD79E8" w:rsidRDefault="00AD79E8" w:rsidP="00AD79E8">
      <w:pPr>
        <w:pStyle w:val="CodeText"/>
      </w:pPr>
      <w:r>
        <w:t xml:space="preserve">    FOR idx IN t_data.first .. t_data.last</w:t>
      </w:r>
    </w:p>
    <w:p w:rsidR="00AD79E8" w:rsidRDefault="00AD79E8" w:rsidP="00AD79E8">
      <w:pPr>
        <w:pStyle w:val="CodeText"/>
      </w:pPr>
      <w:r>
        <w:t xml:space="preserve">    LOOP</w:t>
      </w:r>
    </w:p>
    <w:p w:rsidR="00AD79E8" w:rsidRDefault="00AD79E8" w:rsidP="00AD79E8">
      <w:pPr>
        <w:pStyle w:val="CodeText"/>
      </w:pPr>
      <w:r>
        <w:lastRenderedPageBreak/>
        <w:t xml:space="preserve">      IF t_data(idx).rid IS NULL THEN</w:t>
      </w:r>
    </w:p>
    <w:p w:rsidR="00AD79E8" w:rsidRDefault="00AD79E8" w:rsidP="00AD79E8">
      <w:pPr>
        <w:pStyle w:val="CodeText"/>
      </w:pPr>
      <w:r>
        <w:t xml:space="preserve">        INSERT</w:t>
      </w:r>
    </w:p>
    <w:p w:rsidR="00AD79E8" w:rsidRDefault="00AD79E8" w:rsidP="00AD79E8">
      <w:pPr>
        <w:pStyle w:val="CodeText"/>
      </w:pPr>
      <w:r>
        <w:t xml:space="preserve">        INTO bl_3nf.ce_brand</w:t>
      </w:r>
    </w:p>
    <w:p w:rsidR="00AD79E8" w:rsidRDefault="00AD79E8" w:rsidP="00AD79E8">
      <w:pPr>
        <w:pStyle w:val="CodeText"/>
      </w:pPr>
      <w:r>
        <w:t xml:space="preserve">          (</w:t>
      </w:r>
    </w:p>
    <w:p w:rsidR="00AD79E8" w:rsidRDefault="00AD79E8" w:rsidP="00AD79E8">
      <w:pPr>
        <w:pStyle w:val="CodeText"/>
      </w:pPr>
      <w:r>
        <w:t xml:space="preserve">            brand_id,</w:t>
      </w:r>
    </w:p>
    <w:p w:rsidR="00AD79E8" w:rsidRDefault="00AD79E8" w:rsidP="00AD79E8">
      <w:pPr>
        <w:pStyle w:val="CodeText"/>
      </w:pPr>
      <w:r>
        <w:t xml:space="preserve">            brand_name,</w:t>
      </w:r>
    </w:p>
    <w:p w:rsidR="00AD79E8" w:rsidRDefault="00AD79E8" w:rsidP="00AD79E8">
      <w:pPr>
        <w:pStyle w:val="CodeText"/>
      </w:pPr>
      <w:r>
        <w:t xml:space="preserve">            update_dt</w:t>
      </w:r>
    </w:p>
    <w:p w:rsidR="00AD79E8" w:rsidRDefault="00AD79E8" w:rsidP="00AD79E8">
      <w:pPr>
        <w:pStyle w:val="CodeText"/>
      </w:pPr>
      <w:r>
        <w:t xml:space="preserve">          )</w:t>
      </w:r>
    </w:p>
    <w:p w:rsidR="00AD79E8" w:rsidRDefault="00AD79E8" w:rsidP="00AD79E8">
      <w:pPr>
        <w:pStyle w:val="CodeText"/>
      </w:pPr>
      <w:r>
        <w:t xml:space="preserve">          VALUES</w:t>
      </w:r>
    </w:p>
    <w:p w:rsidR="00AD79E8" w:rsidRDefault="00AD79E8" w:rsidP="00AD79E8">
      <w:pPr>
        <w:pStyle w:val="CodeText"/>
      </w:pPr>
      <w:r>
        <w:t xml:space="preserve">          (</w:t>
      </w:r>
    </w:p>
    <w:p w:rsidR="00AD79E8" w:rsidRDefault="00AD79E8" w:rsidP="00AD79E8">
      <w:pPr>
        <w:pStyle w:val="CodeText"/>
      </w:pPr>
      <w:r>
        <w:t xml:space="preserve">            bl_3nf.seq_brand.nextval,</w:t>
      </w:r>
    </w:p>
    <w:p w:rsidR="00AD79E8" w:rsidRDefault="00AD79E8" w:rsidP="00AD79E8">
      <w:pPr>
        <w:pStyle w:val="CodeText"/>
      </w:pPr>
      <w:r>
        <w:t xml:space="preserve">            t_data(idx).brand_name,</w:t>
      </w:r>
    </w:p>
    <w:p w:rsidR="00AD79E8" w:rsidRDefault="00AD79E8" w:rsidP="00AD79E8">
      <w:pPr>
        <w:pStyle w:val="CodeText"/>
      </w:pPr>
      <w:r>
        <w:t xml:space="preserve">            sysdate</w:t>
      </w:r>
    </w:p>
    <w:p w:rsidR="00AD79E8" w:rsidRDefault="00AD79E8" w:rsidP="00AD79E8">
      <w:pPr>
        <w:pStyle w:val="CodeText"/>
      </w:pPr>
      <w:r>
        <w:t xml:space="preserve">          );</w:t>
      </w:r>
    </w:p>
    <w:p w:rsidR="00AD79E8" w:rsidRDefault="00AD79E8" w:rsidP="00AD79E8">
      <w:pPr>
        <w:pStyle w:val="CodeText"/>
      </w:pPr>
      <w:r>
        <w:t xml:space="preserve">      ELSE</w:t>
      </w:r>
    </w:p>
    <w:p w:rsidR="00AD79E8" w:rsidRDefault="00AD79E8" w:rsidP="00AD79E8">
      <w:pPr>
        <w:pStyle w:val="CodeText"/>
      </w:pPr>
      <w:r>
        <w:t xml:space="preserve">        UPDATE bl_3nf.ce_brand</w:t>
      </w:r>
    </w:p>
    <w:p w:rsidR="00AD79E8" w:rsidRDefault="00AD79E8" w:rsidP="00AD79E8">
      <w:pPr>
        <w:pStyle w:val="CodeText"/>
      </w:pPr>
      <w:r>
        <w:t xml:space="preserve">        SET update_dt = sysdate</w:t>
      </w:r>
    </w:p>
    <w:p w:rsidR="00AD79E8" w:rsidRDefault="00AD79E8" w:rsidP="00AD79E8">
      <w:pPr>
        <w:pStyle w:val="CodeText"/>
      </w:pPr>
      <w:r>
        <w:t xml:space="preserve">        WHERE rowid    = t_data(idx).rid ;</w:t>
      </w:r>
    </w:p>
    <w:p w:rsidR="00AD79E8" w:rsidRDefault="00AD79E8" w:rsidP="00AD79E8">
      <w:pPr>
        <w:pStyle w:val="CodeText"/>
      </w:pPr>
      <w:r>
        <w:t xml:space="preserve">      END IF;</w:t>
      </w:r>
    </w:p>
    <w:p w:rsidR="00AD79E8" w:rsidRDefault="00AD79E8" w:rsidP="00AD79E8">
      <w:pPr>
        <w:pStyle w:val="CodeText"/>
      </w:pPr>
      <w:r>
        <w:t xml:space="preserve">    END LOOP;</w:t>
      </w:r>
    </w:p>
    <w:p w:rsidR="00AD79E8" w:rsidRDefault="00AD79E8" w:rsidP="00AD79E8">
      <w:pPr>
        <w:pStyle w:val="CodeText"/>
      </w:pPr>
      <w:r>
        <w:t xml:space="preserve">  END LOOP;</w:t>
      </w:r>
    </w:p>
    <w:p w:rsidR="00AD79E8" w:rsidRDefault="00AD79E8" w:rsidP="00AD79E8">
      <w:pPr>
        <w:pStyle w:val="CodeText"/>
      </w:pPr>
      <w:r>
        <w:t xml:space="preserve">  CLOSE c_data;</w:t>
      </w:r>
    </w:p>
    <w:p w:rsidR="00AD79E8" w:rsidRDefault="00AD79E8" w:rsidP="00AD79E8">
      <w:pPr>
        <w:pStyle w:val="CodeText"/>
      </w:pPr>
      <w:r>
        <w:t xml:space="preserve">  COMMIT;</w:t>
      </w:r>
    </w:p>
    <w:p w:rsidR="00AD79E8" w:rsidRDefault="00AD79E8" w:rsidP="00AD79E8">
      <w:pPr>
        <w:pStyle w:val="CodeText"/>
      </w:pPr>
      <w:r>
        <w:t>EXCEPTION</w:t>
      </w:r>
    </w:p>
    <w:p w:rsidR="00AD79E8" w:rsidRDefault="00AD79E8" w:rsidP="00AD79E8">
      <w:pPr>
        <w:pStyle w:val="CodeText"/>
      </w:pPr>
      <w:r>
        <w:t>WHEN OTHERS THEN</w:t>
      </w:r>
    </w:p>
    <w:p w:rsidR="00AD79E8" w:rsidRDefault="00AD79E8" w:rsidP="00AD79E8">
      <w:pPr>
        <w:pStyle w:val="CodeText"/>
      </w:pPr>
      <w:r>
        <w:t xml:space="preserve">  RAISE;</w:t>
      </w:r>
    </w:p>
    <w:p w:rsidR="00AD79E8" w:rsidRDefault="00AD79E8" w:rsidP="00AD79E8">
      <w:pPr>
        <w:pStyle w:val="CodeText"/>
      </w:pPr>
      <w:r>
        <w:t>END load_ce_brand;</w:t>
      </w:r>
    </w:p>
    <w:p w:rsidR="00AD79E8" w:rsidRDefault="00AD79E8" w:rsidP="00AD79E8">
      <w:pPr>
        <w:pStyle w:val="CodeText"/>
      </w:pPr>
      <w:r>
        <w:t>END pkg_etl_load_ce_brand;</w:t>
      </w:r>
    </w:p>
    <w:p w:rsidR="00AD79E8" w:rsidRPr="00AD79E8" w:rsidRDefault="00AD79E8" w:rsidP="00AD79E8">
      <w:pPr>
        <w:pStyle w:val="CodeText"/>
      </w:pPr>
      <w:r>
        <w:t>/</w:t>
      </w:r>
    </w:p>
    <w:p w:rsidR="008D6405" w:rsidRDefault="004B7B3F" w:rsidP="004B7B3F">
      <w:pPr>
        <w:pStyle w:val="Heading1"/>
      </w:pPr>
      <w:bookmarkStart w:id="10" w:name="_Toc500195310"/>
      <w:bookmarkEnd w:id="5"/>
      <w:bookmarkEnd w:id="6"/>
      <w:bookmarkEnd w:id="7"/>
      <w:r>
        <w:t>FORALL</w:t>
      </w:r>
      <w:bookmarkEnd w:id="10"/>
    </w:p>
    <w:p w:rsidR="004B7B3F" w:rsidRDefault="004B7B3F" w:rsidP="004B7B3F">
      <w:pPr>
        <w:pStyle w:val="CodeText"/>
      </w:pPr>
      <w:r>
        <w:t>CREATE OR REPLACE PACKAGE BODY pkg_etl_load_cl_tables</w:t>
      </w:r>
    </w:p>
    <w:p w:rsidR="004B7B3F" w:rsidRDefault="004B7B3F" w:rsidP="004B7B3F">
      <w:pPr>
        <w:pStyle w:val="CodeText"/>
      </w:pPr>
      <w:r>
        <w:t>AS</w:t>
      </w:r>
    </w:p>
    <w:p w:rsidR="004B7B3F" w:rsidRDefault="004B7B3F" w:rsidP="004B7B3F">
      <w:pPr>
        <w:pStyle w:val="CodeText"/>
      </w:pPr>
      <w:r>
        <w:t xml:space="preserve">  PROCEDURE load_cl_dim_cars</w:t>
      </w:r>
    </w:p>
    <w:p w:rsidR="004B7B3F" w:rsidRDefault="004B7B3F" w:rsidP="004B7B3F">
      <w:pPr>
        <w:pStyle w:val="CodeText"/>
      </w:pPr>
      <w:r>
        <w:t xml:space="preserve">  IS</w:t>
      </w:r>
    </w:p>
    <w:p w:rsidR="004B7B3F" w:rsidRDefault="004B7B3F" w:rsidP="004B7B3F">
      <w:pPr>
        <w:pStyle w:val="CodeText"/>
      </w:pPr>
      <w:r>
        <w:t xml:space="preserve">  BEGIN</w:t>
      </w:r>
    </w:p>
    <w:p w:rsidR="004B7B3F" w:rsidRDefault="004B7B3F" w:rsidP="004B7B3F">
      <w:pPr>
        <w:pStyle w:val="CodeText"/>
        <w:ind w:left="0"/>
      </w:pPr>
      <w:r>
        <w:t xml:space="preserve">        DECLARE</w:t>
      </w:r>
    </w:p>
    <w:p w:rsidR="004B7B3F" w:rsidRDefault="004B7B3F" w:rsidP="004B7B3F">
      <w:pPr>
        <w:pStyle w:val="CodeText"/>
        <w:ind w:left="0"/>
      </w:pPr>
      <w:r>
        <w:tab/>
        <w:t xml:space="preserve">  CURSOR c_data IS</w:t>
      </w:r>
    </w:p>
    <w:p w:rsidR="004B7B3F" w:rsidRDefault="004B7B3F" w:rsidP="004B7B3F">
      <w:pPr>
        <w:pStyle w:val="CodeText"/>
      </w:pPr>
      <w:r>
        <w:t xml:space="preserve">    SELECT c.car_id,</w:t>
      </w:r>
    </w:p>
    <w:p w:rsidR="004B7B3F" w:rsidRDefault="004B7B3F" w:rsidP="004B7B3F">
      <w:pPr>
        <w:pStyle w:val="CodeText"/>
      </w:pPr>
      <w:r>
        <w:t xml:space="preserve">      c.car_number,</w:t>
      </w:r>
    </w:p>
    <w:p w:rsidR="004B7B3F" w:rsidRDefault="004B7B3F" w:rsidP="004B7B3F">
      <w:pPr>
        <w:pStyle w:val="CodeText"/>
      </w:pPr>
      <w:r>
        <w:t xml:space="preserve">      c.car_name,</w:t>
      </w:r>
    </w:p>
    <w:p w:rsidR="004B7B3F" w:rsidRDefault="004B7B3F" w:rsidP="004B7B3F">
      <w:pPr>
        <w:pStyle w:val="CodeText"/>
      </w:pPr>
      <w:r>
        <w:t xml:space="preserve">      vt.vehicle_type_name,</w:t>
      </w:r>
    </w:p>
    <w:p w:rsidR="004B7B3F" w:rsidRDefault="004B7B3F" w:rsidP="004B7B3F">
      <w:pPr>
        <w:pStyle w:val="CodeText"/>
      </w:pPr>
      <w:r>
        <w:t xml:space="preserve">      et.engine_type_name,</w:t>
      </w:r>
    </w:p>
    <w:p w:rsidR="004B7B3F" w:rsidRDefault="004B7B3F" w:rsidP="004B7B3F">
      <w:pPr>
        <w:pStyle w:val="CodeText"/>
      </w:pPr>
      <w:r>
        <w:t xml:space="preserve">      gt.gearbox_type_name,</w:t>
      </w:r>
    </w:p>
    <w:p w:rsidR="004B7B3F" w:rsidRDefault="004B7B3F" w:rsidP="004B7B3F">
      <w:pPr>
        <w:pStyle w:val="CodeText"/>
      </w:pPr>
      <w:r>
        <w:t xml:space="preserve">      m.model_name,</w:t>
      </w:r>
    </w:p>
    <w:p w:rsidR="004B7B3F" w:rsidRDefault="004B7B3F" w:rsidP="004B7B3F">
      <w:pPr>
        <w:pStyle w:val="CodeText"/>
      </w:pPr>
      <w:r>
        <w:t xml:space="preserve">      rs.repaired_status_name,</w:t>
      </w:r>
    </w:p>
    <w:p w:rsidR="004B7B3F" w:rsidRDefault="004B7B3F" w:rsidP="004B7B3F">
      <w:pPr>
        <w:pStyle w:val="CodeText"/>
      </w:pPr>
      <w:r>
        <w:t xml:space="preserve">      c.start_dt,</w:t>
      </w:r>
    </w:p>
    <w:p w:rsidR="004B7B3F" w:rsidRDefault="004B7B3F" w:rsidP="004B7B3F">
      <w:pPr>
        <w:pStyle w:val="CodeText"/>
      </w:pPr>
      <w:r>
        <w:t xml:space="preserve">      c.end_dt</w:t>
      </w:r>
    </w:p>
    <w:p w:rsidR="004B7B3F" w:rsidRDefault="004B7B3F" w:rsidP="004B7B3F">
      <w:pPr>
        <w:pStyle w:val="CodeText"/>
      </w:pPr>
      <w:r>
        <w:tab/>
        <w:t>FROM bl_3nf.ce_cars c</w:t>
      </w:r>
    </w:p>
    <w:p w:rsidR="004B7B3F" w:rsidRDefault="004B7B3F" w:rsidP="004B7B3F">
      <w:pPr>
        <w:pStyle w:val="CodeText"/>
      </w:pPr>
      <w:r>
        <w:t xml:space="preserve">  left join bl_3nf.ce_vehicle_type vt on c.vehicle_type_id = vt.vehicle_type_id</w:t>
      </w:r>
    </w:p>
    <w:p w:rsidR="004B7B3F" w:rsidRDefault="004B7B3F" w:rsidP="004B7B3F">
      <w:pPr>
        <w:pStyle w:val="CodeText"/>
      </w:pPr>
      <w:r>
        <w:t xml:space="preserve">  left join bl_3nf.ce_engine_type et on c.engine_type_id=et.engine_type_id</w:t>
      </w:r>
    </w:p>
    <w:p w:rsidR="004B7B3F" w:rsidRDefault="004B7B3F" w:rsidP="004B7B3F">
      <w:pPr>
        <w:pStyle w:val="CodeText"/>
      </w:pPr>
      <w:r>
        <w:t xml:space="preserve">  left join bl_3nf.ce_gearbox_type gt on c.gearbox_type_id = gt.gearbox_type_id</w:t>
      </w:r>
    </w:p>
    <w:p w:rsidR="004B7B3F" w:rsidRDefault="004B7B3F" w:rsidP="004B7B3F">
      <w:pPr>
        <w:pStyle w:val="CodeText"/>
      </w:pPr>
      <w:r>
        <w:t xml:space="preserve">  left join bl_3nf.ce_model m on c.model_id=m.model_id</w:t>
      </w:r>
    </w:p>
    <w:p w:rsidR="004B7B3F" w:rsidRDefault="004B7B3F" w:rsidP="004B7B3F">
      <w:pPr>
        <w:pStyle w:val="CodeText"/>
      </w:pPr>
      <w:r>
        <w:t xml:space="preserve">  left join bl_3nf.ce_repaired_status rs on c.repaired_status_id = rs.repaired_status_id;</w:t>
      </w:r>
    </w:p>
    <w:p w:rsidR="004B7B3F" w:rsidRPr="0067413B" w:rsidRDefault="004B7B3F" w:rsidP="004B7B3F">
      <w:pPr>
        <w:pStyle w:val="CodeText"/>
        <w:ind w:left="0"/>
      </w:pPr>
      <w:r w:rsidRPr="0067413B">
        <w:t>TYPE fetch_array IS TABLE OF c_data%ROWTYPE ;</w:t>
      </w:r>
    </w:p>
    <w:p w:rsidR="004B7B3F" w:rsidRPr="0067413B" w:rsidRDefault="004B7B3F" w:rsidP="004B7B3F">
      <w:pPr>
        <w:pStyle w:val="CodeText"/>
        <w:ind w:left="0"/>
      </w:pPr>
      <w:r w:rsidRPr="0067413B">
        <w:t xml:space="preserve">            s_array fetch_array;</w:t>
      </w:r>
    </w:p>
    <w:p w:rsidR="004B7B3F" w:rsidRPr="0067413B" w:rsidRDefault="004B7B3F" w:rsidP="004B7B3F">
      <w:pPr>
        <w:pStyle w:val="CodeText"/>
        <w:ind w:left="0"/>
      </w:pPr>
      <w:r w:rsidRPr="0067413B">
        <w:t xml:space="preserve">            BEGIN</w:t>
      </w:r>
    </w:p>
    <w:p w:rsidR="004B7B3F" w:rsidRPr="0067413B" w:rsidRDefault="004B7B3F" w:rsidP="004B7B3F">
      <w:pPr>
        <w:pStyle w:val="CodeText"/>
        <w:ind w:left="0"/>
      </w:pPr>
      <w:r w:rsidRPr="0067413B">
        <w:t xml:space="preserve">            OPEN c_data;</w:t>
      </w:r>
    </w:p>
    <w:p w:rsidR="004B7B3F" w:rsidRPr="0067413B" w:rsidRDefault="004B7B3F" w:rsidP="004B7B3F">
      <w:pPr>
        <w:pStyle w:val="CodeText"/>
        <w:ind w:left="0"/>
      </w:pPr>
      <w:r w:rsidRPr="0067413B">
        <w:t xml:space="preserve">                LOOP</w:t>
      </w:r>
    </w:p>
    <w:p w:rsidR="004B7B3F" w:rsidRPr="0067413B" w:rsidRDefault="004B7B3F" w:rsidP="004B7B3F">
      <w:pPr>
        <w:pStyle w:val="CodeText"/>
        <w:ind w:left="0"/>
      </w:pPr>
      <w:r w:rsidRPr="0067413B">
        <w:t xml:space="preserve">                    FETCH c_data BULK COLLECT INTO s_array;</w:t>
      </w:r>
    </w:p>
    <w:p w:rsidR="004B7B3F" w:rsidRPr="0067413B" w:rsidRDefault="004B7B3F" w:rsidP="004B7B3F">
      <w:pPr>
        <w:pStyle w:val="CodeText"/>
        <w:ind w:left="0"/>
      </w:pPr>
      <w:r w:rsidRPr="0067413B">
        <w:t xml:space="preserve">                    FORALL i IN 1..s_array.COUNT</w:t>
      </w:r>
    </w:p>
    <w:p w:rsidR="004B7B3F" w:rsidRPr="0067413B" w:rsidRDefault="004B7B3F" w:rsidP="004B7B3F">
      <w:pPr>
        <w:pStyle w:val="CodeText"/>
        <w:ind w:left="0"/>
      </w:pPr>
      <w:r w:rsidRPr="0067413B">
        <w:t xml:space="preserve">                     INSERT INTO fct_sales</w:t>
      </w:r>
    </w:p>
    <w:p w:rsidR="004B7B3F" w:rsidRPr="0067413B" w:rsidRDefault="004B7B3F" w:rsidP="004B7B3F">
      <w:pPr>
        <w:pStyle w:val="CodeText"/>
        <w:ind w:left="0"/>
      </w:pPr>
      <w:r w:rsidRPr="0067413B">
        <w:t xml:space="preserve">                     VALUES s_array(i) ;</w:t>
      </w:r>
    </w:p>
    <w:p w:rsidR="004B7B3F" w:rsidRPr="0067413B" w:rsidRDefault="004B7B3F" w:rsidP="004B7B3F">
      <w:pPr>
        <w:pStyle w:val="CodeText"/>
        <w:ind w:left="0"/>
      </w:pPr>
      <w:r w:rsidRPr="0067413B">
        <w:t xml:space="preserve">                     EXIT WHEN c_data%NOTFOUND;</w:t>
      </w:r>
    </w:p>
    <w:p w:rsidR="004B7B3F" w:rsidRPr="0067413B" w:rsidRDefault="004B7B3F" w:rsidP="004B7B3F">
      <w:pPr>
        <w:pStyle w:val="CodeText"/>
        <w:ind w:left="0"/>
      </w:pPr>
      <w:r w:rsidRPr="0067413B">
        <w:t xml:space="preserve">            END LOOP;</w:t>
      </w:r>
    </w:p>
    <w:p w:rsidR="004B7B3F" w:rsidRPr="0067413B" w:rsidRDefault="004B7B3F" w:rsidP="004B7B3F">
      <w:pPr>
        <w:pStyle w:val="CodeText"/>
        <w:ind w:left="0"/>
      </w:pPr>
      <w:r w:rsidRPr="0067413B">
        <w:t xml:space="preserve">        CLOSE      c_data;   </w:t>
      </w:r>
    </w:p>
    <w:p w:rsidR="004B7B3F" w:rsidRDefault="004B7B3F" w:rsidP="004B7B3F">
      <w:pPr>
        <w:pStyle w:val="CodeText"/>
      </w:pPr>
      <w:r w:rsidRPr="0067413B">
        <w:t xml:space="preserve">        </w:t>
      </w:r>
      <w:r w:rsidRPr="004B7B3F">
        <w:t>COMMIT;</w:t>
      </w:r>
      <w:r>
        <w:t xml:space="preserve"> </w:t>
      </w:r>
    </w:p>
    <w:p w:rsidR="004B7B3F" w:rsidRPr="004B7B3F" w:rsidRDefault="004B7B3F" w:rsidP="004B7B3F">
      <w:pPr>
        <w:pStyle w:val="CodeText"/>
      </w:pPr>
      <w:r>
        <w:t xml:space="preserve"> END load_cl_dim_cars;</w:t>
      </w:r>
    </w:p>
    <w:sectPr w:rsidR="004B7B3F" w:rsidRPr="004B7B3F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CAF" w:rsidRDefault="00D20CAF">
      <w:r>
        <w:separator/>
      </w:r>
    </w:p>
  </w:endnote>
  <w:endnote w:type="continuationSeparator" w:id="0">
    <w:p w:rsidR="00D20CAF" w:rsidRDefault="00D20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9E8" w:rsidRDefault="00AD79E8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AD79E8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AD79E8" w:rsidRPr="003D1F28" w:rsidRDefault="00AD79E8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AD79E8" w:rsidRPr="003D1F28" w:rsidRDefault="00AD79E8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016B28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AD79E8" w:rsidRPr="002F5D7B" w:rsidRDefault="00AD79E8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B7B3F">
            <w:rPr>
              <w:noProof/>
            </w:rPr>
            <w:t>4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4B7B3F">
              <w:rPr>
                <w:noProof/>
              </w:rPr>
              <w:t>4</w:t>
            </w:r>
          </w:fldSimple>
        </w:p>
      </w:tc>
    </w:tr>
  </w:tbl>
  <w:p w:rsidR="00AD79E8" w:rsidRDefault="00AD79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AD79E8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AD79E8" w:rsidRDefault="00AD79E8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AD79E8" w:rsidRDefault="00AD79E8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AD79E8" w:rsidRPr="00131A1C" w:rsidRDefault="00AD79E8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79E8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AD79E8" w:rsidRPr="003D1F28" w:rsidRDefault="00AD79E8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AD79E8" w:rsidRPr="003D1F28" w:rsidRDefault="00AD79E8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016B28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AD79E8" w:rsidRPr="002F5D7B" w:rsidRDefault="00AD79E8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B7B3F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4B7B3F">
              <w:rPr>
                <w:noProof/>
              </w:rPr>
              <w:t>4</w:t>
            </w:r>
          </w:fldSimple>
        </w:p>
      </w:tc>
    </w:tr>
  </w:tbl>
  <w:p w:rsidR="00AD79E8" w:rsidRPr="0072682A" w:rsidRDefault="00AD79E8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CAF" w:rsidRDefault="00D20CAF">
      <w:r>
        <w:separator/>
      </w:r>
    </w:p>
  </w:footnote>
  <w:footnote w:type="continuationSeparator" w:id="0">
    <w:p w:rsidR="00D20CAF" w:rsidRDefault="00D20C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79E8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79E8" w:rsidRDefault="00AD79E8" w:rsidP="00760054">
          <w:pPr>
            <w:pStyle w:val="Header"/>
          </w:pPr>
          <w:r>
            <w:rPr>
              <w:b/>
            </w:rPr>
            <w:t>Title</w:t>
          </w:r>
          <w:r>
            <w:t xml:space="preserve">: </w:t>
          </w:r>
          <w:r w:rsidR="00D20CAF">
            <w:fldChar w:fldCharType="begin"/>
          </w:r>
          <w:r w:rsidR="00D20CAF">
            <w:instrText xml:space="preserve"> DOCPROPERTY  Title  \* MERGEFORMAT </w:instrText>
          </w:r>
          <w:r w:rsidR="00D20CAF">
            <w:fldChar w:fldCharType="separate"/>
          </w:r>
          <w:r>
            <w:t>Report 01. ETL and SQL Review</w:t>
          </w:r>
          <w:r w:rsidR="00D20CAF">
            <w:fldChar w:fldCharType="end"/>
          </w:r>
          <w:r>
            <w:t xml:space="preserve"> 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AD79E8" w:rsidRDefault="00D20CAF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AD79E8" w:rsidRPr="009042B4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AD79E8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79E8" w:rsidRPr="00932D17" w:rsidRDefault="00AD79E8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79E8" w:rsidRPr="00932D17" w:rsidRDefault="00AD79E8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AD79E8" w:rsidRPr="00D639FE" w:rsidRDefault="00AD79E8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016B28">
            <w:rPr>
              <w:noProof/>
              <w:sz w:val="16"/>
              <w:szCs w:val="16"/>
            </w:rPr>
            <w:t>04-Dec-2017 23:30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AD79E8" w:rsidRPr="008D4230" w:rsidRDefault="00AD79E8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79E8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79E8" w:rsidRDefault="00AD79E8" w:rsidP="00760054">
          <w:pPr>
            <w:pStyle w:val="Header"/>
          </w:pPr>
          <w:r>
            <w:rPr>
              <w:b/>
            </w:rPr>
            <w:t>Title</w:t>
          </w:r>
          <w:r>
            <w:t>: Dimension Table Techniques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AD79E8" w:rsidRDefault="00D20CAF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AD79E8" w:rsidRPr="009042B4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AD79E8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79E8" w:rsidRPr="00932D17" w:rsidRDefault="00AD79E8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79E8" w:rsidRPr="00932D17" w:rsidRDefault="00AD79E8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AD79E8" w:rsidRPr="00D639FE" w:rsidRDefault="00AD79E8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016B28">
            <w:rPr>
              <w:noProof/>
              <w:sz w:val="16"/>
              <w:szCs w:val="16"/>
            </w:rPr>
            <w:t>04-Dec-2017 23:30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AD79E8" w:rsidRPr="008D4230" w:rsidRDefault="00AD79E8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8578DE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70C0A45"/>
    <w:multiLevelType w:val="hybridMultilevel"/>
    <w:tmpl w:val="62EC7F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5"/>
  </w:num>
  <w:num w:numId="5">
    <w:abstractNumId w:val="9"/>
  </w:num>
  <w:num w:numId="6">
    <w:abstractNumId w:val="1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4"/>
  </w:num>
  <w:num w:numId="15">
    <w:abstractNumId w:val="11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67"/>
    <w:rsid w:val="00016B28"/>
    <w:rsid w:val="00034145"/>
    <w:rsid w:val="000345AF"/>
    <w:rsid w:val="00081508"/>
    <w:rsid w:val="000A6040"/>
    <w:rsid w:val="000D22DF"/>
    <w:rsid w:val="000D4695"/>
    <w:rsid w:val="000E5733"/>
    <w:rsid w:val="000E676F"/>
    <w:rsid w:val="000E68BD"/>
    <w:rsid w:val="000F1DC9"/>
    <w:rsid w:val="000F2774"/>
    <w:rsid w:val="00100E58"/>
    <w:rsid w:val="00114D08"/>
    <w:rsid w:val="001206C2"/>
    <w:rsid w:val="00130569"/>
    <w:rsid w:val="00130F60"/>
    <w:rsid w:val="00131A1C"/>
    <w:rsid w:val="00131E4A"/>
    <w:rsid w:val="001355C3"/>
    <w:rsid w:val="00171785"/>
    <w:rsid w:val="00173FBC"/>
    <w:rsid w:val="001B6B1E"/>
    <w:rsid w:val="001D47B8"/>
    <w:rsid w:val="001F7ED0"/>
    <w:rsid w:val="00210F8A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177E3"/>
    <w:rsid w:val="00331A15"/>
    <w:rsid w:val="00333429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0D24"/>
    <w:rsid w:val="003D1F28"/>
    <w:rsid w:val="003E41E7"/>
    <w:rsid w:val="003F7F40"/>
    <w:rsid w:val="00400831"/>
    <w:rsid w:val="004044FD"/>
    <w:rsid w:val="00410D49"/>
    <w:rsid w:val="00432D54"/>
    <w:rsid w:val="00434841"/>
    <w:rsid w:val="004830A6"/>
    <w:rsid w:val="004A49EF"/>
    <w:rsid w:val="004B4D2A"/>
    <w:rsid w:val="004B7B3F"/>
    <w:rsid w:val="004C2F82"/>
    <w:rsid w:val="004D245B"/>
    <w:rsid w:val="004D29BE"/>
    <w:rsid w:val="004E22A3"/>
    <w:rsid w:val="00504B33"/>
    <w:rsid w:val="00524167"/>
    <w:rsid w:val="0052662C"/>
    <w:rsid w:val="005400E3"/>
    <w:rsid w:val="00556B6D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47888"/>
    <w:rsid w:val="0065035F"/>
    <w:rsid w:val="006619E6"/>
    <w:rsid w:val="00663E40"/>
    <w:rsid w:val="0068062E"/>
    <w:rsid w:val="00686BAB"/>
    <w:rsid w:val="0068757C"/>
    <w:rsid w:val="006A77BC"/>
    <w:rsid w:val="006C5085"/>
    <w:rsid w:val="006D2E4F"/>
    <w:rsid w:val="006D52E7"/>
    <w:rsid w:val="006D5D58"/>
    <w:rsid w:val="006F37C1"/>
    <w:rsid w:val="0070343B"/>
    <w:rsid w:val="007124C3"/>
    <w:rsid w:val="0072682A"/>
    <w:rsid w:val="00730068"/>
    <w:rsid w:val="00750BDF"/>
    <w:rsid w:val="0075737B"/>
    <w:rsid w:val="00760054"/>
    <w:rsid w:val="0077510E"/>
    <w:rsid w:val="00790075"/>
    <w:rsid w:val="00790E8C"/>
    <w:rsid w:val="007A740E"/>
    <w:rsid w:val="007B3D5F"/>
    <w:rsid w:val="007F026A"/>
    <w:rsid w:val="00805B97"/>
    <w:rsid w:val="00820129"/>
    <w:rsid w:val="008237F4"/>
    <w:rsid w:val="00827DE8"/>
    <w:rsid w:val="008450FB"/>
    <w:rsid w:val="00851356"/>
    <w:rsid w:val="00874261"/>
    <w:rsid w:val="008A16D2"/>
    <w:rsid w:val="008A31BA"/>
    <w:rsid w:val="008A4CE6"/>
    <w:rsid w:val="008B3B7F"/>
    <w:rsid w:val="008D4230"/>
    <w:rsid w:val="008D4768"/>
    <w:rsid w:val="008D6405"/>
    <w:rsid w:val="008D7C03"/>
    <w:rsid w:val="008E5E15"/>
    <w:rsid w:val="008E7D87"/>
    <w:rsid w:val="008F0BA4"/>
    <w:rsid w:val="008F0E23"/>
    <w:rsid w:val="009042B4"/>
    <w:rsid w:val="00932D17"/>
    <w:rsid w:val="0096129C"/>
    <w:rsid w:val="00964F64"/>
    <w:rsid w:val="009A7EA5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D79E8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B36A8"/>
    <w:rsid w:val="00BE1AED"/>
    <w:rsid w:val="00BE4191"/>
    <w:rsid w:val="00BE7F18"/>
    <w:rsid w:val="00C03F50"/>
    <w:rsid w:val="00C04907"/>
    <w:rsid w:val="00C21975"/>
    <w:rsid w:val="00C26967"/>
    <w:rsid w:val="00C3363B"/>
    <w:rsid w:val="00C63011"/>
    <w:rsid w:val="00C631A6"/>
    <w:rsid w:val="00C70F22"/>
    <w:rsid w:val="00C90F18"/>
    <w:rsid w:val="00C922B5"/>
    <w:rsid w:val="00C92DEA"/>
    <w:rsid w:val="00CA2A71"/>
    <w:rsid w:val="00CB16E7"/>
    <w:rsid w:val="00CB16F5"/>
    <w:rsid w:val="00D20CAF"/>
    <w:rsid w:val="00D454F0"/>
    <w:rsid w:val="00D61ABA"/>
    <w:rsid w:val="00D639FE"/>
    <w:rsid w:val="00D86536"/>
    <w:rsid w:val="00DD5853"/>
    <w:rsid w:val="00DE4E52"/>
    <w:rsid w:val="00DE52A0"/>
    <w:rsid w:val="00E112F9"/>
    <w:rsid w:val="00E120A8"/>
    <w:rsid w:val="00E22431"/>
    <w:rsid w:val="00E44576"/>
    <w:rsid w:val="00E74234"/>
    <w:rsid w:val="00E8459E"/>
    <w:rsid w:val="00E903AC"/>
    <w:rsid w:val="00E939CD"/>
    <w:rsid w:val="00EB2454"/>
    <w:rsid w:val="00EB3C87"/>
    <w:rsid w:val="00EC462D"/>
    <w:rsid w:val="00EE5CC2"/>
    <w:rsid w:val="00F00698"/>
    <w:rsid w:val="00F06C91"/>
    <w:rsid w:val="00F26FE7"/>
    <w:rsid w:val="00F4264F"/>
    <w:rsid w:val="00F51AF7"/>
    <w:rsid w:val="00F52277"/>
    <w:rsid w:val="00F6260A"/>
    <w:rsid w:val="00F9679B"/>
    <w:rsid w:val="00FA2BDA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169000"/>
  <w15:docId w15:val="{50F7484E-1934-4A85-B423-9578F4D9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9042B4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8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110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7888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9923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3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476132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404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7538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0145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32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5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7F5F2-EE5F-4A8A-A115-5F5E25527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109</TotalTime>
  <Pages>4</Pages>
  <Words>503</Words>
  <Characters>2869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ETL and SQL Review</vt:lpstr>
      <vt:lpstr>MTN.BI.08 ETL and SQL Review</vt:lpstr>
    </vt:vector>
  </TitlesOfParts>
  <Company>EPAM Systems, RD Dep.</Company>
  <LinksUpToDate>false</LinksUpToDate>
  <CharactersWithSpaces>3366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ETL and SQL Review</dc:title>
  <dc:subject>Resource Department Dep.</dc:subject>
  <dc:creator>Elias Nema</dc:creator>
  <cp:lastModifiedBy>Arina Marchenko</cp:lastModifiedBy>
  <cp:revision>8</cp:revision>
  <cp:lastPrinted>2005-01-28T11:27:00Z</cp:lastPrinted>
  <dcterms:created xsi:type="dcterms:W3CDTF">2017-11-22T13:06:00Z</dcterms:created>
  <dcterms:modified xsi:type="dcterms:W3CDTF">2017-12-04T20:59:00Z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