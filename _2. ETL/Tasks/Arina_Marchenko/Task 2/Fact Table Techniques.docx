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177E3" w:rsidP="0068757C">
            <w:pPr>
              <w:pStyle w:val="CompanyName"/>
            </w:pPr>
            <w:fldSimple w:instr=" DOCPROPERTY  Company  \* MERGEFORMAT ">
              <w:r w:rsidR="009042B4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B55E0F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 w:rsidRPr="00B55E0F">
              <w:t>Fact Table Techniques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B55E0F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27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94FFC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499507517" w:history="1">
        <w:r w:rsidR="00994FFC" w:rsidRPr="006E4084">
          <w:rPr>
            <w:rStyle w:val="Hyperlink"/>
            <w:noProof/>
          </w:rPr>
          <w:t>1.</w:t>
        </w:r>
        <w:r w:rsidR="00994FF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4FFC" w:rsidRPr="006E4084">
          <w:rPr>
            <w:rStyle w:val="Hyperlink"/>
            <w:noProof/>
          </w:rPr>
          <w:t>Data</w:t>
        </w:r>
        <w:r w:rsidR="00994FFC">
          <w:rPr>
            <w:noProof/>
            <w:webHidden/>
          </w:rPr>
          <w:tab/>
        </w:r>
        <w:r w:rsidR="00994FFC">
          <w:rPr>
            <w:noProof/>
            <w:webHidden/>
          </w:rPr>
          <w:fldChar w:fldCharType="begin"/>
        </w:r>
        <w:r w:rsidR="00994FFC">
          <w:rPr>
            <w:noProof/>
            <w:webHidden/>
          </w:rPr>
          <w:instrText xml:space="preserve"> PAGEREF _Toc499507517 \h </w:instrText>
        </w:r>
        <w:r w:rsidR="00994FFC">
          <w:rPr>
            <w:noProof/>
            <w:webHidden/>
          </w:rPr>
        </w:r>
        <w:r w:rsidR="00994FFC">
          <w:rPr>
            <w:noProof/>
            <w:webHidden/>
          </w:rPr>
          <w:fldChar w:fldCharType="separate"/>
        </w:r>
        <w:r w:rsidR="00994FFC">
          <w:rPr>
            <w:noProof/>
            <w:webHidden/>
          </w:rPr>
          <w:t>3</w:t>
        </w:r>
        <w:r w:rsidR="00994FFC">
          <w:rPr>
            <w:noProof/>
            <w:webHidden/>
          </w:rPr>
          <w:fldChar w:fldCharType="end"/>
        </w:r>
      </w:hyperlink>
    </w:p>
    <w:p w:rsidR="00994FFC" w:rsidRDefault="00994FF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507518" w:history="1">
        <w:r w:rsidRPr="006E408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E4084">
          <w:rPr>
            <w:rStyle w:val="Hyperlink"/>
            <w:noProof/>
          </w:rPr>
          <w:t>Dimensional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_Toc499507518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4FFC" w:rsidRDefault="00994FF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507519" w:history="1">
        <w:r w:rsidRPr="006E408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E4084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_Toc499507519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4FFC" w:rsidRDefault="00994FF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507520" w:history="1">
        <w:r w:rsidRPr="006E408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E4084">
          <w:rPr>
            <w:rStyle w:val="Hyperlink"/>
            <w:noProof/>
          </w:rPr>
          <w:t>Data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_Toc499507520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FFC" w:rsidRDefault="00994FF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507521" w:history="1">
        <w:r w:rsidRPr="006E408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E4084">
          <w:rPr>
            <w:rStyle w:val="Hyperlink"/>
            <w:noProof/>
          </w:rPr>
          <w:t>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_Toc499507521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Default="00222DC3" w:rsidP="009042B4">
      <w:pPr>
        <w:pStyle w:val="Heading1"/>
      </w:pPr>
      <w:bookmarkStart w:id="4" w:name="_GoBack"/>
      <w:bookmarkEnd w:id="4"/>
      <w:r w:rsidRPr="00114D08">
        <w:br w:type="page"/>
      </w:r>
      <w:bookmarkStart w:id="5" w:name="_Toc499507517"/>
      <w:bookmarkEnd w:id="0"/>
      <w:bookmarkEnd w:id="1"/>
      <w:bookmarkEnd w:id="2"/>
      <w:bookmarkEnd w:id="3"/>
      <w:r w:rsidR="00B55E0F">
        <w:lastRenderedPageBreak/>
        <w:t>Data</w:t>
      </w:r>
      <w:bookmarkEnd w:id="5"/>
    </w:p>
    <w:p w:rsidR="00B55E0F" w:rsidRPr="00B55E0F" w:rsidRDefault="00B55E0F" w:rsidP="00B55E0F">
      <w:pPr>
        <w:pStyle w:val="BodyText"/>
      </w:pPr>
      <w:r>
        <w:t xml:space="preserve">For dimensional tables and fact table I used information from </w:t>
      </w:r>
      <w:proofErr w:type="spellStart"/>
      <w:r>
        <w:t>sh.customers</w:t>
      </w:r>
      <w:proofErr w:type="spellEnd"/>
      <w:r>
        <w:t xml:space="preserve">, </w:t>
      </w:r>
      <w:proofErr w:type="spellStart"/>
      <w:r>
        <w:t>sh.countries</w:t>
      </w:r>
      <w:proofErr w:type="spellEnd"/>
      <w:r>
        <w:t xml:space="preserve">, </w:t>
      </w:r>
      <w:proofErr w:type="spellStart"/>
      <w:r>
        <w:t>sh.products</w:t>
      </w:r>
      <w:proofErr w:type="spellEnd"/>
      <w:r>
        <w:t xml:space="preserve">, </w:t>
      </w:r>
      <w:proofErr w:type="spellStart"/>
      <w:r>
        <w:t>sh.channels</w:t>
      </w:r>
      <w:proofErr w:type="spellEnd"/>
      <w:r>
        <w:t xml:space="preserve"> and </w:t>
      </w:r>
      <w:proofErr w:type="spellStart"/>
      <w:r>
        <w:t>dim_date</w:t>
      </w:r>
      <w:proofErr w:type="spellEnd"/>
      <w:r>
        <w:t>, which I generate for the previous tasks.</w:t>
      </w:r>
    </w:p>
    <w:p w:rsidR="00B55E0F" w:rsidRDefault="00B55E0F" w:rsidP="00B55E0F">
      <w:pPr>
        <w:pStyle w:val="Heading1"/>
      </w:pPr>
      <w:bookmarkStart w:id="6" w:name="_Toc499507518"/>
      <w:r>
        <w:t>Dimensional Tables</w:t>
      </w:r>
      <w:bookmarkEnd w:id="6"/>
    </w:p>
    <w:p w:rsidR="00B55E0F" w:rsidRDefault="00B55E0F" w:rsidP="00B55E0F">
      <w:pPr>
        <w:pStyle w:val="BodyText"/>
      </w:pPr>
      <w:proofErr w:type="spellStart"/>
      <w:r>
        <w:t>Dim_cust</w:t>
      </w:r>
      <w:proofErr w:type="spellEnd"/>
      <w:r>
        <w:t xml:space="preserve"> </w:t>
      </w:r>
      <w:r w:rsidR="001859B5">
        <w:t>was based on</w:t>
      </w:r>
      <w:r w:rsidR="001859B5">
        <w:t xml:space="preserve"> </w:t>
      </w:r>
      <w:proofErr w:type="spellStart"/>
      <w:r>
        <w:t>sh.customers</w:t>
      </w:r>
      <w:proofErr w:type="spellEnd"/>
      <w:r>
        <w:t xml:space="preserve"> and include information, such as CUST_ID, FIRST_NAME, LAST_NAME, GENDER, CUST_YEAR_OF_BIRTH, CUST_MARITAL_STATUS, CUST_STREET_ADDRESS, CUST_POSTAL_CODE, CUST_CITY, CUST_CITY_ID, CUST_STATE_PROVINCE, CUST_STATE_PROVINCE_ID, COUNTRY_ID, CUST_MAIN_PHONE_NUMBER, CUST_INCOME_LEVEL, CUST_CREDIT_LIMIT, CUST_EMAIL, CUST_TOTAL, CUST_TOTAL_ID, CUST_SRC_ID, CUST_EFF_FROM, CUST_EFF_TO, CUST_VALID. There are 55550 rows in this table.</w:t>
      </w:r>
    </w:p>
    <w:p w:rsidR="00B55E0F" w:rsidRDefault="00B55E0F" w:rsidP="00B55E0F">
      <w:pPr>
        <w:pStyle w:val="BodyText"/>
      </w:pPr>
      <w:r w:rsidRPr="00B55E0F">
        <w:rPr>
          <w:noProof/>
        </w:rPr>
        <w:drawing>
          <wp:inline distT="0" distB="0" distL="0" distR="0">
            <wp:extent cx="5941695" cy="1602178"/>
            <wp:effectExtent l="0" t="0" r="1905" b="0"/>
            <wp:docPr id="2" name="Picture 2" descr="C:\Users\Arina_Marchenko\Desktop\h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na_Marchenko\Desktop\h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6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E0F" w:rsidRDefault="001859B5" w:rsidP="00B55E0F">
      <w:pPr>
        <w:pStyle w:val="BodyText"/>
      </w:pPr>
      <w:proofErr w:type="spellStart"/>
      <w:r>
        <w:t>Dim_countries</w:t>
      </w:r>
      <w:proofErr w:type="spellEnd"/>
      <w:r>
        <w:t xml:space="preserve"> was based on</w:t>
      </w:r>
      <w:r w:rsidR="00B55E0F">
        <w:t xml:space="preserve"> </w:t>
      </w:r>
      <w:proofErr w:type="spellStart"/>
      <w:r w:rsidR="00B55E0F">
        <w:t>sh.countries</w:t>
      </w:r>
      <w:proofErr w:type="spellEnd"/>
      <w:r w:rsidR="00B55E0F">
        <w:t xml:space="preserve"> and include information such as COUNTRY_ID, COUNTRY_CODE, COUNTRY_NAME, COUNTRY_SUBREGION, COUNTRY_SUBREGION_ID, COUNTRY_REGION, COUNTRY_REGION_ID, COUNTRY_TOTAL, COUNTRY_TOTAL_ID, </w:t>
      </w:r>
      <w:proofErr w:type="gramStart"/>
      <w:r w:rsidR="00B55E0F">
        <w:t>COUNTRY</w:t>
      </w:r>
      <w:proofErr w:type="gramEnd"/>
      <w:r w:rsidR="00B55E0F">
        <w:t>_NAME_HIST. There are 23 rows here.</w:t>
      </w:r>
    </w:p>
    <w:p w:rsidR="00B55E0F" w:rsidRDefault="00B55E0F" w:rsidP="00B55E0F">
      <w:pPr>
        <w:pStyle w:val="BodyText"/>
      </w:pPr>
      <w:r w:rsidRPr="00B55E0F">
        <w:rPr>
          <w:noProof/>
        </w:rPr>
        <w:drawing>
          <wp:inline distT="0" distB="0" distL="0" distR="0">
            <wp:extent cx="5941695" cy="1611307"/>
            <wp:effectExtent l="0" t="0" r="1905" b="8255"/>
            <wp:docPr id="3" name="Picture 3" descr="C:\Users\Arina_Marchenko\Desktop\h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na_Marchenko\Desktop\h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61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B5" w:rsidRDefault="001859B5" w:rsidP="00A01705">
      <w:pPr>
        <w:pStyle w:val="BodyText"/>
      </w:pPr>
      <w:proofErr w:type="spellStart"/>
      <w:r>
        <w:t>Dim_prod</w:t>
      </w:r>
      <w:proofErr w:type="spellEnd"/>
      <w:r>
        <w:t xml:space="preserve"> </w:t>
      </w:r>
      <w:r>
        <w:t>was based on</w:t>
      </w:r>
      <w:r>
        <w:t xml:space="preserve"> </w:t>
      </w:r>
      <w:proofErr w:type="spellStart"/>
      <w:r>
        <w:t>sh.products</w:t>
      </w:r>
      <w:proofErr w:type="spellEnd"/>
      <w:r>
        <w:t xml:space="preserve"> and include </w:t>
      </w:r>
      <w:r w:rsidR="00A01705">
        <w:t>PROD_ID</w:t>
      </w:r>
      <w:r w:rsidR="00A01705">
        <w:t xml:space="preserve">, </w:t>
      </w:r>
      <w:r w:rsidR="00A01705">
        <w:t>PROD_NAME</w:t>
      </w:r>
      <w:r w:rsidR="00A01705">
        <w:t xml:space="preserve">, </w:t>
      </w:r>
      <w:r w:rsidR="00A01705">
        <w:t>PROD_DESC</w:t>
      </w:r>
      <w:r w:rsidR="00A01705">
        <w:t xml:space="preserve">, </w:t>
      </w:r>
      <w:r w:rsidR="00A01705">
        <w:t>PROD_SUBCATEGORY</w:t>
      </w:r>
      <w:r w:rsidR="00A01705">
        <w:t xml:space="preserve">, </w:t>
      </w:r>
      <w:r w:rsidR="00A01705">
        <w:t>PROD_SUBCATEGORY_ID</w:t>
      </w:r>
      <w:r w:rsidR="00A01705">
        <w:t xml:space="preserve">, </w:t>
      </w:r>
      <w:r w:rsidR="00A01705">
        <w:t>PROD_SUBCATEGORY_DESC</w:t>
      </w:r>
      <w:r w:rsidR="00A01705">
        <w:t xml:space="preserve">, </w:t>
      </w:r>
      <w:r w:rsidR="00A01705">
        <w:t>PROD_CATEGORY</w:t>
      </w:r>
      <w:r w:rsidR="00A01705">
        <w:t xml:space="preserve">, </w:t>
      </w:r>
      <w:r w:rsidR="00A01705">
        <w:t>PROD_CATEGORY_ID</w:t>
      </w:r>
      <w:r w:rsidR="00A01705">
        <w:t xml:space="preserve">, </w:t>
      </w:r>
      <w:r w:rsidR="00A01705">
        <w:t>PROD_CATEGORY_DESC</w:t>
      </w:r>
      <w:r w:rsidR="00A01705">
        <w:t xml:space="preserve">, </w:t>
      </w:r>
      <w:proofErr w:type="gramStart"/>
      <w:r w:rsidR="00A01705">
        <w:t>PROD</w:t>
      </w:r>
      <w:proofErr w:type="gramEnd"/>
      <w:r w:rsidR="00A01705">
        <w:t>_LIST_PRICE</w:t>
      </w:r>
      <w:r w:rsidR="00A01705">
        <w:t>. There are 72 rows here.</w:t>
      </w:r>
    </w:p>
    <w:p w:rsidR="00A01705" w:rsidRDefault="00A01705" w:rsidP="00A01705">
      <w:pPr>
        <w:pStyle w:val="BodyText"/>
      </w:pPr>
      <w:r w:rsidRPr="00A01705">
        <w:rPr>
          <w:noProof/>
        </w:rPr>
        <w:drawing>
          <wp:inline distT="0" distB="0" distL="0" distR="0">
            <wp:extent cx="5941695" cy="1581008"/>
            <wp:effectExtent l="0" t="0" r="1905" b="635"/>
            <wp:docPr id="4" name="Picture 4" descr="C:\Users\Arina_Marchenko\Desktop\h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a_Marchenko\Desktop\h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58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05" w:rsidRDefault="00A01705" w:rsidP="00A01705">
      <w:pPr>
        <w:pStyle w:val="BodyText"/>
      </w:pPr>
      <w:proofErr w:type="spellStart"/>
      <w:r>
        <w:t>Dim_channels</w:t>
      </w:r>
      <w:proofErr w:type="spellEnd"/>
      <w:r>
        <w:t xml:space="preserve"> id based on </w:t>
      </w:r>
      <w:proofErr w:type="spellStart"/>
      <w:r>
        <w:t>sh.channels</w:t>
      </w:r>
      <w:proofErr w:type="spellEnd"/>
      <w:r>
        <w:t xml:space="preserve"> and include </w:t>
      </w:r>
      <w:r>
        <w:t>CHANNEL_ID</w:t>
      </w:r>
      <w:r>
        <w:t xml:space="preserve">, </w:t>
      </w:r>
      <w:r>
        <w:t>CHANNEL_DESC</w:t>
      </w:r>
      <w:r>
        <w:t xml:space="preserve">, </w:t>
      </w:r>
      <w:r>
        <w:t>CHANNEL_CLASS</w:t>
      </w:r>
      <w:r>
        <w:t xml:space="preserve">, </w:t>
      </w:r>
      <w:r>
        <w:t>CHANNEL_CLASS_ID</w:t>
      </w:r>
      <w:r>
        <w:t xml:space="preserve">, </w:t>
      </w:r>
      <w:r>
        <w:t>CHANNEL_TOTAL</w:t>
      </w:r>
      <w:r>
        <w:t xml:space="preserve">, </w:t>
      </w:r>
      <w:proofErr w:type="gramStart"/>
      <w:r>
        <w:t>CHANNEL</w:t>
      </w:r>
      <w:proofErr w:type="gramEnd"/>
      <w:r>
        <w:t>_TOTAL_ID</w:t>
      </w:r>
      <w:r>
        <w:t>. There are 5 rows here.</w:t>
      </w:r>
    </w:p>
    <w:p w:rsidR="00A01705" w:rsidRDefault="00A01705" w:rsidP="00A01705">
      <w:pPr>
        <w:pStyle w:val="BodyText"/>
      </w:pPr>
      <w:r w:rsidRPr="00A01705">
        <w:rPr>
          <w:noProof/>
        </w:rPr>
        <w:lastRenderedPageBreak/>
        <w:drawing>
          <wp:inline distT="0" distB="0" distL="0" distR="0">
            <wp:extent cx="5941695" cy="1867560"/>
            <wp:effectExtent l="0" t="0" r="1905" b="0"/>
            <wp:docPr id="5" name="Picture 5" descr="C:\Users\Arina_Marchenko\Desktop\h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ina_Marchenko\Desktop\h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8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05" w:rsidRDefault="00A01705" w:rsidP="00A01705">
      <w:pPr>
        <w:pStyle w:val="BodyText"/>
      </w:pPr>
      <w:proofErr w:type="spellStart"/>
      <w:r>
        <w:t>Dim_date</w:t>
      </w:r>
      <w:proofErr w:type="spellEnd"/>
      <w:r>
        <w:t>. We used to generate date dimension in previous task.</w:t>
      </w:r>
    </w:p>
    <w:p w:rsidR="00A01705" w:rsidRDefault="00A01705" w:rsidP="00A01705">
      <w:pPr>
        <w:pStyle w:val="CodeText"/>
      </w:pPr>
      <w:r>
        <w:t xml:space="preserve">INSERT INTO  </w:t>
      </w:r>
      <w:proofErr w:type="spellStart"/>
      <w:r>
        <w:t>Date_Dimension</w:t>
      </w:r>
      <w:proofErr w:type="spellEnd"/>
    </w:p>
    <w:p w:rsidR="00A01705" w:rsidRDefault="00A01705" w:rsidP="00A01705">
      <w:pPr>
        <w:pStyle w:val="CodeText"/>
      </w:pPr>
      <w:r>
        <w:t xml:space="preserve">SELECT SYSDATE+rownum-365*1018 as </w:t>
      </w:r>
      <w:proofErr w:type="spellStart"/>
      <w:r>
        <w:t>Date_id</w:t>
      </w:r>
      <w:proofErr w:type="spellEnd"/>
      <w:r>
        <w:t xml:space="preserve">, </w:t>
      </w:r>
    </w:p>
    <w:p w:rsidR="00A01705" w:rsidRDefault="00A01705" w:rsidP="00A01705">
      <w:pPr>
        <w:pStyle w:val="CodeText"/>
      </w:pPr>
      <w:r>
        <w:t xml:space="preserve">    </w:t>
      </w:r>
      <w:proofErr w:type="spellStart"/>
      <w:r>
        <w:t>to_number</w:t>
      </w:r>
      <w:proofErr w:type="spellEnd"/>
      <w:r>
        <w:t>(</w:t>
      </w:r>
      <w:proofErr w:type="spellStart"/>
      <w:r>
        <w:t>to_char</w:t>
      </w:r>
      <w:proofErr w:type="spellEnd"/>
      <w:r>
        <w:t xml:space="preserve">(SYSDATE+rownum-365*1018-7*1, 'D'))as </w:t>
      </w:r>
      <w:proofErr w:type="spellStart"/>
      <w:r>
        <w:t>Day_per_week</w:t>
      </w:r>
      <w:proofErr w:type="spellEnd"/>
      <w:r>
        <w:t>,</w:t>
      </w:r>
    </w:p>
    <w:p w:rsidR="00A01705" w:rsidRDefault="00A01705" w:rsidP="00A01705">
      <w:pPr>
        <w:pStyle w:val="CodeText"/>
      </w:pPr>
      <w:r>
        <w:t xml:space="preserve">    </w:t>
      </w:r>
      <w:proofErr w:type="spellStart"/>
      <w:r>
        <w:t>to_number</w:t>
      </w:r>
      <w:proofErr w:type="spellEnd"/>
      <w:r>
        <w:t>(</w:t>
      </w:r>
      <w:proofErr w:type="spellStart"/>
      <w:r>
        <w:t>to_char</w:t>
      </w:r>
      <w:proofErr w:type="spellEnd"/>
      <w:r>
        <w:t xml:space="preserve">(extract(day from SYSDATE+rownum-365*1018)))as </w:t>
      </w:r>
      <w:proofErr w:type="spellStart"/>
      <w:r>
        <w:t>Day_per_month</w:t>
      </w:r>
      <w:proofErr w:type="spellEnd"/>
      <w:r>
        <w:t>,</w:t>
      </w:r>
    </w:p>
    <w:p w:rsidR="00A01705" w:rsidRDefault="00A01705" w:rsidP="00A01705">
      <w:pPr>
        <w:pStyle w:val="CodeText"/>
      </w:pPr>
      <w:r>
        <w:t xml:space="preserve">    </w:t>
      </w:r>
      <w:proofErr w:type="spellStart"/>
      <w:r>
        <w:t>to_number</w:t>
      </w:r>
      <w:proofErr w:type="spellEnd"/>
      <w:r>
        <w:t>(</w:t>
      </w:r>
      <w:proofErr w:type="spellStart"/>
      <w:r>
        <w:t>to_char</w:t>
      </w:r>
      <w:proofErr w:type="spellEnd"/>
      <w:r>
        <w:t xml:space="preserve">(SYSDATE+rownum-365*1018, 'DDD')) AS </w:t>
      </w:r>
      <w:proofErr w:type="spellStart"/>
      <w:r>
        <w:t>Day_per_year</w:t>
      </w:r>
      <w:proofErr w:type="spellEnd"/>
      <w:r>
        <w:t>,</w:t>
      </w:r>
    </w:p>
    <w:p w:rsidR="00A01705" w:rsidRDefault="00A01705" w:rsidP="00A01705">
      <w:pPr>
        <w:pStyle w:val="CodeText"/>
      </w:pPr>
      <w:r>
        <w:t xml:space="preserve">    </w:t>
      </w:r>
      <w:proofErr w:type="spellStart"/>
      <w:r>
        <w:t>to_number</w:t>
      </w:r>
      <w:proofErr w:type="spellEnd"/>
      <w:r>
        <w:t>(</w:t>
      </w:r>
      <w:proofErr w:type="spellStart"/>
      <w:r>
        <w:t>to_char</w:t>
      </w:r>
      <w:proofErr w:type="spellEnd"/>
      <w:r>
        <w:t xml:space="preserve">(SYSDATE+rownum-365*1018, 'W')) AS </w:t>
      </w:r>
      <w:proofErr w:type="spellStart"/>
      <w:r>
        <w:t>Week_per_month</w:t>
      </w:r>
      <w:proofErr w:type="spellEnd"/>
      <w:r>
        <w:t>,</w:t>
      </w:r>
    </w:p>
    <w:p w:rsidR="00A01705" w:rsidRDefault="00A01705" w:rsidP="00A01705">
      <w:pPr>
        <w:pStyle w:val="CodeText"/>
      </w:pPr>
      <w:r>
        <w:t xml:space="preserve">    </w:t>
      </w:r>
      <w:proofErr w:type="spellStart"/>
      <w:r>
        <w:t>to_number</w:t>
      </w:r>
      <w:proofErr w:type="spellEnd"/>
      <w:r>
        <w:t>(</w:t>
      </w:r>
      <w:proofErr w:type="spellStart"/>
      <w:r>
        <w:t>to_char</w:t>
      </w:r>
      <w:proofErr w:type="spellEnd"/>
      <w:r>
        <w:t xml:space="preserve">(SYSDATE+rownum-365*1018, 'IW')) AS </w:t>
      </w:r>
      <w:proofErr w:type="spellStart"/>
      <w:r>
        <w:t>Week_per_year</w:t>
      </w:r>
      <w:proofErr w:type="spellEnd"/>
      <w:r>
        <w:t>,</w:t>
      </w:r>
    </w:p>
    <w:p w:rsidR="00A01705" w:rsidRDefault="00A01705" w:rsidP="00A01705">
      <w:pPr>
        <w:pStyle w:val="CodeText"/>
      </w:pPr>
      <w:r>
        <w:t xml:space="preserve">    </w:t>
      </w:r>
      <w:proofErr w:type="spellStart"/>
      <w:r>
        <w:t>to_number</w:t>
      </w:r>
      <w:proofErr w:type="spellEnd"/>
      <w:r>
        <w:t>(</w:t>
      </w:r>
      <w:proofErr w:type="spellStart"/>
      <w:r>
        <w:t>to_char</w:t>
      </w:r>
      <w:proofErr w:type="spellEnd"/>
      <w:r>
        <w:t xml:space="preserve">(extract(month from SYSDATE+rownum-365*1018))) as </w:t>
      </w:r>
      <w:proofErr w:type="spellStart"/>
      <w:r>
        <w:t>Month_number</w:t>
      </w:r>
      <w:proofErr w:type="spellEnd"/>
      <w:r>
        <w:t>,</w:t>
      </w:r>
    </w:p>
    <w:p w:rsidR="00A01705" w:rsidRDefault="00A01705" w:rsidP="00A01705">
      <w:pPr>
        <w:pStyle w:val="CodeText"/>
      </w:pPr>
      <w:r>
        <w:t xml:space="preserve">    </w:t>
      </w:r>
      <w:proofErr w:type="spellStart"/>
      <w:r>
        <w:t>to_char</w:t>
      </w:r>
      <w:proofErr w:type="spellEnd"/>
      <w:r>
        <w:t xml:space="preserve">(SYSDATE+rownum-365*1018, 'MONTH', 'NLS_DATE_LANGUAGE=English') AS </w:t>
      </w:r>
      <w:proofErr w:type="spellStart"/>
      <w:r>
        <w:t>Month_name</w:t>
      </w:r>
      <w:proofErr w:type="spellEnd"/>
      <w:r>
        <w:t>,</w:t>
      </w:r>
    </w:p>
    <w:p w:rsidR="00A01705" w:rsidRDefault="00A01705" w:rsidP="00A01705">
      <w:pPr>
        <w:pStyle w:val="CodeText"/>
      </w:pPr>
      <w:r>
        <w:t xml:space="preserve">    </w:t>
      </w:r>
      <w:proofErr w:type="spellStart"/>
      <w:r>
        <w:t>to_number</w:t>
      </w:r>
      <w:proofErr w:type="spellEnd"/>
      <w:r>
        <w:t>(</w:t>
      </w:r>
      <w:proofErr w:type="spellStart"/>
      <w:r>
        <w:t>to_char</w:t>
      </w:r>
      <w:proofErr w:type="spellEnd"/>
      <w:r>
        <w:t>(extract(year from SYSDATE+rownum-365*1018))) as Year,</w:t>
      </w:r>
    </w:p>
    <w:p w:rsidR="00A01705" w:rsidRDefault="00A01705" w:rsidP="00A01705">
      <w:pPr>
        <w:pStyle w:val="CodeText"/>
      </w:pPr>
      <w:r>
        <w:t xml:space="preserve">    </w:t>
      </w:r>
      <w:proofErr w:type="spellStart"/>
      <w:r>
        <w:t>to_char</w:t>
      </w:r>
      <w:proofErr w:type="spellEnd"/>
      <w:r>
        <w:t xml:space="preserve">(extract(day from SYSDATE+rownum-365*1018) || '-'|| </w:t>
      </w:r>
      <w:proofErr w:type="spellStart"/>
      <w:r>
        <w:t>to_char</w:t>
      </w:r>
      <w:proofErr w:type="spellEnd"/>
      <w:r>
        <w:t xml:space="preserve">(extract(month from (SYSDATE+rownum-365*1018)))) as </w:t>
      </w:r>
      <w:proofErr w:type="spellStart"/>
      <w:r>
        <w:t>Day_Month</w:t>
      </w:r>
      <w:proofErr w:type="spellEnd"/>
      <w:r>
        <w:t>,</w:t>
      </w:r>
    </w:p>
    <w:p w:rsidR="00A01705" w:rsidRDefault="00A01705" w:rsidP="00A01705">
      <w:pPr>
        <w:pStyle w:val="CodeText"/>
      </w:pPr>
      <w:r>
        <w:t xml:space="preserve">    </w:t>
      </w:r>
      <w:proofErr w:type="spellStart"/>
      <w:r>
        <w:t>to_char</w:t>
      </w:r>
      <w:proofErr w:type="spellEnd"/>
      <w:r>
        <w:t xml:space="preserve">(extract(year from SYSDATE+rownum-365*1018) || '-'|| </w:t>
      </w:r>
      <w:proofErr w:type="spellStart"/>
      <w:r>
        <w:t>to_char</w:t>
      </w:r>
      <w:proofErr w:type="spellEnd"/>
      <w:r>
        <w:t xml:space="preserve">(extract(month from (SYSDATE+rownum-365*1018)))) as </w:t>
      </w:r>
      <w:proofErr w:type="spellStart"/>
      <w:r>
        <w:t>Year_Month</w:t>
      </w:r>
      <w:proofErr w:type="spellEnd"/>
    </w:p>
    <w:p w:rsidR="00A01705" w:rsidRDefault="00A01705" w:rsidP="00A01705">
      <w:pPr>
        <w:pStyle w:val="CodeText"/>
      </w:pPr>
      <w:r>
        <w:t>FROM dual CONNECT BY rownum &lt;=365*1018;</w:t>
      </w:r>
    </w:p>
    <w:p w:rsidR="00985089" w:rsidRDefault="00985089" w:rsidP="00A01705">
      <w:pPr>
        <w:pStyle w:val="CodeText"/>
      </w:pPr>
    </w:p>
    <w:p w:rsidR="00A01705" w:rsidRDefault="00985089" w:rsidP="00A01705">
      <w:pPr>
        <w:pStyle w:val="BodyText"/>
      </w:pPr>
      <w:r w:rsidRPr="00985089">
        <w:rPr>
          <w:noProof/>
        </w:rPr>
        <w:drawing>
          <wp:inline distT="0" distB="0" distL="0" distR="0" wp14:anchorId="7CDDB58A" wp14:editId="608A600C">
            <wp:extent cx="5941695" cy="1745615"/>
            <wp:effectExtent l="0" t="0" r="1905" b="6985"/>
            <wp:docPr id="6" name="Picture 6" descr="C:\Users\Arina_Marchenko\Desktop\h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ina_Marchenko\Desktop\h\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05" w:rsidRDefault="00A01705" w:rsidP="00A01705">
      <w:pPr>
        <w:pStyle w:val="BodyText"/>
      </w:pPr>
      <w:r>
        <w:t xml:space="preserve">Based on everything we can make a conclusion that business of </w:t>
      </w:r>
      <w:r w:rsidR="00985089">
        <w:t xml:space="preserve">the table is </w:t>
      </w:r>
      <w:proofErr w:type="spellStart"/>
      <w:proofErr w:type="gramStart"/>
      <w:r w:rsidR="00985089">
        <w:t>tv</w:t>
      </w:r>
      <w:proofErr w:type="spellEnd"/>
      <w:proofErr w:type="gramEnd"/>
      <w:r w:rsidR="00985089">
        <w:t xml:space="preserve"> sales. So it is daily sale per customer per channel per country per product. Fact table include four foreign keys and 2 </w:t>
      </w:r>
      <w:proofErr w:type="spellStart"/>
      <w:r w:rsidR="00985089">
        <w:t>measures</w:t>
      </w:r>
      <w:proofErr w:type="gramStart"/>
      <w:r w:rsidR="00985089">
        <w:t>:total</w:t>
      </w:r>
      <w:proofErr w:type="spellEnd"/>
      <w:proofErr w:type="gramEnd"/>
      <w:r w:rsidR="00985089">
        <w:t xml:space="preserve"> price and amount.</w:t>
      </w:r>
    </w:p>
    <w:p w:rsidR="00985089" w:rsidRDefault="00985089" w:rsidP="00985089">
      <w:pPr>
        <w:pStyle w:val="Heading1"/>
      </w:pPr>
      <w:bookmarkStart w:id="7" w:name="_Toc499507519"/>
      <w:r>
        <w:t>Schema</w:t>
      </w:r>
      <w:bookmarkEnd w:id="7"/>
      <w:r>
        <w:t xml:space="preserve">  </w:t>
      </w:r>
    </w:p>
    <w:p w:rsidR="00985089" w:rsidRPr="00985089" w:rsidRDefault="00985089" w:rsidP="00985089">
      <w:pPr>
        <w:pStyle w:val="BodyText"/>
      </w:pPr>
      <w:r>
        <w:t xml:space="preserve">Here is the schema of our </w:t>
      </w:r>
      <w:proofErr w:type="spellStart"/>
      <w:r>
        <w:t>dimensionals</w:t>
      </w:r>
      <w:proofErr w:type="spellEnd"/>
      <w:r>
        <w:t xml:space="preserve"> and a fact table.</w:t>
      </w:r>
    </w:p>
    <w:p w:rsidR="00985089" w:rsidRPr="00985089" w:rsidRDefault="00985089" w:rsidP="00985089">
      <w:pPr>
        <w:pStyle w:val="BodyText"/>
      </w:pPr>
      <w:r w:rsidRPr="00985089">
        <w:rPr>
          <w:noProof/>
        </w:rPr>
        <w:lastRenderedPageBreak/>
        <w:drawing>
          <wp:inline distT="0" distB="0" distL="0" distR="0">
            <wp:extent cx="5941695" cy="4173214"/>
            <wp:effectExtent l="0" t="0" r="1905" b="0"/>
            <wp:docPr id="7" name="Picture 7" descr="C:\Users\Arina_Marchenko\Desktop\h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ina_Marchenko\Desktop\h\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7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87" w:rsidRDefault="00985089" w:rsidP="00985089">
      <w:pPr>
        <w:pStyle w:val="Heading1"/>
      </w:pPr>
      <w:bookmarkStart w:id="8" w:name="_Toc499507520"/>
      <w:r>
        <w:t>Data generation</w:t>
      </w:r>
      <w:bookmarkEnd w:id="8"/>
    </w:p>
    <w:p w:rsidR="00985089" w:rsidRDefault="00985089" w:rsidP="00985089">
      <w:pPr>
        <w:pStyle w:val="CodeText"/>
      </w:pPr>
      <w:r>
        <w:t xml:space="preserve">Create table </w:t>
      </w:r>
      <w:proofErr w:type="spellStart"/>
      <w:r>
        <w:t>fct_table</w:t>
      </w:r>
      <w:proofErr w:type="spellEnd"/>
      <w:r>
        <w:t xml:space="preserve"> (</w:t>
      </w:r>
    </w:p>
    <w:p w:rsidR="00985089" w:rsidRDefault="00985089" w:rsidP="00985089">
      <w:pPr>
        <w:pStyle w:val="CodeText"/>
      </w:pPr>
      <w:r>
        <w:t>EVENT_DT</w:t>
      </w:r>
      <w:r>
        <w:tab/>
        <w:t>DATE not null,</w:t>
      </w:r>
    </w:p>
    <w:p w:rsidR="00985089" w:rsidRDefault="00985089" w:rsidP="00985089">
      <w:pPr>
        <w:pStyle w:val="CodeText"/>
      </w:pPr>
      <w:r>
        <w:t>CUST_ID</w:t>
      </w:r>
      <w:r>
        <w:tab/>
        <w:t xml:space="preserve">NUMBER, </w:t>
      </w:r>
    </w:p>
    <w:p w:rsidR="00985089" w:rsidRDefault="00985089" w:rsidP="00985089">
      <w:pPr>
        <w:pStyle w:val="CodeText"/>
      </w:pPr>
      <w:r>
        <w:t>COUNTRY_ID</w:t>
      </w:r>
      <w:r>
        <w:tab/>
        <w:t>NUMBER,</w:t>
      </w:r>
    </w:p>
    <w:p w:rsidR="00985089" w:rsidRDefault="00985089" w:rsidP="00985089">
      <w:pPr>
        <w:pStyle w:val="CodeText"/>
      </w:pPr>
      <w:r>
        <w:t>PROD_ID</w:t>
      </w:r>
      <w:r>
        <w:tab/>
        <w:t>NUMBER,</w:t>
      </w:r>
    </w:p>
    <w:p w:rsidR="00985089" w:rsidRDefault="00985089" w:rsidP="00985089">
      <w:pPr>
        <w:pStyle w:val="CodeText"/>
      </w:pPr>
      <w:r>
        <w:t>CHANNEL_ID</w:t>
      </w:r>
      <w:r>
        <w:tab/>
        <w:t>NUMBER,</w:t>
      </w:r>
    </w:p>
    <w:p w:rsidR="00985089" w:rsidRDefault="00985089" w:rsidP="00985089">
      <w:pPr>
        <w:pStyle w:val="CodeText"/>
      </w:pPr>
      <w:r>
        <w:t>TOTAL_PRICE</w:t>
      </w:r>
      <w:r>
        <w:tab/>
        <w:t>NUMBER,</w:t>
      </w:r>
    </w:p>
    <w:p w:rsidR="00985089" w:rsidRDefault="00985089" w:rsidP="00985089">
      <w:pPr>
        <w:pStyle w:val="CodeText"/>
      </w:pPr>
      <w:r>
        <w:t>AMOUNT</w:t>
      </w:r>
      <w:r>
        <w:tab/>
        <w:t>NUMBER);</w:t>
      </w:r>
    </w:p>
    <w:p w:rsidR="00985089" w:rsidRDefault="00985089" w:rsidP="00985089">
      <w:pPr>
        <w:pStyle w:val="CodeText"/>
      </w:pPr>
    </w:p>
    <w:p w:rsidR="00985089" w:rsidRDefault="00985089" w:rsidP="00985089">
      <w:pPr>
        <w:pStyle w:val="CodeText"/>
      </w:pPr>
    </w:p>
    <w:p w:rsidR="00985089" w:rsidRDefault="00985089" w:rsidP="00985089">
      <w:pPr>
        <w:pStyle w:val="CodeText"/>
      </w:pPr>
      <w:r>
        <w:t xml:space="preserve">drop table </w:t>
      </w:r>
      <w:proofErr w:type="spellStart"/>
      <w:r>
        <w:t>fct_table</w:t>
      </w:r>
      <w:proofErr w:type="spellEnd"/>
      <w:r>
        <w:t xml:space="preserve"> cascade constraints;</w:t>
      </w:r>
    </w:p>
    <w:p w:rsidR="00985089" w:rsidRDefault="00985089" w:rsidP="00985089">
      <w:pPr>
        <w:pStyle w:val="CodeText"/>
      </w:pPr>
      <w:r>
        <w:t>BEGIN</w:t>
      </w:r>
    </w:p>
    <w:p w:rsidR="00985089" w:rsidRDefault="00985089" w:rsidP="00985089">
      <w:pPr>
        <w:pStyle w:val="CodeText"/>
      </w:pPr>
      <w:r>
        <w:t xml:space="preserve">  FOR </w:t>
      </w:r>
      <w:proofErr w:type="spellStart"/>
      <w:r>
        <w:t>i</w:t>
      </w:r>
      <w:proofErr w:type="spellEnd"/>
      <w:r>
        <w:t xml:space="preserve"> IN 1..500</w:t>
      </w:r>
    </w:p>
    <w:p w:rsidR="00985089" w:rsidRDefault="00985089" w:rsidP="00985089">
      <w:pPr>
        <w:pStyle w:val="CodeText"/>
      </w:pPr>
      <w:r>
        <w:t xml:space="preserve">  LOOP</w:t>
      </w:r>
    </w:p>
    <w:p w:rsidR="00985089" w:rsidRDefault="00985089" w:rsidP="00985089">
      <w:pPr>
        <w:pStyle w:val="CodeText"/>
      </w:pPr>
      <w:r>
        <w:t xml:space="preserve">    </w:t>
      </w:r>
      <w:proofErr w:type="spellStart"/>
      <w:r>
        <w:t>dbms_random.seed</w:t>
      </w:r>
      <w:proofErr w:type="spellEnd"/>
    </w:p>
    <w:p w:rsidR="00985089" w:rsidRDefault="00985089" w:rsidP="00985089">
      <w:pPr>
        <w:pStyle w:val="CodeText"/>
      </w:pPr>
      <w:r>
        <w:t xml:space="preserve">    (</w:t>
      </w:r>
    </w:p>
    <w:p w:rsidR="00985089" w:rsidRDefault="00985089" w:rsidP="00985089">
      <w:pPr>
        <w:pStyle w:val="CodeText"/>
      </w:pPr>
      <w:r>
        <w:t xml:space="preserve">      </w:t>
      </w:r>
      <w:proofErr w:type="spellStart"/>
      <w:r>
        <w:t>i</w:t>
      </w:r>
      <w:proofErr w:type="spellEnd"/>
      <w:r>
        <w:t xml:space="preserve"> * 3</w:t>
      </w:r>
    </w:p>
    <w:p w:rsidR="00985089" w:rsidRDefault="00985089" w:rsidP="00985089">
      <w:pPr>
        <w:pStyle w:val="CodeText"/>
      </w:pPr>
      <w:r>
        <w:t xml:space="preserve">    )</w:t>
      </w:r>
    </w:p>
    <w:p w:rsidR="00985089" w:rsidRDefault="00985089" w:rsidP="00985089">
      <w:pPr>
        <w:pStyle w:val="CodeText"/>
      </w:pPr>
      <w:r>
        <w:t xml:space="preserve">    ;</w:t>
      </w:r>
    </w:p>
    <w:p w:rsidR="00985089" w:rsidRDefault="00985089" w:rsidP="00985089">
      <w:pPr>
        <w:pStyle w:val="CodeText"/>
      </w:pPr>
      <w:r>
        <w:t xml:space="preserve">  INSERT INTO </w:t>
      </w:r>
      <w:proofErr w:type="spellStart"/>
      <w:r>
        <w:t>fct_table</w:t>
      </w:r>
      <w:proofErr w:type="spellEnd"/>
    </w:p>
    <w:p w:rsidR="00985089" w:rsidRDefault="00985089" w:rsidP="00985089">
      <w:pPr>
        <w:pStyle w:val="CodeText"/>
      </w:pPr>
      <w:r>
        <w:t xml:space="preserve">  (      </w:t>
      </w:r>
      <w:proofErr w:type="spellStart"/>
      <w:r>
        <w:t>Event_dt</w:t>
      </w:r>
      <w:proofErr w:type="spellEnd"/>
      <w:r>
        <w:t>,</w:t>
      </w:r>
    </w:p>
    <w:p w:rsidR="00985089" w:rsidRDefault="00985089" w:rsidP="00985089">
      <w:pPr>
        <w:pStyle w:val="CodeText"/>
      </w:pPr>
      <w:r>
        <w:t xml:space="preserve">         </w:t>
      </w:r>
      <w:proofErr w:type="spellStart"/>
      <w:r>
        <w:t>cust_id</w:t>
      </w:r>
      <w:proofErr w:type="spellEnd"/>
      <w:r>
        <w:t>,</w:t>
      </w:r>
    </w:p>
    <w:p w:rsidR="00985089" w:rsidRDefault="00985089" w:rsidP="00985089">
      <w:pPr>
        <w:pStyle w:val="CodeText"/>
      </w:pPr>
      <w:r>
        <w:t xml:space="preserve">         </w:t>
      </w:r>
      <w:proofErr w:type="spellStart"/>
      <w:r>
        <w:t>country_id</w:t>
      </w:r>
      <w:proofErr w:type="spellEnd"/>
      <w:r>
        <w:t>,</w:t>
      </w:r>
    </w:p>
    <w:p w:rsidR="00985089" w:rsidRDefault="00985089" w:rsidP="00985089">
      <w:pPr>
        <w:pStyle w:val="CodeText"/>
      </w:pPr>
      <w:r>
        <w:t xml:space="preserve">         </w:t>
      </w:r>
      <w:proofErr w:type="spellStart"/>
      <w:r>
        <w:t>prod_id</w:t>
      </w:r>
      <w:proofErr w:type="spellEnd"/>
      <w:r>
        <w:t>,</w:t>
      </w:r>
    </w:p>
    <w:p w:rsidR="00985089" w:rsidRDefault="00985089" w:rsidP="00985089">
      <w:pPr>
        <w:pStyle w:val="CodeText"/>
      </w:pPr>
      <w:r>
        <w:t xml:space="preserve">         </w:t>
      </w:r>
      <w:proofErr w:type="spellStart"/>
      <w:r>
        <w:t>channel_id</w:t>
      </w:r>
      <w:proofErr w:type="spellEnd"/>
      <w:r>
        <w:t>,</w:t>
      </w:r>
    </w:p>
    <w:p w:rsidR="00985089" w:rsidRDefault="00985089" w:rsidP="00985089">
      <w:pPr>
        <w:pStyle w:val="CodeText"/>
      </w:pPr>
      <w:r>
        <w:t xml:space="preserve">         </w:t>
      </w:r>
      <w:proofErr w:type="spellStart"/>
      <w:r>
        <w:t>total_price</w:t>
      </w:r>
      <w:proofErr w:type="spellEnd"/>
      <w:r>
        <w:t>,</w:t>
      </w:r>
    </w:p>
    <w:p w:rsidR="00985089" w:rsidRDefault="00985089" w:rsidP="00985089">
      <w:pPr>
        <w:pStyle w:val="CodeText"/>
      </w:pPr>
      <w:r>
        <w:t xml:space="preserve">         amount  </w:t>
      </w:r>
    </w:p>
    <w:p w:rsidR="00985089" w:rsidRDefault="00985089" w:rsidP="00985089">
      <w:pPr>
        <w:pStyle w:val="CodeText"/>
      </w:pPr>
      <w:r>
        <w:t xml:space="preserve">         )</w:t>
      </w:r>
    </w:p>
    <w:p w:rsidR="00985089" w:rsidRDefault="00985089" w:rsidP="00985089">
      <w:pPr>
        <w:pStyle w:val="CodeText"/>
      </w:pPr>
      <w:r>
        <w:t xml:space="preserve">  SELECT TRUNC ( SYSDATE - DBMS_RANDOM.VALUE ( 1, 1700 ) ) AS EVENT_DT ,</w:t>
      </w:r>
    </w:p>
    <w:p w:rsidR="00985089" w:rsidRDefault="00985089" w:rsidP="00985089">
      <w:pPr>
        <w:pStyle w:val="CodeText"/>
      </w:pPr>
      <w:r>
        <w:t xml:space="preserve">      ROUND (DBMS_RANDOM.VALUE (1,</w:t>
      </w:r>
    </w:p>
    <w:p w:rsidR="00985089" w:rsidRDefault="00985089" w:rsidP="00985089">
      <w:pPr>
        <w:pStyle w:val="CodeText"/>
      </w:pPr>
      <w:r>
        <w:t xml:space="preserve">      (SELECT MAX(CUST_ID)FROM DIM_CUST</w:t>
      </w:r>
    </w:p>
    <w:p w:rsidR="00985089" w:rsidRDefault="00985089" w:rsidP="00985089">
      <w:pPr>
        <w:pStyle w:val="CodeText"/>
      </w:pPr>
      <w:r>
        <w:t xml:space="preserve">      ))) AS CUST_ID ,</w:t>
      </w:r>
    </w:p>
    <w:p w:rsidR="00985089" w:rsidRDefault="00985089" w:rsidP="00985089">
      <w:pPr>
        <w:pStyle w:val="CodeText"/>
      </w:pPr>
      <w:r>
        <w:t xml:space="preserve">      ROUND ( DBMS_RANDOM.VALUE (1,</w:t>
      </w:r>
    </w:p>
    <w:p w:rsidR="00985089" w:rsidRDefault="00985089" w:rsidP="00985089">
      <w:pPr>
        <w:pStyle w:val="CodeText"/>
      </w:pPr>
      <w:r>
        <w:t xml:space="preserve">      (SELECT MAX(COUNTRY_ID)FROM DIM_COUNTRIES</w:t>
      </w:r>
    </w:p>
    <w:p w:rsidR="00985089" w:rsidRDefault="00985089" w:rsidP="00985089">
      <w:pPr>
        <w:pStyle w:val="CodeText"/>
      </w:pPr>
      <w:r>
        <w:t xml:space="preserve">      ))) AS COUNTRY_ID ,</w:t>
      </w:r>
    </w:p>
    <w:p w:rsidR="00985089" w:rsidRDefault="00985089" w:rsidP="00985089">
      <w:pPr>
        <w:pStyle w:val="CodeText"/>
      </w:pPr>
      <w:r>
        <w:lastRenderedPageBreak/>
        <w:t xml:space="preserve">      ROUND ( DBMS_RANDOM.VALUE (1,</w:t>
      </w:r>
    </w:p>
    <w:p w:rsidR="00985089" w:rsidRDefault="00985089" w:rsidP="00985089">
      <w:pPr>
        <w:pStyle w:val="CodeText"/>
      </w:pPr>
      <w:r>
        <w:t xml:space="preserve">      ( SELECT MAX(PROD_ID) FROM DIM_PROD</w:t>
      </w:r>
    </w:p>
    <w:p w:rsidR="00985089" w:rsidRDefault="00985089" w:rsidP="00985089">
      <w:pPr>
        <w:pStyle w:val="CodeText"/>
      </w:pPr>
      <w:r>
        <w:t xml:space="preserve">      )) ) AS PROD_ID ,</w:t>
      </w:r>
    </w:p>
    <w:p w:rsidR="00985089" w:rsidRDefault="00985089" w:rsidP="00985089">
      <w:pPr>
        <w:pStyle w:val="CodeText"/>
      </w:pPr>
      <w:r>
        <w:t xml:space="preserve">      ROUND ( DBMS_RANDOM.VALUE (1,</w:t>
      </w:r>
    </w:p>
    <w:p w:rsidR="00985089" w:rsidRDefault="00985089" w:rsidP="00985089">
      <w:pPr>
        <w:pStyle w:val="CodeText"/>
      </w:pPr>
      <w:r>
        <w:t xml:space="preserve">      ( SELECT MAX(CHANNEL_ID) FROM DIM_CHANNELS</w:t>
      </w:r>
    </w:p>
    <w:p w:rsidR="00985089" w:rsidRDefault="00985089" w:rsidP="00985089">
      <w:pPr>
        <w:pStyle w:val="CodeText"/>
      </w:pPr>
      <w:r>
        <w:t xml:space="preserve">      )) ) AS CHANNEL_ID ,</w:t>
      </w:r>
    </w:p>
    <w:p w:rsidR="00985089" w:rsidRDefault="00985089" w:rsidP="00985089">
      <w:pPr>
        <w:pStyle w:val="CodeText"/>
      </w:pPr>
      <w:r>
        <w:t xml:space="preserve">      ROUND ( DBMS_RANDOM.VALUE (10, 500) ) AS </w:t>
      </w:r>
      <w:proofErr w:type="spellStart"/>
      <w:r>
        <w:t>total_price</w:t>
      </w:r>
      <w:proofErr w:type="spellEnd"/>
      <w:r>
        <w:t xml:space="preserve"> ,</w:t>
      </w:r>
    </w:p>
    <w:p w:rsidR="00985089" w:rsidRDefault="00985089" w:rsidP="00985089">
      <w:pPr>
        <w:pStyle w:val="CodeText"/>
      </w:pPr>
      <w:r>
        <w:t xml:space="preserve">      ROUND ( DBMS_RANDOM.VALUE (1, 20) )   AS AMOUNT </w:t>
      </w:r>
    </w:p>
    <w:p w:rsidR="00985089" w:rsidRDefault="00985089" w:rsidP="00985089">
      <w:pPr>
        <w:pStyle w:val="CodeText"/>
      </w:pPr>
      <w:r>
        <w:t xml:space="preserve">    FROM dual</w:t>
      </w:r>
    </w:p>
    <w:p w:rsidR="00985089" w:rsidRDefault="00985089" w:rsidP="00985089">
      <w:pPr>
        <w:pStyle w:val="CodeText"/>
      </w:pPr>
      <w:r>
        <w:t xml:space="preserve">      CONNECT BY level &lt;= 10000;</w:t>
      </w:r>
    </w:p>
    <w:p w:rsidR="00985089" w:rsidRDefault="00985089" w:rsidP="00985089">
      <w:pPr>
        <w:pStyle w:val="CodeText"/>
      </w:pPr>
      <w:r>
        <w:t xml:space="preserve">  END LOOP;</w:t>
      </w:r>
    </w:p>
    <w:p w:rsidR="00985089" w:rsidRDefault="00985089" w:rsidP="00985089">
      <w:pPr>
        <w:pStyle w:val="CodeText"/>
      </w:pPr>
      <w:r>
        <w:t>END;</w:t>
      </w:r>
    </w:p>
    <w:p w:rsidR="00985089" w:rsidRDefault="00985089" w:rsidP="00985089">
      <w:pPr>
        <w:pStyle w:val="CodeText"/>
      </w:pPr>
      <w:r>
        <w:t>/</w:t>
      </w:r>
    </w:p>
    <w:p w:rsidR="00985089" w:rsidRDefault="00985089" w:rsidP="00985089">
      <w:pPr>
        <w:pStyle w:val="BodyText"/>
      </w:pPr>
      <w:r w:rsidRPr="00985089">
        <w:rPr>
          <w:noProof/>
        </w:rPr>
        <w:drawing>
          <wp:inline distT="0" distB="0" distL="0" distR="0">
            <wp:extent cx="2750820" cy="1470660"/>
            <wp:effectExtent l="0" t="0" r="0" b="0"/>
            <wp:docPr id="8" name="Picture 8" descr="C:\Users\Arina_Marchenko\Desktop\h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ina_Marchenko\Desktop\h\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89" w:rsidRDefault="00985089" w:rsidP="00985089">
      <w:pPr>
        <w:pStyle w:val="Heading1"/>
      </w:pPr>
      <w:bookmarkStart w:id="9" w:name="_Toc499507521"/>
      <w:r>
        <w:t>Reports</w:t>
      </w:r>
      <w:bookmarkEnd w:id="9"/>
    </w:p>
    <w:p w:rsidR="00985089" w:rsidRDefault="00985089" w:rsidP="00985089">
      <w:pPr>
        <w:pStyle w:val="BodyText"/>
      </w:pPr>
      <w:r>
        <w:t>With group by cube we can find the information about product category per 2017 year and their total sales.</w:t>
      </w:r>
    </w:p>
    <w:p w:rsidR="00985089" w:rsidRDefault="00985089" w:rsidP="00985089">
      <w:pPr>
        <w:pStyle w:val="CodeText"/>
      </w:pPr>
      <w:r>
        <w:t>SELECT p.prod_category,</w:t>
      </w:r>
    </w:p>
    <w:p w:rsidR="00985089" w:rsidRDefault="00985089" w:rsidP="00985089">
      <w:pPr>
        <w:pStyle w:val="CodeText"/>
      </w:pPr>
      <w:r>
        <w:t xml:space="preserve">  fct.event_dt,</w:t>
      </w:r>
    </w:p>
    <w:p w:rsidR="00985089" w:rsidRDefault="00985089" w:rsidP="00985089">
      <w:pPr>
        <w:pStyle w:val="CodeText"/>
      </w:pPr>
      <w:r>
        <w:t xml:space="preserve">  TO_CHAR(SUM(fct.total_price),'9,999,999,999') AS Sales</w:t>
      </w:r>
    </w:p>
    <w:p w:rsidR="00985089" w:rsidRDefault="00985089" w:rsidP="00985089">
      <w:pPr>
        <w:pStyle w:val="CodeText"/>
      </w:pPr>
      <w:r>
        <w:t>FROM dim_prod p,</w:t>
      </w:r>
    </w:p>
    <w:p w:rsidR="00985089" w:rsidRDefault="00985089" w:rsidP="00985089">
      <w:pPr>
        <w:pStyle w:val="CodeText"/>
      </w:pPr>
      <w:r>
        <w:t xml:space="preserve">  fct_table fct</w:t>
      </w:r>
    </w:p>
    <w:p w:rsidR="00985089" w:rsidRDefault="00985089" w:rsidP="00985089">
      <w:pPr>
        <w:pStyle w:val="CodeText"/>
      </w:pPr>
      <w:r>
        <w:t>WHERE p.prod_id                    = fct.prod_id</w:t>
      </w:r>
    </w:p>
    <w:p w:rsidR="00985089" w:rsidRDefault="00985089" w:rsidP="00985089">
      <w:pPr>
        <w:pStyle w:val="CodeText"/>
      </w:pPr>
      <w:r>
        <w:t>AND extract(YEAR FROM fct.event_dt)=2017</w:t>
      </w:r>
    </w:p>
    <w:p w:rsidR="00985089" w:rsidRDefault="00985089" w:rsidP="00985089">
      <w:pPr>
        <w:pStyle w:val="CodeText"/>
      </w:pPr>
      <w:r>
        <w:t>GROUP BY CUBE(p.prod_category, fct.event_dt)</w:t>
      </w:r>
    </w:p>
    <w:p w:rsidR="00985089" w:rsidRDefault="00985089" w:rsidP="00985089">
      <w:pPr>
        <w:pStyle w:val="CodeText"/>
      </w:pPr>
      <w:r>
        <w:t>ORDER</w:t>
      </w:r>
      <w:r>
        <w:t xml:space="preserve"> BY p.prod_category NULLS LAST;</w:t>
      </w:r>
    </w:p>
    <w:p w:rsidR="00985089" w:rsidRDefault="00985089" w:rsidP="00985089">
      <w:pPr>
        <w:pStyle w:val="BodyText"/>
      </w:pPr>
      <w:r w:rsidRPr="00985089">
        <w:rPr>
          <w:noProof/>
        </w:rPr>
        <w:drawing>
          <wp:inline distT="0" distB="0" distL="0" distR="0">
            <wp:extent cx="3589020" cy="3641801"/>
            <wp:effectExtent l="0" t="0" r="0" b="0"/>
            <wp:docPr id="9" name="Picture 9" descr="C:\Users\Arina_Marchenko\Desktop\h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ina_Marchenko\Desktop\h\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54" cy="36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89" w:rsidRDefault="00985089" w:rsidP="00985089">
      <w:pPr>
        <w:pStyle w:val="BodyText"/>
      </w:pPr>
    </w:p>
    <w:p w:rsidR="00985089" w:rsidRDefault="00985089" w:rsidP="00985089">
      <w:pPr>
        <w:pStyle w:val="BodyText"/>
      </w:pPr>
      <w:r>
        <w:lastRenderedPageBreak/>
        <w:t xml:space="preserve">With group by rollup we can find the information about </w:t>
      </w:r>
      <w:r w:rsidR="00994FFC">
        <w:t>categories per each channels and their date. Also here is total sales.</w:t>
      </w:r>
    </w:p>
    <w:p w:rsidR="00985089" w:rsidRDefault="00985089" w:rsidP="00985089">
      <w:pPr>
        <w:pStyle w:val="CodeText"/>
      </w:pPr>
      <w:r>
        <w:t>SELECT DECODE(GROUPING( s.channel_desc),1,'All channels', s.channel_desc) AS channel,</w:t>
      </w:r>
    </w:p>
    <w:p w:rsidR="00985089" w:rsidRDefault="00985089" w:rsidP="00985089">
      <w:pPr>
        <w:pStyle w:val="CodeText"/>
      </w:pPr>
      <w:r>
        <w:t xml:space="preserve">  DECODE(GROUPING( p.prod_category),1,'All categories', p.prod_category)  AS categories,</w:t>
      </w:r>
    </w:p>
    <w:p w:rsidR="00985089" w:rsidRDefault="00985089" w:rsidP="00985089">
      <w:pPr>
        <w:pStyle w:val="CodeText"/>
      </w:pPr>
      <w:r>
        <w:t xml:space="preserve">  fct.event_dt,</w:t>
      </w:r>
    </w:p>
    <w:p w:rsidR="00985089" w:rsidRDefault="00985089" w:rsidP="00985089">
      <w:pPr>
        <w:pStyle w:val="CodeText"/>
      </w:pPr>
      <w:r>
        <w:t xml:space="preserve">  TO_CHAR(SUM(fct.total_price),'9,999,999,999') AS Sales</w:t>
      </w:r>
    </w:p>
    <w:p w:rsidR="00985089" w:rsidRDefault="00985089" w:rsidP="00985089">
      <w:pPr>
        <w:pStyle w:val="CodeText"/>
      </w:pPr>
      <w:r>
        <w:t>FROM dim_channels s,</w:t>
      </w:r>
    </w:p>
    <w:p w:rsidR="00985089" w:rsidRDefault="00985089" w:rsidP="00985089">
      <w:pPr>
        <w:pStyle w:val="CodeText"/>
      </w:pPr>
      <w:r>
        <w:t xml:space="preserve">  fct_table fct,</w:t>
      </w:r>
    </w:p>
    <w:p w:rsidR="00985089" w:rsidRDefault="00985089" w:rsidP="00985089">
      <w:pPr>
        <w:pStyle w:val="CodeText"/>
      </w:pPr>
      <w:r>
        <w:t xml:space="preserve">  dim_prod p</w:t>
      </w:r>
    </w:p>
    <w:p w:rsidR="00985089" w:rsidRDefault="00985089" w:rsidP="00985089">
      <w:pPr>
        <w:pStyle w:val="CodeText"/>
      </w:pPr>
      <w:r>
        <w:t>WHERE s.channel_id = fct.channel_id</w:t>
      </w:r>
    </w:p>
    <w:p w:rsidR="00985089" w:rsidRDefault="00985089" w:rsidP="00985089">
      <w:pPr>
        <w:pStyle w:val="CodeText"/>
      </w:pPr>
      <w:r>
        <w:t>AND fct.prod_id    =p.prod_id</w:t>
      </w:r>
    </w:p>
    <w:p w:rsidR="00985089" w:rsidRDefault="00985089" w:rsidP="00985089">
      <w:pPr>
        <w:pStyle w:val="CodeText"/>
      </w:pPr>
      <w:r>
        <w:t>GROUP BY ROLLUP(s.channel_desc, p.prod_category, fct.event_dt)</w:t>
      </w:r>
    </w:p>
    <w:p w:rsidR="00985089" w:rsidRDefault="00985089" w:rsidP="00985089">
      <w:pPr>
        <w:pStyle w:val="CodeText"/>
      </w:pPr>
      <w:r>
        <w:t>ORDER BY s.channel_desc,</w:t>
      </w:r>
    </w:p>
    <w:p w:rsidR="00985089" w:rsidRDefault="00985089" w:rsidP="00985089">
      <w:pPr>
        <w:pStyle w:val="CodeText"/>
      </w:pPr>
      <w:r>
        <w:t xml:space="preserve">  p.prod_category NULLS LAST;</w:t>
      </w:r>
    </w:p>
    <w:p w:rsidR="00985089" w:rsidRDefault="00985089" w:rsidP="00985089">
      <w:pPr>
        <w:pStyle w:val="CodeText"/>
      </w:pPr>
    </w:p>
    <w:p w:rsidR="00985089" w:rsidRPr="00985089" w:rsidRDefault="00985089" w:rsidP="00985089">
      <w:pPr>
        <w:pStyle w:val="BodyText"/>
      </w:pPr>
      <w:r w:rsidRPr="00985089">
        <w:rPr>
          <w:noProof/>
        </w:rPr>
        <w:drawing>
          <wp:inline distT="0" distB="0" distL="0" distR="0">
            <wp:extent cx="4729693" cy="3080560"/>
            <wp:effectExtent l="0" t="0" r="0" b="5715"/>
            <wp:docPr id="10" name="Picture 10" descr="C:\Users\Arina_Marchenko\Desktop\h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ina_Marchenko\Desktop\h\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24" cy="308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089" w:rsidRPr="0098508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224" w:rsidRDefault="00354224">
      <w:r>
        <w:separator/>
      </w:r>
    </w:p>
  </w:endnote>
  <w:endnote w:type="continuationSeparator" w:id="0">
    <w:p w:rsidR="00354224" w:rsidRDefault="0035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E0F" w:rsidRDefault="00B55E0F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55E0F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55E0F" w:rsidRPr="003D1F28" w:rsidRDefault="00B55E0F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55E0F" w:rsidRPr="003D1F28" w:rsidRDefault="00B55E0F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55E0F" w:rsidRPr="002F5D7B" w:rsidRDefault="00B55E0F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4FFC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994FFC">
              <w:rPr>
                <w:noProof/>
              </w:rPr>
              <w:t>7</w:t>
            </w:r>
          </w:fldSimple>
        </w:p>
      </w:tc>
    </w:tr>
  </w:tbl>
  <w:p w:rsidR="00B55E0F" w:rsidRDefault="00B55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B55E0F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B55E0F" w:rsidRDefault="00B55E0F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B55E0F" w:rsidRDefault="00B55E0F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B55E0F" w:rsidRPr="00131A1C" w:rsidRDefault="00B55E0F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B55E0F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B55E0F" w:rsidRPr="003D1F28" w:rsidRDefault="00B55E0F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B55E0F" w:rsidRPr="003D1F28" w:rsidRDefault="00B55E0F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B55E0F" w:rsidRPr="002F5D7B" w:rsidRDefault="00B55E0F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4FFC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994FFC">
              <w:rPr>
                <w:noProof/>
              </w:rPr>
              <w:t>7</w:t>
            </w:r>
          </w:fldSimple>
        </w:p>
      </w:tc>
    </w:tr>
  </w:tbl>
  <w:p w:rsidR="00B55E0F" w:rsidRPr="0072682A" w:rsidRDefault="00B55E0F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224" w:rsidRDefault="00354224">
      <w:r>
        <w:separator/>
      </w:r>
    </w:p>
  </w:footnote>
  <w:footnote w:type="continuationSeparator" w:id="0">
    <w:p w:rsidR="00354224" w:rsidRDefault="00354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55E0F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55E0F" w:rsidRDefault="00B55E0F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fldSimple w:instr=" DOCPROPERTY  Title  \* MERGEFORMAT ">
            <w:r>
              <w:t>Report 01. ETL and SQL Review</w:t>
            </w:r>
          </w:fldSimple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55E0F" w:rsidRDefault="00B55E0F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9042B4">
              <w:rPr>
                <w:b/>
              </w:rPr>
              <w:t>Confidential</w:t>
            </w:r>
          </w:fldSimple>
        </w:p>
      </w:tc>
    </w:tr>
    <w:tr w:rsidR="00B55E0F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55E0F" w:rsidRPr="00932D17" w:rsidRDefault="00B55E0F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55E0F" w:rsidRPr="00932D17" w:rsidRDefault="00B55E0F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55E0F" w:rsidRPr="00D639FE" w:rsidRDefault="00B55E0F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22-Nov-2017 16:06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55E0F" w:rsidRPr="008D4230" w:rsidRDefault="00B55E0F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55E0F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55E0F" w:rsidRDefault="00B55E0F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fldSimple w:instr=" DOCPROPERTY  Title  \* MERGEFORMAT ">
            <w:r>
              <w:t>Report 01. ETL and SQL Review</w:t>
            </w:r>
          </w:fldSimple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55E0F" w:rsidRDefault="00B55E0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9042B4">
              <w:rPr>
                <w:b/>
              </w:rPr>
              <w:t>Confidential</w:t>
            </w:r>
          </w:fldSimple>
        </w:p>
      </w:tc>
    </w:tr>
    <w:tr w:rsidR="00B55E0F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55E0F" w:rsidRPr="00932D17" w:rsidRDefault="00B55E0F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55E0F" w:rsidRPr="00932D17" w:rsidRDefault="00B55E0F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55E0F" w:rsidRPr="00D639FE" w:rsidRDefault="00B55E0F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22-Nov-2017 16:06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55E0F" w:rsidRPr="008D4230" w:rsidRDefault="00B55E0F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859B5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77E3"/>
    <w:rsid w:val="00331A15"/>
    <w:rsid w:val="0033495D"/>
    <w:rsid w:val="003438DB"/>
    <w:rsid w:val="00354224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45B"/>
    <w:rsid w:val="004D29BE"/>
    <w:rsid w:val="004E22A3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3E40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510E"/>
    <w:rsid w:val="00790075"/>
    <w:rsid w:val="00790E8C"/>
    <w:rsid w:val="007A740E"/>
    <w:rsid w:val="007B3D5F"/>
    <w:rsid w:val="007F026A"/>
    <w:rsid w:val="00805B97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85089"/>
    <w:rsid w:val="00994FFC"/>
    <w:rsid w:val="00A01705"/>
    <w:rsid w:val="00A34D25"/>
    <w:rsid w:val="00A37131"/>
    <w:rsid w:val="00A530F0"/>
    <w:rsid w:val="00A622A2"/>
    <w:rsid w:val="00A667E6"/>
    <w:rsid w:val="00A83F89"/>
    <w:rsid w:val="00A9495A"/>
    <w:rsid w:val="00AA2453"/>
    <w:rsid w:val="00AC5A33"/>
    <w:rsid w:val="00AD5D01"/>
    <w:rsid w:val="00AF72D5"/>
    <w:rsid w:val="00B139F6"/>
    <w:rsid w:val="00B215BA"/>
    <w:rsid w:val="00B23CF5"/>
    <w:rsid w:val="00B2599C"/>
    <w:rsid w:val="00B43774"/>
    <w:rsid w:val="00B55E0F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D454F0"/>
    <w:rsid w:val="00D61ABA"/>
    <w:rsid w:val="00D639FE"/>
    <w:rsid w:val="00D86536"/>
    <w:rsid w:val="00DD5853"/>
    <w:rsid w:val="00DE4E52"/>
    <w:rsid w:val="00DE52A0"/>
    <w:rsid w:val="00E120A8"/>
    <w:rsid w:val="00E22431"/>
    <w:rsid w:val="00E44576"/>
    <w:rsid w:val="00E74234"/>
    <w:rsid w:val="00E8459E"/>
    <w:rsid w:val="00E903AC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6BFB1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5DEEF-F4B9-49E2-814E-E536C9CB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44</TotalTime>
  <Pages>7</Pages>
  <Words>826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5529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5</cp:revision>
  <cp:lastPrinted>2005-01-28T11:27:00Z</cp:lastPrinted>
  <dcterms:created xsi:type="dcterms:W3CDTF">2017-11-22T13:06:00Z</dcterms:created>
  <dcterms:modified xsi:type="dcterms:W3CDTF">2017-11-26T21:57:00Z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