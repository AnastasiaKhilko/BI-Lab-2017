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9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A77460" w:rsidP="0068757C">
            <w:pPr>
              <w:pStyle w:val="CompanyName"/>
            </w:pPr>
            <w:r>
              <w:fldChar w:fldCharType="begin"/>
            </w:r>
            <w:r>
              <w:instrText xml:space="preserve"> DOCPROPERTY  Company  \* MERGEFORMAT </w:instrText>
            </w:r>
            <w:r>
              <w:fldChar w:fldCharType="separate"/>
            </w:r>
            <w:r w:rsidR="009042B4">
              <w:t>EPAM Systems, RD Dep.</w:t>
            </w:r>
            <w:r>
              <w:fldChar w:fldCharType="end"/>
            </w:r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4B6C28" w:rsidP="00760054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>
              <w:t>Extraction</w:t>
            </w:r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1"/>
        <w:gridCol w:w="2180"/>
        <w:gridCol w:w="1782"/>
        <w:gridCol w:w="1495"/>
        <w:gridCol w:w="1535"/>
        <w:gridCol w:w="1408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663E40" w:rsidP="00760054">
            <w:pPr>
              <w:pStyle w:val="TableText"/>
              <w:rPr>
                <w:rStyle w:val="Hyperlink"/>
              </w:rPr>
            </w:pPr>
            <w:r>
              <w:t>Arina Marchenko</w:t>
            </w:r>
          </w:p>
        </w:tc>
        <w:tc>
          <w:tcPr>
            <w:tcW w:w="1519" w:type="dxa"/>
            <w:tcMar>
              <w:top w:w="57" w:type="dxa"/>
            </w:tcMar>
          </w:tcPr>
          <w:p w:rsidR="0068757C" w:rsidRDefault="00034145" w:rsidP="00760054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4</w:t>
            </w:r>
            <w:r w:rsidR="00663E40">
              <w:rPr>
                <w:rFonts w:cs="Arial"/>
                <w:sz w:val="16"/>
                <w:szCs w:val="16"/>
                <w:lang w:val="en-US"/>
              </w:rPr>
              <w:t>-</w:t>
            </w:r>
            <w:r>
              <w:rPr>
                <w:rFonts w:cs="Arial"/>
                <w:sz w:val="16"/>
                <w:szCs w:val="16"/>
                <w:lang w:val="en-US"/>
              </w:rPr>
              <w:t>DEC</w:t>
            </w:r>
            <w:r w:rsidR="00760054">
              <w:rPr>
                <w:rFonts w:cs="Arial"/>
                <w:sz w:val="16"/>
                <w:szCs w:val="16"/>
                <w:lang w:val="en-US"/>
              </w:rPr>
              <w:t>-2017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default" r:id="rId8"/>
          <w:footerReference w:type="default" r:id="rId9"/>
          <w:headerReference w:type="first" r:id="rId10"/>
          <w:footerReference w:type="first" r:id="rId11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7F6A63" w:rsidRDefault="00210F8A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F52277">
        <w:instrText xml:space="preserve"> TOC \o "1-3" \h \z </w:instrText>
      </w:r>
      <w:r>
        <w:fldChar w:fldCharType="separate"/>
      </w:r>
      <w:hyperlink w:anchor="_Toc500195783" w:history="1">
        <w:r w:rsidR="007F6A63" w:rsidRPr="00F24092">
          <w:rPr>
            <w:rStyle w:val="Hyperlink"/>
            <w:noProof/>
          </w:rPr>
          <w:t>1.</w:t>
        </w:r>
        <w:r w:rsidR="007F6A6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7F6A63" w:rsidRPr="00F24092">
          <w:rPr>
            <w:rStyle w:val="Hyperlink"/>
            <w:noProof/>
          </w:rPr>
          <w:t>Fact Table</w:t>
        </w:r>
        <w:r w:rsidR="007F6A63">
          <w:rPr>
            <w:noProof/>
            <w:webHidden/>
          </w:rPr>
          <w:tab/>
        </w:r>
        <w:r w:rsidR="007F6A63">
          <w:rPr>
            <w:noProof/>
            <w:webHidden/>
          </w:rPr>
          <w:fldChar w:fldCharType="begin"/>
        </w:r>
        <w:r w:rsidR="007F6A63">
          <w:rPr>
            <w:noProof/>
            <w:webHidden/>
          </w:rPr>
          <w:instrText xml:space="preserve"> PAGEREF _Toc500195783 \h </w:instrText>
        </w:r>
        <w:r w:rsidR="007F6A63">
          <w:rPr>
            <w:noProof/>
            <w:webHidden/>
          </w:rPr>
        </w:r>
        <w:r w:rsidR="007F6A63">
          <w:rPr>
            <w:noProof/>
            <w:webHidden/>
          </w:rPr>
          <w:fldChar w:fldCharType="separate"/>
        </w:r>
        <w:r w:rsidR="007F6A63">
          <w:rPr>
            <w:noProof/>
            <w:webHidden/>
          </w:rPr>
          <w:t>3</w:t>
        </w:r>
        <w:r w:rsidR="007F6A63">
          <w:rPr>
            <w:noProof/>
            <w:webHidden/>
          </w:rPr>
          <w:fldChar w:fldCharType="end"/>
        </w:r>
      </w:hyperlink>
    </w:p>
    <w:p w:rsidR="00222DC3" w:rsidRPr="00114D08" w:rsidRDefault="00210F8A" w:rsidP="005C0966">
      <w:pPr>
        <w:ind w:hanging="720"/>
      </w:pPr>
      <w:r>
        <w:fldChar w:fldCharType="end"/>
      </w:r>
    </w:p>
    <w:p w:rsidR="00222DC3" w:rsidRPr="00114D08" w:rsidRDefault="00222DC3" w:rsidP="00222DC3"/>
    <w:p w:rsidR="000345AF" w:rsidRDefault="00222DC3" w:rsidP="000345AF">
      <w:pPr>
        <w:pStyle w:val="Heading1"/>
      </w:pPr>
      <w:r w:rsidRPr="00114D08">
        <w:br w:type="page"/>
      </w:r>
      <w:bookmarkStart w:id="4" w:name="_Toc500195783"/>
      <w:bookmarkStart w:id="5" w:name="_Hlk321203036"/>
      <w:bookmarkStart w:id="6" w:name="_Hlk321202935"/>
      <w:bookmarkStart w:id="7" w:name="_Hlk321376402"/>
      <w:bookmarkEnd w:id="0"/>
      <w:bookmarkEnd w:id="1"/>
      <w:bookmarkEnd w:id="2"/>
      <w:bookmarkEnd w:id="3"/>
      <w:r w:rsidR="007F6A63">
        <w:lastRenderedPageBreak/>
        <w:t xml:space="preserve">Fact </w:t>
      </w:r>
      <w:r w:rsidR="00034145">
        <w:t>Table</w:t>
      </w:r>
      <w:bookmarkEnd w:id="4"/>
    </w:p>
    <w:p w:rsidR="007F6A63" w:rsidRDefault="004B6C28" w:rsidP="007F6A63">
      <w:pPr>
        <w:pStyle w:val="BodyText"/>
      </w:pPr>
      <w:r>
        <w:t xml:space="preserve">For </w:t>
      </w:r>
      <w:proofErr w:type="spellStart"/>
      <w:r>
        <w:t>dm</w:t>
      </w:r>
      <w:proofErr w:type="spellEnd"/>
      <w:r w:rsidR="007F6A63">
        <w:t xml:space="preserve"> I have one fact table, which is there:</w:t>
      </w:r>
    </w:p>
    <w:p w:rsidR="007F6A63" w:rsidRDefault="004B6C28" w:rsidP="007F6A63">
      <w:pPr>
        <w:pStyle w:val="BodyText"/>
      </w:pPr>
      <w:r>
        <w:rPr>
          <w:noProof/>
        </w:rPr>
        <w:drawing>
          <wp:inline distT="0" distB="0" distL="0" distR="0" wp14:anchorId="1ACC114F" wp14:editId="731F43C1">
            <wp:extent cx="5941695" cy="269049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C28" w:rsidRDefault="004B6C28" w:rsidP="007F6A63">
      <w:pPr>
        <w:pStyle w:val="BodyText"/>
      </w:pPr>
      <w:r>
        <w:t>For loading we don’t use merge, only insert</w:t>
      </w:r>
    </w:p>
    <w:p w:rsidR="004B6C28" w:rsidRDefault="004B6C28" w:rsidP="004B6C28">
      <w:pPr>
        <w:pStyle w:val="CodeText"/>
      </w:pPr>
      <w:r>
        <w:t>CREATE OR REPLACE PACKAGE BODY pkg_etl_load_cl_tables</w:t>
      </w:r>
    </w:p>
    <w:p w:rsidR="004B6C28" w:rsidRDefault="004B6C28" w:rsidP="004B6C28">
      <w:pPr>
        <w:pStyle w:val="CodeText"/>
      </w:pPr>
      <w:r>
        <w:t>AS</w:t>
      </w:r>
    </w:p>
    <w:p w:rsidR="004B6C28" w:rsidRDefault="004B6C28" w:rsidP="004B6C28">
      <w:pPr>
        <w:pStyle w:val="CodeText"/>
      </w:pPr>
      <w:r>
        <w:t xml:space="preserve">  PROCEDURE load_cl_dim_cars</w:t>
      </w:r>
    </w:p>
    <w:p w:rsidR="004B6C28" w:rsidRDefault="004B6C28" w:rsidP="004B6C28">
      <w:pPr>
        <w:pStyle w:val="CodeText"/>
      </w:pPr>
      <w:r>
        <w:t xml:space="preserve">  IS</w:t>
      </w:r>
    </w:p>
    <w:p w:rsidR="004B6C28" w:rsidRDefault="004B6C28" w:rsidP="004B6C28">
      <w:pPr>
        <w:pStyle w:val="CodeText"/>
      </w:pPr>
      <w:r>
        <w:t xml:space="preserve">  BEGIN</w:t>
      </w:r>
    </w:p>
    <w:p w:rsidR="004B6C28" w:rsidRDefault="004B6C28" w:rsidP="004B6C28">
      <w:pPr>
        <w:pStyle w:val="CodeText"/>
      </w:pPr>
      <w:r>
        <w:t xml:space="preserve">        DECLARE</w:t>
      </w:r>
    </w:p>
    <w:p w:rsidR="004B6C28" w:rsidRDefault="004B6C28" w:rsidP="004B6C28">
      <w:pPr>
        <w:pStyle w:val="CodeText"/>
      </w:pPr>
      <w:r>
        <w:tab/>
        <w:t xml:space="preserve">  CURSOR c_data IS</w:t>
      </w:r>
    </w:p>
    <w:p w:rsidR="004B6C28" w:rsidRDefault="004B6C28" w:rsidP="004B6C28">
      <w:pPr>
        <w:pStyle w:val="CodeText"/>
      </w:pPr>
      <w:r>
        <w:t xml:space="preserve">    SELECT c.car_id,</w:t>
      </w:r>
    </w:p>
    <w:p w:rsidR="004B6C28" w:rsidRDefault="004B6C28" w:rsidP="004B6C28">
      <w:pPr>
        <w:pStyle w:val="CodeText"/>
      </w:pPr>
      <w:r>
        <w:t xml:space="preserve">      c.car_number,</w:t>
      </w:r>
    </w:p>
    <w:p w:rsidR="004B6C28" w:rsidRDefault="004B6C28" w:rsidP="004B6C28">
      <w:pPr>
        <w:pStyle w:val="CodeText"/>
      </w:pPr>
      <w:r>
        <w:t xml:space="preserve">      c.car_name,</w:t>
      </w:r>
    </w:p>
    <w:p w:rsidR="004B6C28" w:rsidRDefault="004B6C28" w:rsidP="004B6C28">
      <w:pPr>
        <w:pStyle w:val="CodeText"/>
      </w:pPr>
      <w:r>
        <w:t xml:space="preserve">      vt.vehicle_type_name,</w:t>
      </w:r>
    </w:p>
    <w:p w:rsidR="004B6C28" w:rsidRDefault="004B6C28" w:rsidP="004B6C28">
      <w:pPr>
        <w:pStyle w:val="CodeText"/>
      </w:pPr>
      <w:r>
        <w:t xml:space="preserve">      et.engine_type_name,</w:t>
      </w:r>
    </w:p>
    <w:p w:rsidR="004B6C28" w:rsidRDefault="004B6C28" w:rsidP="004B6C28">
      <w:pPr>
        <w:pStyle w:val="CodeText"/>
      </w:pPr>
      <w:r>
        <w:t xml:space="preserve">      gt.gearbox_type_name,</w:t>
      </w:r>
    </w:p>
    <w:p w:rsidR="004B6C28" w:rsidRDefault="004B6C28" w:rsidP="004B6C28">
      <w:pPr>
        <w:pStyle w:val="CodeText"/>
      </w:pPr>
      <w:r>
        <w:t xml:space="preserve">      m.model_name,</w:t>
      </w:r>
    </w:p>
    <w:p w:rsidR="004B6C28" w:rsidRDefault="004B6C28" w:rsidP="004B6C28">
      <w:pPr>
        <w:pStyle w:val="CodeText"/>
      </w:pPr>
      <w:r>
        <w:t xml:space="preserve">      rs.repaired_status_name,</w:t>
      </w:r>
    </w:p>
    <w:p w:rsidR="004B6C28" w:rsidRDefault="004B6C28" w:rsidP="004B6C28">
      <w:pPr>
        <w:pStyle w:val="CodeText"/>
      </w:pPr>
      <w:r>
        <w:t xml:space="preserve">      c.start_dt,</w:t>
      </w:r>
    </w:p>
    <w:p w:rsidR="004B6C28" w:rsidRDefault="004B6C28" w:rsidP="004B6C28">
      <w:pPr>
        <w:pStyle w:val="CodeText"/>
      </w:pPr>
      <w:r>
        <w:t xml:space="preserve">      c.end_dt</w:t>
      </w:r>
    </w:p>
    <w:p w:rsidR="004B6C28" w:rsidRDefault="004B6C28" w:rsidP="004B6C28">
      <w:pPr>
        <w:pStyle w:val="CodeText"/>
      </w:pPr>
      <w:r>
        <w:tab/>
        <w:t>FROM bl_3nf.ce_cars c</w:t>
      </w:r>
    </w:p>
    <w:p w:rsidR="004B6C28" w:rsidRDefault="004B6C28" w:rsidP="004B6C28">
      <w:pPr>
        <w:pStyle w:val="CodeText"/>
      </w:pPr>
      <w:r>
        <w:t xml:space="preserve">  left join bl_3nf.ce_vehicle_type vt on c.vehicle_type_id = vt.vehicle_type_id</w:t>
      </w:r>
    </w:p>
    <w:p w:rsidR="004B6C28" w:rsidRDefault="004B6C28" w:rsidP="004B6C28">
      <w:pPr>
        <w:pStyle w:val="CodeText"/>
      </w:pPr>
      <w:r>
        <w:t xml:space="preserve">  left join bl_3nf.ce_engine_type et on c.engine_type_id=et.engine_type_id</w:t>
      </w:r>
    </w:p>
    <w:p w:rsidR="004B6C28" w:rsidRDefault="004B6C28" w:rsidP="004B6C28">
      <w:pPr>
        <w:pStyle w:val="CodeText"/>
      </w:pPr>
      <w:r>
        <w:t xml:space="preserve">  left join bl_3nf.ce_gearbox_type gt on c.gearbox_type_id = gt.gearbox_type_id</w:t>
      </w:r>
    </w:p>
    <w:p w:rsidR="004B6C28" w:rsidRDefault="004B6C28" w:rsidP="004B6C28">
      <w:pPr>
        <w:pStyle w:val="CodeText"/>
      </w:pPr>
      <w:r>
        <w:t xml:space="preserve">  left join bl_3nf.ce_model m on c.model_id=m.model_id</w:t>
      </w:r>
    </w:p>
    <w:p w:rsidR="004B6C28" w:rsidRDefault="004B6C28" w:rsidP="004B6C28">
      <w:pPr>
        <w:pStyle w:val="CodeText"/>
      </w:pPr>
      <w:r>
        <w:t xml:space="preserve">  left join bl_3nf.ce_repaired_status rs on c.repaired_status_id = rs.repaired_status_id;</w:t>
      </w:r>
    </w:p>
    <w:p w:rsidR="004B6C28" w:rsidRDefault="004B6C28" w:rsidP="004B6C28">
      <w:pPr>
        <w:pStyle w:val="CodeText"/>
      </w:pPr>
      <w:r>
        <w:t>TYPE fetch_array IS TABLE OF c_data%ROWTYPE ;</w:t>
      </w:r>
    </w:p>
    <w:p w:rsidR="004B6C28" w:rsidRDefault="004B6C28" w:rsidP="004B6C28">
      <w:pPr>
        <w:pStyle w:val="CodeText"/>
      </w:pPr>
      <w:r>
        <w:t xml:space="preserve">            s_array fetch_array;</w:t>
      </w:r>
    </w:p>
    <w:p w:rsidR="004B6C28" w:rsidRDefault="004B6C28" w:rsidP="004B6C28">
      <w:pPr>
        <w:pStyle w:val="CodeText"/>
      </w:pPr>
      <w:r>
        <w:t xml:space="preserve">            BEGIN</w:t>
      </w:r>
    </w:p>
    <w:p w:rsidR="004B6C28" w:rsidRDefault="004B6C28" w:rsidP="004B6C28">
      <w:pPr>
        <w:pStyle w:val="CodeText"/>
      </w:pPr>
      <w:r>
        <w:t xml:space="preserve">            OPEN c_data;</w:t>
      </w:r>
    </w:p>
    <w:p w:rsidR="004B6C28" w:rsidRDefault="004B6C28" w:rsidP="004B6C28">
      <w:pPr>
        <w:pStyle w:val="CodeText"/>
      </w:pPr>
      <w:r>
        <w:t xml:space="preserve">                LOOP</w:t>
      </w:r>
    </w:p>
    <w:p w:rsidR="004B6C28" w:rsidRDefault="004B6C28" w:rsidP="004B6C28">
      <w:pPr>
        <w:pStyle w:val="CodeText"/>
      </w:pPr>
      <w:r>
        <w:t xml:space="preserve">                    FETCH c_data BULK COLLECT INTO s_array;</w:t>
      </w:r>
    </w:p>
    <w:p w:rsidR="004B6C28" w:rsidRDefault="004B6C28" w:rsidP="004B6C28">
      <w:pPr>
        <w:pStyle w:val="CodeText"/>
      </w:pPr>
      <w:r>
        <w:t xml:space="preserve">                    FORALL i IN 1..s_array.COUNT</w:t>
      </w:r>
    </w:p>
    <w:p w:rsidR="004B6C28" w:rsidRDefault="004B6C28" w:rsidP="004B6C28">
      <w:pPr>
        <w:pStyle w:val="CodeText"/>
      </w:pPr>
      <w:r>
        <w:t xml:space="preserve">                     INSERT INTO fct_sales</w:t>
      </w:r>
    </w:p>
    <w:p w:rsidR="004B6C28" w:rsidRDefault="004B6C28" w:rsidP="004B6C28">
      <w:pPr>
        <w:pStyle w:val="CodeText"/>
      </w:pPr>
      <w:r>
        <w:t xml:space="preserve">                     VALUES s_array(i) ;</w:t>
      </w:r>
    </w:p>
    <w:p w:rsidR="004B6C28" w:rsidRDefault="004B6C28" w:rsidP="004B6C28">
      <w:pPr>
        <w:pStyle w:val="CodeText"/>
      </w:pPr>
      <w:r>
        <w:t xml:space="preserve">                     EXIT WHEN c_data%NOTFOUND;</w:t>
      </w:r>
    </w:p>
    <w:p w:rsidR="004B6C28" w:rsidRDefault="004B6C28" w:rsidP="004B6C28">
      <w:pPr>
        <w:pStyle w:val="CodeText"/>
      </w:pPr>
      <w:r>
        <w:t xml:space="preserve">            END LOOP;</w:t>
      </w:r>
    </w:p>
    <w:p w:rsidR="004B6C28" w:rsidRDefault="004B6C28" w:rsidP="004B6C28">
      <w:pPr>
        <w:pStyle w:val="CodeText"/>
      </w:pPr>
      <w:r>
        <w:t xml:space="preserve">        CLOSE      c_data;   </w:t>
      </w:r>
    </w:p>
    <w:p w:rsidR="004B6C28" w:rsidRDefault="004B6C28" w:rsidP="004B6C28">
      <w:pPr>
        <w:pStyle w:val="CodeText"/>
      </w:pPr>
      <w:r>
        <w:t xml:space="preserve">        COMMIT; </w:t>
      </w:r>
    </w:p>
    <w:p w:rsidR="007F6A63" w:rsidRDefault="004B6C28" w:rsidP="004B6C28">
      <w:pPr>
        <w:pStyle w:val="CodeText"/>
      </w:pPr>
      <w:r>
        <w:t xml:space="preserve"> END load_cl_dim_cars;</w:t>
      </w:r>
    </w:p>
    <w:p w:rsidR="007F6A63" w:rsidRDefault="004B6C28" w:rsidP="007F6A63">
      <w:pPr>
        <w:pStyle w:val="CodeText"/>
      </w:pPr>
      <w:r>
        <w:lastRenderedPageBreak/>
        <w:drawing>
          <wp:inline distT="0" distB="0" distL="0" distR="0" wp14:anchorId="04D6110B" wp14:editId="04F0A99C">
            <wp:extent cx="5941695" cy="3921125"/>
            <wp:effectExtent l="0" t="0" r="190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</w:p>
    <w:p w:rsidR="007F6A63" w:rsidRDefault="007F6A63" w:rsidP="007F6A63">
      <w:pPr>
        <w:pStyle w:val="CodeText"/>
      </w:pPr>
    </w:p>
    <w:p w:rsidR="007F6A63" w:rsidRDefault="007F6A63" w:rsidP="007F6A63">
      <w:pPr>
        <w:pStyle w:val="CodeText"/>
      </w:pPr>
    </w:p>
    <w:p w:rsidR="007F6A63" w:rsidRPr="007F6A63" w:rsidRDefault="007F6A63" w:rsidP="007F6A63">
      <w:pPr>
        <w:pStyle w:val="BodyText"/>
      </w:pPr>
      <w:r>
        <w:t xml:space="preserve">  </w:t>
      </w:r>
      <w:bookmarkEnd w:id="5"/>
      <w:bookmarkEnd w:id="6"/>
      <w:bookmarkEnd w:id="7"/>
    </w:p>
    <w:sectPr w:rsidR="007F6A63" w:rsidRPr="007F6A63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7460" w:rsidRDefault="00A77460">
      <w:r>
        <w:separator/>
      </w:r>
    </w:p>
  </w:endnote>
  <w:endnote w:type="continuationSeparator" w:id="0">
    <w:p w:rsidR="00A77460" w:rsidRDefault="00A77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9E8" w:rsidRDefault="00AD79E8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AD79E8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AD79E8" w:rsidRPr="003D1F28" w:rsidRDefault="00AD79E8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AD79E8" w:rsidRPr="003D1F28" w:rsidRDefault="00AD79E8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4B6C28">
            <w:rPr>
              <w:noProof/>
              <w:sz w:val="16"/>
            </w:rPr>
            <w:t>2017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AD79E8" w:rsidRPr="002F5D7B" w:rsidRDefault="00AD79E8" w:rsidP="006A77BC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4B6C28">
            <w:rPr>
              <w:noProof/>
            </w:rPr>
            <w:t>4</w:t>
          </w:r>
          <w:r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4B6C28">
              <w:rPr>
                <w:noProof/>
              </w:rPr>
              <w:t>4</w:t>
            </w:r>
          </w:fldSimple>
        </w:p>
      </w:tc>
    </w:tr>
  </w:tbl>
  <w:p w:rsidR="00AD79E8" w:rsidRDefault="00AD79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AD79E8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AD79E8" w:rsidRDefault="00AD79E8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AD79E8" w:rsidRDefault="00AD79E8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AD79E8" w:rsidRPr="00131A1C" w:rsidRDefault="00AD79E8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AD79E8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AD79E8" w:rsidRPr="003D1F28" w:rsidRDefault="00AD79E8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AD79E8" w:rsidRPr="003D1F28" w:rsidRDefault="00AD79E8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4B6C28">
            <w:rPr>
              <w:noProof/>
              <w:sz w:val="16"/>
            </w:rPr>
            <w:t>2017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AD79E8" w:rsidRPr="002F5D7B" w:rsidRDefault="00AD79E8" w:rsidP="005A2132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4B6C28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4B6C28">
              <w:rPr>
                <w:noProof/>
              </w:rPr>
              <w:t>4</w:t>
            </w:r>
          </w:fldSimple>
        </w:p>
      </w:tc>
    </w:tr>
  </w:tbl>
  <w:p w:rsidR="00AD79E8" w:rsidRPr="0072682A" w:rsidRDefault="00AD79E8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7460" w:rsidRDefault="00A77460">
      <w:r>
        <w:separator/>
      </w:r>
    </w:p>
  </w:footnote>
  <w:footnote w:type="continuationSeparator" w:id="0">
    <w:p w:rsidR="00A77460" w:rsidRDefault="00A774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AD79E8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AD79E8" w:rsidRDefault="00AD79E8" w:rsidP="00760054">
          <w:pPr>
            <w:pStyle w:val="Header"/>
          </w:pPr>
          <w:r>
            <w:rPr>
              <w:b/>
            </w:rPr>
            <w:t>Title</w:t>
          </w:r>
          <w:r>
            <w:t xml:space="preserve">: </w:t>
          </w:r>
          <w:r w:rsidR="00A77460">
            <w:fldChar w:fldCharType="begin"/>
          </w:r>
          <w:r w:rsidR="00A77460">
            <w:instrText xml:space="preserve"> DOCPROPERTY  Title  \* MERGEFORMAT </w:instrText>
          </w:r>
          <w:r w:rsidR="00A77460">
            <w:fldChar w:fldCharType="separate"/>
          </w:r>
          <w:r>
            <w:t>Report 01. ETL and SQL Review</w:t>
          </w:r>
          <w:r w:rsidR="00A77460">
            <w:fldChar w:fldCharType="end"/>
          </w:r>
          <w:r>
            <w:t xml:space="preserve"> </w:t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AD79E8" w:rsidRDefault="00A77460" w:rsidP="00B23CF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AD79E8" w:rsidRPr="009042B4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AD79E8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AD79E8" w:rsidRPr="00932D17" w:rsidRDefault="00AD79E8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AD79E8" w:rsidRPr="00932D17" w:rsidRDefault="00AD79E8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AD79E8" w:rsidRPr="00D639FE" w:rsidRDefault="00AD79E8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4B6C28">
            <w:rPr>
              <w:noProof/>
              <w:sz w:val="16"/>
              <w:szCs w:val="16"/>
            </w:rPr>
            <w:t>05-Dec-2017 00:07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AD79E8" w:rsidRPr="008D4230" w:rsidRDefault="00AD79E8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AD79E8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AD79E8" w:rsidRDefault="00AD79E8" w:rsidP="00760054">
          <w:pPr>
            <w:pStyle w:val="Header"/>
          </w:pPr>
          <w:r>
            <w:rPr>
              <w:b/>
            </w:rPr>
            <w:t>Title</w:t>
          </w:r>
          <w:r>
            <w:t>: Dimension Table Techniques</w:t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AD79E8" w:rsidRDefault="00A77460" w:rsidP="00A34D2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AD79E8" w:rsidRPr="009042B4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AD79E8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AD79E8" w:rsidRPr="00932D17" w:rsidRDefault="00AD79E8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AD79E8" w:rsidRPr="00932D17" w:rsidRDefault="00AD79E8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AD79E8" w:rsidRPr="00D639FE" w:rsidRDefault="00AD79E8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4B6C28">
            <w:rPr>
              <w:noProof/>
              <w:sz w:val="16"/>
              <w:szCs w:val="16"/>
            </w:rPr>
            <w:t>05-Dec-2017 00:07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AD79E8" w:rsidRPr="008D4230" w:rsidRDefault="00AD79E8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89"/>
    <w:multiLevelType w:val="singleLevel"/>
    <w:tmpl w:val="8578DE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70C0A45"/>
    <w:multiLevelType w:val="hybridMultilevel"/>
    <w:tmpl w:val="62EC7F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1"/>
  </w:num>
  <w:num w:numId="4">
    <w:abstractNumId w:val="5"/>
  </w:num>
  <w:num w:numId="5">
    <w:abstractNumId w:val="9"/>
  </w:num>
  <w:num w:numId="6">
    <w:abstractNumId w:val="15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4"/>
  </w:num>
  <w:num w:numId="15">
    <w:abstractNumId w:val="11"/>
  </w:num>
  <w:num w:numId="16">
    <w:abstractNumId w:val="1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967"/>
    <w:rsid w:val="00034145"/>
    <w:rsid w:val="000345AF"/>
    <w:rsid w:val="00081508"/>
    <w:rsid w:val="000A6040"/>
    <w:rsid w:val="000D22DF"/>
    <w:rsid w:val="000D4695"/>
    <w:rsid w:val="000E5733"/>
    <w:rsid w:val="000E676F"/>
    <w:rsid w:val="000E68BD"/>
    <w:rsid w:val="000F1DC9"/>
    <w:rsid w:val="000F2774"/>
    <w:rsid w:val="00100E58"/>
    <w:rsid w:val="00114D08"/>
    <w:rsid w:val="001206C2"/>
    <w:rsid w:val="00130569"/>
    <w:rsid w:val="00130F60"/>
    <w:rsid w:val="00131A1C"/>
    <w:rsid w:val="00131E4A"/>
    <w:rsid w:val="001355C3"/>
    <w:rsid w:val="00171785"/>
    <w:rsid w:val="00173FBC"/>
    <w:rsid w:val="001B6B1E"/>
    <w:rsid w:val="001D47B8"/>
    <w:rsid w:val="001F7ED0"/>
    <w:rsid w:val="00210F8A"/>
    <w:rsid w:val="002154C4"/>
    <w:rsid w:val="00222DC3"/>
    <w:rsid w:val="00235712"/>
    <w:rsid w:val="00260465"/>
    <w:rsid w:val="0027273F"/>
    <w:rsid w:val="00276374"/>
    <w:rsid w:val="00286611"/>
    <w:rsid w:val="002A713E"/>
    <w:rsid w:val="002F5D7B"/>
    <w:rsid w:val="003177E3"/>
    <w:rsid w:val="00331A15"/>
    <w:rsid w:val="00333429"/>
    <w:rsid w:val="0033495D"/>
    <w:rsid w:val="003438DB"/>
    <w:rsid w:val="003609E8"/>
    <w:rsid w:val="00383ABB"/>
    <w:rsid w:val="00386A51"/>
    <w:rsid w:val="0038754C"/>
    <w:rsid w:val="00394781"/>
    <w:rsid w:val="003B0471"/>
    <w:rsid w:val="003C425E"/>
    <w:rsid w:val="003D0D24"/>
    <w:rsid w:val="003D1F28"/>
    <w:rsid w:val="003E41E7"/>
    <w:rsid w:val="003F7F40"/>
    <w:rsid w:val="00400831"/>
    <w:rsid w:val="004044FD"/>
    <w:rsid w:val="00410D49"/>
    <w:rsid w:val="00432D54"/>
    <w:rsid w:val="00434841"/>
    <w:rsid w:val="004830A6"/>
    <w:rsid w:val="004A49EF"/>
    <w:rsid w:val="004B4D2A"/>
    <w:rsid w:val="004B6C28"/>
    <w:rsid w:val="004C2F82"/>
    <w:rsid w:val="004D245B"/>
    <w:rsid w:val="004D29BE"/>
    <w:rsid w:val="004E22A3"/>
    <w:rsid w:val="00504B33"/>
    <w:rsid w:val="00524167"/>
    <w:rsid w:val="0052662C"/>
    <w:rsid w:val="005400E3"/>
    <w:rsid w:val="00556B6D"/>
    <w:rsid w:val="00557725"/>
    <w:rsid w:val="0057115C"/>
    <w:rsid w:val="005731ED"/>
    <w:rsid w:val="005732B5"/>
    <w:rsid w:val="00593E6E"/>
    <w:rsid w:val="005A2132"/>
    <w:rsid w:val="005C0966"/>
    <w:rsid w:val="005E56AF"/>
    <w:rsid w:val="0060532A"/>
    <w:rsid w:val="0061050A"/>
    <w:rsid w:val="00617320"/>
    <w:rsid w:val="00647888"/>
    <w:rsid w:val="0065035F"/>
    <w:rsid w:val="006619E6"/>
    <w:rsid w:val="00663E40"/>
    <w:rsid w:val="00672605"/>
    <w:rsid w:val="0068062E"/>
    <w:rsid w:val="00686BAB"/>
    <w:rsid w:val="0068757C"/>
    <w:rsid w:val="006A77BC"/>
    <w:rsid w:val="006C5085"/>
    <w:rsid w:val="006D2E4F"/>
    <w:rsid w:val="006D52E7"/>
    <w:rsid w:val="006D5D58"/>
    <w:rsid w:val="006F37C1"/>
    <w:rsid w:val="0070343B"/>
    <w:rsid w:val="007124C3"/>
    <w:rsid w:val="0072682A"/>
    <w:rsid w:val="00730068"/>
    <w:rsid w:val="00750BDF"/>
    <w:rsid w:val="0075737B"/>
    <w:rsid w:val="00760054"/>
    <w:rsid w:val="00774E40"/>
    <w:rsid w:val="0077510E"/>
    <w:rsid w:val="00790075"/>
    <w:rsid w:val="00790E8C"/>
    <w:rsid w:val="007A740E"/>
    <w:rsid w:val="007B3D5F"/>
    <w:rsid w:val="007F026A"/>
    <w:rsid w:val="007F6A63"/>
    <w:rsid w:val="00805B97"/>
    <w:rsid w:val="00820129"/>
    <w:rsid w:val="008237F4"/>
    <w:rsid w:val="00827DE8"/>
    <w:rsid w:val="008450FB"/>
    <w:rsid w:val="00851356"/>
    <w:rsid w:val="00874261"/>
    <w:rsid w:val="008A16D2"/>
    <w:rsid w:val="008A31BA"/>
    <w:rsid w:val="008A4CE6"/>
    <w:rsid w:val="008B3B7F"/>
    <w:rsid w:val="008D4230"/>
    <w:rsid w:val="008D4768"/>
    <w:rsid w:val="008D6405"/>
    <w:rsid w:val="008D7C03"/>
    <w:rsid w:val="008E5E15"/>
    <w:rsid w:val="008E7D87"/>
    <w:rsid w:val="008F0BA4"/>
    <w:rsid w:val="008F0E23"/>
    <w:rsid w:val="009042B4"/>
    <w:rsid w:val="00932D17"/>
    <w:rsid w:val="0096129C"/>
    <w:rsid w:val="00964F64"/>
    <w:rsid w:val="009A7EA5"/>
    <w:rsid w:val="00A34D25"/>
    <w:rsid w:val="00A37131"/>
    <w:rsid w:val="00A530F0"/>
    <w:rsid w:val="00A622A2"/>
    <w:rsid w:val="00A667E6"/>
    <w:rsid w:val="00A77460"/>
    <w:rsid w:val="00A83F89"/>
    <w:rsid w:val="00A9495A"/>
    <w:rsid w:val="00AC5A33"/>
    <w:rsid w:val="00AD5D01"/>
    <w:rsid w:val="00AD79E8"/>
    <w:rsid w:val="00AF72D5"/>
    <w:rsid w:val="00B139F6"/>
    <w:rsid w:val="00B215BA"/>
    <w:rsid w:val="00B23CF5"/>
    <w:rsid w:val="00B2599C"/>
    <w:rsid w:val="00B43774"/>
    <w:rsid w:val="00B6507C"/>
    <w:rsid w:val="00B76439"/>
    <w:rsid w:val="00B81A83"/>
    <w:rsid w:val="00B839E0"/>
    <w:rsid w:val="00BB0780"/>
    <w:rsid w:val="00BB36A8"/>
    <w:rsid w:val="00BE1AED"/>
    <w:rsid w:val="00BE4191"/>
    <w:rsid w:val="00BE7F18"/>
    <w:rsid w:val="00C025B3"/>
    <w:rsid w:val="00C03F50"/>
    <w:rsid w:val="00C04907"/>
    <w:rsid w:val="00C21975"/>
    <w:rsid w:val="00C26967"/>
    <w:rsid w:val="00C3363B"/>
    <w:rsid w:val="00C63011"/>
    <w:rsid w:val="00C631A6"/>
    <w:rsid w:val="00C70F22"/>
    <w:rsid w:val="00C90F18"/>
    <w:rsid w:val="00C922B5"/>
    <w:rsid w:val="00C92DEA"/>
    <w:rsid w:val="00CA2A71"/>
    <w:rsid w:val="00CB16E7"/>
    <w:rsid w:val="00CB16F5"/>
    <w:rsid w:val="00D454F0"/>
    <w:rsid w:val="00D61ABA"/>
    <w:rsid w:val="00D639FE"/>
    <w:rsid w:val="00D86536"/>
    <w:rsid w:val="00DD5853"/>
    <w:rsid w:val="00DE4E52"/>
    <w:rsid w:val="00DE52A0"/>
    <w:rsid w:val="00E112F9"/>
    <w:rsid w:val="00E120A8"/>
    <w:rsid w:val="00E22431"/>
    <w:rsid w:val="00E44576"/>
    <w:rsid w:val="00E74234"/>
    <w:rsid w:val="00E8459E"/>
    <w:rsid w:val="00E903AC"/>
    <w:rsid w:val="00E939CD"/>
    <w:rsid w:val="00EB2454"/>
    <w:rsid w:val="00EB3C87"/>
    <w:rsid w:val="00EC462D"/>
    <w:rsid w:val="00EE5CC2"/>
    <w:rsid w:val="00F00698"/>
    <w:rsid w:val="00F06C91"/>
    <w:rsid w:val="00F26FE7"/>
    <w:rsid w:val="00F4264F"/>
    <w:rsid w:val="00F51AF7"/>
    <w:rsid w:val="00F52277"/>
    <w:rsid w:val="00F6260A"/>
    <w:rsid w:val="00F9679B"/>
    <w:rsid w:val="00FA2BDA"/>
    <w:rsid w:val="00FE11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64424F"/>
  <w15:docId w15:val="{50F7484E-1934-4A85-B423-9578F4D91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uiPriority w:val="39"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9042B4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78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6110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77888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9923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63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476132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404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075384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0145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321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5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FCB7C8-A6B6-4030-8609-CF4FE4506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106</TotalTime>
  <Pages>4</Pages>
  <Words>251</Words>
  <Characters>1435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MTN.BI.08 ETL and SQL Review</vt:lpstr>
      <vt:lpstr>MTN.BI.08 ETL and SQL Review</vt:lpstr>
    </vt:vector>
  </TitlesOfParts>
  <Company>EPAM Systems, RD Dep.</Company>
  <LinksUpToDate>false</LinksUpToDate>
  <CharactersWithSpaces>1683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MTN.BI.08 ETL and SQL Review</dc:title>
  <dc:subject>Resource Department Dep.</dc:subject>
  <dc:creator>Elias Nema</dc:creator>
  <cp:lastModifiedBy>Arina Marchenko</cp:lastModifiedBy>
  <cp:revision>10</cp:revision>
  <cp:lastPrinted>2005-01-28T11:27:00Z</cp:lastPrinted>
  <dcterms:created xsi:type="dcterms:W3CDTF">2017-11-22T13:06:00Z</dcterms:created>
  <dcterms:modified xsi:type="dcterms:W3CDTF">2017-12-04T21:16:00Z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