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77460" w:rsidP="0068757C">
            <w:pPr>
              <w:pStyle w:val="CompanyName"/>
            </w:pPr>
            <w:fldSimple w:instr=" DOCPROPERTY  Company  \* MERGEFORMAT ">
              <w:r w:rsidR="009042B4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B32E73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Transportation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80"/>
        <w:gridCol w:w="1782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63E40" w:rsidP="00760054">
            <w:pPr>
              <w:pStyle w:val="TableText"/>
              <w:rPr>
                <w:rStyle w:val="Hyperlink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034145" w:rsidP="007600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4</w:t>
            </w:r>
            <w:r w:rsidR="00663E40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DEC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A449A9" w:rsidRDefault="00210F8A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500197766" w:history="1">
        <w:r w:rsidR="00A449A9" w:rsidRPr="0086398F">
          <w:rPr>
            <w:rStyle w:val="Hyperlink"/>
            <w:noProof/>
          </w:rPr>
          <w:t>Table Functions</w:t>
        </w:r>
        <w:r w:rsidR="00A449A9">
          <w:rPr>
            <w:noProof/>
            <w:webHidden/>
          </w:rPr>
          <w:tab/>
        </w:r>
        <w:r w:rsidR="00A449A9">
          <w:rPr>
            <w:noProof/>
            <w:webHidden/>
          </w:rPr>
          <w:fldChar w:fldCharType="begin"/>
        </w:r>
        <w:r w:rsidR="00A449A9">
          <w:rPr>
            <w:noProof/>
            <w:webHidden/>
          </w:rPr>
          <w:instrText xml:space="preserve"> PAGEREF _Toc500197766 \h </w:instrText>
        </w:r>
        <w:r w:rsidR="00A449A9">
          <w:rPr>
            <w:noProof/>
            <w:webHidden/>
          </w:rPr>
        </w:r>
        <w:r w:rsidR="00A449A9">
          <w:rPr>
            <w:noProof/>
            <w:webHidden/>
          </w:rPr>
          <w:fldChar w:fldCharType="separate"/>
        </w:r>
        <w:r w:rsidR="00A449A9">
          <w:rPr>
            <w:noProof/>
            <w:webHidden/>
          </w:rPr>
          <w:t>3</w:t>
        </w:r>
        <w:r w:rsidR="00A449A9"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0345AF" w:rsidRDefault="00222DC3" w:rsidP="000345AF">
      <w:pPr>
        <w:pStyle w:val="Heading1"/>
      </w:pPr>
      <w:r w:rsidRPr="00114D08">
        <w:br w:type="page"/>
      </w:r>
      <w:bookmarkStart w:id="4" w:name="_Hlk321203036"/>
      <w:bookmarkStart w:id="5" w:name="_Hlk321202935"/>
      <w:bookmarkStart w:id="6" w:name="_Hlk321376402"/>
      <w:bookmarkEnd w:id="0"/>
      <w:bookmarkEnd w:id="1"/>
      <w:bookmarkEnd w:id="2"/>
      <w:bookmarkEnd w:id="3"/>
    </w:p>
    <w:p w:rsidR="00A449A9" w:rsidRPr="00A449A9" w:rsidRDefault="00A449A9" w:rsidP="00A449A9">
      <w:pPr>
        <w:pStyle w:val="Heading1"/>
        <w:numPr>
          <w:ilvl w:val="0"/>
          <w:numId w:val="0"/>
        </w:numPr>
      </w:pPr>
      <w:bookmarkStart w:id="7" w:name="_Toc500197766"/>
      <w:r>
        <w:lastRenderedPageBreak/>
        <w:t>Table Functions</w:t>
      </w:r>
      <w:bookmarkEnd w:id="7"/>
    </w:p>
    <w:p w:rsidR="00B32E73" w:rsidRDefault="00A449A9" w:rsidP="00B32E73">
      <w:pPr>
        <w:pStyle w:val="BodyText"/>
      </w:pPr>
      <w:r w:rsidRPr="00A449A9">
        <w:t xml:space="preserve">Table functions are functions that produce a collection of rows (either a nested table or a </w:t>
      </w:r>
      <w:proofErr w:type="spellStart"/>
      <w:r w:rsidRPr="00A449A9">
        <w:t>varray</w:t>
      </w:r>
      <w:proofErr w:type="spellEnd"/>
      <w:r w:rsidRPr="00A449A9">
        <w:t>) that can be queried like a physical database table. You use a table function like the name of a database table, in the FROM clause of a query. A table function can take a collection of rows as input.</w:t>
      </w:r>
    </w:p>
    <w:p w:rsidR="00A449A9" w:rsidRDefault="00A449A9" w:rsidP="00B32E73">
      <w:pPr>
        <w:pStyle w:val="BodyText"/>
      </w:pPr>
    </w:p>
    <w:p w:rsidR="00B32E73" w:rsidRDefault="00B32E73" w:rsidP="00B32E73">
      <w:pPr>
        <w:pStyle w:val="CodeText"/>
      </w:pPr>
      <w:r w:rsidRPr="00B32E73">
        <w:t xml:space="preserve"> </w:t>
      </w:r>
      <w:r>
        <w:t xml:space="preserve">CREATE OR REPLACE TYPE </w:t>
      </w:r>
      <w:proofErr w:type="spellStart"/>
      <w:r>
        <w:t>TypeFunction</w:t>
      </w:r>
      <w:proofErr w:type="spellEnd"/>
    </w:p>
    <w:p w:rsidR="00B32E73" w:rsidRDefault="00B32E73" w:rsidP="00B32E73">
      <w:pPr>
        <w:pStyle w:val="CodeText"/>
      </w:pPr>
      <w:r>
        <w:t>AS</w:t>
      </w:r>
    </w:p>
    <w:p w:rsidR="00B32E73" w:rsidRDefault="00B32E73" w:rsidP="00B32E73">
      <w:pPr>
        <w:pStyle w:val="CodeText"/>
      </w:pPr>
      <w:r>
        <w:t>OBJECT</w:t>
      </w:r>
    </w:p>
    <w:p w:rsidR="00B32E73" w:rsidRDefault="00B32E73" w:rsidP="00B32E73">
      <w:pPr>
        <w:pStyle w:val="CodeText"/>
      </w:pPr>
      <w:r>
        <w:t xml:space="preserve">        (ID NUMBER,</w:t>
      </w:r>
    </w:p>
    <w:p w:rsidR="00B32E73" w:rsidRDefault="00B32E73" w:rsidP="00B32E73">
      <w:pPr>
        <w:pStyle w:val="CodeText"/>
      </w:pPr>
      <w:r>
        <w:t xml:space="preserve">        Name VARCHAR(60),</w:t>
      </w:r>
    </w:p>
    <w:p w:rsidR="00B32E73" w:rsidRDefault="00B32E73" w:rsidP="00B32E73">
      <w:pPr>
        <w:pStyle w:val="CodeText"/>
      </w:pPr>
      <w:r>
        <w:t xml:space="preserve">        </w:t>
      </w:r>
      <w:proofErr w:type="spellStart"/>
      <w:r>
        <w:t>DepCode</w:t>
      </w:r>
      <w:proofErr w:type="spellEnd"/>
      <w:r>
        <w:t xml:space="preserve"> NUMBER,</w:t>
      </w:r>
    </w:p>
    <w:p w:rsidR="00B32E73" w:rsidRDefault="00B32E73" w:rsidP="00B32E73">
      <w:pPr>
        <w:pStyle w:val="CodeText"/>
      </w:pPr>
      <w:r>
        <w:t xml:space="preserve">        Salary NUMBER );</w:t>
      </w:r>
    </w:p>
    <w:p w:rsidR="00B32E73" w:rsidRDefault="00B32E73" w:rsidP="00B32E73">
      <w:pPr>
        <w:pStyle w:val="CodeText"/>
      </w:pPr>
      <w:r>
        <w:t xml:space="preserve">        /</w:t>
      </w:r>
    </w:p>
    <w:p w:rsidR="00B32E73" w:rsidRDefault="00B32E73" w:rsidP="00B32E73">
      <w:pPr>
        <w:pStyle w:val="CodeText"/>
      </w:pPr>
      <w:r>
        <w:t xml:space="preserve">CREATE TYPE </w:t>
      </w:r>
      <w:proofErr w:type="spellStart"/>
      <w:r>
        <w:t>t_tab</w:t>
      </w:r>
      <w:proofErr w:type="spellEnd"/>
      <w:r>
        <w:t xml:space="preserve"> IS TABLE OF </w:t>
      </w:r>
      <w:proofErr w:type="spellStart"/>
      <w:r>
        <w:t>t_row</w:t>
      </w:r>
      <w:proofErr w:type="spellEnd"/>
      <w:r>
        <w:t>;</w:t>
      </w:r>
    </w:p>
    <w:p w:rsidR="00B32E73" w:rsidRDefault="00B32E73" w:rsidP="00B32E73">
      <w:pPr>
        <w:pStyle w:val="CodeText"/>
      </w:pPr>
      <w:r>
        <w:t>/</w:t>
      </w:r>
    </w:p>
    <w:p w:rsidR="00B32E73" w:rsidRDefault="00B32E73" w:rsidP="00B32E73">
      <w:pPr>
        <w:pStyle w:val="CodeText"/>
      </w:pPr>
      <w:r>
        <w:t xml:space="preserve">CREATE OR REPLACE TYPE </w:t>
      </w:r>
      <w:proofErr w:type="spellStart"/>
      <w:r>
        <w:t>TableFunction</w:t>
      </w:r>
      <w:proofErr w:type="spellEnd"/>
      <w:r>
        <w:t xml:space="preserve"> AS TABLE OF </w:t>
      </w:r>
      <w:proofErr w:type="spellStart"/>
      <w:r>
        <w:t>TypeFunction</w:t>
      </w:r>
      <w:proofErr w:type="spellEnd"/>
      <w:r>
        <w:t>;</w:t>
      </w:r>
    </w:p>
    <w:p w:rsidR="00B32E73" w:rsidRDefault="00B32E73" w:rsidP="00B32E73">
      <w:pPr>
        <w:pStyle w:val="CodeText"/>
      </w:pPr>
      <w:r>
        <w:t>/</w:t>
      </w:r>
    </w:p>
    <w:p w:rsidR="00B32E73" w:rsidRDefault="00B32E73" w:rsidP="00B32E73">
      <w:pPr>
        <w:pStyle w:val="CodeText"/>
      </w:pPr>
      <w:r>
        <w:t>CREATE OR REPLACE</w:t>
      </w:r>
    </w:p>
    <w:p w:rsidR="00B32E73" w:rsidRDefault="00B32E73" w:rsidP="00B32E73">
      <w:pPr>
        <w:pStyle w:val="CodeText"/>
      </w:pPr>
      <w:r>
        <w:t xml:space="preserve">FUNCTION </w:t>
      </w:r>
      <w:proofErr w:type="spellStart"/>
      <w:r>
        <w:t>MyFnct</w:t>
      </w:r>
      <w:proofErr w:type="spellEnd"/>
    </w:p>
    <w:p w:rsidR="00B32E73" w:rsidRDefault="00B32E73" w:rsidP="00B32E73">
      <w:pPr>
        <w:pStyle w:val="CodeText"/>
      </w:pPr>
      <w:r>
        <w:t>(</w:t>
      </w:r>
      <w:proofErr w:type="spellStart"/>
      <w:r>
        <w:t>deptCode</w:t>
      </w:r>
      <w:proofErr w:type="spellEnd"/>
      <w:r>
        <w:t xml:space="preserve"> NUMBER) RETURN </w:t>
      </w:r>
      <w:proofErr w:type="spellStart"/>
      <w:r>
        <w:t>TableFunction</w:t>
      </w:r>
      <w:proofErr w:type="spellEnd"/>
    </w:p>
    <w:p w:rsidR="00B32E73" w:rsidRDefault="00B32E73" w:rsidP="00B32E73">
      <w:pPr>
        <w:pStyle w:val="CodeText"/>
      </w:pPr>
      <w:r>
        <w:t xml:space="preserve">IS </w:t>
      </w:r>
    </w:p>
    <w:p w:rsidR="00B32E73" w:rsidRDefault="00B32E73" w:rsidP="00B32E73">
      <w:pPr>
        <w:pStyle w:val="CodeText"/>
      </w:pPr>
      <w:proofErr w:type="spellStart"/>
      <w:r>
        <w:t>OutTableParam</w:t>
      </w:r>
      <w:proofErr w:type="spellEnd"/>
      <w:r>
        <w:t xml:space="preserve"> </w:t>
      </w:r>
      <w:proofErr w:type="spellStart"/>
      <w:r>
        <w:t>TableFunction</w:t>
      </w:r>
      <w:proofErr w:type="spellEnd"/>
      <w:r>
        <w:t>;</w:t>
      </w:r>
    </w:p>
    <w:p w:rsidR="00B32E73" w:rsidRDefault="00B32E73" w:rsidP="00B32E73">
      <w:pPr>
        <w:pStyle w:val="CodeText"/>
      </w:pPr>
      <w:r>
        <w:t>BEGIN</w:t>
      </w:r>
    </w:p>
    <w:p w:rsidR="00B32E73" w:rsidRDefault="00B32E73" w:rsidP="00B32E73">
      <w:pPr>
        <w:pStyle w:val="CodeText"/>
      </w:pPr>
      <w:r>
        <w:t xml:space="preserve">        SELECT CAST(</w:t>
      </w:r>
    </w:p>
    <w:p w:rsidR="00B32E73" w:rsidRDefault="00B32E73" w:rsidP="00B32E73">
      <w:pPr>
        <w:pStyle w:val="CodeText"/>
      </w:pPr>
      <w:r>
        <w:t xml:space="preserve">        MULTISET(SELECT </w:t>
      </w:r>
      <w:proofErr w:type="spellStart"/>
      <w:r>
        <w:t>empno</w:t>
      </w:r>
      <w:proofErr w:type="spellEnd"/>
      <w:r>
        <w:t xml:space="preserve">, </w:t>
      </w:r>
    </w:p>
    <w:p w:rsidR="00B32E73" w:rsidRDefault="00B32E73" w:rsidP="00B32E73">
      <w:pPr>
        <w:pStyle w:val="CodeText"/>
      </w:pPr>
      <w:r>
        <w:t xml:space="preserve">                        </w:t>
      </w:r>
      <w:proofErr w:type="spellStart"/>
      <w:r>
        <w:t>ename</w:t>
      </w:r>
      <w:proofErr w:type="spellEnd"/>
      <w:r>
        <w:t xml:space="preserve">, </w:t>
      </w:r>
    </w:p>
    <w:p w:rsidR="00B32E73" w:rsidRDefault="00B32E73" w:rsidP="00B32E73">
      <w:pPr>
        <w:pStyle w:val="CodeText"/>
      </w:pPr>
      <w:r>
        <w:t xml:space="preserve">                        </w:t>
      </w:r>
      <w:proofErr w:type="spellStart"/>
      <w:r>
        <w:t>deptno</w:t>
      </w:r>
      <w:proofErr w:type="spellEnd"/>
      <w:r>
        <w:t xml:space="preserve">, </w:t>
      </w:r>
    </w:p>
    <w:p w:rsidR="00B32E73" w:rsidRDefault="00B32E73" w:rsidP="00B32E73">
      <w:pPr>
        <w:pStyle w:val="CodeText"/>
      </w:pPr>
      <w:r>
        <w:t xml:space="preserve">                        </w:t>
      </w:r>
      <w:proofErr w:type="spellStart"/>
      <w:r>
        <w:t>sal</w:t>
      </w:r>
      <w:proofErr w:type="spellEnd"/>
    </w:p>
    <w:p w:rsidR="00B32E73" w:rsidRDefault="00B32E73" w:rsidP="00B32E73">
      <w:pPr>
        <w:pStyle w:val="CodeText"/>
      </w:pPr>
      <w:r>
        <w:t xml:space="preserve">                FROM </w:t>
      </w:r>
      <w:proofErr w:type="spellStart"/>
      <w:r>
        <w:t>scott.emp</w:t>
      </w:r>
      <w:proofErr w:type="spellEnd"/>
    </w:p>
    <w:p w:rsidR="00B32E73" w:rsidRDefault="00B32E73" w:rsidP="00B32E73">
      <w:pPr>
        <w:pStyle w:val="CodeText"/>
      </w:pPr>
      <w:r>
        <w:t xml:space="preserve">                WHERE </w:t>
      </w:r>
      <w:proofErr w:type="spellStart"/>
      <w:r>
        <w:t>deptno</w:t>
      </w:r>
      <w:proofErr w:type="spellEnd"/>
      <w:r>
        <w:t xml:space="preserve"> != </w:t>
      </w:r>
      <w:proofErr w:type="spellStart"/>
      <w:r>
        <w:t>deptcode</w:t>
      </w:r>
      <w:proofErr w:type="spellEnd"/>
      <w:r>
        <w:t>)</w:t>
      </w:r>
    </w:p>
    <w:p w:rsidR="00B32E73" w:rsidRDefault="00B32E73" w:rsidP="00B32E73">
      <w:pPr>
        <w:pStyle w:val="CodeText"/>
      </w:pPr>
      <w:r>
        <w:t xml:space="preserve">        as </w:t>
      </w:r>
      <w:proofErr w:type="spellStart"/>
      <w:r>
        <w:t>TableFunction</w:t>
      </w:r>
      <w:proofErr w:type="spellEnd"/>
      <w:r>
        <w:t>)</w:t>
      </w:r>
    </w:p>
    <w:p w:rsidR="00B32E73" w:rsidRDefault="00B32E73" w:rsidP="00B32E73">
      <w:pPr>
        <w:pStyle w:val="CodeText"/>
      </w:pPr>
      <w:r>
        <w:t xml:space="preserve">        INTO </w:t>
      </w:r>
      <w:proofErr w:type="spellStart"/>
      <w:r>
        <w:t>outtableparam</w:t>
      </w:r>
      <w:proofErr w:type="spellEnd"/>
    </w:p>
    <w:p w:rsidR="00B32E73" w:rsidRDefault="00B32E73" w:rsidP="00B32E73">
      <w:pPr>
        <w:pStyle w:val="CodeText"/>
      </w:pPr>
      <w:r>
        <w:t xml:space="preserve">        FROM dual;</w:t>
      </w:r>
    </w:p>
    <w:p w:rsidR="00B32E73" w:rsidRDefault="00B32E73" w:rsidP="00B32E73">
      <w:pPr>
        <w:pStyle w:val="CodeText"/>
      </w:pPr>
      <w:r>
        <w:t xml:space="preserve"> </w:t>
      </w:r>
    </w:p>
    <w:p w:rsidR="00B32E73" w:rsidRDefault="00B32E73" w:rsidP="00B32E73">
      <w:pPr>
        <w:pStyle w:val="CodeText"/>
      </w:pPr>
      <w:r>
        <w:t xml:space="preserve">RETURN </w:t>
      </w:r>
      <w:proofErr w:type="spellStart"/>
      <w:r>
        <w:t>OutTableParam</w:t>
      </w:r>
      <w:proofErr w:type="spellEnd"/>
      <w:r>
        <w:t>;</w:t>
      </w:r>
    </w:p>
    <w:p w:rsidR="00B32E73" w:rsidRDefault="00B32E73" w:rsidP="00B32E73">
      <w:pPr>
        <w:pStyle w:val="CodeText"/>
      </w:pPr>
      <w:r>
        <w:t>END;</w:t>
      </w:r>
    </w:p>
    <w:p w:rsidR="00B32E73" w:rsidRDefault="00B32E73" w:rsidP="00B32E73">
      <w:pPr>
        <w:pStyle w:val="CodeText"/>
      </w:pPr>
      <w:r>
        <w:t>/</w:t>
      </w:r>
    </w:p>
    <w:p w:rsidR="007F6A63" w:rsidRDefault="00B32E73" w:rsidP="00B32E73">
      <w:pPr>
        <w:pStyle w:val="CodeText"/>
      </w:pPr>
      <w:r>
        <w:t>SELECT * FROM TABLE(MyFnct(5));</w:t>
      </w:r>
      <w:bookmarkEnd w:id="4"/>
      <w:bookmarkEnd w:id="5"/>
      <w:bookmarkEnd w:id="6"/>
    </w:p>
    <w:p w:rsidR="00A449A9" w:rsidRDefault="00A449A9" w:rsidP="00B32E73">
      <w:pPr>
        <w:pStyle w:val="CodeText"/>
      </w:pPr>
      <w:r>
        <w:lastRenderedPageBreak/>
        <w:drawing>
          <wp:inline distT="0" distB="0" distL="0" distR="0" wp14:anchorId="73A11052" wp14:editId="37553CE6">
            <wp:extent cx="284797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A449A9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1B5" w:rsidRDefault="000D21B5">
      <w:r>
        <w:separator/>
      </w:r>
    </w:p>
  </w:endnote>
  <w:endnote w:type="continuationSeparator" w:id="0">
    <w:p w:rsidR="000D21B5" w:rsidRDefault="000D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9E8" w:rsidRDefault="00AD79E8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D79E8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32E73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449A9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F5D7B">
            <w:t>/</w:t>
          </w:r>
          <w:r w:rsidR="000D21B5">
            <w:fldChar w:fldCharType="begin"/>
          </w:r>
          <w:r w:rsidR="000D21B5">
            <w:instrText xml:space="preserve"> NUMPAGES </w:instrText>
          </w:r>
          <w:r w:rsidR="000D21B5">
            <w:fldChar w:fldCharType="separate"/>
          </w:r>
          <w:r w:rsidR="00A449A9">
            <w:rPr>
              <w:noProof/>
            </w:rPr>
            <w:t>4</w:t>
          </w:r>
          <w:r w:rsidR="000D21B5">
            <w:rPr>
              <w:noProof/>
            </w:rPr>
            <w:fldChar w:fldCharType="end"/>
          </w:r>
        </w:p>
      </w:tc>
    </w:tr>
  </w:tbl>
  <w:p w:rsidR="00AD79E8" w:rsidRDefault="00AD7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D79E8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D79E8" w:rsidRDefault="00AD79E8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79E8" w:rsidRDefault="00AD79E8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79E8" w:rsidRPr="00131A1C" w:rsidRDefault="00AD79E8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79E8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32E73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449A9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0D21B5">
            <w:fldChar w:fldCharType="begin"/>
          </w:r>
          <w:r w:rsidR="000D21B5">
            <w:instrText xml:space="preserve"> NUMPAGES </w:instrText>
          </w:r>
          <w:r w:rsidR="000D21B5">
            <w:fldChar w:fldCharType="separate"/>
          </w:r>
          <w:r w:rsidR="00A449A9">
            <w:rPr>
              <w:noProof/>
            </w:rPr>
            <w:t>4</w:t>
          </w:r>
          <w:r w:rsidR="000D21B5">
            <w:rPr>
              <w:noProof/>
            </w:rPr>
            <w:fldChar w:fldCharType="end"/>
          </w:r>
        </w:p>
      </w:tc>
    </w:tr>
  </w:tbl>
  <w:p w:rsidR="00AD79E8" w:rsidRPr="0072682A" w:rsidRDefault="00AD79E8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1B5" w:rsidRDefault="000D21B5">
      <w:r>
        <w:separator/>
      </w:r>
    </w:p>
  </w:footnote>
  <w:footnote w:type="continuationSeparator" w:id="0">
    <w:p w:rsidR="000D21B5" w:rsidRDefault="000D2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 xml:space="preserve">: </w:t>
          </w:r>
          <w:fldSimple w:instr=" DOCPROPERTY  Title  \* MERGEFORMAT ">
            <w:r>
              <w:t>Report 01. ETL and SQL Review</w:t>
            </w:r>
          </w:fldSimple>
          <w:r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A77460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79E8" w:rsidRPr="009042B4">
              <w:rPr>
                <w:b/>
              </w:rPr>
              <w:t>Confidential</w:t>
            </w:r>
          </w:fldSimple>
        </w:p>
      </w:tc>
    </w:tr>
    <w:tr w:rsidR="00AD79E8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32E73">
            <w:rPr>
              <w:noProof/>
              <w:sz w:val="16"/>
              <w:szCs w:val="16"/>
            </w:rPr>
            <w:t>05-Dec-2017 00:16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>: Dimension Table Techniques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A77460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79E8" w:rsidRPr="009042B4">
              <w:rPr>
                <w:b/>
              </w:rPr>
              <w:t>Confidential</w:t>
            </w:r>
          </w:fldSimple>
        </w:p>
      </w:tc>
    </w:tr>
    <w:tr w:rsidR="00AD79E8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32E73">
            <w:rPr>
              <w:noProof/>
              <w:sz w:val="16"/>
              <w:szCs w:val="16"/>
            </w:rPr>
            <w:t>05-Dec-2017 00:16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34145"/>
    <w:rsid w:val="000345AF"/>
    <w:rsid w:val="00081508"/>
    <w:rsid w:val="000A6040"/>
    <w:rsid w:val="000D21B5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177E3"/>
    <w:rsid w:val="00331A15"/>
    <w:rsid w:val="00333429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B6C28"/>
    <w:rsid w:val="004C2F82"/>
    <w:rsid w:val="004D245B"/>
    <w:rsid w:val="004D29BE"/>
    <w:rsid w:val="004E22A3"/>
    <w:rsid w:val="00504B33"/>
    <w:rsid w:val="00524167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619E6"/>
    <w:rsid w:val="00663E40"/>
    <w:rsid w:val="00672605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4E40"/>
    <w:rsid w:val="0077510E"/>
    <w:rsid w:val="00790075"/>
    <w:rsid w:val="00790E8C"/>
    <w:rsid w:val="007A740E"/>
    <w:rsid w:val="007B3D5F"/>
    <w:rsid w:val="007F026A"/>
    <w:rsid w:val="007F6A63"/>
    <w:rsid w:val="00805B97"/>
    <w:rsid w:val="00820129"/>
    <w:rsid w:val="008237F4"/>
    <w:rsid w:val="00827DE8"/>
    <w:rsid w:val="008450FB"/>
    <w:rsid w:val="00851356"/>
    <w:rsid w:val="00874261"/>
    <w:rsid w:val="008A16D2"/>
    <w:rsid w:val="008A31BA"/>
    <w:rsid w:val="008A4CE6"/>
    <w:rsid w:val="008B3B7F"/>
    <w:rsid w:val="008D4230"/>
    <w:rsid w:val="008D4768"/>
    <w:rsid w:val="008D6405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9A7EA5"/>
    <w:rsid w:val="00A34D25"/>
    <w:rsid w:val="00A37131"/>
    <w:rsid w:val="00A449A9"/>
    <w:rsid w:val="00A530F0"/>
    <w:rsid w:val="00A622A2"/>
    <w:rsid w:val="00A667E6"/>
    <w:rsid w:val="00A77460"/>
    <w:rsid w:val="00A83F89"/>
    <w:rsid w:val="00A9495A"/>
    <w:rsid w:val="00AC5A33"/>
    <w:rsid w:val="00AD5D01"/>
    <w:rsid w:val="00AD79E8"/>
    <w:rsid w:val="00AF72D5"/>
    <w:rsid w:val="00B139F6"/>
    <w:rsid w:val="00B215BA"/>
    <w:rsid w:val="00B23CF5"/>
    <w:rsid w:val="00B2599C"/>
    <w:rsid w:val="00B32E73"/>
    <w:rsid w:val="00B43774"/>
    <w:rsid w:val="00B6507C"/>
    <w:rsid w:val="00B76439"/>
    <w:rsid w:val="00B81A83"/>
    <w:rsid w:val="00B839E0"/>
    <w:rsid w:val="00BB0780"/>
    <w:rsid w:val="00BB36A8"/>
    <w:rsid w:val="00BE1AED"/>
    <w:rsid w:val="00BE4191"/>
    <w:rsid w:val="00BE7F18"/>
    <w:rsid w:val="00C025B3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2DEA"/>
    <w:rsid w:val="00CA2A71"/>
    <w:rsid w:val="00CB16E7"/>
    <w:rsid w:val="00CB16F5"/>
    <w:rsid w:val="00D454F0"/>
    <w:rsid w:val="00D61ABA"/>
    <w:rsid w:val="00D639FE"/>
    <w:rsid w:val="00D86536"/>
    <w:rsid w:val="00DD5853"/>
    <w:rsid w:val="00DE4E52"/>
    <w:rsid w:val="00DE52A0"/>
    <w:rsid w:val="00E112F9"/>
    <w:rsid w:val="00E120A8"/>
    <w:rsid w:val="00E22431"/>
    <w:rsid w:val="00E44576"/>
    <w:rsid w:val="00E74234"/>
    <w:rsid w:val="00E8459E"/>
    <w:rsid w:val="00E903AC"/>
    <w:rsid w:val="00E939CD"/>
    <w:rsid w:val="00EB2454"/>
    <w:rsid w:val="00EB3C87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A663AF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110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88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92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7613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0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53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14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C9FCC-7187-4062-9662-4C69C86F2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110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1383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Arina Marchenko</cp:lastModifiedBy>
  <cp:revision>11</cp:revision>
  <cp:lastPrinted>2005-01-28T11:27:00Z</cp:lastPrinted>
  <dcterms:created xsi:type="dcterms:W3CDTF">2017-11-22T13:06:00Z</dcterms:created>
  <dcterms:modified xsi:type="dcterms:W3CDTF">2017-12-04T21:41:00Z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