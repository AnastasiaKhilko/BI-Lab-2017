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2A4297" w:rsidP="0068757C">
            <w:pPr>
              <w:pStyle w:val="CompanyName"/>
            </w:pPr>
            <w:fldSimple w:instr=" DOCPROPERTY  Company  \* MERGEFORMAT ">
              <w:r w:rsidR="00FE6215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2A4297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FE6215">
                <w:t>MTN.BI.07 Basic Parallel Execution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8F17C6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8F17C6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E6215" w:rsidRDefault="009F79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3292616" w:history="1">
        <w:r w:rsidR="00FE6215" w:rsidRPr="002A3670">
          <w:rPr>
            <w:rStyle w:val="Hyperlink"/>
            <w:noProof/>
          </w:rPr>
          <w:t>1.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Data Modeling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_Toc383292616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8F17C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7" w:history="1">
        <w:r w:rsidR="00FE6215" w:rsidRPr="002A3670">
          <w:rPr>
            <w:rStyle w:val="Hyperlink"/>
            <w:noProof/>
          </w:rPr>
          <w:t>2.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Analytical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_Toc383292617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8F17C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8" w:history="1">
        <w:r w:rsidR="00FE6215" w:rsidRPr="002A3670">
          <w:rPr>
            <w:rStyle w:val="Hyperlink"/>
            <w:noProof/>
          </w:rPr>
          <w:t>3.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Results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_Toc383292618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222DC3" w:rsidRPr="00114D08" w:rsidRDefault="009F791F" w:rsidP="005C0966">
      <w:pPr>
        <w:ind w:hanging="720"/>
      </w:pPr>
      <w:r>
        <w:fldChar w:fldCharType="end"/>
      </w:r>
    </w:p>
    <w:p w:rsidR="00222DC3" w:rsidRPr="00114D08" w:rsidRDefault="00222DC3" w:rsidP="00222DC3"/>
    <w:p w:rsidR="00FE6215" w:rsidRDefault="00222DC3" w:rsidP="00FE6215">
      <w:pPr>
        <w:pStyle w:val="Heading1"/>
      </w:pPr>
      <w:r w:rsidRPr="00114D08">
        <w:br w:type="page"/>
      </w:r>
      <w:bookmarkStart w:id="4" w:name="_Toc380077610"/>
      <w:bookmarkStart w:id="5" w:name="_Toc383292616"/>
      <w:bookmarkEnd w:id="0"/>
      <w:bookmarkEnd w:id="1"/>
      <w:bookmarkEnd w:id="2"/>
      <w:bookmarkEnd w:id="3"/>
      <w:r w:rsidR="00FE6215">
        <w:lastRenderedPageBreak/>
        <w:t>Data Modeling Task</w:t>
      </w:r>
      <w:bookmarkEnd w:id="4"/>
      <w:bookmarkEnd w:id="5"/>
    </w:p>
    <w:p w:rsidR="00FE6215" w:rsidRDefault="00FE6215" w:rsidP="00FE6215">
      <w:pPr>
        <w:pStyle w:val="BodyText"/>
      </w:pPr>
      <w:r>
        <w:t>Create samples of:</w:t>
      </w:r>
    </w:p>
    <w:p w:rsidR="00FE6215" w:rsidRDefault="00FE6215" w:rsidP="00FE6215">
      <w:pPr>
        <w:pStyle w:val="BodyText"/>
        <w:numPr>
          <w:ilvl w:val="0"/>
          <w:numId w:val="16"/>
        </w:numPr>
      </w:pPr>
      <w:r>
        <w:t>Parallel Select</w:t>
      </w:r>
    </w:p>
    <w:p w:rsidR="00FE6215" w:rsidRDefault="00FE6215" w:rsidP="00FE6215">
      <w:pPr>
        <w:pStyle w:val="BodyText"/>
        <w:numPr>
          <w:ilvl w:val="0"/>
          <w:numId w:val="16"/>
        </w:numPr>
      </w:pPr>
      <w:r>
        <w:t>Parallel DDL</w:t>
      </w:r>
    </w:p>
    <w:p w:rsidR="00FE6215" w:rsidRDefault="00FE6215" w:rsidP="00FE6215">
      <w:pPr>
        <w:pStyle w:val="BodyText"/>
        <w:numPr>
          <w:ilvl w:val="0"/>
          <w:numId w:val="16"/>
        </w:numPr>
      </w:pPr>
      <w:r>
        <w:t>Parallel DML</w:t>
      </w:r>
    </w:p>
    <w:p w:rsidR="00FE6215" w:rsidRDefault="00FE6215" w:rsidP="00FE6215">
      <w:pPr>
        <w:pStyle w:val="Heading1"/>
      </w:pPr>
      <w:bookmarkStart w:id="6" w:name="_Toc380077611"/>
      <w:bookmarkStart w:id="7" w:name="_Toc383292617"/>
      <w:r>
        <w:t>Analytical task</w:t>
      </w:r>
      <w:bookmarkEnd w:id="6"/>
      <w:bookmarkEnd w:id="7"/>
    </w:p>
    <w:p w:rsidR="00FE6215" w:rsidRDefault="00FE6215" w:rsidP="00FE6215">
      <w:pPr>
        <w:pStyle w:val="BodyText"/>
      </w:pPr>
      <w:r>
        <w:t>Add chapter with description of parallel strategy of load, when it will be used and what benefits will bring.</w:t>
      </w:r>
    </w:p>
    <w:p w:rsidR="008F3CA0" w:rsidRDefault="008F3CA0" w:rsidP="00FE6215">
      <w:pPr>
        <w:pStyle w:val="BodyText"/>
      </w:pPr>
      <w:r>
        <w:t>(</w:t>
      </w:r>
      <w:r>
        <w:rPr>
          <w:lang w:val="ru-RU"/>
        </w:rPr>
        <w:t>Степень, на больш табл, на все таблицыб почему, зачем</w:t>
      </w:r>
      <w:bookmarkStart w:id="8" w:name="_GoBack"/>
      <w:bookmarkEnd w:id="8"/>
      <w:r>
        <w:rPr>
          <w:lang w:val="ru-RU"/>
        </w:rPr>
        <w:t xml:space="preserve"> </w:t>
      </w:r>
      <w:r>
        <w:t>)</w:t>
      </w:r>
    </w:p>
    <w:p w:rsidR="00FE6215" w:rsidRDefault="00FE6215" w:rsidP="00FE6215">
      <w:pPr>
        <w:pStyle w:val="Heading1"/>
      </w:pPr>
      <w:bookmarkStart w:id="9" w:name="_Toc380077612"/>
      <w:bookmarkStart w:id="10" w:name="_Toc383292618"/>
      <w:r>
        <w:t>Results</w:t>
      </w:r>
      <w:bookmarkEnd w:id="9"/>
      <w:bookmarkEnd w:id="10"/>
    </w:p>
    <w:p w:rsidR="00FE6215" w:rsidRDefault="00FE6215" w:rsidP="00FE6215">
      <w:pPr>
        <w:pStyle w:val="BodyText"/>
      </w:pPr>
      <w:r>
        <w:t xml:space="preserve">Result of this </w:t>
      </w:r>
      <w:r w:rsidR="00F739A6">
        <w:t>lab work</w:t>
      </w:r>
      <w:r>
        <w:t xml:space="preserve"> should be:</w:t>
      </w:r>
    </w:p>
    <w:p w:rsidR="00FE6215" w:rsidRDefault="00FE6215" w:rsidP="00FE6215">
      <w:pPr>
        <w:pStyle w:val="ListBullet"/>
        <w:numPr>
          <w:ilvl w:val="0"/>
          <w:numId w:val="3"/>
        </w:numPr>
      </w:pPr>
      <w:r>
        <w:t>Scripts, execution plans and small description of how parallel statements works.</w:t>
      </w:r>
    </w:p>
    <w:p w:rsidR="00FE6215" w:rsidRDefault="00FE6215" w:rsidP="00FE6215">
      <w:pPr>
        <w:pStyle w:val="ListBullet"/>
        <w:numPr>
          <w:ilvl w:val="0"/>
          <w:numId w:val="3"/>
        </w:numPr>
      </w:pPr>
      <w:r>
        <w:t>Chapter in the document with the description of usage parallel execution in your data warehousing.</w:t>
      </w:r>
    </w:p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7C6" w:rsidRDefault="008F17C6">
      <w:r>
        <w:separator/>
      </w:r>
    </w:p>
  </w:endnote>
  <w:endnote w:type="continuationSeparator" w:id="0">
    <w:p w:rsidR="008F17C6" w:rsidRDefault="008F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8F3CA0">
            <w:rPr>
              <w:noProof/>
              <w:sz w:val="16"/>
            </w:rPr>
            <w:t>2014</w:t>
          </w:r>
          <w:r w:rsidR="009F791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8F3CA0">
            <w:rPr>
              <w:noProof/>
            </w:rPr>
            <w:t>2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F3CA0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8F3CA0">
            <w:rPr>
              <w:noProof/>
              <w:sz w:val="16"/>
            </w:rPr>
            <w:t>2014</w:t>
          </w:r>
          <w:r w:rsidR="009F791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8F3CA0">
            <w:rPr>
              <w:noProof/>
            </w:rPr>
            <w:t>1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F3CA0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7C6" w:rsidRDefault="008F17C6">
      <w:r>
        <w:separator/>
      </w:r>
    </w:p>
  </w:footnote>
  <w:footnote w:type="continuationSeparator" w:id="0">
    <w:p w:rsidR="008F17C6" w:rsidRDefault="008F1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E6215" w:rsidRPr="00FE6215">
              <w:rPr>
                <w:b/>
              </w:rPr>
              <w:t>MTN.BI.07</w:t>
            </w:r>
            <w:r w:rsidR="00FE6215">
              <w:t xml:space="preserve"> Basic Parallel Execution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2A4297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E6215" w:rsidRPr="00FE621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8F3CA0">
            <w:rPr>
              <w:noProof/>
              <w:sz w:val="16"/>
              <w:szCs w:val="16"/>
            </w:rPr>
            <w:t>08-Apr-2014 13:27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E6215" w:rsidRPr="00FE6215">
              <w:rPr>
                <w:b/>
              </w:rPr>
              <w:t xml:space="preserve">MTN.BI.07 </w:t>
            </w:r>
            <w:r w:rsidR="00FE6215">
              <w:t>Basic Parallel Execution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2A4297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E6215" w:rsidRPr="00FE621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8F3CA0">
            <w:rPr>
              <w:noProof/>
              <w:sz w:val="16"/>
              <w:szCs w:val="16"/>
            </w:rPr>
            <w:t>08-Apr-2014 13:27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18E4149"/>
    <w:multiLevelType w:val="hybridMultilevel"/>
    <w:tmpl w:val="9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854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4297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2854"/>
    <w:rsid w:val="008D4230"/>
    <w:rsid w:val="008D4768"/>
    <w:rsid w:val="008D7C03"/>
    <w:rsid w:val="008E5E15"/>
    <w:rsid w:val="008F17C6"/>
    <w:rsid w:val="008F3CA0"/>
    <w:rsid w:val="00932D17"/>
    <w:rsid w:val="00964F64"/>
    <w:rsid w:val="009F791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739A6"/>
    <w:rsid w:val="00F9679B"/>
    <w:rsid w:val="00FE114F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FBD52F-0A40-45AC-A76D-1523CD6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E621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&lt;code&gt;&lt;Title&gt;</vt:lpstr>
      <vt:lpstr>&lt;code&gt;&lt;Title&gt;</vt:lpstr>
    </vt:vector>
  </TitlesOfParts>
  <Company>EPAM Systems, RD Dep.</Company>
  <LinksUpToDate>false</LinksUpToDate>
  <CharactersWithSpaces>1209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Basic Parallel Execution</dc:title>
  <dc:subject>Resource Department Dep.</dc:subject>
  <dc:creator>Elias Nema</dc:creator>
  <cp:lastModifiedBy>Ilya Norkin</cp:lastModifiedBy>
  <cp:revision>3</cp:revision>
  <cp:lastPrinted>2005-01-28T11:27:00Z</cp:lastPrinted>
  <dcterms:created xsi:type="dcterms:W3CDTF">2014-03-22T19:58:00Z</dcterms:created>
  <dcterms:modified xsi:type="dcterms:W3CDTF">2015-08-04T09:13:00Z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