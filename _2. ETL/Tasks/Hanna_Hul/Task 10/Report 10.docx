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482EAD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FE6215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82EAD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FE6215">
              <w:t>MTN.BI.07 Basic Parallel Execution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Pr="00E765FB" w:rsidRDefault="00482EAD" w:rsidP="00E765FB">
            <w:pPr>
              <w:pStyle w:val="TableText"/>
              <w:rPr>
                <w:rStyle w:val="Hyperlink"/>
                <w:color w:val="auto"/>
                <w:u w:val="none"/>
              </w:rPr>
            </w:pPr>
            <w:hyperlink r:id="rId7" w:history="1">
              <w:r w:rsidR="00E765FB" w:rsidRPr="00E765FB">
                <w:rPr>
                  <w:rStyle w:val="Hyperlink"/>
                  <w:color w:val="auto"/>
                  <w:u w:val="none"/>
                </w:rPr>
                <w:t>Hanna</w:t>
              </w:r>
            </w:hyperlink>
            <w:r w:rsidR="00E765FB" w:rsidRPr="00E765FB">
              <w:rPr>
                <w:rStyle w:val="Hyperlink"/>
                <w:color w:val="auto"/>
                <w:u w:val="none"/>
              </w:rPr>
              <w:t xml:space="preserve"> Hul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FE6215" w:rsidRDefault="009F791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3292616" w:history="1">
        <w:r w:rsidR="00FE6215" w:rsidRPr="002A3670">
          <w:rPr>
            <w:rStyle w:val="Hyperlink"/>
            <w:noProof/>
          </w:rPr>
          <w:t>1.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Data Modeling Task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_Toc383292616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FE6215" w:rsidRDefault="00482EA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2617" w:history="1">
        <w:r w:rsidR="00FE6215" w:rsidRPr="002A3670">
          <w:rPr>
            <w:rStyle w:val="Hyperlink"/>
            <w:noProof/>
          </w:rPr>
          <w:t>2.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Analytical task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_Toc383292617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FE6215" w:rsidRDefault="00482EA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2618" w:history="1">
        <w:r w:rsidR="00FE6215" w:rsidRPr="002A3670">
          <w:rPr>
            <w:rStyle w:val="Hyperlink"/>
            <w:noProof/>
          </w:rPr>
          <w:t>3.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Results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_Toc383292618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222DC3" w:rsidRPr="00114D08" w:rsidRDefault="009F791F" w:rsidP="005C0966">
      <w:pPr>
        <w:ind w:hanging="720"/>
      </w:pPr>
      <w:r>
        <w:fldChar w:fldCharType="end"/>
      </w:r>
    </w:p>
    <w:p w:rsidR="00222DC3" w:rsidRPr="00114D08" w:rsidRDefault="00222DC3" w:rsidP="00222DC3"/>
    <w:p w:rsidR="00FE6215" w:rsidRDefault="00222DC3" w:rsidP="00FE6215">
      <w:pPr>
        <w:pStyle w:val="Heading1"/>
      </w:pPr>
      <w:r w:rsidRPr="00114D08">
        <w:br w:type="page"/>
      </w:r>
      <w:bookmarkStart w:id="4" w:name="_Toc380077610"/>
      <w:bookmarkStart w:id="5" w:name="_Toc383292616"/>
      <w:bookmarkEnd w:id="0"/>
      <w:bookmarkEnd w:id="1"/>
      <w:bookmarkEnd w:id="2"/>
      <w:bookmarkEnd w:id="3"/>
      <w:r w:rsidR="00FE6215">
        <w:lastRenderedPageBreak/>
        <w:t>Data Modeling Task</w:t>
      </w:r>
      <w:bookmarkEnd w:id="4"/>
      <w:bookmarkEnd w:id="5"/>
    </w:p>
    <w:p w:rsidR="00FE6215" w:rsidRDefault="00FE6215" w:rsidP="00FE6215">
      <w:pPr>
        <w:pStyle w:val="BodyText"/>
      </w:pPr>
      <w:r>
        <w:t>Create samples of:</w:t>
      </w:r>
    </w:p>
    <w:p w:rsidR="00FE6215" w:rsidRPr="00A77826" w:rsidRDefault="00FE6215" w:rsidP="00FE6215">
      <w:pPr>
        <w:pStyle w:val="BodyText"/>
        <w:numPr>
          <w:ilvl w:val="0"/>
          <w:numId w:val="16"/>
        </w:numPr>
        <w:rPr>
          <w:highlight w:val="yellow"/>
        </w:rPr>
      </w:pPr>
      <w:r w:rsidRPr="00A77826">
        <w:rPr>
          <w:highlight w:val="yellow"/>
        </w:rPr>
        <w:t>Parallel Select</w:t>
      </w:r>
    </w:p>
    <w:p w:rsidR="00A77826" w:rsidRDefault="00A77826" w:rsidP="00A77826">
      <w:pPr>
        <w:pStyle w:val="BodyText"/>
        <w:ind w:left="720"/>
      </w:pPr>
      <w:r>
        <w:rPr>
          <w:noProof/>
        </w:rPr>
        <w:drawing>
          <wp:inline distT="0" distB="0" distL="0" distR="0" wp14:anchorId="43E3614D" wp14:editId="1BED1ABE">
            <wp:extent cx="3856382" cy="2991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982" t="13325" r="59586" b="48847"/>
                    <a:stretch/>
                  </pic:blipFill>
                  <pic:spPr bwMode="auto">
                    <a:xfrm>
                      <a:off x="0" y="0"/>
                      <a:ext cx="3867163" cy="299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826" w:rsidRDefault="00A77826" w:rsidP="00A77826">
      <w:pPr>
        <w:pStyle w:val="BodyText"/>
        <w:ind w:left="720"/>
      </w:pPr>
    </w:p>
    <w:p w:rsidR="00A77826" w:rsidRDefault="00A77826" w:rsidP="00A77826">
      <w:pPr>
        <w:pStyle w:val="BodyText"/>
        <w:ind w:left="720"/>
      </w:pPr>
      <w:r>
        <w:rPr>
          <w:noProof/>
        </w:rPr>
        <w:drawing>
          <wp:inline distT="0" distB="0" distL="0" distR="0" wp14:anchorId="1B680AF0" wp14:editId="79854D88">
            <wp:extent cx="3856355" cy="2939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849" t="20703" r="59569" b="41924"/>
                    <a:stretch/>
                  </pic:blipFill>
                  <pic:spPr bwMode="auto">
                    <a:xfrm>
                      <a:off x="0" y="0"/>
                      <a:ext cx="3873721" cy="295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826" w:rsidRDefault="00A77826" w:rsidP="00A77826">
      <w:pPr>
        <w:pStyle w:val="BodyText"/>
        <w:ind w:left="720"/>
      </w:pPr>
    </w:p>
    <w:p w:rsidR="001C6D96" w:rsidRDefault="001C6D96" w:rsidP="00A77826">
      <w:pPr>
        <w:pStyle w:val="BodyText"/>
        <w:ind w:left="720"/>
      </w:pPr>
    </w:p>
    <w:p w:rsidR="001C6D96" w:rsidRDefault="001C6D96" w:rsidP="00A77826">
      <w:pPr>
        <w:pStyle w:val="BodyText"/>
        <w:ind w:left="720"/>
      </w:pPr>
    </w:p>
    <w:p w:rsidR="001C6D96" w:rsidRDefault="001C6D96" w:rsidP="00A77826">
      <w:pPr>
        <w:pStyle w:val="BodyText"/>
        <w:ind w:left="720"/>
      </w:pPr>
    </w:p>
    <w:p w:rsidR="001C6D96" w:rsidRDefault="001C6D96" w:rsidP="00A77826">
      <w:pPr>
        <w:pStyle w:val="BodyText"/>
        <w:ind w:left="720"/>
      </w:pPr>
    </w:p>
    <w:p w:rsidR="00A77826" w:rsidRPr="00A77826" w:rsidRDefault="00A77826" w:rsidP="001C6D96">
      <w:pPr>
        <w:pStyle w:val="BodyText"/>
        <w:rPr>
          <w:highlight w:val="yellow"/>
        </w:rPr>
      </w:pPr>
    </w:p>
    <w:p w:rsidR="00FE6215" w:rsidRDefault="00FE6215" w:rsidP="00FE6215">
      <w:pPr>
        <w:pStyle w:val="BodyText"/>
        <w:numPr>
          <w:ilvl w:val="0"/>
          <w:numId w:val="16"/>
        </w:numPr>
      </w:pPr>
      <w:r w:rsidRPr="001C6D96">
        <w:rPr>
          <w:highlight w:val="yellow"/>
        </w:rPr>
        <w:lastRenderedPageBreak/>
        <w:t>Parallel DML</w:t>
      </w:r>
      <w:r w:rsidR="001C6D96">
        <w:rPr>
          <w:noProof/>
        </w:rPr>
        <w:drawing>
          <wp:inline distT="0" distB="0" distL="0" distR="0" wp14:anchorId="667DE8AC" wp14:editId="075404CD">
            <wp:extent cx="5239868" cy="3307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719" t="35695" r="41921" b="13397"/>
                    <a:stretch/>
                  </pic:blipFill>
                  <pic:spPr bwMode="auto">
                    <a:xfrm>
                      <a:off x="0" y="0"/>
                      <a:ext cx="5258597" cy="331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63B" w:rsidRPr="00114D08" w:rsidRDefault="00C3363B" w:rsidP="00C3363B">
      <w:pPr>
        <w:pStyle w:val="BodyText"/>
      </w:pPr>
      <w:bookmarkStart w:id="6" w:name="_GoBack"/>
      <w:bookmarkEnd w:id="6"/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EAD" w:rsidRDefault="00482EAD">
      <w:r>
        <w:separator/>
      </w:r>
    </w:p>
  </w:endnote>
  <w:endnote w:type="continuationSeparator" w:id="0">
    <w:p w:rsidR="00482EAD" w:rsidRDefault="0048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E765FB">
            <w:rPr>
              <w:noProof/>
              <w:sz w:val="16"/>
            </w:rPr>
            <w:t>2015</w:t>
          </w:r>
          <w:r w:rsidR="009F791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1C6D96">
            <w:rPr>
              <w:noProof/>
            </w:rPr>
            <w:t>4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r w:rsidR="00482EAD">
            <w:fldChar w:fldCharType="begin"/>
          </w:r>
          <w:r w:rsidR="00482EAD">
            <w:instrText xml:space="preserve"> NUMPAGES </w:instrText>
          </w:r>
          <w:r w:rsidR="00482EAD">
            <w:fldChar w:fldCharType="separate"/>
          </w:r>
          <w:r w:rsidR="001C6D96">
            <w:rPr>
              <w:noProof/>
            </w:rPr>
            <w:t>4</w:t>
          </w:r>
          <w:r w:rsidR="00482EAD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E765FB">
            <w:rPr>
              <w:noProof/>
              <w:sz w:val="16"/>
            </w:rPr>
            <w:t>2015</w:t>
          </w:r>
          <w:r w:rsidR="009F791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1C6D96">
            <w:rPr>
              <w:noProof/>
            </w:rPr>
            <w:t>1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r w:rsidR="00482EAD">
            <w:fldChar w:fldCharType="begin"/>
          </w:r>
          <w:r w:rsidR="00482EAD">
            <w:instrText xml:space="preserve"> NUMPAGES </w:instrText>
          </w:r>
          <w:r w:rsidR="00482EAD">
            <w:fldChar w:fldCharType="separate"/>
          </w:r>
          <w:r w:rsidR="001C6D96">
            <w:rPr>
              <w:noProof/>
            </w:rPr>
            <w:t>4</w:t>
          </w:r>
          <w:r w:rsidR="00482EAD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EAD" w:rsidRDefault="00482EAD">
      <w:r>
        <w:separator/>
      </w:r>
    </w:p>
  </w:footnote>
  <w:footnote w:type="continuationSeparator" w:id="0">
    <w:p w:rsidR="00482EAD" w:rsidRDefault="00482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482EAD">
            <w:fldChar w:fldCharType="begin"/>
          </w:r>
          <w:r w:rsidR="00482EAD">
            <w:instrText xml:space="preserve"> TITLE  \* MERGEFORMAT </w:instrText>
          </w:r>
          <w:r w:rsidR="00482EAD">
            <w:fldChar w:fldCharType="separate"/>
          </w:r>
          <w:r w:rsidR="00FE6215" w:rsidRPr="00FE6215">
            <w:rPr>
              <w:b/>
            </w:rPr>
            <w:t>MTN.BI.07</w:t>
          </w:r>
          <w:r w:rsidR="00FE6215">
            <w:t xml:space="preserve"> Basic Parallel Execution</w:t>
          </w:r>
          <w:r w:rsidR="00482EAD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482EAD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E6215" w:rsidRPr="00FE621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E765FB">
            <w:rPr>
              <w:noProof/>
              <w:sz w:val="16"/>
              <w:szCs w:val="16"/>
            </w:rPr>
            <w:t>04-Aug-2015 12:13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482EAD">
            <w:fldChar w:fldCharType="begin"/>
          </w:r>
          <w:r w:rsidR="00482EAD">
            <w:instrText xml:space="preserve"> TITLE  \* MERGEFORMAT </w:instrText>
          </w:r>
          <w:r w:rsidR="00482EAD">
            <w:fldChar w:fldCharType="separate"/>
          </w:r>
          <w:r w:rsidR="00FE6215" w:rsidRPr="00FE6215">
            <w:rPr>
              <w:b/>
            </w:rPr>
            <w:t xml:space="preserve">MTN.BI.07 </w:t>
          </w:r>
          <w:r w:rsidR="00FE6215">
            <w:t>Basic Parallel Execution</w:t>
          </w:r>
          <w:r w:rsidR="00482EAD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482EAD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E6215" w:rsidRPr="00FE621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E765FB">
            <w:rPr>
              <w:noProof/>
              <w:sz w:val="16"/>
              <w:szCs w:val="16"/>
            </w:rPr>
            <w:t>04-Aug-2015 12:13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018E4149"/>
    <w:multiLevelType w:val="hybridMultilevel"/>
    <w:tmpl w:val="92C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854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C6D96"/>
    <w:rsid w:val="001D47B8"/>
    <w:rsid w:val="002154C4"/>
    <w:rsid w:val="00222DC3"/>
    <w:rsid w:val="00235712"/>
    <w:rsid w:val="00260465"/>
    <w:rsid w:val="0027273F"/>
    <w:rsid w:val="00276374"/>
    <w:rsid w:val="00286611"/>
    <w:rsid w:val="002A4297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82EAD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2854"/>
    <w:rsid w:val="008D4230"/>
    <w:rsid w:val="008D4768"/>
    <w:rsid w:val="008D7C03"/>
    <w:rsid w:val="008E5E15"/>
    <w:rsid w:val="008F17C6"/>
    <w:rsid w:val="008F3CA0"/>
    <w:rsid w:val="00932D17"/>
    <w:rsid w:val="00964F64"/>
    <w:rsid w:val="009F791F"/>
    <w:rsid w:val="00A34D25"/>
    <w:rsid w:val="00A37131"/>
    <w:rsid w:val="00A530F0"/>
    <w:rsid w:val="00A622A2"/>
    <w:rsid w:val="00A667E6"/>
    <w:rsid w:val="00A7782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765FB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739A6"/>
    <w:rsid w:val="00F9679B"/>
    <w:rsid w:val="00FE114F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B65EA"/>
  <w15:docId w15:val="{39FBD52F-0A40-45AC-A76D-1523CD64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E6215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12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Basic Parallel Execution</vt:lpstr>
      <vt:lpstr>&lt;code&gt;&lt;Title&gt;</vt:lpstr>
    </vt:vector>
  </TitlesOfParts>
  <Company>EPAM Systems, RD Dep.</Company>
  <LinksUpToDate>false</LinksUpToDate>
  <CharactersWithSpaces>685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Basic Parallel Execution</dc:title>
  <dc:subject>Resource Department Dep.</dc:subject>
  <dc:creator>Elias Nema</dc:creator>
  <cp:lastModifiedBy>Hanna Hul</cp:lastModifiedBy>
  <cp:revision>4</cp:revision>
  <cp:lastPrinted>2005-01-28T11:27:00Z</cp:lastPrinted>
  <dcterms:created xsi:type="dcterms:W3CDTF">2014-03-22T19:58:00Z</dcterms:created>
  <dcterms:modified xsi:type="dcterms:W3CDTF">2017-12-08T07:31:00Z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