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47498C" w:rsidP="0068757C">
            <w:pPr>
              <w:pStyle w:val="CompanyName"/>
            </w:pPr>
            <w:fldSimple w:instr=" DOCPROPERTY  Company  \* MERGEFORMAT ">
              <w:r w:rsidR="005C176B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47498C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5C176B">
                <w:t>MTN.BI.08 PL/SQL Techniques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  <w:gridCol w:w="2182"/>
        <w:gridCol w:w="1774"/>
        <w:gridCol w:w="1496"/>
        <w:gridCol w:w="1537"/>
        <w:gridCol w:w="1409"/>
      </w:tblGrid>
      <w:tr w:rsidR="00222DC3" w:rsidRPr="00114D08" w:rsidTr="00D71197">
        <w:trPr>
          <w:cantSplit/>
        </w:trPr>
        <w:tc>
          <w:tcPr>
            <w:tcW w:w="9241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 w:rsidTr="00D71197">
        <w:trPr>
          <w:cantSplit/>
          <w:trHeight w:val="180"/>
        </w:trPr>
        <w:tc>
          <w:tcPr>
            <w:tcW w:w="843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182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774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496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46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 w:rsidTr="00D71197">
        <w:trPr>
          <w:cantSplit/>
          <w:trHeight w:val="180"/>
        </w:trPr>
        <w:tc>
          <w:tcPr>
            <w:tcW w:w="843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182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774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96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37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0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 w:rsidTr="00D71197">
        <w:tc>
          <w:tcPr>
            <w:tcW w:w="843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182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774" w:type="dxa"/>
            <w:tcMar>
              <w:top w:w="57" w:type="dxa"/>
            </w:tcMar>
          </w:tcPr>
          <w:p w:rsidR="0068757C" w:rsidRDefault="00451C09" w:rsidP="00D71197">
            <w:pPr>
              <w:pStyle w:val="TableText"/>
              <w:rPr>
                <w:rStyle w:val="Hyperlink"/>
              </w:rPr>
            </w:pPr>
            <w:hyperlink r:id="rId7" w:history="1">
              <w:r w:rsidR="00D71197">
                <w:rPr>
                  <w:rStyle w:val="Hyperlink"/>
                </w:rPr>
                <w:t>Anastasiya</w:t>
              </w:r>
            </w:hyperlink>
            <w:r w:rsidR="00D71197">
              <w:rPr>
                <w:rStyle w:val="Hyperlink"/>
              </w:rPr>
              <w:t xml:space="preserve"> Khilko</w:t>
            </w:r>
          </w:p>
        </w:tc>
        <w:tc>
          <w:tcPr>
            <w:tcW w:w="1496" w:type="dxa"/>
            <w:tcMar>
              <w:top w:w="57" w:type="dxa"/>
            </w:tcMar>
          </w:tcPr>
          <w:p w:rsidR="0068757C" w:rsidRDefault="00D71197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04-DEC-2017</w:t>
            </w:r>
          </w:p>
        </w:tc>
        <w:tc>
          <w:tcPr>
            <w:tcW w:w="1537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9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BD46D5" w:rsidRDefault="00306E57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895D51">
        <w:instrText xml:space="preserve"> TOC \o "1-3" \h \z </w:instrText>
      </w:r>
      <w:r>
        <w:fldChar w:fldCharType="separate"/>
      </w:r>
      <w:hyperlink w:anchor="_Toc384725063" w:history="1">
        <w:r w:rsidR="00BD46D5" w:rsidRPr="00204436">
          <w:rPr>
            <w:rStyle w:val="Hyperlink"/>
            <w:noProof/>
          </w:rPr>
          <w:t>1.</w:t>
        </w:r>
        <w:r w:rsidR="00BD46D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D46D5" w:rsidRPr="00204436">
          <w:rPr>
            <w:rStyle w:val="Hyperlink"/>
            <w:noProof/>
          </w:rPr>
          <w:t>Create Packages for Reload Dimension from DW to SAL</w:t>
        </w:r>
        <w:r w:rsidR="00BD46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46D5">
          <w:rPr>
            <w:noProof/>
            <w:webHidden/>
          </w:rPr>
          <w:instrText xml:space="preserve"> PAGEREF _Toc384725063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46D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D46D5" w:rsidRDefault="00451C09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725064" w:history="1">
        <w:r w:rsidR="00BD46D5" w:rsidRPr="00204436">
          <w:rPr>
            <w:rStyle w:val="Hyperlink"/>
            <w:noProof/>
          </w:rPr>
          <w:t>2.</w:t>
        </w:r>
        <w:r w:rsidR="00BD46D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D46D5" w:rsidRPr="00204436">
          <w:rPr>
            <w:rStyle w:val="Hyperlink"/>
            <w:noProof/>
          </w:rPr>
          <w:t>Test Your Data</w:t>
        </w:r>
        <w:r w:rsidR="00BD46D5">
          <w:rPr>
            <w:noProof/>
            <w:webHidden/>
          </w:rPr>
          <w:tab/>
        </w:r>
        <w:r w:rsidR="00306E57">
          <w:rPr>
            <w:noProof/>
            <w:webHidden/>
          </w:rPr>
          <w:fldChar w:fldCharType="begin"/>
        </w:r>
        <w:r w:rsidR="00BD46D5">
          <w:rPr>
            <w:noProof/>
            <w:webHidden/>
          </w:rPr>
          <w:instrText xml:space="preserve"> PAGEREF _Toc384725064 \h </w:instrText>
        </w:r>
        <w:r w:rsidR="00306E57">
          <w:rPr>
            <w:noProof/>
            <w:webHidden/>
          </w:rPr>
        </w:r>
        <w:r w:rsidR="00306E57">
          <w:rPr>
            <w:noProof/>
            <w:webHidden/>
          </w:rPr>
          <w:fldChar w:fldCharType="separate"/>
        </w:r>
        <w:r w:rsidR="00BD46D5">
          <w:rPr>
            <w:noProof/>
            <w:webHidden/>
          </w:rPr>
          <w:t>3</w:t>
        </w:r>
        <w:r w:rsidR="00306E57">
          <w:rPr>
            <w:noProof/>
            <w:webHidden/>
          </w:rPr>
          <w:fldChar w:fldCharType="end"/>
        </w:r>
      </w:hyperlink>
    </w:p>
    <w:p w:rsidR="00BD46D5" w:rsidRDefault="00451C09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725065" w:history="1">
        <w:r w:rsidR="00BD46D5" w:rsidRPr="00204436">
          <w:rPr>
            <w:rStyle w:val="Hyperlink"/>
            <w:noProof/>
          </w:rPr>
          <w:t>3.</w:t>
        </w:r>
        <w:r w:rsidR="00BD46D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D46D5" w:rsidRPr="00204436">
          <w:rPr>
            <w:rStyle w:val="Hyperlink"/>
            <w:noProof/>
          </w:rPr>
          <w:t>Task Results</w:t>
        </w:r>
        <w:r w:rsidR="00BD46D5">
          <w:rPr>
            <w:noProof/>
            <w:webHidden/>
          </w:rPr>
          <w:tab/>
        </w:r>
        <w:r w:rsidR="00306E57">
          <w:rPr>
            <w:noProof/>
            <w:webHidden/>
          </w:rPr>
          <w:fldChar w:fldCharType="begin"/>
        </w:r>
        <w:r w:rsidR="00BD46D5">
          <w:rPr>
            <w:noProof/>
            <w:webHidden/>
          </w:rPr>
          <w:instrText xml:space="preserve"> PAGEREF _Toc384725065 \h </w:instrText>
        </w:r>
        <w:r w:rsidR="00306E57">
          <w:rPr>
            <w:noProof/>
            <w:webHidden/>
          </w:rPr>
        </w:r>
        <w:r w:rsidR="00306E57">
          <w:rPr>
            <w:noProof/>
            <w:webHidden/>
          </w:rPr>
          <w:fldChar w:fldCharType="separate"/>
        </w:r>
        <w:r w:rsidR="00BD46D5">
          <w:rPr>
            <w:noProof/>
            <w:webHidden/>
          </w:rPr>
          <w:t>3</w:t>
        </w:r>
        <w:r w:rsidR="00306E57">
          <w:rPr>
            <w:noProof/>
            <w:webHidden/>
          </w:rPr>
          <w:fldChar w:fldCharType="end"/>
        </w:r>
      </w:hyperlink>
    </w:p>
    <w:p w:rsidR="00222DC3" w:rsidRPr="00114D08" w:rsidRDefault="00306E57" w:rsidP="005C0966">
      <w:pPr>
        <w:ind w:hanging="720"/>
      </w:pPr>
      <w:r>
        <w:fldChar w:fldCharType="end"/>
      </w:r>
    </w:p>
    <w:p w:rsidR="00222DC3" w:rsidRPr="00114D08" w:rsidRDefault="00222DC3" w:rsidP="00222DC3"/>
    <w:p w:rsidR="005C176B" w:rsidRPr="0042698F" w:rsidRDefault="00222DC3" w:rsidP="005C176B">
      <w:pPr>
        <w:pStyle w:val="Heading1"/>
      </w:pPr>
      <w:r w:rsidRPr="00114D08">
        <w:br w:type="page"/>
      </w:r>
      <w:bookmarkStart w:id="4" w:name="_Toc383391238"/>
      <w:bookmarkStart w:id="5" w:name="_Toc383506013"/>
      <w:bookmarkStart w:id="6" w:name="_Toc384725063"/>
      <w:bookmarkEnd w:id="0"/>
      <w:bookmarkEnd w:id="1"/>
      <w:bookmarkEnd w:id="2"/>
      <w:bookmarkEnd w:id="3"/>
      <w:r w:rsidR="005C176B" w:rsidRPr="0042698F">
        <w:lastRenderedPageBreak/>
        <w:t xml:space="preserve">Create </w:t>
      </w:r>
      <w:r w:rsidR="00D35707">
        <w:t>p</w:t>
      </w:r>
      <w:r w:rsidR="005C176B" w:rsidRPr="00745E78">
        <w:t>ackages</w:t>
      </w:r>
      <w:r w:rsidR="00D35707">
        <w:t xml:space="preserve"> to load d</w:t>
      </w:r>
      <w:r w:rsidR="005C176B" w:rsidRPr="0042698F">
        <w:t>imension</w:t>
      </w:r>
      <w:r w:rsidR="00D35707">
        <w:t>s</w:t>
      </w:r>
      <w:r w:rsidR="005C176B" w:rsidRPr="0042698F">
        <w:t xml:space="preserve"> from </w:t>
      </w:r>
      <w:r w:rsidR="00D35707">
        <w:t>ST</w:t>
      </w:r>
      <w:r w:rsidR="005C176B">
        <w:t xml:space="preserve"> </w:t>
      </w:r>
      <w:r w:rsidR="00D35707">
        <w:t xml:space="preserve">(staging) </w:t>
      </w:r>
      <w:r w:rsidR="005C176B">
        <w:t xml:space="preserve">to </w:t>
      </w:r>
      <w:r w:rsidR="005C176B" w:rsidRPr="0042698F">
        <w:t>S</w:t>
      </w:r>
      <w:bookmarkEnd w:id="4"/>
      <w:r w:rsidR="005C176B">
        <w:t>L</w:t>
      </w:r>
      <w:bookmarkEnd w:id="5"/>
      <w:bookmarkEnd w:id="6"/>
      <w:r w:rsidR="00D35707">
        <w:t xml:space="preserve"> (star layer)</w:t>
      </w:r>
    </w:p>
    <w:p w:rsidR="00AC15FB" w:rsidRPr="008A20FD" w:rsidRDefault="00AC15FB" w:rsidP="00AC15FB">
      <w:pPr>
        <w:pStyle w:val="BodyText"/>
        <w:ind w:firstLine="720"/>
        <w:rPr>
          <w:lang w:val="ru-RU"/>
        </w:rPr>
      </w:pPr>
      <w:r>
        <w:rPr>
          <w:lang w:val="ru-RU"/>
        </w:rPr>
        <w:t>На уровне</w:t>
      </w:r>
      <w:r w:rsidRPr="00674D85">
        <w:rPr>
          <w:lang w:val="ru-RU"/>
        </w:rPr>
        <w:t xml:space="preserve"> </w:t>
      </w:r>
      <w:r>
        <w:t>BL</w:t>
      </w:r>
      <w:r w:rsidRPr="00D36D64">
        <w:rPr>
          <w:lang w:val="ru-RU"/>
        </w:rPr>
        <w:t>_</w:t>
      </w:r>
      <w:r>
        <w:t>DM</w:t>
      </w:r>
      <w:r>
        <w:rPr>
          <w:lang w:val="ru-RU"/>
        </w:rPr>
        <w:t xml:space="preserve"> реализовано 8 таблиц измерений</w:t>
      </w:r>
      <w:r w:rsidRPr="008A20FD">
        <w:rPr>
          <w:lang w:val="ru-RU"/>
        </w:rPr>
        <w:t xml:space="preserve">: </w:t>
      </w:r>
      <w:r>
        <w:rPr>
          <w:lang w:val="ru-RU"/>
        </w:rPr>
        <w:t xml:space="preserve">города, страны, покупатели, сотрудники, продукты, поставщики, магазины, временное измерение. Два из них </w:t>
      </w:r>
      <w:r>
        <w:t>SCD</w:t>
      </w:r>
      <w:r>
        <w:rPr>
          <w:lang w:val="ru-RU"/>
        </w:rPr>
        <w:t xml:space="preserve"> 2 типа.</w:t>
      </w:r>
    </w:p>
    <w:p w:rsidR="00AC15FB" w:rsidRDefault="00AC15FB" w:rsidP="00AC15FB">
      <w:pPr>
        <w:pStyle w:val="BodyText"/>
        <w:ind w:firstLine="72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A058803" wp14:editId="713FBD3E">
            <wp:extent cx="2171700" cy="14552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8927" cy="146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FB" w:rsidRDefault="00AC15FB" w:rsidP="00AC15FB">
      <w:pPr>
        <w:pStyle w:val="BodyText"/>
        <w:ind w:firstLine="720"/>
        <w:rPr>
          <w:lang w:val="ru-RU"/>
        </w:rPr>
      </w:pPr>
    </w:p>
    <w:p w:rsidR="00AC15FB" w:rsidRDefault="00AC15FB" w:rsidP="00AC15FB">
      <w:pPr>
        <w:pStyle w:val="Heading2"/>
        <w:widowControl/>
        <w:tabs>
          <w:tab w:val="clear" w:pos="360"/>
        </w:tabs>
        <w:spacing w:before="200" w:after="160" w:line="240" w:lineRule="auto"/>
        <w:ind w:left="720"/>
        <w:rPr>
          <w:lang w:val="ru-RU"/>
        </w:rPr>
      </w:pPr>
      <w:bookmarkStart w:id="7" w:name="_Toc500148436"/>
      <w:r>
        <w:rPr>
          <w:lang w:val="ru-RU"/>
        </w:rPr>
        <w:t>Создание измерений</w:t>
      </w:r>
      <w:bookmarkEnd w:id="7"/>
    </w:p>
    <w:p w:rsidR="00AC15FB" w:rsidRPr="008A20FD" w:rsidRDefault="00AC15FB" w:rsidP="00AC15FB">
      <w:pPr>
        <w:pStyle w:val="BodyText"/>
        <w:ind w:firstLine="720"/>
        <w:rPr>
          <w:lang w:val="ru-RU"/>
        </w:rPr>
      </w:pPr>
      <w:r>
        <w:rPr>
          <w:lang w:val="ru-RU"/>
        </w:rPr>
        <w:t xml:space="preserve">Каждое измерение, кроме даты, находятся в схеме </w:t>
      </w:r>
      <w:r>
        <w:t>BL</w:t>
      </w:r>
      <w:r w:rsidRPr="008A20FD">
        <w:rPr>
          <w:lang w:val="ru-RU"/>
        </w:rPr>
        <w:t>_</w:t>
      </w:r>
      <w:r>
        <w:t>DM</w:t>
      </w:r>
      <w:r w:rsidRPr="008A20FD">
        <w:rPr>
          <w:lang w:val="ru-RU"/>
        </w:rPr>
        <w:t xml:space="preserve"> </w:t>
      </w:r>
      <w:r>
        <w:rPr>
          <w:lang w:val="ru-RU"/>
        </w:rPr>
        <w:t xml:space="preserve">и реализуются с помощью 3 скриптов: создание таблицы, создание сиквенса и права для cхемы </w:t>
      </w:r>
      <w:r>
        <w:t>BL</w:t>
      </w:r>
      <w:r w:rsidRPr="00ED53B3">
        <w:rPr>
          <w:lang w:val="ru-RU"/>
        </w:rPr>
        <w:t>_</w:t>
      </w:r>
      <w:r>
        <w:t>CL</w:t>
      </w:r>
      <w:r>
        <w:rPr>
          <w:lang w:val="ru-RU"/>
        </w:rPr>
        <w:t xml:space="preserve">.  Обязательно используются промежуточные таблицы </w:t>
      </w:r>
      <w:proofErr w:type="spellStart"/>
      <w:r>
        <w:t>cls</w:t>
      </w:r>
      <w:proofErr w:type="spellEnd"/>
      <w:r>
        <w:rPr>
          <w:lang w:val="ru-RU"/>
        </w:rPr>
        <w:t xml:space="preserve">2 </w:t>
      </w:r>
      <w:r w:rsidRPr="008A20FD">
        <w:rPr>
          <w:lang w:val="ru-RU"/>
        </w:rPr>
        <w:t xml:space="preserve"> </w:t>
      </w:r>
      <w:r>
        <w:rPr>
          <w:lang w:val="ru-RU"/>
        </w:rPr>
        <w:t xml:space="preserve">схемы </w:t>
      </w:r>
      <w:r>
        <w:t>BL</w:t>
      </w:r>
      <w:r w:rsidRPr="008A20FD">
        <w:rPr>
          <w:lang w:val="ru-RU"/>
        </w:rPr>
        <w:t>_</w:t>
      </w:r>
      <w:r>
        <w:t>CL</w:t>
      </w:r>
      <w:r w:rsidRPr="008A20FD">
        <w:rPr>
          <w:lang w:val="ru-RU"/>
        </w:rPr>
        <w:t>_</w:t>
      </w:r>
      <w:r>
        <w:t>DW</w:t>
      </w:r>
      <w:r>
        <w:rPr>
          <w:lang w:val="ru-RU"/>
        </w:rPr>
        <w:t>,</w:t>
      </w:r>
      <w:r w:rsidRPr="008A20FD">
        <w:rPr>
          <w:lang w:val="ru-RU"/>
        </w:rPr>
        <w:t xml:space="preserve"> </w:t>
      </w:r>
      <w:r>
        <w:rPr>
          <w:lang w:val="ru-RU"/>
        </w:rPr>
        <w:t xml:space="preserve">которые по структуре идентичные таблицам на слое </w:t>
      </w:r>
      <w:r>
        <w:t>BL</w:t>
      </w:r>
      <w:r w:rsidRPr="00ED53B3">
        <w:rPr>
          <w:lang w:val="ru-RU"/>
        </w:rPr>
        <w:t>_</w:t>
      </w:r>
      <w:r>
        <w:t>DM</w:t>
      </w:r>
      <w:r>
        <w:rPr>
          <w:lang w:val="ru-RU"/>
        </w:rPr>
        <w:t>, единственное -  не имеют ключей и используется для промежуточной заливки данных.</w:t>
      </w:r>
    </w:p>
    <w:p w:rsidR="00AC15FB" w:rsidRDefault="00AC15FB" w:rsidP="00AC15FB">
      <w:pPr>
        <w:pStyle w:val="BodyText"/>
        <w:rPr>
          <w:lang w:val="ru-RU"/>
        </w:rPr>
      </w:pPr>
      <w:r>
        <w:rPr>
          <w:lang w:val="ru-RU"/>
        </w:rPr>
        <w:t>Пример на измерении сотрудников.</w:t>
      </w:r>
    </w:p>
    <w:p w:rsidR="00AC15FB" w:rsidRDefault="00AC15FB" w:rsidP="00AC15FB">
      <w:pPr>
        <w:pStyle w:val="BodyText"/>
        <w:rPr>
          <w:lang w:val="ru-RU"/>
        </w:rPr>
      </w:pPr>
      <w:r>
        <w:rPr>
          <w:lang w:val="ru-RU"/>
        </w:rPr>
        <w:t xml:space="preserve">Создание таблицы </w:t>
      </w:r>
      <w:proofErr w:type="spellStart"/>
      <w:r>
        <w:t>cls</w:t>
      </w:r>
      <w:proofErr w:type="spellEnd"/>
      <w:r w:rsidRPr="00BC469D">
        <w:rPr>
          <w:lang w:val="ru-RU"/>
        </w:rPr>
        <w:t>_:</w:t>
      </w:r>
    </w:p>
    <w:p w:rsidR="00AC15FB" w:rsidRPr="00BC469D" w:rsidRDefault="00AC15FB" w:rsidP="00AC15FB">
      <w:pPr>
        <w:pStyle w:val="BodyText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54BF1C7" wp14:editId="3D873BAE">
            <wp:extent cx="3329940" cy="1782636"/>
            <wp:effectExtent l="0" t="0" r="381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2046" cy="178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FB" w:rsidRDefault="00AC15FB" w:rsidP="00AC15FB">
      <w:pPr>
        <w:pStyle w:val="BodyText"/>
        <w:jc w:val="center"/>
        <w:rPr>
          <w:lang w:val="ru-RU"/>
        </w:rPr>
      </w:pPr>
    </w:p>
    <w:p w:rsidR="00AC15FB" w:rsidRPr="008A20FD" w:rsidRDefault="00AC15FB" w:rsidP="00AC15FB">
      <w:pPr>
        <w:pStyle w:val="BodyText"/>
      </w:pPr>
      <w:r>
        <w:rPr>
          <w:lang w:val="ru-RU"/>
        </w:rPr>
        <w:t xml:space="preserve">Создание измерения </w:t>
      </w:r>
      <w:r>
        <w:t>dim_:</w:t>
      </w:r>
    </w:p>
    <w:p w:rsidR="00AC15FB" w:rsidRDefault="00AC15FB" w:rsidP="00AC15FB">
      <w:pPr>
        <w:pStyle w:val="BodyText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8095AA1" wp14:editId="69E692D9">
            <wp:extent cx="3558540" cy="1904829"/>
            <wp:effectExtent l="0" t="0" r="381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5460" cy="191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FB" w:rsidRDefault="00AC15FB" w:rsidP="00AC15FB">
      <w:pPr>
        <w:pStyle w:val="BodyText"/>
        <w:rPr>
          <w:lang w:val="ru-RU"/>
        </w:rPr>
      </w:pPr>
      <w:r>
        <w:rPr>
          <w:lang w:val="ru-RU"/>
        </w:rPr>
        <w:t>Необходимые гранты на таблицу dim_</w:t>
      </w:r>
      <w:r>
        <w:t>employees</w:t>
      </w:r>
      <w:r>
        <w:rPr>
          <w:lang w:val="ru-RU"/>
        </w:rPr>
        <w:t>:</w:t>
      </w:r>
    </w:p>
    <w:p w:rsidR="00AC15FB" w:rsidRPr="008A20FD" w:rsidRDefault="00AC15FB" w:rsidP="00AC15FB">
      <w:pPr>
        <w:pStyle w:val="BodyText"/>
        <w:rPr>
          <w:lang w:val="ru-RU"/>
        </w:rPr>
      </w:pPr>
    </w:p>
    <w:p w:rsidR="00AC15FB" w:rsidRDefault="00AC15FB" w:rsidP="00AC15FB">
      <w:pPr>
        <w:pStyle w:val="BodyText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D9C9028" wp14:editId="0A533C01">
            <wp:extent cx="3627120" cy="78649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327" cy="78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FB" w:rsidRDefault="00AC15FB" w:rsidP="00AC15FB">
      <w:pPr>
        <w:pStyle w:val="BodyText"/>
        <w:rPr>
          <w:lang w:val="ru-RU"/>
        </w:rPr>
      </w:pPr>
      <w:r>
        <w:rPr>
          <w:lang w:val="ru-RU"/>
        </w:rPr>
        <w:t xml:space="preserve">Создание сиквенса и грант на него для cхемы </w:t>
      </w:r>
      <w:r>
        <w:t>BL</w:t>
      </w:r>
      <w:r w:rsidRPr="008C0D56">
        <w:rPr>
          <w:lang w:val="ru-RU"/>
        </w:rPr>
        <w:t>_</w:t>
      </w:r>
      <w:r>
        <w:t>CL</w:t>
      </w:r>
      <w:r w:rsidRPr="008C0D56">
        <w:rPr>
          <w:lang w:val="ru-RU"/>
        </w:rPr>
        <w:t>_</w:t>
      </w:r>
      <w:r>
        <w:t>DM</w:t>
      </w:r>
      <w:r>
        <w:rPr>
          <w:lang w:val="ru-RU"/>
        </w:rPr>
        <w:t>, на котором осуществляется загрузка:</w:t>
      </w:r>
    </w:p>
    <w:p w:rsidR="00AC15FB" w:rsidRPr="008A20FD" w:rsidRDefault="00AC15FB" w:rsidP="00AC15FB">
      <w:pPr>
        <w:pStyle w:val="BodyText"/>
        <w:rPr>
          <w:lang w:val="ru-RU"/>
        </w:rPr>
      </w:pPr>
    </w:p>
    <w:p w:rsidR="00AC15FB" w:rsidRPr="008A20FD" w:rsidRDefault="00AC15FB" w:rsidP="00AC15FB">
      <w:pPr>
        <w:pStyle w:val="BodyText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631B44D" wp14:editId="2BDEC1D2">
            <wp:extent cx="3467100" cy="14954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FB" w:rsidRPr="00813E99" w:rsidRDefault="00AC15FB" w:rsidP="00AC15FB">
      <w:pPr>
        <w:pStyle w:val="BodyText"/>
        <w:ind w:firstLine="720"/>
        <w:rPr>
          <w:lang w:val="ru-RU"/>
        </w:rPr>
      </w:pPr>
    </w:p>
    <w:p w:rsidR="00AC15FB" w:rsidRDefault="00AC15FB" w:rsidP="00AC15FB">
      <w:pPr>
        <w:pStyle w:val="Heading2"/>
        <w:widowControl/>
        <w:tabs>
          <w:tab w:val="clear" w:pos="360"/>
        </w:tabs>
        <w:spacing w:before="200" w:after="160" w:line="240" w:lineRule="auto"/>
        <w:ind w:left="720"/>
        <w:rPr>
          <w:lang w:val="ru-RU"/>
        </w:rPr>
      </w:pPr>
      <w:bookmarkStart w:id="8" w:name="_Toc500148437"/>
      <w:r>
        <w:rPr>
          <w:lang w:val="ru-RU"/>
        </w:rPr>
        <w:t>Пакеты для</w:t>
      </w:r>
      <w:r w:rsidRPr="0083269E">
        <w:rPr>
          <w:lang w:val="ru-RU"/>
        </w:rPr>
        <w:t xml:space="preserve"> загрузки данных</w:t>
      </w:r>
      <w:bookmarkEnd w:id="8"/>
    </w:p>
    <w:p w:rsidR="00AC15FB" w:rsidRDefault="00AC15FB" w:rsidP="00AC15FB">
      <w:pPr>
        <w:pStyle w:val="BodyText"/>
        <w:ind w:firstLine="720"/>
        <w:rPr>
          <w:lang w:val="ru-RU"/>
        </w:rPr>
      </w:pPr>
      <w:r>
        <w:rPr>
          <w:lang w:val="ru-RU"/>
        </w:rPr>
        <w:t>Загрузка данных в измерения происходит с помощью процедур пакетов</w:t>
      </w:r>
      <w:r w:rsidRPr="008A20FD">
        <w:rPr>
          <w:lang w:val="ru-RU"/>
        </w:rPr>
        <w:t xml:space="preserve">. </w:t>
      </w:r>
      <w:r>
        <w:rPr>
          <w:lang w:val="ru-RU"/>
        </w:rPr>
        <w:t>Пример будет располагаться в домашней папке, остальные находятся в папке проекта</w:t>
      </w:r>
      <w:r w:rsidRPr="00813E99">
        <w:rPr>
          <w:lang w:val="ru-RU"/>
        </w:rPr>
        <w:t>:</w:t>
      </w:r>
      <w:r>
        <w:rPr>
          <w:lang w:val="ru-RU"/>
        </w:rPr>
        <w:t xml:space="preserve"> </w:t>
      </w:r>
    </w:p>
    <w:p w:rsidR="00AC15FB" w:rsidRPr="005E09A5" w:rsidRDefault="00AC15FB" w:rsidP="00AC15FB">
      <w:pPr>
        <w:pStyle w:val="BodyText"/>
        <w:ind w:firstLine="720"/>
      </w:pPr>
      <w:proofErr w:type="spellStart"/>
      <w:r>
        <w:t>pkg_load_dim_employees</w:t>
      </w:r>
      <w:r w:rsidRPr="005E09A5">
        <w:t>_def</w:t>
      </w:r>
      <w:r>
        <w:t>.sql</w:t>
      </w:r>
      <w:proofErr w:type="spellEnd"/>
    </w:p>
    <w:p w:rsidR="00AC15FB" w:rsidRPr="005E09A5" w:rsidRDefault="00AC15FB" w:rsidP="00AC15FB">
      <w:pPr>
        <w:pStyle w:val="BodyText"/>
        <w:ind w:firstLine="720"/>
      </w:pPr>
      <w:proofErr w:type="spellStart"/>
      <w:r>
        <w:t>pkg_load_dim_employees_</w:t>
      </w:r>
      <w:r w:rsidRPr="00C824C4">
        <w:t>impl</w:t>
      </w:r>
      <w:r w:rsidRPr="005E09A5">
        <w:t>.</w:t>
      </w:r>
      <w:r w:rsidRPr="00C824C4">
        <w:t>sql</w:t>
      </w:r>
      <w:proofErr w:type="spellEnd"/>
    </w:p>
    <w:p w:rsidR="00AC15FB" w:rsidRPr="005E09A5" w:rsidRDefault="00AC15FB" w:rsidP="00AC15FB">
      <w:pPr>
        <w:pStyle w:val="Heading1"/>
        <w:pageBreakBefore/>
        <w:widowControl/>
        <w:tabs>
          <w:tab w:val="clear" w:pos="360"/>
        </w:tabs>
        <w:spacing w:after="120" w:line="240" w:lineRule="auto"/>
        <w:ind w:left="720"/>
        <w:rPr>
          <w:lang w:val="ru-RU"/>
        </w:rPr>
      </w:pPr>
      <w:bookmarkStart w:id="9" w:name="_Toc500148438"/>
      <w:r w:rsidRPr="005E09A5">
        <w:rPr>
          <w:lang w:val="ru-RU"/>
        </w:rPr>
        <w:lastRenderedPageBreak/>
        <w:t>Использование Advanced PL/SQL</w:t>
      </w:r>
      <w:bookmarkEnd w:id="9"/>
    </w:p>
    <w:p w:rsidR="00AC15FB" w:rsidRDefault="00AC15FB" w:rsidP="00AC15FB">
      <w:pPr>
        <w:pStyle w:val="Heading2"/>
        <w:widowControl/>
        <w:tabs>
          <w:tab w:val="clear" w:pos="360"/>
        </w:tabs>
        <w:spacing w:before="200" w:after="160" w:line="240" w:lineRule="auto"/>
        <w:ind w:left="720"/>
      </w:pPr>
      <w:bookmarkStart w:id="10" w:name="_Toc500148439"/>
      <w:r>
        <w:t xml:space="preserve">Bulk collect </w:t>
      </w:r>
      <w:r>
        <w:rPr>
          <w:lang w:val="ru-RU"/>
        </w:rPr>
        <w:t xml:space="preserve">и </w:t>
      </w:r>
      <w:proofErr w:type="spellStart"/>
      <w:r>
        <w:t>Forall</w:t>
      </w:r>
      <w:bookmarkEnd w:id="10"/>
      <w:proofErr w:type="spellEnd"/>
    </w:p>
    <w:p w:rsidR="00AC15FB" w:rsidRDefault="00AC15FB" w:rsidP="00AC15FB">
      <w:pPr>
        <w:pStyle w:val="BodyText"/>
        <w:ind w:firstLine="720"/>
        <w:rPr>
          <w:lang w:val="ru-RU"/>
        </w:rPr>
      </w:pPr>
      <w:r>
        <w:t>Bulk</w:t>
      </w:r>
      <w:r w:rsidRPr="005E09A5">
        <w:rPr>
          <w:lang w:val="ru-RU"/>
        </w:rPr>
        <w:t xml:space="preserve"> </w:t>
      </w:r>
      <w:r>
        <w:t>collect</w:t>
      </w:r>
      <w:r w:rsidRPr="005E09A5">
        <w:rPr>
          <w:lang w:val="ru-RU"/>
        </w:rPr>
        <w:t xml:space="preserve"> </w:t>
      </w:r>
      <w:r>
        <w:rPr>
          <w:lang w:val="ru-RU"/>
        </w:rPr>
        <w:t xml:space="preserve">позволяет извлечь несколько строк из одного. Вместе с использованием  </w:t>
      </w:r>
      <w:proofErr w:type="spellStart"/>
      <w:r>
        <w:t>Forall</w:t>
      </w:r>
      <w:proofErr w:type="spellEnd"/>
      <w:r>
        <w:rPr>
          <w:lang w:val="ru-RU"/>
        </w:rPr>
        <w:t xml:space="preserve"> позволяет изменять данные построчно, с помощью </w:t>
      </w:r>
      <w:r w:rsidRPr="00455240">
        <w:t>INSERT</w:t>
      </w:r>
      <w:r w:rsidRPr="00455240">
        <w:rPr>
          <w:lang w:val="ru-RU"/>
        </w:rPr>
        <w:t xml:space="preserve">, </w:t>
      </w:r>
      <w:r w:rsidRPr="00455240">
        <w:t>UPDATE</w:t>
      </w:r>
      <w:r w:rsidRPr="00455240">
        <w:rPr>
          <w:lang w:val="ru-RU"/>
        </w:rPr>
        <w:t xml:space="preserve"> и</w:t>
      </w:r>
      <w:r>
        <w:rPr>
          <w:lang w:val="ru-RU"/>
        </w:rPr>
        <w:t xml:space="preserve">ли </w:t>
      </w:r>
      <w:r w:rsidRPr="00455240">
        <w:t>DELETE</w:t>
      </w:r>
      <w:r>
        <w:rPr>
          <w:lang w:val="ru-RU"/>
        </w:rPr>
        <w:t xml:space="preserve"> , таким образом улучшая производительность(на примере продуктов)</w:t>
      </w:r>
    </w:p>
    <w:p w:rsidR="00AC15FB" w:rsidRDefault="00AC15FB" w:rsidP="00AC15FB">
      <w:pPr>
        <w:pStyle w:val="BodyText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BBE5295" wp14:editId="6F72E7EE">
            <wp:extent cx="3989636" cy="36423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4398" cy="364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FB" w:rsidRDefault="00AC15FB" w:rsidP="00AC15FB">
      <w:pPr>
        <w:pStyle w:val="BodyText"/>
        <w:rPr>
          <w:lang w:val="ru-RU"/>
        </w:rPr>
      </w:pPr>
    </w:p>
    <w:p w:rsidR="00AC15FB" w:rsidRDefault="00AC15FB" w:rsidP="00AC15FB">
      <w:pPr>
        <w:pStyle w:val="BodyText"/>
        <w:rPr>
          <w:lang w:val="ru-RU"/>
        </w:rPr>
      </w:pPr>
    </w:p>
    <w:p w:rsidR="00AC15FB" w:rsidRPr="005E09A5" w:rsidRDefault="00AC15FB" w:rsidP="00AC15FB">
      <w:pPr>
        <w:pStyle w:val="BodyText"/>
        <w:rPr>
          <w:lang w:val="ru-RU"/>
        </w:rPr>
      </w:pPr>
    </w:p>
    <w:p w:rsidR="00AC15FB" w:rsidRDefault="00AC15FB" w:rsidP="00AC15FB">
      <w:pPr>
        <w:pStyle w:val="Heading1"/>
        <w:pageBreakBefore/>
        <w:widowControl/>
        <w:tabs>
          <w:tab w:val="clear" w:pos="360"/>
        </w:tabs>
        <w:spacing w:after="120" w:line="240" w:lineRule="auto"/>
        <w:ind w:left="720"/>
        <w:rPr>
          <w:lang w:val="ru-RU"/>
        </w:rPr>
      </w:pPr>
      <w:bookmarkStart w:id="11" w:name="_Toc500148441"/>
      <w:r w:rsidRPr="004223C1">
        <w:rPr>
          <w:lang w:val="ru-RU"/>
        </w:rPr>
        <w:lastRenderedPageBreak/>
        <w:t>Загрузка и перезагрузка данных.</w:t>
      </w:r>
      <w:bookmarkEnd w:id="11"/>
    </w:p>
    <w:p w:rsidR="00AC15FB" w:rsidRPr="00037B49" w:rsidRDefault="00AC15FB" w:rsidP="00AC15FB">
      <w:pPr>
        <w:pStyle w:val="Heading2"/>
        <w:widowControl/>
        <w:tabs>
          <w:tab w:val="clear" w:pos="360"/>
        </w:tabs>
        <w:spacing w:before="200" w:after="160" w:line="240" w:lineRule="auto"/>
        <w:ind w:left="720"/>
      </w:pPr>
      <w:bookmarkStart w:id="12" w:name="_Toc500148442"/>
      <w:proofErr w:type="spellStart"/>
      <w:r w:rsidRPr="00037B49">
        <w:t>Процедуры</w:t>
      </w:r>
      <w:proofErr w:type="spellEnd"/>
      <w:r w:rsidRPr="00037B49">
        <w:t xml:space="preserve"> </w:t>
      </w:r>
      <w:proofErr w:type="spellStart"/>
      <w:r w:rsidRPr="00037B49">
        <w:t>загрузки</w:t>
      </w:r>
      <w:proofErr w:type="spellEnd"/>
      <w:r w:rsidRPr="00037B49">
        <w:t>.</w:t>
      </w:r>
      <w:bookmarkEnd w:id="12"/>
    </w:p>
    <w:p w:rsidR="00AC15FB" w:rsidRPr="00895768" w:rsidRDefault="00AC15FB" w:rsidP="00AC15FB">
      <w:pPr>
        <w:pStyle w:val="BodyText"/>
        <w:ind w:firstLine="720"/>
      </w:pPr>
      <w:r>
        <w:rPr>
          <w:lang w:val="ru-RU"/>
        </w:rPr>
        <w:t>Загрузка и перезагрузка данных осуществляется с помощью скриптов, которые вызывают процедуры пакетов. Для каждого измерения используется отдельный пакет(пример для сотрудников)</w:t>
      </w:r>
    </w:p>
    <w:p w:rsidR="00AC15FB" w:rsidRPr="005E09A5" w:rsidRDefault="00AC15FB" w:rsidP="00AC15FB">
      <w:pPr>
        <w:pStyle w:val="BodyText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6389271" wp14:editId="6356D1FD">
            <wp:extent cx="3962400" cy="95673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2777" cy="96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FB" w:rsidRPr="004223C1" w:rsidRDefault="00AC15FB" w:rsidP="00AC15FB">
      <w:pPr>
        <w:pStyle w:val="BodyText"/>
        <w:rPr>
          <w:lang w:val="ru-RU"/>
        </w:rPr>
      </w:pPr>
      <w:r>
        <w:rPr>
          <w:lang w:val="ru-RU"/>
        </w:rPr>
        <w:t>Полное пересоздание объектов и загрузка данных производится с помощью батча</w:t>
      </w:r>
      <w:r w:rsidRPr="004223C1">
        <w:rPr>
          <w:lang w:val="ru-RU"/>
        </w:rPr>
        <w:t>:</w:t>
      </w:r>
    </w:p>
    <w:p w:rsidR="00AC15FB" w:rsidRDefault="00AC15FB" w:rsidP="00AC15FB">
      <w:pPr>
        <w:pStyle w:val="BodyText"/>
        <w:ind w:firstLine="567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4C2C80E" wp14:editId="0F817F34">
            <wp:extent cx="4404360" cy="232452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8563" cy="232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76B" w:rsidRPr="005C176B" w:rsidRDefault="005C176B" w:rsidP="00AC15FB">
      <w:pPr>
        <w:pStyle w:val="BodyText"/>
      </w:pPr>
      <w:bookmarkStart w:id="13" w:name="_GoBack"/>
      <w:bookmarkEnd w:id="13"/>
    </w:p>
    <w:sectPr w:rsidR="005C176B" w:rsidRPr="005C176B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C09" w:rsidRDefault="00451C09">
      <w:r>
        <w:separator/>
      </w:r>
    </w:p>
  </w:endnote>
  <w:endnote w:type="continuationSeparator" w:id="0">
    <w:p w:rsidR="00451C09" w:rsidRDefault="00451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707" w:rsidRDefault="00D35707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D35707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D35707" w:rsidRPr="003D1F28" w:rsidRDefault="00D35707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D35707" w:rsidRPr="003D1F28" w:rsidRDefault="00D35707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AC15FB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D35707" w:rsidRPr="002F5D7B" w:rsidRDefault="00D35707" w:rsidP="006A77BC">
          <w:pPr>
            <w:jc w:val="right"/>
          </w:pPr>
          <w:r w:rsidRPr="002F5D7B">
            <w:t xml:space="preserve">Page: </w:t>
          </w:r>
          <w:r w:rsidR="0047498C">
            <w:fldChar w:fldCharType="begin"/>
          </w:r>
          <w:r w:rsidR="0047498C">
            <w:instrText xml:space="preserve"> PAGE </w:instrText>
          </w:r>
          <w:r w:rsidR="0047498C">
            <w:fldChar w:fldCharType="separate"/>
          </w:r>
          <w:r w:rsidR="00AC15FB">
            <w:rPr>
              <w:noProof/>
            </w:rPr>
            <w:t>2</w:t>
          </w:r>
          <w:r w:rsidR="0047498C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AC15FB">
              <w:rPr>
                <w:noProof/>
              </w:rPr>
              <w:t>6</w:t>
            </w:r>
          </w:fldSimple>
        </w:p>
      </w:tc>
    </w:tr>
  </w:tbl>
  <w:p w:rsidR="00D35707" w:rsidRDefault="00D357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D35707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D35707" w:rsidRDefault="00D35707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D35707" w:rsidRDefault="00D35707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D35707" w:rsidRPr="00131A1C" w:rsidRDefault="00D35707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D35707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D35707" w:rsidRPr="003D1F28" w:rsidRDefault="00D35707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D35707" w:rsidRPr="003D1F28" w:rsidRDefault="00D35707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AC15FB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D35707" w:rsidRPr="002F5D7B" w:rsidRDefault="00D35707" w:rsidP="005A2132">
          <w:pPr>
            <w:jc w:val="right"/>
          </w:pPr>
          <w:r w:rsidRPr="002F5D7B">
            <w:t xml:space="preserve">Page: </w:t>
          </w:r>
          <w:r w:rsidR="0047498C">
            <w:fldChar w:fldCharType="begin"/>
          </w:r>
          <w:r w:rsidR="0047498C">
            <w:instrText xml:space="preserve"> PAGE </w:instrText>
          </w:r>
          <w:r w:rsidR="0047498C">
            <w:fldChar w:fldCharType="separate"/>
          </w:r>
          <w:r w:rsidR="00AC15FB">
            <w:rPr>
              <w:noProof/>
            </w:rPr>
            <w:t>1</w:t>
          </w:r>
          <w:r w:rsidR="0047498C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AC15FB">
              <w:rPr>
                <w:noProof/>
              </w:rPr>
              <w:t>6</w:t>
            </w:r>
          </w:fldSimple>
        </w:p>
      </w:tc>
    </w:tr>
  </w:tbl>
  <w:p w:rsidR="00D35707" w:rsidRPr="0072682A" w:rsidRDefault="00D35707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C09" w:rsidRDefault="00451C09">
      <w:r>
        <w:separator/>
      </w:r>
    </w:p>
  </w:footnote>
  <w:footnote w:type="continuationSeparator" w:id="0">
    <w:p w:rsidR="00451C09" w:rsidRDefault="00451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D3570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D35707" w:rsidRDefault="00D3570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Pr="005C176B">
              <w:rPr>
                <w:b/>
              </w:rPr>
              <w:t>MTN.BI.08</w:t>
            </w:r>
            <w:r>
              <w:t xml:space="preserve"> PL/SQL Techniques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D35707" w:rsidRDefault="0047498C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D35707" w:rsidRPr="005C176B">
              <w:rPr>
                <w:b/>
              </w:rPr>
              <w:t>Confidential</w:t>
            </w:r>
          </w:fldSimple>
        </w:p>
      </w:tc>
    </w:tr>
    <w:tr w:rsidR="00D3570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D35707" w:rsidRPr="00932D17" w:rsidRDefault="00D3570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D35707" w:rsidRPr="00932D17" w:rsidRDefault="00D3570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D35707" w:rsidRPr="00D639FE" w:rsidRDefault="00D35707" w:rsidP="009F22DB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AC15FB">
            <w:rPr>
              <w:noProof/>
              <w:sz w:val="16"/>
              <w:szCs w:val="16"/>
            </w:rPr>
            <w:t>04-Dec-2017 14:11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D35707" w:rsidRPr="008D4230" w:rsidRDefault="00D35707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D3570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D35707" w:rsidRDefault="00D35707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Pr="005C176B">
              <w:rPr>
                <w:b/>
              </w:rPr>
              <w:t xml:space="preserve">MTN.BI.08 </w:t>
            </w:r>
            <w:r>
              <w:t>PL/SQL Techniques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D35707" w:rsidRDefault="0047498C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D35707" w:rsidRPr="005C176B">
              <w:rPr>
                <w:b/>
              </w:rPr>
              <w:t>Confidential</w:t>
            </w:r>
          </w:fldSimple>
        </w:p>
      </w:tc>
    </w:tr>
    <w:tr w:rsidR="00D3570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D35707" w:rsidRPr="00932D17" w:rsidRDefault="00D35707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D35707" w:rsidRPr="00932D17" w:rsidRDefault="00D35707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D35707" w:rsidRPr="00D639FE" w:rsidRDefault="00D35707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AC15FB">
            <w:rPr>
              <w:noProof/>
              <w:sz w:val="16"/>
              <w:szCs w:val="16"/>
            </w:rPr>
            <w:t>04-Dec-2017 14:11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D35707" w:rsidRPr="008D4230" w:rsidRDefault="00D35707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71AE7441"/>
    <w:multiLevelType w:val="multilevel"/>
    <w:tmpl w:val="A7A620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463"/>
    <w:rsid w:val="00081508"/>
    <w:rsid w:val="000A6040"/>
    <w:rsid w:val="000C0172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06E57"/>
    <w:rsid w:val="00331A15"/>
    <w:rsid w:val="0033495D"/>
    <w:rsid w:val="003438DB"/>
    <w:rsid w:val="003609E8"/>
    <w:rsid w:val="00360F10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06463"/>
    <w:rsid w:val="00410D49"/>
    <w:rsid w:val="00432D54"/>
    <w:rsid w:val="00434841"/>
    <w:rsid w:val="00451C09"/>
    <w:rsid w:val="0047498C"/>
    <w:rsid w:val="004A49EF"/>
    <w:rsid w:val="004B4D2A"/>
    <w:rsid w:val="004B6921"/>
    <w:rsid w:val="004C2F82"/>
    <w:rsid w:val="004D29BE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A51F5"/>
    <w:rsid w:val="005C0966"/>
    <w:rsid w:val="005C176B"/>
    <w:rsid w:val="005E56AF"/>
    <w:rsid w:val="0060532A"/>
    <w:rsid w:val="0061050A"/>
    <w:rsid w:val="00617320"/>
    <w:rsid w:val="0065035F"/>
    <w:rsid w:val="0068062E"/>
    <w:rsid w:val="00683CB5"/>
    <w:rsid w:val="00686BAB"/>
    <w:rsid w:val="0068757C"/>
    <w:rsid w:val="006A77BC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B3D5F"/>
    <w:rsid w:val="007F026A"/>
    <w:rsid w:val="00820129"/>
    <w:rsid w:val="008237F4"/>
    <w:rsid w:val="00827DE8"/>
    <w:rsid w:val="008450FB"/>
    <w:rsid w:val="00851356"/>
    <w:rsid w:val="00895D51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9F22DB"/>
    <w:rsid w:val="00A34D25"/>
    <w:rsid w:val="00A37131"/>
    <w:rsid w:val="00A530F0"/>
    <w:rsid w:val="00A622A2"/>
    <w:rsid w:val="00A667E6"/>
    <w:rsid w:val="00A83F89"/>
    <w:rsid w:val="00A9495A"/>
    <w:rsid w:val="00AC15FB"/>
    <w:rsid w:val="00AC5A33"/>
    <w:rsid w:val="00AD5D01"/>
    <w:rsid w:val="00AF72D5"/>
    <w:rsid w:val="00B1197F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D46D5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90F18"/>
    <w:rsid w:val="00C922B5"/>
    <w:rsid w:val="00CA2A71"/>
    <w:rsid w:val="00CB16E7"/>
    <w:rsid w:val="00D35707"/>
    <w:rsid w:val="00D454F0"/>
    <w:rsid w:val="00D61ABA"/>
    <w:rsid w:val="00D639FE"/>
    <w:rsid w:val="00D71197"/>
    <w:rsid w:val="00D86536"/>
    <w:rsid w:val="00DB69FC"/>
    <w:rsid w:val="00DE3E11"/>
    <w:rsid w:val="00DE4E52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6260A"/>
    <w:rsid w:val="00F9679B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1C690F9-E999-4969-AEA5-9CA0EFD15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uiPriority="1"/>
    <w:lsdException w:name="heading 6" w:uiPriority="1"/>
    <w:lsdException w:name="heading 7" w:semiHidden="1" w:uiPriority="1" w:unhideWhenUsed="1"/>
    <w:lsdException w:name="heading 8" w:semiHidden="1" w:uiPriority="1" w:unhideWhenUsed="1"/>
    <w:lsdException w:name="heading 9" w:semiHidden="1" w:uiPriority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uiPriority w:val="1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uiPriority w:val="1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5C176B"/>
    <w:rPr>
      <w:rFonts w:ascii="Arial" w:hAnsi="Arial"/>
      <w:b/>
      <w:sz w:val="24"/>
    </w:rPr>
  </w:style>
  <w:style w:type="paragraph" w:customStyle="1" w:styleId="NoteStyle">
    <w:name w:val="Note Style"/>
    <w:next w:val="Normal"/>
    <w:qFormat/>
    <w:rsid w:val="00AC15FB"/>
    <w:pPr>
      <w:numPr>
        <w:numId w:val="17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6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Kiryl_Bucha@epam.com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3</TotalTime>
  <Pages>6</Pages>
  <Words>346</Words>
  <Characters>1978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MTN.BI.08 PL/SQL Techniques</vt:lpstr>
      <vt:lpstr>MTN.BI.08 PL/SQL Techniques</vt:lpstr>
    </vt:vector>
  </TitlesOfParts>
  <Company>EPAM Systems, RD Dep.</Company>
  <LinksUpToDate>false</LinksUpToDate>
  <CharactersWithSpaces>2320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PL/SQL Techniques</dc:title>
  <dc:subject>Resource Department Dep.</dc:subject>
  <dc:creator>Elias Nema</dc:creator>
  <cp:lastModifiedBy>Anastasiya Khilko</cp:lastModifiedBy>
  <cp:revision>5</cp:revision>
  <cp:lastPrinted>2005-01-28T11:27:00Z</cp:lastPrinted>
  <dcterms:created xsi:type="dcterms:W3CDTF">2017-12-04T11:09:00Z</dcterms:created>
  <dcterms:modified xsi:type="dcterms:W3CDTF">2017-12-04T20:23:00Z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