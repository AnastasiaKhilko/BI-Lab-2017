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604C29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604C2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604C2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604C29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604C29">
            <w:pPr>
              <w:pStyle w:val="TableText"/>
              <w:rPr>
                <w:rStyle w:val="Hyperlink"/>
              </w:rPr>
            </w:pPr>
            <w:proofErr w:type="spellStart"/>
            <w:r>
              <w:t>Anastasiya_Khilko</w:t>
            </w:r>
            <w:proofErr w:type="spellEnd"/>
          </w:p>
        </w:tc>
        <w:tc>
          <w:tcPr>
            <w:tcW w:w="1496" w:type="dxa"/>
            <w:tcMar>
              <w:top w:w="57" w:type="dxa"/>
            </w:tcMar>
          </w:tcPr>
          <w:p w:rsidR="0068757C" w:rsidRDefault="00604C2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604C29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92914" w:history="1">
        <w:r w:rsidR="00604C29" w:rsidRPr="00554515">
          <w:rPr>
            <w:rStyle w:val="Hyperlink"/>
            <w:noProof/>
          </w:rPr>
          <w:t>1.</w:t>
        </w:r>
        <w:r w:rsidR="00604C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4C29" w:rsidRPr="00554515">
          <w:rPr>
            <w:rStyle w:val="Hyperlink"/>
            <w:noProof/>
          </w:rPr>
          <w:t>Data</w:t>
        </w:r>
        <w:r w:rsidR="00604C29">
          <w:rPr>
            <w:noProof/>
            <w:webHidden/>
          </w:rPr>
          <w:tab/>
        </w:r>
        <w:r w:rsidR="00604C29">
          <w:rPr>
            <w:noProof/>
            <w:webHidden/>
          </w:rPr>
          <w:fldChar w:fldCharType="begin"/>
        </w:r>
        <w:r w:rsidR="00604C29">
          <w:rPr>
            <w:noProof/>
            <w:webHidden/>
          </w:rPr>
          <w:instrText xml:space="preserve"> PAGEREF _Toc500192914 \h </w:instrText>
        </w:r>
        <w:r w:rsidR="00604C29">
          <w:rPr>
            <w:noProof/>
            <w:webHidden/>
          </w:rPr>
        </w:r>
        <w:r w:rsidR="00604C29">
          <w:rPr>
            <w:noProof/>
            <w:webHidden/>
          </w:rPr>
          <w:fldChar w:fldCharType="separate"/>
        </w:r>
        <w:r w:rsidR="00604C29">
          <w:rPr>
            <w:noProof/>
            <w:webHidden/>
          </w:rPr>
          <w:t>3</w:t>
        </w:r>
        <w:r w:rsidR="00604C29">
          <w:rPr>
            <w:noProof/>
            <w:webHidden/>
          </w:rPr>
          <w:fldChar w:fldCharType="end"/>
        </w:r>
      </w:hyperlink>
    </w:p>
    <w:p w:rsidR="00604C29" w:rsidRDefault="00604C2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2915" w:history="1">
        <w:r w:rsidRPr="00554515">
          <w:rPr>
            <w:rStyle w:val="Hyperlink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54515">
          <w:rPr>
            <w:rStyle w:val="Hyperlink"/>
            <w:noProof/>
            <w:lang w:val="ru-RU"/>
          </w:rPr>
          <w:t xml:space="preserve">Создание структуры и генерация таблицы </w:t>
        </w:r>
        <w:r w:rsidRPr="00554515">
          <w:rPr>
            <w:rStyle w:val="Hyperlink"/>
            <w:noProof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4C29" w:rsidRDefault="00604C2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2916" w:history="1">
        <w:r w:rsidRPr="00554515">
          <w:rPr>
            <w:rStyle w:val="Hyperlink"/>
            <w:noProof/>
            <w:lang w:val="ru-RU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54515">
          <w:rPr>
            <w:rStyle w:val="Hyperlink"/>
            <w:noProof/>
            <w:lang w:val="ru-RU"/>
          </w:rPr>
          <w:t xml:space="preserve">Создание структуры и генерация данных таблицы </w:t>
        </w:r>
        <w:r w:rsidRPr="00554515">
          <w:rPr>
            <w:rStyle w:val="Hyperlink"/>
            <w:noProof/>
          </w:rPr>
          <w:t>FCT</w:t>
        </w:r>
        <w:r w:rsidRPr="00554515">
          <w:rPr>
            <w:rStyle w:val="Hyperlink"/>
            <w:noProof/>
            <w:lang w:val="ru-RU"/>
          </w:rPr>
          <w:t>_</w:t>
        </w:r>
        <w:r w:rsidRPr="00554515">
          <w:rPr>
            <w:rStyle w:val="Hyperlink"/>
            <w:noProof/>
          </w:rPr>
          <w:t>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29" w:rsidRDefault="00604C2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2917" w:history="1">
        <w:r w:rsidRPr="0055451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54515">
          <w:rPr>
            <w:rStyle w:val="Hyperlink"/>
            <w:noProof/>
            <w:lang w:val="ru-RU"/>
          </w:rPr>
          <w:t>Дополнительные задачи - 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4C29" w:rsidRDefault="00604C2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2918" w:history="1">
        <w:r w:rsidRPr="00554515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54515">
          <w:rPr>
            <w:rStyle w:val="Hyperlink"/>
            <w:noProof/>
            <w:lang w:val="ru-RU"/>
          </w:rPr>
          <w:t>Ежедневный отчет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Default="00222DC3" w:rsidP="009E3A45">
      <w:pPr>
        <w:pStyle w:val="Heading1"/>
      </w:pPr>
      <w:bookmarkStart w:id="4" w:name="_GoBack"/>
      <w:bookmarkEnd w:id="4"/>
      <w:r w:rsidRPr="00114D08">
        <w:br w:type="page"/>
      </w:r>
      <w:bookmarkStart w:id="5" w:name="_Toc383082429"/>
      <w:bookmarkStart w:id="6" w:name="_Toc500192914"/>
      <w:bookmarkEnd w:id="0"/>
      <w:bookmarkEnd w:id="1"/>
      <w:bookmarkEnd w:id="2"/>
      <w:bookmarkEnd w:id="3"/>
      <w:r w:rsidR="009E3A45">
        <w:lastRenderedPageBreak/>
        <w:t>Data</w:t>
      </w:r>
      <w:bookmarkEnd w:id="5"/>
      <w:bookmarkEnd w:id="6"/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  <w:r>
        <w:rPr>
          <w:lang w:val="ru-RU"/>
        </w:rPr>
        <w:t>Для дальнейшего г</w:t>
      </w:r>
      <w:r>
        <w:rPr>
          <w:lang w:val="ru-RU"/>
        </w:rPr>
        <w:t xml:space="preserve">енерирования фактовой таблицы </w:t>
      </w:r>
      <w:r>
        <w:rPr>
          <w:lang w:val="ru-RU"/>
        </w:rPr>
        <w:t>буду</w:t>
      </w:r>
      <w:r>
        <w:rPr>
          <w:lang w:val="ru-RU"/>
        </w:rPr>
        <w:t>т</w:t>
      </w:r>
      <w:r>
        <w:rPr>
          <w:lang w:val="ru-RU"/>
        </w:rPr>
        <w:t xml:space="preserve"> использовать</w:t>
      </w:r>
      <w:r>
        <w:rPr>
          <w:lang w:val="ru-RU"/>
        </w:rPr>
        <w:t>ся</w:t>
      </w:r>
      <w:r>
        <w:rPr>
          <w:lang w:val="ru-RU"/>
        </w:rPr>
        <w:t xml:space="preserve"> данные 4 таблиц: </w:t>
      </w:r>
      <w:r>
        <w:t>EMPLOYEES</w:t>
      </w:r>
      <w:r w:rsidRPr="000314BC">
        <w:rPr>
          <w:lang w:val="ru-RU"/>
        </w:rPr>
        <w:t xml:space="preserve">, </w:t>
      </w:r>
      <w:r>
        <w:t>CUSTOMERS</w:t>
      </w:r>
      <w:r w:rsidRPr="000314BC">
        <w:rPr>
          <w:lang w:val="ru-RU"/>
        </w:rPr>
        <w:t xml:space="preserve">, </w:t>
      </w:r>
      <w:r>
        <w:t>PROMOTIONS</w:t>
      </w:r>
      <w:r>
        <w:rPr>
          <w:lang w:val="ru-RU"/>
        </w:rPr>
        <w:t xml:space="preserve">, </w:t>
      </w:r>
      <w:r>
        <w:t>PRODUCTS</w:t>
      </w:r>
      <w:r w:rsidRPr="000314BC">
        <w:rPr>
          <w:lang w:val="ru-RU"/>
        </w:rPr>
        <w:t>.</w:t>
      </w:r>
    </w:p>
    <w:p w:rsidR="00604C29" w:rsidRDefault="00604C29" w:rsidP="00604C29">
      <w:pPr>
        <w:pStyle w:val="BodyText"/>
        <w:rPr>
          <w:lang w:val="ru-RU"/>
        </w:rPr>
      </w:pPr>
      <w:r>
        <w:rPr>
          <w:lang w:val="ru-RU"/>
        </w:rPr>
        <w:t>Три из них уже существуют в дефолтных схемах, поэтому для доступа к ним будут выданы гранты на чтение:</w:t>
      </w:r>
    </w:p>
    <w:p w:rsidR="00604C29" w:rsidRPr="000314BC" w:rsidRDefault="00604C29" w:rsidP="00604C2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2D6FAB7" wp14:editId="6C5D328B">
            <wp:extent cx="3543300" cy="1009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314BC" w:rsidRDefault="00604C29" w:rsidP="00604C29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7" w:name="_Toc498973503"/>
      <w:bookmarkStart w:id="8" w:name="_Toc500192915"/>
      <w:r>
        <w:rPr>
          <w:lang w:val="ru-RU"/>
        </w:rPr>
        <w:t xml:space="preserve">Создание структуры и генерация таблицы </w:t>
      </w:r>
      <w:r>
        <w:t>products</w:t>
      </w:r>
      <w:bookmarkEnd w:id="7"/>
      <w:bookmarkEnd w:id="8"/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  <w:r>
        <w:rPr>
          <w:lang w:val="ru-RU"/>
        </w:rPr>
        <w:t>Создание таблиц:</w:t>
      </w:r>
    </w:p>
    <w:p w:rsidR="00604C29" w:rsidRPr="000314BC" w:rsidRDefault="00604C29" w:rsidP="00604C2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E68E632" wp14:editId="2953F4FE">
            <wp:extent cx="4030980" cy="34361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595" cy="34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</w:p>
    <w:p w:rsidR="00604C29" w:rsidRPr="000314BC" w:rsidRDefault="00604C29" w:rsidP="00604C29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EA6C2C" wp14:editId="00449ACC">
            <wp:extent cx="3807174" cy="33909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523" cy="33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</w:p>
    <w:p w:rsidR="00604C29" w:rsidRDefault="00604C29" w:rsidP="00604C29">
      <w:pPr>
        <w:pStyle w:val="BodyText"/>
        <w:ind w:firstLine="720"/>
      </w:pPr>
      <w:r>
        <w:rPr>
          <w:lang w:val="ru-RU"/>
        </w:rPr>
        <w:t xml:space="preserve">Создание таблицы </w:t>
      </w:r>
      <w:r>
        <w:t>PRODUCTS:</w:t>
      </w:r>
    </w:p>
    <w:p w:rsidR="00604C29" w:rsidRPr="00DD20E5" w:rsidRDefault="00604C29" w:rsidP="00604C29">
      <w:pPr>
        <w:pStyle w:val="BodyText"/>
        <w:ind w:firstLine="720"/>
      </w:pPr>
    </w:p>
    <w:p w:rsidR="00604C29" w:rsidRPr="000314BC" w:rsidRDefault="00604C29" w:rsidP="00604C29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F32A2C" wp14:editId="25A5BE51">
            <wp:extent cx="3139440" cy="235014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690" cy="23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</w:p>
    <w:p w:rsidR="00604C29" w:rsidRPr="00DD20E5" w:rsidRDefault="00604C29" w:rsidP="00604C29">
      <w:pPr>
        <w:pStyle w:val="BodyText"/>
        <w:ind w:firstLine="720"/>
      </w:pPr>
      <w:r>
        <w:rPr>
          <w:lang w:val="ru-RU"/>
        </w:rPr>
        <w:t xml:space="preserve">Вставка данных будет сгенерирована с помощью </w:t>
      </w:r>
      <w:r w:rsidRPr="00DD20E5">
        <w:t xml:space="preserve">DBMS_RANDOM.STRING </w:t>
      </w:r>
      <w:r>
        <w:rPr>
          <w:lang w:val="ru-RU"/>
        </w:rPr>
        <w:t>и</w:t>
      </w:r>
      <w:r w:rsidRPr="00DD20E5">
        <w:t xml:space="preserve"> DBMS_RANDOM.VALUE.</w:t>
      </w:r>
    </w:p>
    <w:p w:rsidR="00604C29" w:rsidRDefault="00604C29" w:rsidP="00604C29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82F39A" wp14:editId="54C85467">
            <wp:extent cx="4849323" cy="252222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558" cy="25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Default="00604C29" w:rsidP="00604C29">
      <w:pPr>
        <w:pStyle w:val="BodyText"/>
        <w:rPr>
          <w:lang w:val="ru-RU"/>
        </w:rPr>
      </w:pPr>
    </w:p>
    <w:p w:rsidR="00604C29" w:rsidRPr="00DD20E5" w:rsidRDefault="00604C29" w:rsidP="00604C29">
      <w:pPr>
        <w:pStyle w:val="BodyText"/>
        <w:rPr>
          <w:lang w:val="ru-RU"/>
        </w:rPr>
      </w:pPr>
      <w:r>
        <w:rPr>
          <w:lang w:val="ru-RU"/>
        </w:rPr>
        <w:t>Результат выборки получившихся данных:</w:t>
      </w:r>
    </w:p>
    <w:p w:rsidR="00604C29" w:rsidRPr="000314BC" w:rsidRDefault="00604C29" w:rsidP="00604C29">
      <w:pPr>
        <w:pStyle w:val="BodyText"/>
        <w:ind w:firstLine="720"/>
        <w:rPr>
          <w:lang w:val="ru-RU"/>
        </w:rPr>
      </w:pPr>
    </w:p>
    <w:p w:rsidR="00604C29" w:rsidRPr="000314BC" w:rsidRDefault="00604C29" w:rsidP="00604C2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5ADE1E" wp14:editId="4D07F18D">
            <wp:extent cx="4046220" cy="3635276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860" cy="36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314BC" w:rsidRDefault="00604C29" w:rsidP="00604C29">
      <w:pPr>
        <w:pStyle w:val="BodyText"/>
        <w:rPr>
          <w:lang w:val="ru-RU"/>
        </w:rPr>
      </w:pPr>
    </w:p>
    <w:p w:rsidR="00604C29" w:rsidRPr="000314BC" w:rsidRDefault="00604C29" w:rsidP="00604C29">
      <w:pPr>
        <w:pStyle w:val="BodyText"/>
        <w:rPr>
          <w:lang w:val="ru-RU"/>
        </w:rPr>
      </w:pPr>
    </w:p>
    <w:p w:rsidR="00604C29" w:rsidRPr="000314BC" w:rsidRDefault="00604C29" w:rsidP="00604C29">
      <w:pPr>
        <w:pStyle w:val="BodyText"/>
        <w:rPr>
          <w:lang w:val="ru-RU"/>
        </w:rPr>
      </w:pPr>
    </w:p>
    <w:p w:rsidR="00604C29" w:rsidRPr="00DD20E5" w:rsidRDefault="00604C29" w:rsidP="00604C29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9" w:name="_Toc498973504"/>
      <w:bookmarkStart w:id="10" w:name="_Toc500192916"/>
      <w:r>
        <w:rPr>
          <w:lang w:val="ru-RU"/>
        </w:rPr>
        <w:t xml:space="preserve">Создание структуры и генерация данных таблицы </w:t>
      </w:r>
      <w:r>
        <w:t>FCT</w:t>
      </w:r>
      <w:r w:rsidRPr="00DD20E5">
        <w:rPr>
          <w:lang w:val="ru-RU"/>
        </w:rPr>
        <w:t>_</w:t>
      </w:r>
      <w:r>
        <w:t>SALES</w:t>
      </w:r>
      <w:bookmarkEnd w:id="9"/>
      <w:bookmarkEnd w:id="10"/>
    </w:p>
    <w:p w:rsidR="00604C29" w:rsidRDefault="00604C29" w:rsidP="00604C29">
      <w:pPr>
        <w:pStyle w:val="BodyText"/>
        <w:rPr>
          <w:lang w:val="ru-RU"/>
        </w:rPr>
      </w:pPr>
      <w:r>
        <w:rPr>
          <w:lang w:val="ru-RU"/>
        </w:rPr>
        <w:t xml:space="preserve">Структура на создание таблицы </w:t>
      </w:r>
      <w:r>
        <w:t>FCT</w:t>
      </w:r>
      <w:r w:rsidRPr="00127F6B">
        <w:rPr>
          <w:lang w:val="ru-RU"/>
        </w:rPr>
        <w:t>_</w:t>
      </w:r>
      <w:r>
        <w:t>SALES</w:t>
      </w:r>
      <w:r>
        <w:rPr>
          <w:lang w:val="ru-RU"/>
        </w:rPr>
        <w:t>:</w:t>
      </w:r>
    </w:p>
    <w:p w:rsidR="00604C29" w:rsidRPr="000314BC" w:rsidRDefault="00604C29" w:rsidP="00604C29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CA8118" wp14:editId="27C74B83">
            <wp:extent cx="3190875" cy="3019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0C4B66" w:rsidRDefault="00604C29" w:rsidP="00604C29">
      <w:pPr>
        <w:pStyle w:val="BodyText"/>
        <w:rPr>
          <w:lang w:val="ru-RU"/>
        </w:rPr>
      </w:pPr>
      <w:r>
        <w:rPr>
          <w:lang w:val="ru-RU"/>
        </w:rPr>
        <w:t xml:space="preserve">Для вставки </w:t>
      </w:r>
      <w:r>
        <w:t>SALES</w:t>
      </w:r>
      <w:r w:rsidRPr="000C4B66">
        <w:rPr>
          <w:lang w:val="ru-RU"/>
        </w:rPr>
        <w:t>_</w:t>
      </w:r>
      <w:r>
        <w:t>ID</w:t>
      </w:r>
      <w:r w:rsidRPr="000C4B66">
        <w:rPr>
          <w:lang w:val="ru-RU"/>
        </w:rPr>
        <w:t xml:space="preserve"> </w:t>
      </w:r>
      <w:r>
        <w:rPr>
          <w:lang w:val="ru-RU"/>
        </w:rPr>
        <w:t>используется</w:t>
      </w:r>
      <w:r>
        <w:rPr>
          <w:lang w:val="ru-RU"/>
        </w:rPr>
        <w:t xml:space="preserve"> сиквенс </w:t>
      </w:r>
      <w:proofErr w:type="spellStart"/>
      <w:r>
        <w:t>seq</w:t>
      </w:r>
      <w:proofErr w:type="spellEnd"/>
      <w:r w:rsidRPr="000C4B66">
        <w:rPr>
          <w:lang w:val="ru-RU"/>
        </w:rPr>
        <w:t>_</w:t>
      </w:r>
      <w:r>
        <w:t>products</w:t>
      </w:r>
      <w:r>
        <w:rPr>
          <w:lang w:val="ru-RU"/>
        </w:rPr>
        <w:t>:</w:t>
      </w:r>
    </w:p>
    <w:p w:rsidR="00604C29" w:rsidRPr="000314BC" w:rsidRDefault="00604C29" w:rsidP="00604C2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3A8B99B" wp14:editId="1AE5410F">
            <wp:extent cx="5941695" cy="357505"/>
            <wp:effectExtent l="0" t="0" r="190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Pr="00127F6B" w:rsidRDefault="00604C29" w:rsidP="00604C29">
      <w:pPr>
        <w:pStyle w:val="BodyText"/>
        <w:rPr>
          <w:lang w:val="ru-RU"/>
        </w:rPr>
      </w:pPr>
      <w:r>
        <w:rPr>
          <w:lang w:val="ru-RU"/>
        </w:rPr>
        <w:t>Запрос, который используется при генерации данных:</w:t>
      </w:r>
    </w:p>
    <w:p w:rsidR="00604C29" w:rsidRDefault="00604C29" w:rsidP="00604C2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FD9671" wp14:editId="06815D86">
            <wp:extent cx="4701540" cy="3316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95" cy="33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Default="00604C29" w:rsidP="00604C29">
      <w:pPr>
        <w:pStyle w:val="BodyText"/>
        <w:rPr>
          <w:lang w:val="ru-RU"/>
        </w:rPr>
      </w:pPr>
      <w:r>
        <w:rPr>
          <w:lang w:val="ru-RU"/>
        </w:rPr>
        <w:t>При генерации данных было сгенерировано 500 000 строк.</w:t>
      </w:r>
    </w:p>
    <w:p w:rsidR="00604C29" w:rsidRPr="002D67BE" w:rsidRDefault="00604C29" w:rsidP="00604C29">
      <w:pPr>
        <w:pStyle w:val="Heading1"/>
        <w:keepNext w:val="0"/>
        <w:pageBreakBefore/>
        <w:widowControl/>
        <w:tabs>
          <w:tab w:val="clear" w:pos="360"/>
        </w:tabs>
        <w:spacing w:after="120" w:line="240" w:lineRule="auto"/>
        <w:ind w:left="720"/>
      </w:pPr>
      <w:bookmarkStart w:id="11" w:name="_Toc498853207"/>
      <w:bookmarkStart w:id="12" w:name="_Toc498973505"/>
      <w:bookmarkStart w:id="13" w:name="_Toc449610788"/>
      <w:bookmarkStart w:id="14" w:name="_Toc500192917"/>
      <w:r w:rsidRPr="002D67BE">
        <w:rPr>
          <w:lang w:val="ru-RU"/>
        </w:rPr>
        <w:lastRenderedPageBreak/>
        <w:t>Дополн</w:t>
      </w:r>
      <w:r>
        <w:rPr>
          <w:lang w:val="ru-RU"/>
        </w:rPr>
        <w:t>и</w:t>
      </w:r>
      <w:r w:rsidRPr="002D67BE">
        <w:rPr>
          <w:lang w:val="ru-RU"/>
        </w:rPr>
        <w:t xml:space="preserve">тельные </w:t>
      </w:r>
      <w:r>
        <w:rPr>
          <w:lang w:val="ru-RU"/>
        </w:rPr>
        <w:t xml:space="preserve">задачи - </w:t>
      </w:r>
      <w:r w:rsidRPr="002D67BE">
        <w:rPr>
          <w:lang w:val="ru-RU"/>
        </w:rPr>
        <w:t>отчеты</w:t>
      </w:r>
      <w:bookmarkEnd w:id="11"/>
      <w:bookmarkEnd w:id="12"/>
      <w:bookmarkEnd w:id="14"/>
    </w:p>
    <w:p w:rsidR="00604C29" w:rsidRDefault="00604C29" w:rsidP="00604C29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15" w:name="_Toc498853208"/>
      <w:bookmarkStart w:id="16" w:name="_Toc498973506"/>
      <w:bookmarkStart w:id="17" w:name="_Toc500192918"/>
      <w:r>
        <w:rPr>
          <w:lang w:val="ru-RU"/>
        </w:rPr>
        <w:t>Ежедневный отчет</w:t>
      </w:r>
      <w:bookmarkEnd w:id="15"/>
      <w:bookmarkEnd w:id="16"/>
      <w:bookmarkEnd w:id="17"/>
    </w:p>
    <w:p w:rsidR="00604C29" w:rsidRPr="003C65D3" w:rsidRDefault="00604C29" w:rsidP="00604C29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Предоставленный пример ежедневного отчета будет демонстрировать суммы продаж и количество проданных единиц товара в разрезе стран и продуктов на выбранный день. </w:t>
      </w:r>
    </w:p>
    <w:p w:rsidR="00604C29" w:rsidRPr="002D67BE" w:rsidRDefault="00604C29" w:rsidP="00604C29">
      <w:pPr>
        <w:pStyle w:val="BodyText"/>
        <w:jc w:val="center"/>
      </w:pPr>
      <w:r>
        <w:rPr>
          <w:noProof/>
        </w:rPr>
        <w:drawing>
          <wp:inline distT="0" distB="0" distL="0" distR="0" wp14:anchorId="2BED8372" wp14:editId="51D874DE">
            <wp:extent cx="3611928" cy="5158740"/>
            <wp:effectExtent l="0" t="0" r="762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043" cy="51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Default="00604C29" w:rsidP="00604C29">
      <w:pPr>
        <w:pStyle w:val="BodyText"/>
      </w:pPr>
    </w:p>
    <w:p w:rsidR="00604C29" w:rsidRPr="003C65D3" w:rsidRDefault="00604C29" w:rsidP="00604C29">
      <w:pPr>
        <w:pStyle w:val="BodyText"/>
        <w:rPr>
          <w:lang w:val="ru-RU"/>
        </w:rPr>
      </w:pPr>
      <w:r>
        <w:rPr>
          <w:lang w:val="ru-RU"/>
        </w:rPr>
        <w:t>Для выбора дня, за который нужно сформировать отчет, используется переменная подстановки:</w:t>
      </w:r>
    </w:p>
    <w:p w:rsidR="00604C29" w:rsidRPr="003C65D3" w:rsidRDefault="00604C29" w:rsidP="00604C29">
      <w:pPr>
        <w:pStyle w:val="BodyText"/>
        <w:rPr>
          <w:lang w:val="ru-RU"/>
        </w:rPr>
      </w:pPr>
    </w:p>
    <w:p w:rsidR="00604C29" w:rsidRPr="003C65D3" w:rsidRDefault="00604C29" w:rsidP="00604C29">
      <w:pPr>
        <w:pStyle w:val="BodyText"/>
        <w:rPr>
          <w:lang w:val="ru-RU"/>
        </w:rPr>
      </w:pPr>
    </w:p>
    <w:bookmarkEnd w:id="13"/>
    <w:p w:rsidR="00604C29" w:rsidRDefault="00604C29" w:rsidP="00604C29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8085B49" wp14:editId="73A2FC46">
            <wp:extent cx="4846320" cy="2431319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2495" cy="24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Default="00604C29" w:rsidP="00604C29">
      <w:pPr>
        <w:pStyle w:val="BodyText"/>
      </w:pPr>
    </w:p>
    <w:p w:rsidR="00604C29" w:rsidRPr="003C65D3" w:rsidRDefault="00604C29" w:rsidP="00604C29">
      <w:pPr>
        <w:pStyle w:val="BodyText"/>
        <w:ind w:firstLine="720"/>
        <w:rPr>
          <w:lang w:val="ru-RU"/>
        </w:rPr>
      </w:pPr>
      <w:r>
        <w:rPr>
          <w:lang w:val="ru-RU"/>
        </w:rPr>
        <w:t>В результате показывается группировка продаж за день в целом, по продукту в разрезе стран, по странам в разрезе продукта:</w:t>
      </w:r>
    </w:p>
    <w:p w:rsidR="00604C29" w:rsidRPr="003C65D3" w:rsidRDefault="00604C29" w:rsidP="00604C29">
      <w:pPr>
        <w:pStyle w:val="BodyText"/>
        <w:rPr>
          <w:lang w:val="ru-RU"/>
        </w:rPr>
      </w:pPr>
    </w:p>
    <w:p w:rsidR="00604C29" w:rsidRDefault="00604C29" w:rsidP="00604C29">
      <w:pPr>
        <w:pStyle w:val="BodyText"/>
        <w:jc w:val="center"/>
      </w:pPr>
      <w:r>
        <w:rPr>
          <w:noProof/>
        </w:rPr>
        <w:drawing>
          <wp:inline distT="0" distB="0" distL="0" distR="0" wp14:anchorId="4EB4F3E7" wp14:editId="0EFDC31B">
            <wp:extent cx="4032268" cy="2743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5793" cy="27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9" w:rsidRDefault="00604C29" w:rsidP="00604C29">
      <w:pPr>
        <w:pStyle w:val="BodyText"/>
      </w:pPr>
    </w:p>
    <w:p w:rsidR="00604C29" w:rsidRPr="00604C29" w:rsidRDefault="00604C29" w:rsidP="00604C29">
      <w:pPr>
        <w:pStyle w:val="BodyText"/>
      </w:pP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4F9" w:rsidRDefault="00E574F9">
      <w:r>
        <w:separator/>
      </w:r>
    </w:p>
  </w:endnote>
  <w:endnote w:type="continuationSeparator" w:id="0">
    <w:p w:rsidR="00E574F9" w:rsidRDefault="00E5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16194B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604C29">
            <w:rPr>
              <w:noProof/>
            </w:rPr>
            <w:t>8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04C29">
              <w:rPr>
                <w:noProof/>
              </w:rPr>
              <w:t>8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16194B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604C29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04C29">
              <w:rPr>
                <w:noProof/>
              </w:rPr>
              <w:t>8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4F9" w:rsidRDefault="00E574F9">
      <w:r>
        <w:separator/>
      </w:r>
    </w:p>
  </w:footnote>
  <w:footnote w:type="continuationSeparator" w:id="0">
    <w:p w:rsidR="00E574F9" w:rsidRDefault="00E5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604C29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16194B">
            <w:rPr>
              <w:noProof/>
              <w:sz w:val="16"/>
              <w:szCs w:val="16"/>
            </w:rPr>
            <w:t>0</w:t>
          </w:r>
          <w:r w:rsidR="00604C29">
            <w:rPr>
              <w:noProof/>
              <w:sz w:val="16"/>
              <w:szCs w:val="16"/>
            </w:rPr>
            <w:t>4-Dec-2017 23:1</w:t>
          </w:r>
          <w:r w:rsidR="0016194B">
            <w:rPr>
              <w:noProof/>
              <w:sz w:val="16"/>
              <w:szCs w:val="16"/>
            </w:rPr>
            <w:t>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604C29">
            <w:rPr>
              <w:noProof/>
              <w:sz w:val="16"/>
              <w:szCs w:val="16"/>
            </w:rPr>
            <w:t>04-Dec-2017 23:1</w:t>
          </w:r>
          <w:r w:rsidR="0016194B">
            <w:rPr>
              <w:noProof/>
              <w:sz w:val="16"/>
              <w:szCs w:val="16"/>
            </w:rPr>
            <w:t>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9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194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4C29"/>
    <w:rsid w:val="0060532A"/>
    <w:rsid w:val="0061050A"/>
    <w:rsid w:val="00611E9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574F9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CDAC8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  <w:style w:type="paragraph" w:customStyle="1" w:styleId="NoteStyle">
    <w:name w:val="Note Style"/>
    <w:next w:val="Normal"/>
    <w:qFormat/>
    <w:rsid w:val="00604C29"/>
    <w:pPr>
      <w:numPr>
        <w:numId w:val="18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</TotalTime>
  <Pages>8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2001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Anastasiya Khilko</cp:lastModifiedBy>
  <cp:revision>3</cp:revision>
  <cp:lastPrinted>2005-01-28T11:27:00Z</cp:lastPrinted>
  <dcterms:created xsi:type="dcterms:W3CDTF">2017-12-04T20:11:00Z</dcterms:created>
  <dcterms:modified xsi:type="dcterms:W3CDTF">2017-12-04T20:19:00Z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