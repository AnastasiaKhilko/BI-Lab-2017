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6C3BEA" w:rsidP="0068757C">
            <w:pPr>
              <w:pStyle w:val="CompanyName"/>
            </w:pPr>
            <w:fldSimple w:instr=" DOCPROPERTY  Company  \* MERGEFORMAT ">
              <w:r w:rsidR="00FE6215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6C3BEA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FE6215">
                <w:t>MTN.BI.07 Basic Parallel Execution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  <w:gridCol w:w="2182"/>
        <w:gridCol w:w="1774"/>
        <w:gridCol w:w="1496"/>
        <w:gridCol w:w="1537"/>
        <w:gridCol w:w="1409"/>
      </w:tblGrid>
      <w:tr w:rsidR="00222DC3" w:rsidRPr="00114D08" w:rsidTr="00FD31C1">
        <w:trPr>
          <w:cantSplit/>
        </w:trPr>
        <w:tc>
          <w:tcPr>
            <w:tcW w:w="9241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 w:rsidTr="00FD31C1">
        <w:trPr>
          <w:cantSplit/>
          <w:trHeight w:val="180"/>
        </w:trPr>
        <w:tc>
          <w:tcPr>
            <w:tcW w:w="843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182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774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496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46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 w:rsidTr="00FD31C1">
        <w:trPr>
          <w:cantSplit/>
          <w:trHeight w:val="180"/>
        </w:trPr>
        <w:tc>
          <w:tcPr>
            <w:tcW w:w="843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182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774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96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37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0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 w:rsidTr="00FD31C1">
        <w:tc>
          <w:tcPr>
            <w:tcW w:w="843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182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774" w:type="dxa"/>
            <w:tcMar>
              <w:top w:w="57" w:type="dxa"/>
            </w:tcMar>
          </w:tcPr>
          <w:p w:rsidR="0068757C" w:rsidRDefault="00FD31C1">
            <w:pPr>
              <w:pStyle w:val="TableText"/>
              <w:rPr>
                <w:rStyle w:val="Hyperlink"/>
              </w:rPr>
            </w:pPr>
            <w:r>
              <w:t>Anastasiya Khilko</w:t>
            </w:r>
          </w:p>
        </w:tc>
        <w:tc>
          <w:tcPr>
            <w:tcW w:w="1496" w:type="dxa"/>
            <w:tcMar>
              <w:top w:w="57" w:type="dxa"/>
            </w:tcMar>
          </w:tcPr>
          <w:p w:rsidR="0068757C" w:rsidRDefault="00FD31C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06-DEC-2017</w:t>
            </w:r>
          </w:p>
        </w:tc>
        <w:tc>
          <w:tcPr>
            <w:tcW w:w="1537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9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2619E0" w:rsidRDefault="009F791F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500362034" w:history="1">
        <w:r w:rsidR="002619E0" w:rsidRPr="00D27EEE">
          <w:rPr>
            <w:rStyle w:val="Hyperlink"/>
            <w:noProof/>
            <w:lang w:val="ru-RU"/>
          </w:rPr>
          <w:t>1.</w:t>
        </w:r>
        <w:r w:rsidR="002619E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619E0" w:rsidRPr="00D27EEE">
          <w:rPr>
            <w:rStyle w:val="Hyperlink"/>
            <w:noProof/>
          </w:rPr>
          <w:t>ParaLlel select</w:t>
        </w:r>
        <w:r w:rsidR="002619E0">
          <w:rPr>
            <w:noProof/>
            <w:webHidden/>
          </w:rPr>
          <w:tab/>
        </w:r>
        <w:r w:rsidR="002619E0">
          <w:rPr>
            <w:noProof/>
            <w:webHidden/>
          </w:rPr>
          <w:fldChar w:fldCharType="begin"/>
        </w:r>
        <w:r w:rsidR="002619E0">
          <w:rPr>
            <w:noProof/>
            <w:webHidden/>
          </w:rPr>
          <w:instrText xml:space="preserve"> PAGEREF _Toc500362034 \h </w:instrText>
        </w:r>
        <w:r w:rsidR="002619E0">
          <w:rPr>
            <w:noProof/>
            <w:webHidden/>
          </w:rPr>
        </w:r>
        <w:r w:rsidR="002619E0">
          <w:rPr>
            <w:noProof/>
            <w:webHidden/>
          </w:rPr>
          <w:fldChar w:fldCharType="separate"/>
        </w:r>
        <w:r w:rsidR="002619E0">
          <w:rPr>
            <w:noProof/>
            <w:webHidden/>
          </w:rPr>
          <w:t>3</w:t>
        </w:r>
        <w:r w:rsidR="002619E0">
          <w:rPr>
            <w:noProof/>
            <w:webHidden/>
          </w:rPr>
          <w:fldChar w:fldCharType="end"/>
        </w:r>
      </w:hyperlink>
    </w:p>
    <w:p w:rsidR="002619E0" w:rsidRDefault="002619E0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0362035" w:history="1">
        <w:r w:rsidRPr="00D27EEE">
          <w:rPr>
            <w:rStyle w:val="Hyperlink"/>
            <w:noProof/>
            <w:lang w:val="ru-RU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27EEE">
          <w:rPr>
            <w:rStyle w:val="Hyperlink"/>
            <w:noProof/>
          </w:rPr>
          <w:t>ParalLel DDL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_Toc500362035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9F791F" w:rsidP="005C0966">
      <w:pPr>
        <w:ind w:hanging="720"/>
      </w:pPr>
      <w:r>
        <w:fldChar w:fldCharType="end"/>
      </w:r>
    </w:p>
    <w:p w:rsidR="00222DC3" w:rsidRPr="00114D08" w:rsidRDefault="00222DC3" w:rsidP="00222DC3">
      <w:bookmarkStart w:id="4" w:name="_GoBack"/>
      <w:bookmarkEnd w:id="4"/>
    </w:p>
    <w:p w:rsidR="002619E0" w:rsidRDefault="00222DC3" w:rsidP="002619E0">
      <w:pPr>
        <w:pStyle w:val="Heading1"/>
        <w:widowControl/>
        <w:tabs>
          <w:tab w:val="clear" w:pos="360"/>
        </w:tabs>
        <w:spacing w:after="120" w:line="240" w:lineRule="auto"/>
        <w:ind w:left="720"/>
        <w:rPr>
          <w:lang w:val="ru-RU"/>
        </w:rPr>
      </w:pPr>
      <w:r w:rsidRPr="00114D08">
        <w:br w:type="page"/>
      </w:r>
      <w:bookmarkStart w:id="5" w:name="_Toc500276475"/>
      <w:bookmarkStart w:id="6" w:name="_Toc498853203"/>
      <w:bookmarkStart w:id="7" w:name="_Toc500362034"/>
      <w:bookmarkEnd w:id="0"/>
      <w:bookmarkEnd w:id="1"/>
      <w:bookmarkEnd w:id="2"/>
      <w:bookmarkEnd w:id="3"/>
      <w:proofErr w:type="spellStart"/>
      <w:r w:rsidR="002619E0">
        <w:lastRenderedPageBreak/>
        <w:t>ParaLlel</w:t>
      </w:r>
      <w:proofErr w:type="spellEnd"/>
      <w:r w:rsidR="002619E0">
        <w:t xml:space="preserve"> select</w:t>
      </w:r>
      <w:bookmarkEnd w:id="5"/>
      <w:bookmarkEnd w:id="7"/>
    </w:p>
    <w:p w:rsidR="002619E0" w:rsidRDefault="002619E0" w:rsidP="002619E0">
      <w:pPr>
        <w:pStyle w:val="BodyText"/>
        <w:ind w:firstLine="720"/>
        <w:rPr>
          <w:lang w:val="ru-RU"/>
        </w:rPr>
      </w:pPr>
      <w:r>
        <w:rPr>
          <w:lang w:val="ru-RU"/>
        </w:rPr>
        <w:t xml:space="preserve">Для увеличения скорости выполнения запросов зачастую используют хинт параллельного выполнения </w:t>
      </w:r>
      <w:r>
        <w:t>parallel</w:t>
      </w:r>
      <w:r w:rsidRPr="00F50F83">
        <w:rPr>
          <w:lang w:val="ru-RU"/>
        </w:rPr>
        <w:t>.</w:t>
      </w:r>
      <w:r>
        <w:rPr>
          <w:lang w:val="ru-RU"/>
        </w:rPr>
        <w:t xml:space="preserve"> Параллельное выполнение улучшает обработку для :</w:t>
      </w:r>
    </w:p>
    <w:p w:rsidR="002619E0" w:rsidRDefault="002619E0" w:rsidP="002619E0">
      <w:pPr>
        <w:pStyle w:val="BodyText"/>
        <w:ind w:firstLine="720"/>
        <w:rPr>
          <w:lang w:val="ru-RU"/>
        </w:rPr>
      </w:pPr>
      <w:r>
        <w:rPr>
          <w:lang w:val="ru-RU"/>
        </w:rPr>
        <w:t xml:space="preserve">- запросов, требующих </w:t>
      </w:r>
      <w:r>
        <w:t>table</w:t>
      </w:r>
      <w:r w:rsidRPr="006D5FE9">
        <w:rPr>
          <w:lang w:val="ru-RU"/>
        </w:rPr>
        <w:t xml:space="preserve"> </w:t>
      </w:r>
      <w:r>
        <w:t>full</w:t>
      </w:r>
      <w:r w:rsidRPr="006D5FE9">
        <w:rPr>
          <w:lang w:val="ru-RU"/>
        </w:rPr>
        <w:t xml:space="preserve"> </w:t>
      </w:r>
      <w:r>
        <w:t>scan</w:t>
      </w:r>
      <w:r>
        <w:rPr>
          <w:lang w:val="ru-RU"/>
        </w:rPr>
        <w:t xml:space="preserve"> или использующих сложные </w:t>
      </w:r>
      <w:r>
        <w:t>join</w:t>
      </w:r>
      <w:r w:rsidRPr="006D5FE9">
        <w:rPr>
          <w:lang w:val="ru-RU"/>
        </w:rPr>
        <w:t>-</w:t>
      </w:r>
      <w:r>
        <w:rPr>
          <w:lang w:val="ru-RU"/>
        </w:rPr>
        <w:t>соединения</w:t>
      </w:r>
    </w:p>
    <w:p w:rsidR="002619E0" w:rsidRDefault="002619E0" w:rsidP="002619E0">
      <w:pPr>
        <w:pStyle w:val="BodyText"/>
        <w:ind w:firstLine="720"/>
        <w:rPr>
          <w:lang w:val="ru-RU"/>
        </w:rPr>
      </w:pPr>
      <w:r>
        <w:rPr>
          <w:lang w:val="ru-RU"/>
        </w:rPr>
        <w:t>- создания крупных индексов</w:t>
      </w:r>
    </w:p>
    <w:p w:rsidR="002619E0" w:rsidRDefault="002619E0" w:rsidP="002619E0">
      <w:pPr>
        <w:pStyle w:val="BodyText"/>
        <w:ind w:firstLine="720"/>
        <w:rPr>
          <w:lang w:val="ru-RU"/>
        </w:rPr>
      </w:pPr>
      <w:r>
        <w:rPr>
          <w:lang w:val="ru-RU"/>
        </w:rPr>
        <w:t>- создания больших таблиц</w:t>
      </w:r>
    </w:p>
    <w:p w:rsidR="002619E0" w:rsidRPr="00A34700" w:rsidRDefault="002619E0" w:rsidP="002619E0">
      <w:pPr>
        <w:pStyle w:val="BodyText"/>
        <w:ind w:firstLine="720"/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t>bullk</w:t>
      </w:r>
      <w:proofErr w:type="spellEnd"/>
      <w:r w:rsidRPr="00A34700">
        <w:rPr>
          <w:lang w:val="ru-RU"/>
        </w:rPr>
        <w:t xml:space="preserve"> </w:t>
      </w:r>
      <w:r>
        <w:t>inserts</w:t>
      </w:r>
      <w:r w:rsidRPr="00A34700">
        <w:rPr>
          <w:lang w:val="ru-RU"/>
        </w:rPr>
        <w:t xml:space="preserve">, </w:t>
      </w:r>
      <w:r>
        <w:t>updates</w:t>
      </w:r>
      <w:r w:rsidRPr="00A34700">
        <w:rPr>
          <w:lang w:val="ru-RU"/>
        </w:rPr>
        <w:t xml:space="preserve">, </w:t>
      </w:r>
      <w:r>
        <w:t>merges</w:t>
      </w:r>
      <w:r w:rsidRPr="00A34700">
        <w:rPr>
          <w:lang w:val="ru-RU"/>
        </w:rPr>
        <w:t xml:space="preserve">, </w:t>
      </w:r>
      <w:proofErr w:type="spellStart"/>
      <w:r>
        <w:t>delets</w:t>
      </w:r>
      <w:proofErr w:type="spellEnd"/>
    </w:p>
    <w:p w:rsidR="002619E0" w:rsidRPr="00F50F83" w:rsidRDefault="002619E0" w:rsidP="002619E0">
      <w:pPr>
        <w:pStyle w:val="BodyText"/>
        <w:ind w:firstLine="720"/>
        <w:rPr>
          <w:lang w:val="ru-RU"/>
        </w:rPr>
      </w:pPr>
      <w:r>
        <w:rPr>
          <w:lang w:val="ru-RU"/>
        </w:rPr>
        <w:t>Проанализируем одну и ту же выборку одних с хинтом и без .</w:t>
      </w:r>
    </w:p>
    <w:p w:rsidR="002619E0" w:rsidRPr="006D5FE9" w:rsidRDefault="002619E0" w:rsidP="002619E0">
      <w:pPr>
        <w:pStyle w:val="BodyText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B635A06" wp14:editId="1D81656F">
            <wp:extent cx="6101705" cy="32689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2831" cy="326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E0" w:rsidRDefault="002619E0" w:rsidP="002619E0">
      <w:pPr>
        <w:pStyle w:val="BodyText"/>
        <w:rPr>
          <w:lang w:val="ru-RU"/>
        </w:rPr>
      </w:pPr>
    </w:p>
    <w:p w:rsidR="002619E0" w:rsidRPr="00F50F83" w:rsidRDefault="002619E0" w:rsidP="002619E0">
      <w:pPr>
        <w:pStyle w:val="BodyText"/>
        <w:rPr>
          <w:lang w:val="ru-RU"/>
        </w:rPr>
      </w:pPr>
      <w:r>
        <w:rPr>
          <w:lang w:val="ru-RU"/>
        </w:rPr>
        <w:t xml:space="preserve">Подстановка хинта принудит запрос выполняться параллельно, что улучшит производительность. </w:t>
      </w:r>
    </w:p>
    <w:p w:rsidR="002619E0" w:rsidRDefault="002619E0" w:rsidP="002619E0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081D1138" wp14:editId="5E2A462B">
            <wp:extent cx="5006340" cy="1479912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6199" cy="148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"/>
    <w:p w:rsidR="002619E0" w:rsidRDefault="002619E0" w:rsidP="002619E0">
      <w:pPr>
        <w:pStyle w:val="BodyText"/>
        <w:rPr>
          <w:lang w:val="ru-RU"/>
        </w:rPr>
      </w:pPr>
    </w:p>
    <w:p w:rsidR="002619E0" w:rsidRDefault="002619E0" w:rsidP="002619E0">
      <w:pPr>
        <w:pStyle w:val="BodyText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6D2BBA3" wp14:editId="2D7511CA">
            <wp:extent cx="4960620" cy="1934881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396" cy="193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9E0" w:rsidRDefault="002619E0" w:rsidP="002619E0">
      <w:pPr>
        <w:pStyle w:val="BodyText"/>
        <w:rPr>
          <w:lang w:val="ru-RU"/>
        </w:rPr>
      </w:pPr>
    </w:p>
    <w:p w:rsidR="002619E0" w:rsidRPr="00F50F83" w:rsidRDefault="002619E0" w:rsidP="002619E0">
      <w:pPr>
        <w:pStyle w:val="BodyText"/>
        <w:ind w:firstLine="720"/>
        <w:rPr>
          <w:lang w:val="ru-RU"/>
        </w:rPr>
      </w:pPr>
      <w:r>
        <w:rPr>
          <w:lang w:val="ru-RU"/>
        </w:rPr>
        <w:t xml:space="preserve">Таким образом, при использовании распараллеливания уменьшается </w:t>
      </w:r>
      <w:r>
        <w:t>cost</w:t>
      </w:r>
      <w:r w:rsidRPr="00F50F83">
        <w:rPr>
          <w:lang w:val="ru-RU"/>
        </w:rPr>
        <w:t xml:space="preserve"> </w:t>
      </w:r>
      <w:r>
        <w:rPr>
          <w:lang w:val="ru-RU"/>
        </w:rPr>
        <w:t>выполнения запроса.</w:t>
      </w:r>
    </w:p>
    <w:p w:rsidR="002619E0" w:rsidRDefault="002619E0" w:rsidP="002619E0">
      <w:pPr>
        <w:pStyle w:val="Heading1"/>
        <w:pageBreakBefore/>
        <w:widowControl/>
        <w:tabs>
          <w:tab w:val="clear" w:pos="360"/>
        </w:tabs>
        <w:spacing w:after="120" w:line="240" w:lineRule="auto"/>
        <w:ind w:left="720"/>
        <w:rPr>
          <w:lang w:val="ru-RU"/>
        </w:rPr>
      </w:pPr>
      <w:bookmarkStart w:id="8" w:name="_Toc500276476"/>
      <w:bookmarkStart w:id="9" w:name="_Toc500362035"/>
      <w:proofErr w:type="spellStart"/>
      <w:r>
        <w:lastRenderedPageBreak/>
        <w:t>ParalLel</w:t>
      </w:r>
      <w:proofErr w:type="spellEnd"/>
      <w:r>
        <w:t xml:space="preserve"> DDL</w:t>
      </w:r>
      <w:bookmarkEnd w:id="8"/>
      <w:bookmarkEnd w:id="9"/>
    </w:p>
    <w:p w:rsidR="002619E0" w:rsidRPr="001B27B8" w:rsidRDefault="002619E0" w:rsidP="002619E0">
      <w:pPr>
        <w:pStyle w:val="BodyText"/>
        <w:rPr>
          <w:lang w:val="ru-RU"/>
        </w:rPr>
      </w:pPr>
      <w:r>
        <w:rPr>
          <w:lang w:val="ru-RU"/>
        </w:rPr>
        <w:t xml:space="preserve">Пример использования </w:t>
      </w:r>
      <w:r>
        <w:t>parallel</w:t>
      </w:r>
      <w:r w:rsidRPr="00DF005D">
        <w:rPr>
          <w:lang w:val="ru-RU"/>
        </w:rPr>
        <w:t xml:space="preserve"> </w:t>
      </w:r>
      <w:r>
        <w:t>execution</w:t>
      </w:r>
      <w:r>
        <w:rPr>
          <w:lang w:val="ru-RU"/>
        </w:rPr>
        <w:t xml:space="preserve">: создание таблицы методом </w:t>
      </w:r>
      <w:r>
        <w:t>CTAS</w:t>
      </w:r>
      <w:r w:rsidRPr="00F50F83">
        <w:rPr>
          <w:lang w:val="ru-RU"/>
        </w:rPr>
        <w:t>:</w:t>
      </w:r>
    </w:p>
    <w:p w:rsidR="002619E0" w:rsidRDefault="002619E0" w:rsidP="002619E0">
      <w:pPr>
        <w:pStyle w:val="BodyText"/>
        <w:jc w:val="center"/>
      </w:pPr>
      <w:r>
        <w:rPr>
          <w:noProof/>
        </w:rPr>
        <w:drawing>
          <wp:inline distT="0" distB="0" distL="0" distR="0" wp14:anchorId="7F384759" wp14:editId="2D1620C9">
            <wp:extent cx="3794760" cy="15856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7681" cy="159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E0" w:rsidRDefault="002619E0" w:rsidP="002619E0">
      <w:pPr>
        <w:pStyle w:val="BodyText"/>
        <w:ind w:firstLine="720"/>
        <w:rPr>
          <w:lang w:val="ru-RU"/>
        </w:rPr>
      </w:pPr>
      <w:r>
        <w:rPr>
          <w:lang w:val="ru-RU"/>
        </w:rPr>
        <w:t>В таком случае при обычном обращении к этой таблице  будет автоматически выполняться параллельное выполнение:</w:t>
      </w:r>
    </w:p>
    <w:p w:rsidR="002619E0" w:rsidRDefault="002619E0" w:rsidP="002619E0">
      <w:pPr>
        <w:pStyle w:val="BodyText"/>
        <w:ind w:firstLine="720"/>
        <w:rPr>
          <w:lang w:val="ru-RU"/>
        </w:rPr>
      </w:pPr>
    </w:p>
    <w:p w:rsidR="002619E0" w:rsidRPr="00F50F83" w:rsidRDefault="002619E0" w:rsidP="002619E0">
      <w:pPr>
        <w:pStyle w:val="BodyText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4F497CF" wp14:editId="7670C367">
            <wp:extent cx="2400300" cy="63644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7143" cy="63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E0" w:rsidRPr="00F50F83" w:rsidRDefault="002619E0" w:rsidP="002619E0">
      <w:pPr>
        <w:pStyle w:val="BodyText"/>
        <w:rPr>
          <w:lang w:val="ru-RU"/>
        </w:rPr>
      </w:pPr>
      <w:r>
        <w:rPr>
          <w:lang w:val="ru-RU"/>
        </w:rPr>
        <w:t>План запроса:</w:t>
      </w:r>
    </w:p>
    <w:p w:rsidR="002619E0" w:rsidRDefault="002619E0" w:rsidP="002619E0">
      <w:pPr>
        <w:pStyle w:val="BodyText"/>
      </w:pPr>
    </w:p>
    <w:p w:rsidR="002619E0" w:rsidRDefault="002619E0" w:rsidP="002619E0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5F053323" wp14:editId="6587B522">
            <wp:extent cx="5379720" cy="14507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158" cy="145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9E0" w:rsidRPr="00F50F83" w:rsidRDefault="002619E0" w:rsidP="002619E0">
      <w:pPr>
        <w:pStyle w:val="BodyText"/>
        <w:rPr>
          <w:lang w:val="ru-RU"/>
        </w:rPr>
      </w:pPr>
    </w:p>
    <w:p w:rsidR="002619E0" w:rsidRPr="00DF005D" w:rsidRDefault="002619E0" w:rsidP="002619E0">
      <w:pPr>
        <w:pStyle w:val="BodyText"/>
        <w:rPr>
          <w:lang w:val="ru-RU"/>
        </w:rPr>
      </w:pPr>
      <w:r>
        <w:rPr>
          <w:lang w:val="ru-RU"/>
        </w:rPr>
        <w:t xml:space="preserve">Стоит помнить, что такой подход не всегда будет работать в сторону производительности. </w:t>
      </w:r>
    </w:p>
    <w:p w:rsidR="002619E0" w:rsidRDefault="002619E0" w:rsidP="002619E0">
      <w:pPr>
        <w:pStyle w:val="BodyText"/>
        <w:rPr>
          <w:lang w:val="ru-RU"/>
        </w:rPr>
      </w:pPr>
    </w:p>
    <w:p w:rsidR="00C3363B" w:rsidRPr="002619E0" w:rsidRDefault="00C3363B" w:rsidP="002619E0">
      <w:pPr>
        <w:pStyle w:val="Heading1"/>
        <w:numPr>
          <w:ilvl w:val="0"/>
          <w:numId w:val="0"/>
        </w:numPr>
        <w:rPr>
          <w:lang w:val="ru-RU"/>
        </w:rPr>
      </w:pPr>
    </w:p>
    <w:sectPr w:rsidR="00C3363B" w:rsidRPr="002619E0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3FE" w:rsidRDefault="00B523FE">
      <w:r>
        <w:separator/>
      </w:r>
    </w:p>
  </w:endnote>
  <w:endnote w:type="continuationSeparator" w:id="0">
    <w:p w:rsidR="00B523FE" w:rsidRDefault="00B5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9F791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F791F">
            <w:rPr>
              <w:sz w:val="16"/>
            </w:rPr>
            <w:fldChar w:fldCharType="separate"/>
          </w:r>
          <w:r w:rsidR="002619E0">
            <w:rPr>
              <w:noProof/>
              <w:sz w:val="16"/>
            </w:rPr>
            <w:t>2017</w:t>
          </w:r>
          <w:r w:rsidR="009F791F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2A4297">
            <w:fldChar w:fldCharType="begin"/>
          </w:r>
          <w:r w:rsidR="002A4297">
            <w:instrText xml:space="preserve"> PAGE </w:instrText>
          </w:r>
          <w:r w:rsidR="002A4297">
            <w:fldChar w:fldCharType="separate"/>
          </w:r>
          <w:r w:rsidR="002619E0">
            <w:rPr>
              <w:noProof/>
            </w:rPr>
            <w:t>2</w:t>
          </w:r>
          <w:r w:rsidR="002A4297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2619E0">
              <w:rPr>
                <w:noProof/>
              </w:rPr>
              <w:t>5</w:t>
            </w:r>
          </w:fldSimple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9F791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F791F">
            <w:rPr>
              <w:sz w:val="16"/>
            </w:rPr>
            <w:fldChar w:fldCharType="separate"/>
          </w:r>
          <w:r w:rsidR="002619E0">
            <w:rPr>
              <w:noProof/>
              <w:sz w:val="16"/>
            </w:rPr>
            <w:t>2017</w:t>
          </w:r>
          <w:r w:rsidR="009F791F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2A4297">
            <w:fldChar w:fldCharType="begin"/>
          </w:r>
          <w:r w:rsidR="002A4297">
            <w:instrText xml:space="preserve"> PAGE </w:instrText>
          </w:r>
          <w:r w:rsidR="002A4297">
            <w:fldChar w:fldCharType="separate"/>
          </w:r>
          <w:r w:rsidR="002619E0">
            <w:rPr>
              <w:noProof/>
            </w:rPr>
            <w:t>1</w:t>
          </w:r>
          <w:r w:rsidR="002A4297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2619E0">
              <w:rPr>
                <w:noProof/>
              </w:rPr>
              <w:t>5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3FE" w:rsidRDefault="00B523FE">
      <w:r>
        <w:separator/>
      </w:r>
    </w:p>
  </w:footnote>
  <w:footnote w:type="continuationSeparator" w:id="0">
    <w:p w:rsidR="00B523FE" w:rsidRDefault="00B52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FE6215" w:rsidRPr="00FE6215">
              <w:rPr>
                <w:b/>
              </w:rPr>
              <w:t>MTN.BI.07</w:t>
            </w:r>
            <w:r w:rsidR="00FE6215">
              <w:t xml:space="preserve"> Basic Parallel Execution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6C3BEA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FE6215" w:rsidRPr="00FE6215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FD31C1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F791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F791F" w:rsidRPr="00D639FE">
            <w:rPr>
              <w:sz w:val="16"/>
              <w:szCs w:val="16"/>
            </w:rPr>
            <w:fldChar w:fldCharType="separate"/>
          </w:r>
          <w:r w:rsidR="002619E0">
            <w:rPr>
              <w:noProof/>
              <w:sz w:val="16"/>
              <w:szCs w:val="16"/>
            </w:rPr>
            <w:t>06-Dec-2017 15:09</w:t>
          </w:r>
          <w:r w:rsidR="009F791F" w:rsidRPr="00D639FE">
            <w:rPr>
              <w:sz w:val="16"/>
              <w:szCs w:val="16"/>
            </w:rPr>
            <w:fldChar w:fldCharType="end"/>
          </w:r>
          <w:r w:rsidR="00FD31C1">
            <w:rPr>
              <w:sz w:val="16"/>
              <w:szCs w:val="16"/>
            </w:rPr>
            <w:t>08</w:t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FE6215" w:rsidRPr="00FE6215">
              <w:rPr>
                <w:b/>
              </w:rPr>
              <w:t xml:space="preserve">MTN.BI.07 </w:t>
            </w:r>
            <w:r w:rsidR="00FE6215">
              <w:t>Basic Parallel Execution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6C3BEA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FE6215" w:rsidRPr="00FE6215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FD31C1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F791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F791F" w:rsidRPr="00D639FE">
            <w:rPr>
              <w:sz w:val="16"/>
              <w:szCs w:val="16"/>
            </w:rPr>
            <w:fldChar w:fldCharType="separate"/>
          </w:r>
          <w:r w:rsidR="002619E0">
            <w:rPr>
              <w:noProof/>
              <w:sz w:val="16"/>
              <w:szCs w:val="16"/>
            </w:rPr>
            <w:t>06-Dec-2017 15:09</w:t>
          </w:r>
          <w:r w:rsidR="009F791F" w:rsidRPr="00D639FE">
            <w:rPr>
              <w:sz w:val="16"/>
              <w:szCs w:val="16"/>
            </w:rPr>
            <w:fldChar w:fldCharType="end"/>
          </w:r>
          <w:r w:rsidR="00FD31C1">
            <w:rPr>
              <w:sz w:val="16"/>
              <w:szCs w:val="16"/>
            </w:rPr>
            <w:t>08</w:t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18E4149"/>
    <w:multiLevelType w:val="hybridMultilevel"/>
    <w:tmpl w:val="92C2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71AE7441"/>
    <w:multiLevelType w:val="multilevel"/>
    <w:tmpl w:val="A7A620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11"/>
  </w:num>
  <w:num w:numId="16">
    <w:abstractNumId w:val="8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854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619E0"/>
    <w:rsid w:val="0027273F"/>
    <w:rsid w:val="00276374"/>
    <w:rsid w:val="00286611"/>
    <w:rsid w:val="002A4297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A49EF"/>
    <w:rsid w:val="004B4D2A"/>
    <w:rsid w:val="004C2F82"/>
    <w:rsid w:val="004D29BE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5035F"/>
    <w:rsid w:val="0068062E"/>
    <w:rsid w:val="00686BAB"/>
    <w:rsid w:val="0068757C"/>
    <w:rsid w:val="006A77BC"/>
    <w:rsid w:val="006C3BEA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B7429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2854"/>
    <w:rsid w:val="008D4230"/>
    <w:rsid w:val="008D4768"/>
    <w:rsid w:val="008D7C03"/>
    <w:rsid w:val="008E5E15"/>
    <w:rsid w:val="008F17C6"/>
    <w:rsid w:val="008F3CA0"/>
    <w:rsid w:val="00932D17"/>
    <w:rsid w:val="00964F64"/>
    <w:rsid w:val="009F791F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523FE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A2A71"/>
    <w:rsid w:val="00CB16E7"/>
    <w:rsid w:val="00D454F0"/>
    <w:rsid w:val="00D61ABA"/>
    <w:rsid w:val="00D639FE"/>
    <w:rsid w:val="00D86536"/>
    <w:rsid w:val="00DE4E52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260A"/>
    <w:rsid w:val="00F739A6"/>
    <w:rsid w:val="00F9679B"/>
    <w:rsid w:val="00FD31C1"/>
    <w:rsid w:val="00FE114F"/>
    <w:rsid w:val="00FE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5E83C6"/>
  <w15:docId w15:val="{39FBD52F-0A40-45AC-A76D-1523CD64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uiPriority="1"/>
    <w:lsdException w:name="heading 6" w:uiPriority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uiPriority w:val="1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uiPriority w:val="1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FE6215"/>
    <w:rPr>
      <w:rFonts w:ascii="Arial" w:hAnsi="Arial"/>
      <w:b/>
      <w:sz w:val="24"/>
    </w:rPr>
  </w:style>
  <w:style w:type="paragraph" w:customStyle="1" w:styleId="NoteStyle">
    <w:name w:val="Note Style"/>
    <w:next w:val="Normal"/>
    <w:qFormat/>
    <w:rsid w:val="002619E0"/>
    <w:pPr>
      <w:numPr>
        <w:numId w:val="18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6</TotalTime>
  <Pages>5</Pages>
  <Words>207</Words>
  <Characters>1182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MTN.BI.07 Basic Parallel Execution</vt:lpstr>
      <vt:lpstr>&lt;code&gt;&lt;Title&gt;</vt:lpstr>
    </vt:vector>
  </TitlesOfParts>
  <Company>EPAM Systems, RD Dep.</Company>
  <LinksUpToDate>false</LinksUpToDate>
  <CharactersWithSpaces>1387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Basic Parallel Execution</dc:title>
  <dc:subject>Resource Department Dep.</dc:subject>
  <dc:creator>Elias Nema</dc:creator>
  <cp:lastModifiedBy>Anastasiya Khilko</cp:lastModifiedBy>
  <cp:revision>4</cp:revision>
  <cp:lastPrinted>2005-01-28T11:27:00Z</cp:lastPrinted>
  <dcterms:created xsi:type="dcterms:W3CDTF">2017-12-06T12:07:00Z</dcterms:created>
  <dcterms:modified xsi:type="dcterms:W3CDTF">2017-12-06T19:18:00Z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