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C5E9C" w:rsidP="0068757C">
            <w:pPr>
              <w:pStyle w:val="CompanyName"/>
            </w:pPr>
            <w:fldSimple w:instr=" DOCPROPERTY  Company  \* MERGEFORMAT ">
              <w:r w:rsidR="00715387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C5E9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62671">
                <w:t>MTN.BI.08 Materialized Views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5E3956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5E3956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D06E9" w:rsidRDefault="00E0285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725184" w:history="1">
        <w:r w:rsidR="00DD06E9" w:rsidRPr="00147303">
          <w:rPr>
            <w:rStyle w:val="Hyperlink"/>
            <w:noProof/>
          </w:rPr>
          <w:t>1.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Materialized Views- Basic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_Toc384725184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5E395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5" w:history="1">
        <w:r w:rsidR="00DD06E9" w:rsidRPr="00147303">
          <w:rPr>
            <w:rStyle w:val="Hyperlink"/>
            <w:noProof/>
          </w:rPr>
          <w:t>1.1.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DEMAND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_Toc384725185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5E395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6" w:history="1">
        <w:r w:rsidR="00DD06E9" w:rsidRPr="00147303">
          <w:rPr>
            <w:rStyle w:val="Hyperlink"/>
            <w:noProof/>
          </w:rPr>
          <w:t>1.2.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COMMIT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_Toc384725186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5E395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7" w:history="1">
        <w:r w:rsidR="00DD06E9" w:rsidRPr="00147303">
          <w:rPr>
            <w:rStyle w:val="Hyperlink"/>
            <w:noProof/>
          </w:rPr>
          <w:t>2.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Fact Table Loading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_Toc384725187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5E395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8" w:history="1">
        <w:r w:rsidR="00DD06E9" w:rsidRPr="00147303">
          <w:rPr>
            <w:rStyle w:val="Hyperlink"/>
            <w:noProof/>
          </w:rPr>
          <w:t>3.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Task Results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_Toc384725188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222DC3" w:rsidRPr="00114D08" w:rsidRDefault="00E0285B" w:rsidP="005C0966">
      <w:pPr>
        <w:ind w:hanging="720"/>
      </w:pPr>
      <w:r>
        <w:fldChar w:fldCharType="end"/>
      </w:r>
    </w:p>
    <w:p w:rsidR="00222DC3" w:rsidRPr="00114D08" w:rsidRDefault="00222DC3" w:rsidP="00222DC3"/>
    <w:p w:rsidR="00715387" w:rsidRPr="00E7244C" w:rsidRDefault="00222DC3" w:rsidP="00715387">
      <w:pPr>
        <w:pStyle w:val="Heading1"/>
      </w:pPr>
      <w:r w:rsidRPr="00114D08">
        <w:br w:type="page"/>
      </w:r>
      <w:bookmarkStart w:id="4" w:name="_Toc322004717"/>
      <w:bookmarkStart w:id="5" w:name="_Hlk321203009"/>
      <w:bookmarkStart w:id="6" w:name="_Toc384725184"/>
      <w:bookmarkEnd w:id="0"/>
      <w:bookmarkEnd w:id="1"/>
      <w:bookmarkEnd w:id="2"/>
      <w:bookmarkEnd w:id="3"/>
      <w:r w:rsidR="00715387" w:rsidRPr="0003504F">
        <w:lastRenderedPageBreak/>
        <w:t>Materialized Views</w:t>
      </w:r>
      <w:r w:rsidR="00715387">
        <w:t>- Basic</w:t>
      </w:r>
      <w:bookmarkEnd w:id="4"/>
      <w:bookmarkEnd w:id="5"/>
      <w:bookmarkEnd w:id="6"/>
    </w:p>
    <w:p w:rsidR="00715387" w:rsidRPr="00E7244C" w:rsidRDefault="00715387" w:rsidP="00715387">
      <w:pPr>
        <w:pStyle w:val="Heading2"/>
      </w:pPr>
      <w:bookmarkStart w:id="7" w:name="_Toc322004718"/>
      <w:bookmarkStart w:id="8" w:name="_Toc384725185"/>
      <w:bookmarkStart w:id="9" w:name="_Hlk321203036"/>
      <w:bookmarkStart w:id="10" w:name="_Hlk321202935"/>
      <w:bookmarkStart w:id="11" w:name="_Hlk321376402"/>
      <w:r>
        <w:t xml:space="preserve">Create </w:t>
      </w:r>
      <w:r w:rsidRPr="0003504F">
        <w:t>Materialized Views</w:t>
      </w:r>
      <w:r>
        <w:t xml:space="preserve">  - ON DEMAND</w:t>
      </w:r>
      <w:bookmarkEnd w:id="7"/>
      <w:bookmarkEnd w:id="8"/>
    </w:p>
    <w:p w:rsidR="00715387" w:rsidRPr="00715387" w:rsidRDefault="00715387" w:rsidP="00715387">
      <w:pPr>
        <w:pStyle w:val="BodyText"/>
      </w:pPr>
      <w:r>
        <w:t>Take any "report" SQL from Lab Work 02 and create Materialized View based on it. Refresh type is ON DEMAND.</w:t>
      </w:r>
    </w:p>
    <w:p w:rsidR="00715387" w:rsidRDefault="00715387" w:rsidP="00715387">
      <w:pPr>
        <w:pStyle w:val="ListBullet"/>
      </w:pPr>
      <w:r>
        <w:t>Use Standard CREATE MATERIALIZED VIEW CLAUSE.</w:t>
      </w:r>
    </w:p>
    <w:p w:rsidR="00715387" w:rsidRDefault="00715387" w:rsidP="00715387">
      <w:pPr>
        <w:pStyle w:val="ListBullet"/>
      </w:pPr>
      <w:r>
        <w:t>Use DBMS_MVIEW package to refresh Mat View.</w:t>
      </w:r>
      <w:bookmarkEnd w:id="9"/>
      <w:bookmarkEnd w:id="10"/>
      <w:bookmarkEnd w:id="11"/>
    </w:p>
    <w:p w:rsidR="00715387" w:rsidRPr="00E7244C" w:rsidRDefault="00715387" w:rsidP="00715387">
      <w:pPr>
        <w:pStyle w:val="Heading2"/>
      </w:pPr>
      <w:bookmarkStart w:id="12" w:name="_Toc322004719"/>
      <w:bookmarkStart w:id="13" w:name="_Toc384725186"/>
      <w:r>
        <w:t xml:space="preserve">Create </w:t>
      </w:r>
      <w:r w:rsidRPr="0003504F">
        <w:t>Materialized Views</w:t>
      </w:r>
      <w:r>
        <w:t xml:space="preserve">  - ON COMMIT</w:t>
      </w:r>
      <w:bookmarkEnd w:id="12"/>
      <w:bookmarkEnd w:id="13"/>
    </w:p>
    <w:p w:rsidR="00715387" w:rsidRPr="00715387" w:rsidRDefault="00715387" w:rsidP="00715387">
      <w:pPr>
        <w:pStyle w:val="BodyText"/>
      </w:pPr>
      <w:r>
        <w:t>Take any "report" SQL from Lab Work 02 and create Materialized View based on it. Refresh type is ON COMMIT.</w:t>
      </w:r>
    </w:p>
    <w:p w:rsidR="00715387" w:rsidRDefault="00715387" w:rsidP="00715387">
      <w:pPr>
        <w:pStyle w:val="ListBullet"/>
      </w:pPr>
      <w:r>
        <w:t>Use Standard CREATE MATERIALIZED VIEW CLAUSE.</w:t>
      </w:r>
    </w:p>
    <w:p w:rsidR="00715387" w:rsidRDefault="00715387" w:rsidP="00715387">
      <w:pPr>
        <w:pStyle w:val="ListBullet"/>
      </w:pPr>
      <w:r>
        <w:t>Tests ON COMMIT REFRESH.</w:t>
      </w:r>
    </w:p>
    <w:p w:rsidR="00715387" w:rsidRDefault="00715387" w:rsidP="00715387">
      <w:pPr>
        <w:pStyle w:val="Heading1"/>
      </w:pPr>
      <w:bookmarkStart w:id="14" w:name="_Toc384725187"/>
      <w:r>
        <w:t>Fact Table Loading</w:t>
      </w:r>
      <w:bookmarkEnd w:id="14"/>
    </w:p>
    <w:p w:rsidR="00715387" w:rsidRDefault="00715387" w:rsidP="00715387">
      <w:pPr>
        <w:pStyle w:val="BodyText"/>
      </w:pPr>
      <w:r>
        <w:t xml:space="preserve">Create packages to load fact table to the </w:t>
      </w:r>
      <w:r w:rsidR="005F0715">
        <w:t>presentation</w:t>
      </w:r>
      <w:bookmarkStart w:id="15" w:name="_GoBack"/>
      <w:bookmarkEnd w:id="15"/>
      <w:r>
        <w:t xml:space="preserve"> layer.</w:t>
      </w:r>
    </w:p>
    <w:p w:rsidR="00715387" w:rsidRDefault="00715387" w:rsidP="00D62671">
      <w:pPr>
        <w:pStyle w:val="Heading1"/>
      </w:pPr>
      <w:bookmarkStart w:id="16" w:name="_Toc384725188"/>
      <w:r w:rsidRPr="00842BFD">
        <w:t>Task Results</w:t>
      </w:r>
      <w:bookmarkEnd w:id="16"/>
    </w:p>
    <w:p w:rsidR="00715387" w:rsidRDefault="00715387" w:rsidP="00D62671">
      <w:pPr>
        <w:pStyle w:val="BodyText"/>
      </w:pPr>
      <w:r>
        <w:t>Create required objects:</w:t>
      </w:r>
    </w:p>
    <w:p w:rsidR="00715387" w:rsidRDefault="00715387" w:rsidP="00D62671">
      <w:pPr>
        <w:pStyle w:val="ListBullet"/>
      </w:pPr>
      <w:r>
        <w:t>Put objects script to Git.</w:t>
      </w:r>
    </w:p>
    <w:p w:rsidR="00715387" w:rsidRDefault="00715387" w:rsidP="00D62671">
      <w:pPr>
        <w:pStyle w:val="ListBullet"/>
      </w:pPr>
      <w:r>
        <w:t>Prepare Document</w:t>
      </w:r>
      <w:r w:rsidR="00D62671">
        <w:t xml:space="preserve"> with Screenshot of  Tests Data.</w:t>
      </w:r>
    </w:p>
    <w:p w:rsidR="00715387" w:rsidRDefault="00715387" w:rsidP="00D62671">
      <w:pPr>
        <w:pStyle w:val="ListBullet"/>
      </w:pPr>
      <w:r>
        <w:t>Prepare Document with Screenshot of Refreshing M</w:t>
      </w:r>
      <w:r w:rsidR="00D62671">
        <w:t xml:space="preserve">at </w:t>
      </w:r>
      <w:r>
        <w:t>View</w:t>
      </w:r>
      <w:r w:rsidR="00D62671">
        <w:t xml:space="preserve"> </w:t>
      </w:r>
      <w:r>
        <w:t>script</w:t>
      </w:r>
      <w:r w:rsidR="00D62671">
        <w:t>.</w:t>
      </w:r>
    </w:p>
    <w:p w:rsidR="00C3363B" w:rsidRPr="00114D08" w:rsidRDefault="00C3363B" w:rsidP="00D62671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956" w:rsidRDefault="005E3956">
      <w:r>
        <w:separator/>
      </w:r>
    </w:p>
  </w:endnote>
  <w:endnote w:type="continuationSeparator" w:id="0">
    <w:p w:rsidR="005E3956" w:rsidRDefault="005E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5F0715">
            <w:rPr>
              <w:noProof/>
              <w:sz w:val="16"/>
            </w:rPr>
            <w:t>2014</w:t>
          </w:r>
          <w:r w:rsidR="00E0285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5F0715">
            <w:rPr>
              <w:noProof/>
            </w:rPr>
            <w:t>3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F0715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5F0715">
            <w:rPr>
              <w:noProof/>
              <w:sz w:val="16"/>
            </w:rPr>
            <w:t>2014</w:t>
          </w:r>
          <w:r w:rsidR="00E0285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5F0715">
            <w:rPr>
              <w:noProof/>
            </w:rPr>
            <w:t>1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F0715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956" w:rsidRDefault="005E3956">
      <w:r>
        <w:separator/>
      </w:r>
    </w:p>
  </w:footnote>
  <w:footnote w:type="continuationSeparator" w:id="0">
    <w:p w:rsidR="005E3956" w:rsidRDefault="005E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62671" w:rsidRPr="00D62671">
              <w:rPr>
                <w:b/>
              </w:rPr>
              <w:t>MTN.BI</w:t>
            </w:r>
            <w:r w:rsidR="00D62671">
              <w:t>.08 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C5E9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5F0715">
            <w:rPr>
              <w:noProof/>
              <w:sz w:val="16"/>
              <w:szCs w:val="16"/>
            </w:rPr>
            <w:t>08-Apr-2014 12:57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62671" w:rsidRPr="00D62671">
              <w:rPr>
                <w:b/>
              </w:rPr>
              <w:t xml:space="preserve">MTN.BI.08 </w:t>
            </w:r>
            <w:r w:rsidR="00D62671">
              <w:t>Materialized Views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C5E9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15387" w:rsidRPr="00715387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5F0715">
            <w:rPr>
              <w:noProof/>
              <w:sz w:val="16"/>
              <w:szCs w:val="16"/>
            </w:rPr>
            <w:t>08-Apr-2014 12:57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67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C5E9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3956"/>
    <w:rsid w:val="005E56AF"/>
    <w:rsid w:val="005F0715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15387"/>
    <w:rsid w:val="0072682A"/>
    <w:rsid w:val="00750BDF"/>
    <w:rsid w:val="0075737B"/>
    <w:rsid w:val="0077510E"/>
    <w:rsid w:val="00790075"/>
    <w:rsid w:val="007A740E"/>
    <w:rsid w:val="007B3D5F"/>
    <w:rsid w:val="007C7DFB"/>
    <w:rsid w:val="007F026A"/>
    <w:rsid w:val="00820129"/>
    <w:rsid w:val="008237F4"/>
    <w:rsid w:val="00827DE8"/>
    <w:rsid w:val="00844D57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672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2671"/>
    <w:rsid w:val="00D639FE"/>
    <w:rsid w:val="00D86536"/>
    <w:rsid w:val="00DD06E9"/>
    <w:rsid w:val="00DE4E52"/>
    <w:rsid w:val="00E0285B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1B0E83-717C-4643-B0A5-0711A2A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715387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15387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1689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Materialized Views</dc:title>
  <dc:subject>Resource Department Dep.</dc:subject>
  <dc:creator>Elias Nema</dc:creator>
  <cp:lastModifiedBy>Elias Nema</cp:lastModifiedBy>
  <cp:revision>6</cp:revision>
  <cp:lastPrinted>2005-01-28T11:27:00Z</cp:lastPrinted>
  <dcterms:created xsi:type="dcterms:W3CDTF">2014-03-27T07:39:00Z</dcterms:created>
  <dcterms:modified xsi:type="dcterms:W3CDTF">2014-08-21T10:38:00Z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