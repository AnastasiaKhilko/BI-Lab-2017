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306E57" w:rsidP="0068757C">
            <w:pPr>
              <w:pStyle w:val="CompanyName"/>
            </w:pPr>
            <w:fldSimple w:instr=" DOCPROPERTY  Company  \* MERGEFORMAT ">
              <w:r w:rsidR="005C176B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306E57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5C176B">
                <w:t>MTN.BI.08 PL/SQL Techniques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306E57">
            <w:pPr>
              <w:pStyle w:val="TableText"/>
              <w:rPr>
                <w:rStyle w:val="af6"/>
              </w:rPr>
            </w:pPr>
            <w:hyperlink r:id="rId7" w:history="1">
              <w:r w:rsidR="0068757C">
                <w:rPr>
                  <w:rStyle w:val="af6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306E57">
            <w:pPr>
              <w:pStyle w:val="TableText"/>
              <w:rPr>
                <w:rStyle w:val="af6"/>
              </w:rPr>
            </w:pPr>
            <w:hyperlink r:id="rId8" w:history="1">
              <w:r w:rsidR="0068757C">
                <w:rPr>
                  <w:rStyle w:val="af6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BD46D5" w:rsidRDefault="00306E57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306E57">
        <w:fldChar w:fldCharType="begin"/>
      </w:r>
      <w:r w:rsidR="00895D51">
        <w:instrText xml:space="preserve"> TOC \o "1-3" \h \z </w:instrText>
      </w:r>
      <w:r w:rsidRPr="00306E57">
        <w:fldChar w:fldCharType="separate"/>
      </w:r>
      <w:hyperlink w:anchor="_Toc384725063" w:history="1">
        <w:r w:rsidR="00BD46D5" w:rsidRPr="00204436">
          <w:rPr>
            <w:rStyle w:val="af6"/>
            <w:noProof/>
          </w:rPr>
          <w:t>1.</w:t>
        </w:r>
        <w:r w:rsidR="00BD46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6D5" w:rsidRPr="00204436">
          <w:rPr>
            <w:rStyle w:val="af6"/>
            <w:noProof/>
          </w:rPr>
          <w:t>Create Packages for Reload Dimension from DW to SAL</w:t>
        </w:r>
        <w:r w:rsidR="00BD46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6D5">
          <w:rPr>
            <w:noProof/>
            <w:webHidden/>
          </w:rPr>
          <w:instrText xml:space="preserve"> PAGEREF _Toc384725063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6D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46D5" w:rsidRDefault="00306E57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064" w:history="1">
        <w:r w:rsidR="00BD46D5" w:rsidRPr="00204436">
          <w:rPr>
            <w:rStyle w:val="af6"/>
            <w:noProof/>
          </w:rPr>
          <w:t>2.</w:t>
        </w:r>
        <w:r w:rsidR="00BD46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6D5" w:rsidRPr="00204436">
          <w:rPr>
            <w:rStyle w:val="af6"/>
            <w:noProof/>
          </w:rPr>
          <w:t>Test Your Data</w:t>
        </w:r>
        <w:r w:rsidR="00BD46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6D5">
          <w:rPr>
            <w:noProof/>
            <w:webHidden/>
          </w:rPr>
          <w:instrText xml:space="preserve"> PAGEREF _Toc384725064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6D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46D5" w:rsidRDefault="00306E57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065" w:history="1">
        <w:r w:rsidR="00BD46D5" w:rsidRPr="00204436">
          <w:rPr>
            <w:rStyle w:val="af6"/>
            <w:noProof/>
          </w:rPr>
          <w:t>3.</w:t>
        </w:r>
        <w:r w:rsidR="00BD46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6D5" w:rsidRPr="00204436">
          <w:rPr>
            <w:rStyle w:val="af6"/>
            <w:noProof/>
          </w:rPr>
          <w:t>Task Results</w:t>
        </w:r>
        <w:r w:rsidR="00BD46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6D5">
          <w:rPr>
            <w:noProof/>
            <w:webHidden/>
          </w:rPr>
          <w:instrText xml:space="preserve"> PAGEREF _Toc384725065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6D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306E57" w:rsidP="005C0966">
      <w:pPr>
        <w:ind w:hanging="720"/>
      </w:pPr>
      <w:r>
        <w:fldChar w:fldCharType="end"/>
      </w:r>
    </w:p>
    <w:p w:rsidR="00222DC3" w:rsidRPr="00114D08" w:rsidRDefault="00222DC3" w:rsidP="00222DC3"/>
    <w:p w:rsidR="005C176B" w:rsidRPr="0042698F" w:rsidRDefault="00222DC3" w:rsidP="005C176B">
      <w:pPr>
        <w:pStyle w:val="1"/>
      </w:pPr>
      <w:bookmarkStart w:id="4" w:name="_GoBack"/>
      <w:bookmarkEnd w:id="4"/>
      <w:r w:rsidRPr="00114D08">
        <w:br w:type="page"/>
      </w:r>
      <w:bookmarkStart w:id="5" w:name="_Toc383391238"/>
      <w:bookmarkStart w:id="6" w:name="_Toc383506013"/>
      <w:bookmarkStart w:id="7" w:name="_Toc384725063"/>
      <w:bookmarkEnd w:id="0"/>
      <w:bookmarkEnd w:id="1"/>
      <w:bookmarkEnd w:id="2"/>
      <w:bookmarkEnd w:id="3"/>
      <w:r w:rsidR="005C176B" w:rsidRPr="0042698F">
        <w:lastRenderedPageBreak/>
        <w:t xml:space="preserve">Create </w:t>
      </w:r>
      <w:r w:rsidR="00D35707">
        <w:t>p</w:t>
      </w:r>
      <w:r w:rsidR="005C176B" w:rsidRPr="00745E78">
        <w:t>ackages</w:t>
      </w:r>
      <w:r w:rsidR="00D35707">
        <w:t xml:space="preserve"> to load d</w:t>
      </w:r>
      <w:r w:rsidR="005C176B" w:rsidRPr="0042698F">
        <w:t>imension</w:t>
      </w:r>
      <w:r w:rsidR="00D35707">
        <w:t>s</w:t>
      </w:r>
      <w:r w:rsidR="005C176B" w:rsidRPr="0042698F">
        <w:t xml:space="preserve"> from </w:t>
      </w:r>
      <w:r w:rsidR="00D35707">
        <w:t>ST</w:t>
      </w:r>
      <w:r w:rsidR="005C176B">
        <w:t xml:space="preserve"> </w:t>
      </w:r>
      <w:r w:rsidR="00D35707">
        <w:t xml:space="preserve">(staging) </w:t>
      </w:r>
      <w:r w:rsidR="005C176B">
        <w:t xml:space="preserve">to </w:t>
      </w:r>
      <w:r w:rsidR="005C176B" w:rsidRPr="0042698F">
        <w:t>S</w:t>
      </w:r>
      <w:bookmarkEnd w:id="5"/>
      <w:r w:rsidR="005C176B">
        <w:t>L</w:t>
      </w:r>
      <w:bookmarkEnd w:id="6"/>
      <w:bookmarkEnd w:id="7"/>
      <w:r w:rsidR="00D35707">
        <w:t xml:space="preserve"> (star layer)</w:t>
      </w:r>
    </w:p>
    <w:p w:rsidR="00C3363B" w:rsidRDefault="005C176B" w:rsidP="005C176B">
      <w:pPr>
        <w:pStyle w:val="a3"/>
      </w:pPr>
      <w:r w:rsidRPr="0042698F">
        <w:t xml:space="preserve">The Main Task is to </w:t>
      </w:r>
      <w:r>
        <w:t xml:space="preserve">create </w:t>
      </w:r>
      <w:r w:rsidRPr="0042698F">
        <w:t>independent packages to reload dimension</w:t>
      </w:r>
      <w:r>
        <w:t>s</w:t>
      </w:r>
      <w:r w:rsidRPr="0042698F">
        <w:t xml:space="preserve"> according </w:t>
      </w:r>
      <w:r>
        <w:t>to your DWH solution concept that was developed on Module 6</w:t>
      </w:r>
      <w:r w:rsidRPr="0042698F">
        <w:t xml:space="preserve"> Introduction to DWH.</w:t>
      </w:r>
    </w:p>
    <w:p w:rsidR="00DB69FC" w:rsidRPr="0042698F" w:rsidRDefault="00DB69FC" w:rsidP="00DB69FC">
      <w:pPr>
        <w:pStyle w:val="a3"/>
      </w:pPr>
      <w:bookmarkStart w:id="8" w:name="_Hlk321376590"/>
      <w:bookmarkStart w:id="9" w:name="_Toc384725064"/>
      <w:r w:rsidRPr="0042698F">
        <w:t>Required points:</w:t>
      </w:r>
    </w:p>
    <w:bookmarkEnd w:id="8"/>
    <w:p w:rsidR="00DB69FC" w:rsidRPr="0042698F" w:rsidRDefault="00D35707" w:rsidP="00DB69FC">
      <w:pPr>
        <w:pStyle w:val="a0"/>
        <w:numPr>
          <w:ilvl w:val="0"/>
          <w:numId w:val="3"/>
        </w:numPr>
      </w:pPr>
      <w:r>
        <w:t>Create all required d</w:t>
      </w:r>
      <w:r w:rsidR="00DB69FC" w:rsidRPr="0042698F">
        <w:t xml:space="preserve">im objects on </w:t>
      </w:r>
      <w:r>
        <w:t>S</w:t>
      </w:r>
      <w:r w:rsidR="00DB69FC">
        <w:t>L</w:t>
      </w:r>
      <w:r w:rsidR="00DB69FC" w:rsidRPr="0042698F">
        <w:t xml:space="preserve"> Layer</w:t>
      </w:r>
    </w:p>
    <w:p w:rsidR="00DB69FC" w:rsidRPr="0042698F" w:rsidRDefault="00DB69FC" w:rsidP="00DB69FC">
      <w:pPr>
        <w:pStyle w:val="a0"/>
        <w:numPr>
          <w:ilvl w:val="0"/>
          <w:numId w:val="3"/>
        </w:numPr>
      </w:pPr>
      <w:r w:rsidRPr="0042698F">
        <w:t>Gra</w:t>
      </w:r>
      <w:r w:rsidR="00D35707">
        <w:t>nt all required privileges to S</w:t>
      </w:r>
      <w:r>
        <w:t>L</w:t>
      </w:r>
      <w:r w:rsidRPr="0042698F">
        <w:t>_CL (Cleansing Layer)</w:t>
      </w:r>
    </w:p>
    <w:p w:rsidR="00DB69FC" w:rsidRPr="0042698F" w:rsidRDefault="00D35707" w:rsidP="00DB69FC">
      <w:pPr>
        <w:pStyle w:val="a0"/>
        <w:numPr>
          <w:ilvl w:val="0"/>
          <w:numId w:val="3"/>
        </w:numPr>
      </w:pPr>
      <w:r>
        <w:t>Create packages to load d</w:t>
      </w:r>
      <w:r w:rsidR="00DB69FC" w:rsidRPr="0042698F">
        <w:t>im da</w:t>
      </w:r>
      <w:r w:rsidR="00DB69FC">
        <w:t>ta (one package = one dimension</w:t>
      </w:r>
      <w:r w:rsidR="00DB69FC" w:rsidRPr="0042698F">
        <w:t>)</w:t>
      </w:r>
      <w:r>
        <w:t xml:space="preserve"> on S</w:t>
      </w:r>
      <w:r w:rsidR="00DB69FC">
        <w:t>L_CL</w:t>
      </w:r>
    </w:p>
    <w:p w:rsidR="00DB69FC" w:rsidRPr="0042698F" w:rsidRDefault="00DB69FC" w:rsidP="00DB69FC">
      <w:pPr>
        <w:pStyle w:val="a0"/>
        <w:numPr>
          <w:ilvl w:val="0"/>
          <w:numId w:val="3"/>
        </w:numPr>
      </w:pPr>
      <w:r>
        <w:t>Use Bulk</w:t>
      </w:r>
      <w:r w:rsidR="00D35707">
        <w:t xml:space="preserve"> </w:t>
      </w:r>
      <w:r>
        <w:t xml:space="preserve">Collect </w:t>
      </w:r>
      <w:r w:rsidRPr="0042698F">
        <w:t>(One</w:t>
      </w:r>
      <w:r>
        <w:t xml:space="preserve"> or more procedures</w:t>
      </w:r>
      <w:r w:rsidRPr="0042698F">
        <w:t>)</w:t>
      </w:r>
    </w:p>
    <w:p w:rsidR="00DB69FC" w:rsidRPr="0042698F" w:rsidRDefault="00DB69FC" w:rsidP="00DB69FC">
      <w:pPr>
        <w:pStyle w:val="a0"/>
        <w:numPr>
          <w:ilvl w:val="0"/>
          <w:numId w:val="3"/>
        </w:numPr>
      </w:pPr>
      <w:r w:rsidRPr="0042698F">
        <w:t xml:space="preserve">Use </w:t>
      </w:r>
      <w:r>
        <w:t>Forall</w:t>
      </w:r>
      <w:r w:rsidRPr="0042698F">
        <w:t xml:space="preserve"> (One</w:t>
      </w:r>
      <w:r>
        <w:t xml:space="preserve"> or more procedures</w:t>
      </w:r>
      <w:r w:rsidRPr="0042698F">
        <w:t>)</w:t>
      </w:r>
    </w:p>
    <w:p w:rsidR="00360F10" w:rsidRPr="00360F10" w:rsidRDefault="00360F10" w:rsidP="00360F10">
      <w:pPr>
        <w:pStyle w:val="a0"/>
      </w:pPr>
      <w:r>
        <w:t>Use</w:t>
      </w:r>
      <w:r w:rsidRPr="00360F10">
        <w:t xml:space="preserve"> a cursor FOR loop</w:t>
      </w:r>
    </w:p>
    <w:p w:rsidR="00360F10" w:rsidRPr="00360F10" w:rsidRDefault="00360F10" w:rsidP="00360F10">
      <w:pPr>
        <w:pStyle w:val="a0"/>
      </w:pPr>
      <w:r>
        <w:t>Use</w:t>
      </w:r>
      <w:r w:rsidRPr="00360F10">
        <w:t xml:space="preserve"> EXECUTE IMMEDIATE INTO for dynamic queries</w:t>
      </w:r>
    </w:p>
    <w:p w:rsidR="00360F10" w:rsidRPr="00360F10" w:rsidRDefault="00360F10" w:rsidP="00360F10">
      <w:pPr>
        <w:pStyle w:val="a0"/>
      </w:pPr>
      <w:r>
        <w:t>Use</w:t>
      </w:r>
      <w:r w:rsidRPr="00360F10">
        <w:t xml:space="preserve"> cursor variables </w:t>
      </w:r>
    </w:p>
    <w:p w:rsidR="005C176B" w:rsidRDefault="005C176B" w:rsidP="005C176B">
      <w:pPr>
        <w:pStyle w:val="1"/>
      </w:pPr>
      <w:r>
        <w:t>Test Your Data</w:t>
      </w:r>
      <w:bookmarkEnd w:id="9"/>
    </w:p>
    <w:p w:rsidR="005C176B" w:rsidRDefault="005C176B" w:rsidP="005C176B">
      <w:pPr>
        <w:pStyle w:val="a3"/>
      </w:pPr>
      <w:r>
        <w:t xml:space="preserve">Prepare document with screenshots of the data on different layers. Test data for the consistency: </w:t>
      </w:r>
    </w:p>
    <w:p w:rsidR="005C176B" w:rsidRDefault="00DE3E11" w:rsidP="005C176B">
      <w:pPr>
        <w:pStyle w:val="a0"/>
      </w:pPr>
      <w:r>
        <w:t>Reload</w:t>
      </w:r>
      <w:r w:rsidR="005C176B">
        <w:t xml:space="preserve"> packages on the same data (nothing should be changed).</w:t>
      </w:r>
    </w:p>
    <w:p w:rsidR="005C176B" w:rsidRDefault="00DE3E11" w:rsidP="005C176B">
      <w:pPr>
        <w:pStyle w:val="a0"/>
      </w:pPr>
      <w:r>
        <w:t>Reload</w:t>
      </w:r>
      <w:r w:rsidR="005C176B">
        <w:t xml:space="preserve"> packages with some changes to test if your SCD logic works as expected.</w:t>
      </w:r>
    </w:p>
    <w:p w:rsidR="005C176B" w:rsidRPr="005C176B" w:rsidRDefault="005C176B" w:rsidP="00360F10">
      <w:pPr>
        <w:pStyle w:val="a3"/>
      </w:pPr>
      <w:r>
        <w:t>Create document with description and pictures about testing your data.</w:t>
      </w:r>
    </w:p>
    <w:sectPr w:rsidR="005C176B" w:rsidRPr="005C176B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921" w:rsidRDefault="004B6921">
      <w:r>
        <w:separator/>
      </w:r>
    </w:p>
  </w:endnote>
  <w:endnote w:type="continuationSeparator" w:id="1">
    <w:p w:rsidR="004B6921" w:rsidRDefault="004B6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707" w:rsidRDefault="00D35707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D35707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D35707" w:rsidRPr="003D1F28" w:rsidRDefault="00D35707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D35707" w:rsidRPr="003D1F28" w:rsidRDefault="00D35707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D35707" w:rsidRPr="002F5D7B" w:rsidRDefault="00D35707" w:rsidP="006A77BC">
          <w:pPr>
            <w:jc w:val="right"/>
          </w:pPr>
          <w:r w:rsidRPr="002F5D7B">
            <w:t xml:space="preserve">Page: </w:t>
          </w:r>
          <w:fldSimple w:instr=" PAGE ">
            <w:r w:rsidR="00360F10">
              <w:rPr>
                <w:noProof/>
              </w:rPr>
              <w:t>3</w:t>
            </w:r>
          </w:fldSimple>
          <w:r w:rsidRPr="002F5D7B">
            <w:t>/</w:t>
          </w:r>
          <w:fldSimple w:instr=" NUMPAGES ">
            <w:r w:rsidR="00360F10">
              <w:rPr>
                <w:noProof/>
              </w:rPr>
              <w:t>3</w:t>
            </w:r>
          </w:fldSimple>
        </w:p>
      </w:tc>
    </w:tr>
  </w:tbl>
  <w:p w:rsidR="00D35707" w:rsidRDefault="00D35707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D35707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D35707" w:rsidRDefault="00D35707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D35707" w:rsidRDefault="00D35707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D35707" w:rsidRPr="00131A1C" w:rsidRDefault="00D35707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D35707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D35707" w:rsidRPr="003D1F28" w:rsidRDefault="00D35707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D35707" w:rsidRPr="003D1F28" w:rsidRDefault="00D35707" w:rsidP="00B81A83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D35707" w:rsidRPr="002F5D7B" w:rsidRDefault="00D35707" w:rsidP="005A2132">
          <w:pPr>
            <w:jc w:val="right"/>
          </w:pPr>
          <w:r w:rsidRPr="002F5D7B">
            <w:t xml:space="preserve">Page: </w:t>
          </w:r>
          <w:fldSimple w:instr=" PAGE ">
            <w:r w:rsidR="00360F10"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360F10">
              <w:rPr>
                <w:noProof/>
              </w:rPr>
              <w:t>3</w:t>
            </w:r>
          </w:fldSimple>
        </w:p>
      </w:tc>
    </w:tr>
  </w:tbl>
  <w:p w:rsidR="00D35707" w:rsidRPr="0072682A" w:rsidRDefault="00D35707" w:rsidP="0072682A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921" w:rsidRDefault="004B6921">
      <w:r>
        <w:separator/>
      </w:r>
    </w:p>
  </w:footnote>
  <w:footnote w:type="continuationSeparator" w:id="1">
    <w:p w:rsidR="004B6921" w:rsidRDefault="004B69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D3570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D35707" w:rsidRDefault="00D3570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Pr="005C176B">
              <w:rPr>
                <w:b/>
              </w:rPr>
              <w:t>MTN.BI.08</w:t>
            </w:r>
            <w:r>
              <w:t xml:space="preserve"> PL/SQL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D35707" w:rsidRDefault="00D35707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Pr="005C176B">
              <w:rPr>
                <w:b/>
              </w:rPr>
              <w:t>Confidential</w:t>
            </w:r>
          </w:fldSimple>
        </w:p>
      </w:tc>
    </w:tr>
    <w:tr w:rsidR="00D3570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D35707" w:rsidRPr="00D639FE" w:rsidRDefault="00D3570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20-Aug-2014 07:19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D35707" w:rsidRPr="008D4230" w:rsidRDefault="00D35707">
    <w:pPr>
      <w:pStyle w:val="af5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D3570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D35707" w:rsidRDefault="00D35707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Pr="005C176B">
              <w:rPr>
                <w:b/>
              </w:rPr>
              <w:t xml:space="preserve">MTN.BI.08 </w:t>
            </w:r>
            <w:r>
              <w:t>PL/SQL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D35707" w:rsidRDefault="00D35707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Pr="005C176B">
              <w:rPr>
                <w:b/>
              </w:rPr>
              <w:t>Confidential</w:t>
            </w:r>
          </w:fldSimple>
        </w:p>
      </w:tc>
    </w:tr>
    <w:tr w:rsidR="00D3570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D35707" w:rsidRPr="00D639FE" w:rsidRDefault="00D35707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20-Aug-2014 07:19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D35707" w:rsidRPr="008D4230" w:rsidRDefault="00D35707" w:rsidP="0072682A">
    <w:pPr>
      <w:pStyle w:val="af5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004"/>
  <w:defaultTabStop w:val="72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06463"/>
    <w:rsid w:val="00081508"/>
    <w:rsid w:val="000A6040"/>
    <w:rsid w:val="000C0172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06E57"/>
    <w:rsid w:val="00331A15"/>
    <w:rsid w:val="0033495D"/>
    <w:rsid w:val="003438DB"/>
    <w:rsid w:val="003609E8"/>
    <w:rsid w:val="00360F10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06463"/>
    <w:rsid w:val="00410D49"/>
    <w:rsid w:val="00432D54"/>
    <w:rsid w:val="00434841"/>
    <w:rsid w:val="004A49EF"/>
    <w:rsid w:val="004B4D2A"/>
    <w:rsid w:val="004B6921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A51F5"/>
    <w:rsid w:val="005C0966"/>
    <w:rsid w:val="005C176B"/>
    <w:rsid w:val="005E56AF"/>
    <w:rsid w:val="0060532A"/>
    <w:rsid w:val="0061050A"/>
    <w:rsid w:val="00617320"/>
    <w:rsid w:val="0065035F"/>
    <w:rsid w:val="0068062E"/>
    <w:rsid w:val="00683CB5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95D51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D46D5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35707"/>
    <w:rsid w:val="00D454F0"/>
    <w:rsid w:val="00D61ABA"/>
    <w:rsid w:val="00D639FE"/>
    <w:rsid w:val="00D86536"/>
    <w:rsid w:val="00DB69FC"/>
    <w:rsid w:val="00DE3E11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uiPriority w:val="99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5C176B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155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MTN.BI.08 PL/SQL Techniques</vt:lpstr>
      <vt:lpstr>&lt;code&gt;&lt;Title&gt;</vt:lpstr>
    </vt:vector>
  </TitlesOfParts>
  <Company>EPAM Systems, RD Dep.</Company>
  <LinksUpToDate>false</LinksUpToDate>
  <CharactersWithSpaces>1658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PL/SQL Techniques</dc:title>
  <dc:subject>Resource Department Dep.</dc:subject>
  <dc:creator>Elias Nema</dc:creator>
  <cp:lastModifiedBy>Elias</cp:lastModifiedBy>
  <cp:revision>5</cp:revision>
  <cp:lastPrinted>2005-01-28T11:27:00Z</cp:lastPrinted>
  <dcterms:created xsi:type="dcterms:W3CDTF">2014-03-26T03:31:00Z</dcterms:created>
  <dcterms:modified xsi:type="dcterms:W3CDTF">2015-03-08T16:09:00Z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