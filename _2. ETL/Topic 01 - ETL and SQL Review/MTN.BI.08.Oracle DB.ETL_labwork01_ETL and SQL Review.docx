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10F8A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10F8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042B4">
                <w:t>MTN.BI.08 ETL and SQL Review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10F8A">
            <w:pPr>
              <w:pStyle w:val="TableText"/>
              <w:rPr>
                <w:rStyle w:val="af6"/>
              </w:rPr>
            </w:pPr>
            <w:hyperlink r:id="rId7" w:history="1">
              <w:r w:rsidR="0068757C">
                <w:rPr>
                  <w:rStyle w:val="af6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10F8A">
            <w:pPr>
              <w:pStyle w:val="TableText"/>
              <w:rPr>
                <w:rStyle w:val="af6"/>
              </w:rPr>
            </w:pPr>
            <w:hyperlink r:id="rId8" w:history="1">
              <w:r w:rsidR="0068757C">
                <w:rPr>
                  <w:rStyle w:val="af6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6D2E4F" w:rsidRDefault="00210F8A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10F8A">
        <w:fldChar w:fldCharType="begin"/>
      </w:r>
      <w:r w:rsidR="00F52277">
        <w:instrText xml:space="preserve"> TOC \o "1-3" \h \z </w:instrText>
      </w:r>
      <w:r w:rsidRPr="00210F8A">
        <w:fldChar w:fldCharType="separate"/>
      </w:r>
      <w:hyperlink w:anchor="_Toc384636144" w:history="1">
        <w:r w:rsidR="006D2E4F" w:rsidRPr="00D779D7">
          <w:rPr>
            <w:rStyle w:val="af6"/>
            <w:noProof/>
          </w:rPr>
          <w:t>1.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af6"/>
            <w:noProof/>
          </w:rPr>
          <w:t>CREATE Storage Objects</w:t>
        </w:r>
        <w:r w:rsidR="006D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E4F" w:rsidRDefault="00210F8A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636145" w:history="1">
        <w:r w:rsidR="006D2E4F" w:rsidRPr="00D779D7">
          <w:rPr>
            <w:rStyle w:val="af6"/>
            <w:noProof/>
          </w:rPr>
          <w:t>2.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af6"/>
            <w:noProof/>
          </w:rPr>
          <w:t>Generate Test Data in Storage Layers</w:t>
        </w:r>
        <w:r w:rsidR="006D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E4F" w:rsidRDefault="00210F8A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636146" w:history="1">
        <w:r w:rsidR="006D2E4F" w:rsidRPr="00D779D7">
          <w:rPr>
            <w:rStyle w:val="af6"/>
            <w:noProof/>
          </w:rPr>
          <w:t>3.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af6"/>
            <w:noProof/>
          </w:rPr>
          <w:t>SQL*Plus</w:t>
        </w:r>
        <w:r w:rsidR="006D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1"/>
      </w:pPr>
      <w:r w:rsidRPr="00114D08">
        <w:br w:type="page"/>
      </w:r>
      <w:bookmarkStart w:id="4" w:name="_Toc321083408"/>
      <w:bookmarkStart w:id="5" w:name="_Toc381091809"/>
      <w:bookmarkStart w:id="6" w:name="_Toc384636144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4"/>
      <w:bookmarkEnd w:id="5"/>
      <w:bookmarkEnd w:id="6"/>
    </w:p>
    <w:p w:rsidR="009042B4" w:rsidRPr="0004720D" w:rsidRDefault="00F51AF7" w:rsidP="009042B4">
      <w:pPr>
        <w:pStyle w:val="a3"/>
      </w:pPr>
      <w:r>
        <w:t>Format</w:t>
      </w:r>
      <w:r w:rsidR="009042B4" w:rsidRPr="0004720D">
        <w:t xml:space="preserve"> Physical Objects </w:t>
      </w:r>
      <w:r>
        <w:t>of your</w:t>
      </w:r>
      <w:r w:rsidR="009042B4" w:rsidRPr="0004720D">
        <w:t xml:space="preserve"> </w:t>
      </w:r>
      <w:r>
        <w:t>Business Model according to the templates</w:t>
      </w:r>
      <w:r w:rsidR="009042B4" w:rsidRPr="0004720D">
        <w:t>.</w:t>
      </w:r>
    </w:p>
    <w:p w:rsidR="009042B4" w:rsidRPr="0004720D" w:rsidRDefault="009042B4" w:rsidP="009042B4">
      <w:pPr>
        <w:pStyle w:val="a3"/>
      </w:pPr>
      <w:r w:rsidRPr="0004720D">
        <w:t>Task Results:</w:t>
      </w:r>
    </w:p>
    <w:p w:rsidR="009042B4" w:rsidRDefault="009042B4" w:rsidP="009042B4">
      <w:pPr>
        <w:pStyle w:val="a3"/>
      </w:pPr>
      <w:bookmarkStart w:id="7" w:name="_Hlk321082916"/>
      <w:r>
        <w:t>Create scripts for objects: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Scripts put on Git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Storage Layers Objects</w:t>
      </w:r>
      <w:bookmarkEnd w:id="7"/>
    </w:p>
    <w:p w:rsidR="009042B4" w:rsidRDefault="009042B4" w:rsidP="009042B4">
      <w:pPr>
        <w:pStyle w:val="1"/>
      </w:pPr>
      <w:bookmarkStart w:id="8" w:name="_Toc321083409"/>
      <w:bookmarkStart w:id="9" w:name="_Toc381091810"/>
      <w:bookmarkStart w:id="10" w:name="_Toc384636145"/>
      <w:r>
        <w:t>Generate Test Data in Storage Layers</w:t>
      </w:r>
      <w:bookmarkEnd w:id="8"/>
      <w:bookmarkEnd w:id="9"/>
      <w:bookmarkEnd w:id="10"/>
    </w:p>
    <w:p w:rsidR="009042B4" w:rsidRDefault="00F51AF7" w:rsidP="009042B4">
      <w:pPr>
        <w:pStyle w:val="a3"/>
      </w:pPr>
      <w:r>
        <w:t>Proceed with loading of Locations data into the normalized level.</w:t>
      </w:r>
    </w:p>
    <w:p w:rsidR="009042B4" w:rsidRDefault="009042B4" w:rsidP="009042B4">
      <w:pPr>
        <w:pStyle w:val="a3"/>
      </w:pPr>
      <w:r w:rsidRPr="00842BFD">
        <w:t>Task Results: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Scripts put on Git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Storage Layers Objects test data select screenshots</w:t>
      </w:r>
    </w:p>
    <w:p w:rsidR="009042B4" w:rsidRDefault="009042B4" w:rsidP="009042B4">
      <w:pPr>
        <w:pStyle w:val="1"/>
      </w:pPr>
      <w:bookmarkStart w:id="11" w:name="_Toc381091811"/>
      <w:bookmarkStart w:id="12" w:name="_Toc384636146"/>
      <w:r>
        <w:t>SQL*Plus</w:t>
      </w:r>
      <w:bookmarkEnd w:id="11"/>
      <w:bookmarkEnd w:id="12"/>
    </w:p>
    <w:p w:rsidR="009042B4" w:rsidRDefault="009042B4" w:rsidP="009042B4">
      <w:pPr>
        <w:pStyle w:val="a3"/>
      </w:pPr>
      <w:r>
        <w:t>Connect to a database via SQL*Plus client and do next steps: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Show execution plans in SQL*Plans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Set timing on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Run script</w:t>
      </w:r>
    </w:p>
    <w:p w:rsidR="009042B4" w:rsidRDefault="009042B4" w:rsidP="009042B4">
      <w:pPr>
        <w:pStyle w:val="a0"/>
        <w:numPr>
          <w:ilvl w:val="0"/>
          <w:numId w:val="3"/>
        </w:numPr>
      </w:pPr>
      <w:r>
        <w:t>Save data to file</w:t>
      </w:r>
    </w:p>
    <w:p w:rsidR="009042B4" w:rsidRDefault="009042B4" w:rsidP="009042B4">
      <w:pPr>
        <w:pStyle w:val="a3"/>
      </w:pPr>
      <w:r>
        <w:t>Task Results:</w:t>
      </w:r>
    </w:p>
    <w:p w:rsidR="00C3363B" w:rsidRPr="00114D08" w:rsidRDefault="009042B4" w:rsidP="00C3363B">
      <w:pPr>
        <w:pStyle w:val="a0"/>
        <w:numPr>
          <w:ilvl w:val="0"/>
          <w:numId w:val="3"/>
        </w:numPr>
      </w:pPr>
      <w:r>
        <w:t xml:space="preserve">Put screenshots on </w:t>
      </w:r>
      <w:r w:rsidR="00730068">
        <w:t>Git</w:t>
      </w:r>
      <w:r>
        <w:t>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B6D" w:rsidRDefault="00556B6D">
      <w:r>
        <w:separator/>
      </w:r>
    </w:p>
  </w:endnote>
  <w:endnote w:type="continuationSeparator" w:id="1">
    <w:p w:rsidR="00556B6D" w:rsidRDefault="00556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F51AF7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F51AF7">
            <w:rPr>
              <w:noProof/>
            </w:rPr>
            <w:t>3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51AF7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F51AF7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F51AF7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51AF7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B6D" w:rsidRDefault="00556B6D">
      <w:r>
        <w:separator/>
      </w:r>
    </w:p>
  </w:footnote>
  <w:footnote w:type="continuationSeparator" w:id="1">
    <w:p w:rsidR="00556B6D" w:rsidRDefault="00556B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9042B4" w:rsidRPr="009042B4">
              <w:rPr>
                <w:b/>
              </w:rPr>
              <w:t>MTN.BI.08</w:t>
            </w:r>
            <w:r w:rsidR="009042B4">
              <w:t xml:space="preserve"> ETL and SQL Review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210F8A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F51AF7">
            <w:rPr>
              <w:noProof/>
              <w:sz w:val="16"/>
              <w:szCs w:val="16"/>
            </w:rPr>
            <w:t>08-Apr-2014 13:24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9042B4" w:rsidRPr="009042B4">
              <w:rPr>
                <w:b/>
              </w:rPr>
              <w:t xml:space="preserve">MTN.BI.08 </w:t>
            </w:r>
            <w:r w:rsidR="009042B4">
              <w:t>ETL and SQL Review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210F8A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F51AF7">
            <w:rPr>
              <w:noProof/>
              <w:sz w:val="16"/>
              <w:szCs w:val="16"/>
            </w:rPr>
            <w:t>08-Apr-2014 13:24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8062E"/>
    <w:rsid w:val="00686BAB"/>
    <w:rsid w:val="0068757C"/>
    <w:rsid w:val="006A77BC"/>
    <w:rsid w:val="006C5085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042B4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9042B4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5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&lt;code&gt;&lt;Title&gt;</vt:lpstr>
      <vt:lpstr>&lt;code&gt;&lt;Title&gt;</vt:lpstr>
    </vt:vector>
  </TitlesOfParts>
  <Company>EPAM Systems, RD Dep.</Company>
  <LinksUpToDate>false</LinksUpToDate>
  <CharactersWithSpaces>1287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Elias</cp:lastModifiedBy>
  <cp:revision>4</cp:revision>
  <cp:lastPrinted>2005-01-28T11:27:00Z</cp:lastPrinted>
  <dcterms:created xsi:type="dcterms:W3CDTF">2014-04-03T19:39:00Z</dcterms:created>
  <dcterms:modified xsi:type="dcterms:W3CDTF">2014-08-12T21:55:00Z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