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60" w:rsidRDefault="00803C60" w:rsidP="00803C60">
      <w:pPr>
        <w:pStyle w:val="Heading1"/>
      </w:pPr>
      <w:bookmarkStart w:id="0" w:name="_Toc380666918"/>
      <w:bookmarkStart w:id="1" w:name="_Toc383289750"/>
      <w:r>
        <w:t>Data Modelling Task</w:t>
      </w:r>
      <w:bookmarkEnd w:id="0"/>
      <w:bookmarkEnd w:id="1"/>
    </w:p>
    <w:p w:rsidR="00803C60" w:rsidRDefault="00803C60" w:rsidP="00803C60">
      <w:pPr>
        <w:pStyle w:val="BodyText"/>
      </w:pPr>
      <w:r>
        <w:t>Here is a typical business model:</w:t>
      </w:r>
    </w:p>
    <w:p w:rsidR="00803C60" w:rsidRDefault="00803C60" w:rsidP="00803C60">
      <w:pPr>
        <w:pStyle w:val="BodyText"/>
      </w:pPr>
      <w:r w:rsidRPr="00FB7ED9">
        <w:rPr>
          <w:noProof/>
        </w:rPr>
        <w:drawing>
          <wp:inline distT="0" distB="0" distL="0" distR="0" wp14:anchorId="00C7877C" wp14:editId="01A5613D">
            <wp:extent cx="5650230" cy="5003165"/>
            <wp:effectExtent l="0" t="0" r="7620" b="698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DC" w:rsidRPr="001637DC" w:rsidRDefault="001637DC" w:rsidP="00803C60">
      <w:pPr>
        <w:pStyle w:val="BodyText"/>
        <w:rPr>
          <w:b/>
          <w:lang w:val="ru-RU"/>
        </w:rPr>
      </w:pPr>
      <w:r w:rsidRPr="00D039A9">
        <w:rPr>
          <w:b/>
          <w:sz w:val="24"/>
          <w:szCs w:val="24"/>
        </w:rPr>
        <w:t>St</w:t>
      </w:r>
      <w:r w:rsidR="00803C60" w:rsidRPr="00D039A9">
        <w:rPr>
          <w:b/>
          <w:sz w:val="24"/>
          <w:szCs w:val="24"/>
        </w:rPr>
        <w:t>ar</w:t>
      </w:r>
      <w:r w:rsidR="00803C60" w:rsidRPr="00D039A9">
        <w:rPr>
          <w:b/>
          <w:sz w:val="24"/>
          <w:szCs w:val="24"/>
          <w:lang w:val="ru-RU"/>
        </w:rPr>
        <w:t xml:space="preserve"> </w:t>
      </w:r>
      <w:r w:rsidR="00803C60" w:rsidRPr="00D039A9">
        <w:rPr>
          <w:b/>
          <w:sz w:val="24"/>
          <w:szCs w:val="24"/>
        </w:rPr>
        <w:t>schema</w:t>
      </w:r>
      <w:r w:rsidR="00803C60" w:rsidRPr="001637DC">
        <w:rPr>
          <w:b/>
          <w:lang w:val="ru-RU"/>
        </w:rPr>
        <w:t xml:space="preserve"> </w:t>
      </w:r>
      <w:r w:rsidRPr="001637DC">
        <w:rPr>
          <w:b/>
          <w:lang w:val="ru-RU"/>
        </w:rPr>
        <w:t>:</w:t>
      </w:r>
    </w:p>
    <w:p w:rsidR="001637DC" w:rsidRDefault="001637D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Схема в форме звездочки будет включать в себе один факт </w:t>
      </w:r>
      <w:r>
        <w:rPr>
          <w:sz w:val="24"/>
          <w:szCs w:val="24"/>
        </w:rPr>
        <w:t>sales</w:t>
      </w:r>
      <w:r w:rsidRPr="001637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5 </w:t>
      </w:r>
      <w:r>
        <w:rPr>
          <w:sz w:val="24"/>
          <w:szCs w:val="24"/>
        </w:rPr>
        <w:t>dimension</w:t>
      </w:r>
      <w:r w:rsidRPr="001637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описания данного факта.</w:t>
      </w:r>
    </w:p>
    <w:p w:rsidR="001637DC" w:rsidRDefault="001637D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Бизнес-модель следующая: представленная модель описывает процесс покупки товаров. Здесь используются некоторые следующие правила: некоторые </w:t>
      </w:r>
      <w:r>
        <w:rPr>
          <w:sz w:val="24"/>
          <w:szCs w:val="24"/>
        </w:rPr>
        <w:t>dimension</w:t>
      </w:r>
      <w:r w:rsidRPr="001637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имеют атрибут </w:t>
      </w:r>
      <w:r>
        <w:rPr>
          <w:sz w:val="24"/>
          <w:szCs w:val="24"/>
        </w:rPr>
        <w:t>update</w:t>
      </w:r>
      <w:r w:rsidRPr="001637DC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dt</w:t>
      </w:r>
      <w:r>
        <w:rPr>
          <w:sz w:val="24"/>
          <w:szCs w:val="24"/>
          <w:lang w:val="ru-RU"/>
        </w:rPr>
        <w:t xml:space="preserve">, покупатель, который заказал товар, должен быть тем человеком, который его и выкупит, </w:t>
      </w:r>
      <w:r>
        <w:rPr>
          <w:sz w:val="24"/>
          <w:szCs w:val="24"/>
        </w:rPr>
        <w:t>employee</w:t>
      </w:r>
      <w:r w:rsidRPr="001637DC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1637D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оформляет заказ </w:t>
      </w:r>
      <w:r w:rsidR="004478BC"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ru-RU"/>
        </w:rPr>
        <w:t xml:space="preserve"> выдает </w:t>
      </w:r>
      <w:r w:rsidR="004478BC">
        <w:rPr>
          <w:sz w:val="24"/>
          <w:szCs w:val="24"/>
          <w:lang w:val="ru-RU"/>
        </w:rPr>
        <w:t>заказ</w:t>
      </w:r>
      <w:r w:rsidRPr="001637DC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сделано для того, чтобы топ-менеджеры могли провести анализ в разрезе магазинов и наградить тех, кто оформил заказов больше или человека, который выдал заказы, на большую сумму.</w:t>
      </w:r>
      <w:r w:rsidR="004478BC">
        <w:rPr>
          <w:sz w:val="24"/>
          <w:szCs w:val="24"/>
          <w:lang w:val="ru-RU"/>
        </w:rPr>
        <w:t xml:space="preserve"> Так же данная схема поможет посмотреть заказы по магазинам в регионах, покупателях в регионах и т.д.</w:t>
      </w:r>
    </w:p>
    <w:p w:rsidR="004478BC" w:rsidRPr="005A005B" w:rsidRDefault="004478B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 данной схемой является строка, описывающая определенный товар, проданный покупателю в определенном магазине в определенный день-время.</w:t>
      </w:r>
    </w:p>
    <w:p w:rsidR="004478BC" w:rsidRPr="005A005B" w:rsidRDefault="004478BC" w:rsidP="00803C60">
      <w:pPr>
        <w:pStyle w:val="BodyText"/>
        <w:rPr>
          <w:sz w:val="24"/>
          <w:szCs w:val="24"/>
          <w:lang w:val="ru-RU"/>
        </w:rPr>
      </w:pPr>
    </w:p>
    <w:p w:rsidR="004478BC" w:rsidRPr="004478BC" w:rsidRDefault="004478BC" w:rsidP="00803C60">
      <w:pPr>
        <w:pStyle w:val="BodyText"/>
        <w:rPr>
          <w:sz w:val="24"/>
          <w:szCs w:val="24"/>
          <w:lang w:val="ru-RU"/>
        </w:rPr>
      </w:pPr>
      <w:r w:rsidRPr="004478BC">
        <w:rPr>
          <w:b/>
          <w:sz w:val="24"/>
          <w:szCs w:val="24"/>
        </w:rPr>
        <w:t>Dimensions</w:t>
      </w:r>
      <w:r w:rsidRPr="004478BC">
        <w:rPr>
          <w:sz w:val="24"/>
          <w:szCs w:val="24"/>
          <w:lang w:val="ru-RU"/>
        </w:rPr>
        <w:t xml:space="preserve"> :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 w:rsidRPr="004478BC">
        <w:rPr>
          <w:sz w:val="24"/>
          <w:szCs w:val="24"/>
          <w:u w:val="single"/>
        </w:rPr>
        <w:lastRenderedPageBreak/>
        <w:t>Products</w:t>
      </w:r>
      <w:r w:rsidRPr="004478BC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описывает продукты с их категорией.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u w:val="single"/>
        </w:rPr>
        <w:t>Customers</w:t>
      </w:r>
      <w:r w:rsidRPr="004478BC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дает представление о покупателе с детальной информацией о его адресе.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 w:rsidRPr="004478BC">
        <w:rPr>
          <w:sz w:val="24"/>
          <w:szCs w:val="24"/>
          <w:u w:val="single"/>
        </w:rPr>
        <w:t>Dates</w:t>
      </w:r>
      <w:r w:rsidRPr="004478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включает необходимые атрибуты для последующего анализа продаж в разрезе времени.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</w:rPr>
        <w:t>Employees</w:t>
      </w:r>
      <w:r w:rsidRPr="004478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включает всех сотрудников с детальной информацией об их адресах, так же включен ПК магазина, к которому они принадлежат.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</w:rPr>
        <w:t>Stores</w:t>
      </w:r>
      <w:r w:rsidRPr="004478B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описывает магазин и его детальную информацию, так же имеет ссылку на менеджера данного магазина.</w:t>
      </w:r>
    </w:p>
    <w:p w:rsidR="004478BC" w:rsidRPr="005A005B" w:rsidRDefault="004478BC" w:rsidP="00803C60">
      <w:pPr>
        <w:pStyle w:val="BodyText"/>
        <w:rPr>
          <w:sz w:val="24"/>
          <w:szCs w:val="24"/>
          <w:lang w:val="ru-RU"/>
        </w:rPr>
      </w:pPr>
      <w:r w:rsidRPr="004478BC">
        <w:rPr>
          <w:b/>
          <w:sz w:val="24"/>
          <w:szCs w:val="24"/>
        </w:rPr>
        <w:t>Fact</w:t>
      </w:r>
      <w:r w:rsidRPr="005A005B">
        <w:rPr>
          <w:sz w:val="24"/>
          <w:szCs w:val="24"/>
          <w:lang w:val="ru-RU"/>
        </w:rPr>
        <w:t>:</w:t>
      </w:r>
    </w:p>
    <w:p w:rsidR="004478BC" w:rsidRDefault="004478BC" w:rsidP="00803C60">
      <w:pPr>
        <w:pStyle w:val="Body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Включает в себе информацию о дате продаже; магазин, в котором был осуществлен заказ; человек, который оформил данный заказ; покупатель; количество.</w:t>
      </w:r>
    </w:p>
    <w:p w:rsidR="004478BC" w:rsidRPr="004478BC" w:rsidRDefault="00D039A9" w:rsidP="00803C60">
      <w:pPr>
        <w:pStyle w:val="BodyTex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941695" cy="4589629"/>
            <wp:effectExtent l="0" t="0" r="0" b="0"/>
            <wp:docPr id="1" name="Рисунок 1" descr="C:\Users\Алина\Desktop\star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star_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8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60" w:rsidRPr="00405137" w:rsidRDefault="00D039A9" w:rsidP="00803C60">
      <w:pPr>
        <w:pStyle w:val="BodyText"/>
        <w:rPr>
          <w:sz w:val="24"/>
          <w:szCs w:val="24"/>
          <w:lang w:val="ru-RU"/>
        </w:rPr>
      </w:pPr>
      <w:r w:rsidRPr="00D039A9">
        <w:rPr>
          <w:b/>
          <w:sz w:val="24"/>
          <w:szCs w:val="24"/>
        </w:rPr>
        <w:t>Snowflake</w:t>
      </w:r>
      <w:r w:rsidRPr="00405137">
        <w:rPr>
          <w:b/>
          <w:sz w:val="24"/>
          <w:szCs w:val="24"/>
          <w:lang w:val="ru-RU"/>
        </w:rPr>
        <w:t xml:space="preserve"> </w:t>
      </w:r>
      <w:r w:rsidRPr="00D039A9">
        <w:rPr>
          <w:b/>
          <w:sz w:val="24"/>
          <w:szCs w:val="24"/>
        </w:rPr>
        <w:t>schema</w:t>
      </w:r>
      <w:r w:rsidRPr="00405137">
        <w:rPr>
          <w:lang w:val="ru-RU"/>
        </w:rPr>
        <w:t>:</w:t>
      </w:r>
      <w:r w:rsidR="00405137" w:rsidRPr="00405137">
        <w:rPr>
          <w:lang w:val="ru-RU"/>
        </w:rPr>
        <w:t xml:space="preserve"> </w:t>
      </w:r>
      <w:r w:rsidR="00405137">
        <w:rPr>
          <w:sz w:val="24"/>
          <w:szCs w:val="24"/>
          <w:lang w:val="ru-RU"/>
        </w:rPr>
        <w:t>представлена ниже на рисунке. Такое детальное представление географии по покупателю, работнику, магазину, было сделано специально, чтобы менеджеры могли проанализировать все уровни и делать необходимые выводы</w:t>
      </w:r>
    </w:p>
    <w:p w:rsidR="00D039A9" w:rsidRDefault="00405137" w:rsidP="00803C6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6067425" cy="3927380"/>
            <wp:effectExtent l="0" t="0" r="0" b="0"/>
            <wp:docPr id="2" name="Рисунок 2" descr="C:\Users\Алина\Desktop\Showflak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Desktop\Showflake_sche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80" cy="39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60" w:rsidRDefault="00803C60" w:rsidP="00803C60">
      <w:pPr>
        <w:pStyle w:val="Heading1"/>
      </w:pPr>
      <w:bookmarkStart w:id="2" w:name="_Toc380666919"/>
      <w:bookmarkStart w:id="3" w:name="_Toc383289751"/>
      <w:r>
        <w:t>Analytical task</w:t>
      </w:r>
      <w:bookmarkEnd w:id="2"/>
      <w:bookmarkEnd w:id="3"/>
    </w:p>
    <w:p w:rsidR="00803C60" w:rsidRPr="007A36F0" w:rsidRDefault="00803C60" w:rsidP="00803C60">
      <w:pPr>
        <w:pStyle w:val="ListNumber"/>
        <w:rPr>
          <w:sz w:val="24"/>
          <w:szCs w:val="24"/>
        </w:rPr>
      </w:pPr>
      <w:r w:rsidRPr="00405137">
        <w:rPr>
          <w:sz w:val="24"/>
          <w:szCs w:val="24"/>
        </w:rPr>
        <w:t>Overview and some short description of your business. Give some paragraph about purpose and processes in business.</w:t>
      </w:r>
    </w:p>
    <w:p w:rsidR="007A36F0" w:rsidRDefault="007A36F0" w:rsidP="007A36F0">
      <w:pPr>
        <w:pStyle w:val="ListNumber"/>
        <w:numPr>
          <w:ilvl w:val="0"/>
          <w:numId w:val="0"/>
        </w:numPr>
        <w:ind w:left="357"/>
        <w:rPr>
          <w:sz w:val="24"/>
          <w:szCs w:val="24"/>
        </w:rPr>
      </w:pPr>
    </w:p>
    <w:p w:rsidR="007A36F0" w:rsidRDefault="007A36F0" w:rsidP="007A36F0">
      <w:pPr>
        <w:pStyle w:val="ListNumber"/>
        <w:numPr>
          <w:ilvl w:val="0"/>
          <w:numId w:val="0"/>
        </w:numPr>
        <w:ind w:left="357"/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09DF8E7" wp14:editId="0DE977DB">
            <wp:extent cx="431482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0" w:rsidRDefault="007A36F0" w:rsidP="007A36F0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Построение хранилища будет производиться на основании данных из компании </w:t>
      </w:r>
      <w:r>
        <w:rPr>
          <w:sz w:val="24"/>
          <w:szCs w:val="24"/>
        </w:rPr>
        <w:t>Relous</w:t>
      </w:r>
      <w:r w:rsidRPr="007A36F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Это белорусская компания, которая на данный момент производит более 600 наименований и включает все группы декоративной косметики. На данный момент насчитывается 5 коллекций и 5 основных групп товара.</w:t>
      </w:r>
    </w:p>
    <w:p w:rsidR="007A36F0" w:rsidRPr="007A36F0" w:rsidRDefault="007A36F0" w:rsidP="007A36F0">
      <w:pPr>
        <w:pStyle w:val="ListNumber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803C60" w:rsidRPr="007A36F0" w:rsidRDefault="00803C60" w:rsidP="00803C60">
      <w:pPr>
        <w:pStyle w:val="ListNumber"/>
        <w:rPr>
          <w:sz w:val="24"/>
          <w:szCs w:val="24"/>
        </w:rPr>
      </w:pPr>
      <w:r w:rsidRPr="00405137">
        <w:rPr>
          <w:sz w:val="24"/>
          <w:szCs w:val="24"/>
        </w:rPr>
        <w:t>The problems that business is facing because of poor data management.</w:t>
      </w:r>
    </w:p>
    <w:p w:rsidR="007A36F0" w:rsidRDefault="007A36F0" w:rsidP="0018073E">
      <w:pPr>
        <w:pStyle w:val="ListNumber"/>
        <w:numPr>
          <w:ilvl w:val="0"/>
          <w:numId w:val="0"/>
        </w:numPr>
        <w:ind w:left="357" w:firstLine="363"/>
        <w:rPr>
          <w:sz w:val="24"/>
          <w:szCs w:val="24"/>
          <w:lang w:val="ru-RU"/>
        </w:rPr>
      </w:pPr>
      <w:bookmarkStart w:id="4" w:name="_GoBack"/>
      <w:bookmarkEnd w:id="4"/>
      <w:r>
        <w:rPr>
          <w:sz w:val="24"/>
          <w:szCs w:val="24"/>
          <w:lang w:val="ru-RU"/>
        </w:rPr>
        <w:t xml:space="preserve">На данный момент данные поступают из различных источников и в «грязном» виде. Будет производится их чистка и улучшение </w:t>
      </w:r>
      <w:r>
        <w:rPr>
          <w:sz w:val="24"/>
          <w:szCs w:val="24"/>
        </w:rPr>
        <w:t>performance</w:t>
      </w:r>
      <w:r w:rsidRPr="007A36F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т.к. прежнее хранилище уже плохо справляется с данной нагрузкой. Когда разрабатывалось первое хранилище, никто не думал, что компания за столько небольшой срок </w:t>
      </w:r>
      <w:r w:rsidR="00845E3E">
        <w:rPr>
          <w:sz w:val="24"/>
          <w:szCs w:val="24"/>
          <w:lang w:val="ru-RU"/>
        </w:rPr>
        <w:t>наберет такую широкую массу покупателей и так хорошо наладит бизнес, поэтому и возникла проблема в создании нового хранилища данных.</w:t>
      </w:r>
    </w:p>
    <w:p w:rsidR="005A005B" w:rsidRPr="007A36F0" w:rsidRDefault="005A005B" w:rsidP="007A36F0">
      <w:pPr>
        <w:pStyle w:val="ListNumber"/>
        <w:numPr>
          <w:ilvl w:val="0"/>
          <w:numId w:val="0"/>
        </w:numPr>
        <w:ind w:left="357"/>
        <w:rPr>
          <w:sz w:val="24"/>
          <w:szCs w:val="24"/>
          <w:lang w:val="ru-RU"/>
        </w:rPr>
      </w:pPr>
    </w:p>
    <w:p w:rsidR="00803C60" w:rsidRPr="00845E3E" w:rsidRDefault="00803C60" w:rsidP="00803C60">
      <w:pPr>
        <w:pStyle w:val="ListNumber"/>
        <w:rPr>
          <w:sz w:val="24"/>
          <w:szCs w:val="24"/>
        </w:rPr>
      </w:pPr>
      <w:r w:rsidRPr="00405137">
        <w:rPr>
          <w:sz w:val="24"/>
          <w:szCs w:val="24"/>
        </w:rPr>
        <w:t xml:space="preserve">What benefit business will get from implementing data </w:t>
      </w:r>
      <w:r w:rsidR="00D57D2B" w:rsidRPr="00405137">
        <w:rPr>
          <w:sz w:val="24"/>
          <w:szCs w:val="24"/>
        </w:rPr>
        <w:t>warehouse?</w:t>
      </w:r>
    </w:p>
    <w:p w:rsidR="00845E3E" w:rsidRPr="00845E3E" w:rsidRDefault="00845E3E" w:rsidP="00845E3E">
      <w:pPr>
        <w:pStyle w:val="ListNumber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Будет улучшенный доступ к данным</w:t>
      </w:r>
    </w:p>
    <w:p w:rsidR="00845E3E" w:rsidRDefault="00845E3E" w:rsidP="00845E3E">
      <w:pPr>
        <w:pStyle w:val="ListNumber"/>
        <w:numPr>
          <w:ilvl w:val="0"/>
          <w:numId w:val="1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Расширится круг разрезов, по которым менеджеры смогут проводить аналитику</w:t>
      </w:r>
    </w:p>
    <w:p w:rsidR="005A005B" w:rsidRPr="00845E3E" w:rsidRDefault="005A005B" w:rsidP="005A005B">
      <w:pPr>
        <w:pStyle w:val="ListNumber"/>
        <w:numPr>
          <w:ilvl w:val="0"/>
          <w:numId w:val="0"/>
        </w:numPr>
        <w:ind w:left="1077"/>
        <w:rPr>
          <w:sz w:val="24"/>
          <w:szCs w:val="24"/>
          <w:lang w:val="ru-RU"/>
        </w:rPr>
      </w:pPr>
    </w:p>
    <w:sectPr w:rsidR="005A005B" w:rsidRPr="00845E3E" w:rsidSect="003D1F28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B1F" w:rsidRDefault="001F6B1F">
      <w:r>
        <w:separator/>
      </w:r>
    </w:p>
  </w:endnote>
  <w:endnote w:type="continuationSeparator" w:id="0">
    <w:p w:rsidR="001F6B1F" w:rsidRDefault="001F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18073E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18073E">
            <w:rPr>
              <w:noProof/>
            </w:rPr>
            <w:t>3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18073E">
            <w:rPr>
              <w:noProof/>
            </w:rPr>
            <w:t>3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18073E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1637DC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1637DC">
            <w:rPr>
              <w:noProof/>
            </w:rPr>
            <w:t>3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B1F" w:rsidRDefault="001F6B1F">
      <w:r>
        <w:separator/>
      </w:r>
    </w:p>
  </w:footnote>
  <w:footnote w:type="continuationSeparator" w:id="0">
    <w:p w:rsidR="001F6B1F" w:rsidRDefault="001F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>MTN.BI.07</w:t>
            </w:r>
            <w:r w:rsidR="00803C60">
              <w:t xml:space="preserve"> 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BB0396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18073E">
            <w:rPr>
              <w:noProof/>
              <w:sz w:val="16"/>
              <w:szCs w:val="16"/>
            </w:rPr>
            <w:t>09-Nov-2017 00:05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 xml:space="preserve">MTN.BI.07 </w:t>
            </w:r>
            <w:r w:rsidR="00803C60">
              <w:t>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BB0396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18073E">
            <w:rPr>
              <w:noProof/>
              <w:sz w:val="16"/>
              <w:szCs w:val="16"/>
            </w:rPr>
            <w:t>09-Nov-2017 00:05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9FE3B0C"/>
    <w:multiLevelType w:val="hybridMultilevel"/>
    <w:tmpl w:val="E446D28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37DC"/>
    <w:rsid w:val="00171785"/>
    <w:rsid w:val="00173FBC"/>
    <w:rsid w:val="0018073E"/>
    <w:rsid w:val="001A4CD8"/>
    <w:rsid w:val="001B6B1E"/>
    <w:rsid w:val="001D47B8"/>
    <w:rsid w:val="001F6B1F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5137"/>
    <w:rsid w:val="00410D49"/>
    <w:rsid w:val="00432D54"/>
    <w:rsid w:val="00434841"/>
    <w:rsid w:val="004478BC"/>
    <w:rsid w:val="004A49EF"/>
    <w:rsid w:val="004B4D2A"/>
    <w:rsid w:val="004C2F82"/>
    <w:rsid w:val="004D29BE"/>
    <w:rsid w:val="004E22A3"/>
    <w:rsid w:val="0052662C"/>
    <w:rsid w:val="005400E3"/>
    <w:rsid w:val="00557725"/>
    <w:rsid w:val="00563029"/>
    <w:rsid w:val="0057115C"/>
    <w:rsid w:val="005731ED"/>
    <w:rsid w:val="005732B5"/>
    <w:rsid w:val="00593E6E"/>
    <w:rsid w:val="005A005B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36F0"/>
    <w:rsid w:val="007A740E"/>
    <w:rsid w:val="007B3D5F"/>
    <w:rsid w:val="007F026A"/>
    <w:rsid w:val="00803C60"/>
    <w:rsid w:val="00820129"/>
    <w:rsid w:val="008237F4"/>
    <w:rsid w:val="00827DE8"/>
    <w:rsid w:val="008450FB"/>
    <w:rsid w:val="00845E3E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396"/>
    <w:rsid w:val="00BB0780"/>
    <w:rsid w:val="00BE1AED"/>
    <w:rsid w:val="00BE4191"/>
    <w:rsid w:val="00BE7F18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90F18"/>
    <w:rsid w:val="00C922B5"/>
    <w:rsid w:val="00CA2A71"/>
    <w:rsid w:val="00CB16E7"/>
    <w:rsid w:val="00CB6BB6"/>
    <w:rsid w:val="00D039A9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D096B"/>
  <w15:docId w15:val="{494A7C6A-B32A-470E-BA9D-3684C2C9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335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Star Schema Basics</vt:lpstr>
      <vt:lpstr>&lt;code&gt;&lt;Title&gt;</vt:lpstr>
    </vt:vector>
  </TitlesOfParts>
  <Company>EPAM Systems, RD Dep.</Company>
  <LinksUpToDate>false</LinksUpToDate>
  <CharactersWithSpaces>2830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Alina Makarets</cp:lastModifiedBy>
  <cp:revision>11</cp:revision>
  <cp:lastPrinted>2005-01-28T11:27:00Z</cp:lastPrinted>
  <dcterms:created xsi:type="dcterms:W3CDTF">2014-03-22T19:13:00Z</dcterms:created>
  <dcterms:modified xsi:type="dcterms:W3CDTF">2017-11-08T21:11:00Z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