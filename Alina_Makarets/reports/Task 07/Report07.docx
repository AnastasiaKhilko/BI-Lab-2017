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D5AE8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B519C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D5AE8" w:rsidP="008B0B0C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8B0B0C">
              <w:t>Report 07.</w:t>
            </w:r>
            <w:r w:rsidR="00B519C2">
              <w:t xml:space="preserve"> Dimension and Facts Basics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B0B0C" w:rsidRPr="00114D08">
        <w:tc>
          <w:tcPr>
            <w:tcW w:w="851" w:type="dxa"/>
            <w:tcMar>
              <w:top w:w="57" w:type="dxa"/>
            </w:tcMar>
          </w:tcPr>
          <w:p w:rsidR="008B0B0C" w:rsidRDefault="008B0B0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8B0B0C" w:rsidRDefault="008B0B0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8B0B0C" w:rsidRDefault="008B0B0C">
            <w:pPr>
              <w:pStyle w:val="TableText"/>
            </w:pPr>
            <w:r>
              <w:t xml:space="preserve">Alina </w:t>
            </w:r>
            <w:proofErr w:type="spellStart"/>
            <w:r>
              <w:t>Makarets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8B0B0C" w:rsidRDefault="008B0B0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8B0B0C" w:rsidRPr="00114D08" w:rsidRDefault="008B0B0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8B0B0C" w:rsidRPr="00114D08" w:rsidRDefault="008B0B0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  <w:r w:rsidR="00AC5098">
        <w:t xml:space="preserve"> </w:t>
      </w:r>
    </w:p>
    <w:p w:rsidR="00250406" w:rsidRDefault="00C815CD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2662E2">
        <w:instrText xml:space="preserve"> TOC \o "1-3" \h \z </w:instrText>
      </w:r>
      <w:r>
        <w:fldChar w:fldCharType="separate"/>
      </w:r>
      <w:hyperlink w:anchor="_Toc498374655" w:history="1">
        <w:r w:rsidR="00250406" w:rsidRPr="00E3431E">
          <w:rPr>
            <w:rStyle w:val="af6"/>
            <w:noProof/>
            <w:lang w:val="ru-RU"/>
          </w:rPr>
          <w:t>1.</w:t>
        </w:r>
        <w:r w:rsidR="002504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250406" w:rsidRPr="00E3431E">
          <w:rPr>
            <w:rStyle w:val="af6"/>
            <w:noProof/>
            <w:lang w:val="ru-RU"/>
          </w:rPr>
          <w:t>Информация о генерации данных:</w:t>
        </w:r>
        <w:r w:rsidR="00250406">
          <w:rPr>
            <w:noProof/>
            <w:webHidden/>
          </w:rPr>
          <w:tab/>
        </w:r>
        <w:r w:rsidR="00250406">
          <w:rPr>
            <w:noProof/>
            <w:webHidden/>
          </w:rPr>
          <w:fldChar w:fldCharType="begin"/>
        </w:r>
        <w:r w:rsidR="00250406">
          <w:rPr>
            <w:noProof/>
            <w:webHidden/>
          </w:rPr>
          <w:instrText xml:space="preserve"> PAGEREF _Toc498374655 \h </w:instrText>
        </w:r>
        <w:r w:rsidR="00250406">
          <w:rPr>
            <w:noProof/>
            <w:webHidden/>
          </w:rPr>
        </w:r>
        <w:r w:rsidR="00250406">
          <w:rPr>
            <w:noProof/>
            <w:webHidden/>
          </w:rPr>
          <w:fldChar w:fldCharType="separate"/>
        </w:r>
        <w:r w:rsidR="00250406">
          <w:rPr>
            <w:noProof/>
            <w:webHidden/>
          </w:rPr>
          <w:t>3</w:t>
        </w:r>
        <w:r w:rsidR="00250406">
          <w:rPr>
            <w:noProof/>
            <w:webHidden/>
          </w:rPr>
          <w:fldChar w:fldCharType="end"/>
        </w:r>
      </w:hyperlink>
    </w:p>
    <w:p w:rsidR="00250406" w:rsidRDefault="00FD5AE8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374656" w:history="1">
        <w:r w:rsidR="00250406" w:rsidRPr="00E3431E">
          <w:rPr>
            <w:rStyle w:val="af6"/>
            <w:noProof/>
            <w:lang w:val="ru-RU"/>
          </w:rPr>
          <w:t>2.</w:t>
        </w:r>
        <w:r w:rsidR="002504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250406" w:rsidRPr="00E3431E">
          <w:rPr>
            <w:rStyle w:val="af6"/>
            <w:noProof/>
            <w:lang w:val="ru-RU"/>
          </w:rPr>
          <w:t>Бизнес-правила:</w:t>
        </w:r>
        <w:r w:rsidR="00250406">
          <w:rPr>
            <w:noProof/>
            <w:webHidden/>
          </w:rPr>
          <w:tab/>
        </w:r>
        <w:r w:rsidR="00250406">
          <w:rPr>
            <w:noProof/>
            <w:webHidden/>
          </w:rPr>
          <w:fldChar w:fldCharType="begin"/>
        </w:r>
        <w:r w:rsidR="00250406">
          <w:rPr>
            <w:noProof/>
            <w:webHidden/>
          </w:rPr>
          <w:instrText xml:space="preserve"> PAGEREF _Toc498374656 \h </w:instrText>
        </w:r>
        <w:r w:rsidR="00250406">
          <w:rPr>
            <w:noProof/>
            <w:webHidden/>
          </w:rPr>
        </w:r>
        <w:r w:rsidR="00250406">
          <w:rPr>
            <w:noProof/>
            <w:webHidden/>
          </w:rPr>
          <w:fldChar w:fldCharType="separate"/>
        </w:r>
        <w:r w:rsidR="00250406">
          <w:rPr>
            <w:noProof/>
            <w:webHidden/>
          </w:rPr>
          <w:t>3</w:t>
        </w:r>
        <w:r w:rsidR="00250406">
          <w:rPr>
            <w:noProof/>
            <w:webHidden/>
          </w:rPr>
          <w:fldChar w:fldCharType="end"/>
        </w:r>
      </w:hyperlink>
    </w:p>
    <w:p w:rsidR="00250406" w:rsidRDefault="00FD5AE8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374657" w:history="1">
        <w:r w:rsidR="00250406" w:rsidRPr="00E3431E">
          <w:rPr>
            <w:rStyle w:val="af6"/>
            <w:noProof/>
            <w:lang w:val="ru-RU"/>
          </w:rPr>
          <w:t>3.</w:t>
        </w:r>
        <w:r w:rsidR="002504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250406" w:rsidRPr="00E3431E">
          <w:rPr>
            <w:rStyle w:val="af6"/>
            <w:noProof/>
            <w:lang w:val="ru-RU"/>
          </w:rPr>
          <w:t>Измерения бизнеса (правильный ли перевод!!!?)</w:t>
        </w:r>
        <w:r w:rsidR="00250406">
          <w:rPr>
            <w:noProof/>
            <w:webHidden/>
          </w:rPr>
          <w:tab/>
        </w:r>
        <w:r w:rsidR="00250406">
          <w:rPr>
            <w:noProof/>
            <w:webHidden/>
          </w:rPr>
          <w:fldChar w:fldCharType="begin"/>
        </w:r>
        <w:r w:rsidR="00250406">
          <w:rPr>
            <w:noProof/>
            <w:webHidden/>
          </w:rPr>
          <w:instrText xml:space="preserve"> PAGEREF _Toc498374657 \h </w:instrText>
        </w:r>
        <w:r w:rsidR="00250406">
          <w:rPr>
            <w:noProof/>
            <w:webHidden/>
          </w:rPr>
        </w:r>
        <w:r w:rsidR="00250406">
          <w:rPr>
            <w:noProof/>
            <w:webHidden/>
          </w:rPr>
          <w:fldChar w:fldCharType="separate"/>
        </w:r>
        <w:r w:rsidR="00250406">
          <w:rPr>
            <w:noProof/>
            <w:webHidden/>
          </w:rPr>
          <w:t>4</w:t>
        </w:r>
        <w:r w:rsidR="00250406">
          <w:rPr>
            <w:noProof/>
            <w:webHidden/>
          </w:rPr>
          <w:fldChar w:fldCharType="end"/>
        </w:r>
      </w:hyperlink>
    </w:p>
    <w:p w:rsidR="00250406" w:rsidRDefault="00FD5AE8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4658" w:history="1">
        <w:r w:rsidR="00250406" w:rsidRPr="00E3431E">
          <w:rPr>
            <w:rStyle w:val="af6"/>
            <w:noProof/>
          </w:rPr>
          <w:t>3.1.</w:t>
        </w:r>
        <w:r w:rsidR="0025040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250406" w:rsidRPr="00E3431E">
          <w:rPr>
            <w:rStyle w:val="af6"/>
            <w:noProof/>
          </w:rPr>
          <w:t>Описание бизнес-процесса</w:t>
        </w:r>
        <w:r w:rsidR="00250406">
          <w:rPr>
            <w:noProof/>
            <w:webHidden/>
          </w:rPr>
          <w:tab/>
        </w:r>
        <w:r w:rsidR="00250406">
          <w:rPr>
            <w:noProof/>
            <w:webHidden/>
          </w:rPr>
          <w:fldChar w:fldCharType="begin"/>
        </w:r>
        <w:r w:rsidR="00250406">
          <w:rPr>
            <w:noProof/>
            <w:webHidden/>
          </w:rPr>
          <w:instrText xml:space="preserve"> PAGEREF _Toc498374658 \h </w:instrText>
        </w:r>
        <w:r w:rsidR="00250406">
          <w:rPr>
            <w:noProof/>
            <w:webHidden/>
          </w:rPr>
        </w:r>
        <w:r w:rsidR="00250406">
          <w:rPr>
            <w:noProof/>
            <w:webHidden/>
          </w:rPr>
          <w:fldChar w:fldCharType="separate"/>
        </w:r>
        <w:r w:rsidR="00250406">
          <w:rPr>
            <w:noProof/>
            <w:webHidden/>
          </w:rPr>
          <w:t>4</w:t>
        </w:r>
        <w:r w:rsidR="00250406">
          <w:rPr>
            <w:noProof/>
            <w:webHidden/>
          </w:rPr>
          <w:fldChar w:fldCharType="end"/>
        </w:r>
      </w:hyperlink>
    </w:p>
    <w:p w:rsidR="00250406" w:rsidRDefault="00FD5AE8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4659" w:history="1">
        <w:r w:rsidR="00250406" w:rsidRPr="00E3431E">
          <w:rPr>
            <w:rStyle w:val="af6"/>
            <w:noProof/>
          </w:rPr>
          <w:t>3.2</w:t>
        </w:r>
        <w:r w:rsidR="0025040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250406" w:rsidRPr="00E3431E">
          <w:rPr>
            <w:rStyle w:val="af6"/>
            <w:noProof/>
          </w:rPr>
          <w:t>Определение зерна</w:t>
        </w:r>
        <w:r w:rsidR="00250406">
          <w:rPr>
            <w:noProof/>
            <w:webHidden/>
          </w:rPr>
          <w:tab/>
        </w:r>
        <w:r w:rsidR="00250406">
          <w:rPr>
            <w:noProof/>
            <w:webHidden/>
          </w:rPr>
          <w:fldChar w:fldCharType="begin"/>
        </w:r>
        <w:r w:rsidR="00250406">
          <w:rPr>
            <w:noProof/>
            <w:webHidden/>
          </w:rPr>
          <w:instrText xml:space="preserve"> PAGEREF _Toc498374659 \h </w:instrText>
        </w:r>
        <w:r w:rsidR="00250406">
          <w:rPr>
            <w:noProof/>
            <w:webHidden/>
          </w:rPr>
        </w:r>
        <w:r w:rsidR="00250406">
          <w:rPr>
            <w:noProof/>
            <w:webHidden/>
          </w:rPr>
          <w:fldChar w:fldCharType="separate"/>
        </w:r>
        <w:r w:rsidR="00250406">
          <w:rPr>
            <w:noProof/>
            <w:webHidden/>
          </w:rPr>
          <w:t>4</w:t>
        </w:r>
        <w:r w:rsidR="00250406">
          <w:rPr>
            <w:noProof/>
            <w:webHidden/>
          </w:rPr>
          <w:fldChar w:fldCharType="end"/>
        </w:r>
      </w:hyperlink>
    </w:p>
    <w:p w:rsidR="00250406" w:rsidRDefault="00FD5AE8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4660" w:history="1">
        <w:r w:rsidR="00250406" w:rsidRPr="00E3431E">
          <w:rPr>
            <w:rStyle w:val="af6"/>
            <w:noProof/>
          </w:rPr>
          <w:t>3.3</w:t>
        </w:r>
        <w:r w:rsidR="0025040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250406" w:rsidRPr="00E3431E">
          <w:rPr>
            <w:rStyle w:val="af6"/>
            <w:noProof/>
          </w:rPr>
          <w:t>Описание измерений:</w:t>
        </w:r>
        <w:r w:rsidR="00250406">
          <w:rPr>
            <w:noProof/>
            <w:webHidden/>
          </w:rPr>
          <w:tab/>
        </w:r>
        <w:r w:rsidR="00250406">
          <w:rPr>
            <w:noProof/>
            <w:webHidden/>
          </w:rPr>
          <w:fldChar w:fldCharType="begin"/>
        </w:r>
        <w:r w:rsidR="00250406">
          <w:rPr>
            <w:noProof/>
            <w:webHidden/>
          </w:rPr>
          <w:instrText xml:space="preserve"> PAGEREF _Toc498374660 \h </w:instrText>
        </w:r>
        <w:r w:rsidR="00250406">
          <w:rPr>
            <w:noProof/>
            <w:webHidden/>
          </w:rPr>
        </w:r>
        <w:r w:rsidR="00250406">
          <w:rPr>
            <w:noProof/>
            <w:webHidden/>
          </w:rPr>
          <w:fldChar w:fldCharType="separate"/>
        </w:r>
        <w:r w:rsidR="00250406">
          <w:rPr>
            <w:noProof/>
            <w:webHidden/>
          </w:rPr>
          <w:t>4</w:t>
        </w:r>
        <w:r w:rsidR="00250406">
          <w:rPr>
            <w:noProof/>
            <w:webHidden/>
          </w:rPr>
          <w:fldChar w:fldCharType="end"/>
        </w:r>
      </w:hyperlink>
    </w:p>
    <w:p w:rsidR="00250406" w:rsidRDefault="00FD5AE8">
      <w:pPr>
        <w:pStyle w:val="28"/>
        <w:tabs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374661" w:history="1">
        <w:r w:rsidR="00250406" w:rsidRPr="00E3431E">
          <w:rPr>
            <w:rStyle w:val="af6"/>
            <w:noProof/>
          </w:rPr>
          <w:t>3.4</w:t>
        </w:r>
        <w:r w:rsidR="00250406">
          <w:rPr>
            <w:noProof/>
            <w:webHidden/>
          </w:rPr>
          <w:tab/>
        </w:r>
        <w:r w:rsidR="00250406">
          <w:rPr>
            <w:noProof/>
            <w:webHidden/>
          </w:rPr>
          <w:fldChar w:fldCharType="begin"/>
        </w:r>
        <w:r w:rsidR="00250406">
          <w:rPr>
            <w:noProof/>
            <w:webHidden/>
          </w:rPr>
          <w:instrText xml:space="preserve"> PAGEREF _Toc498374661 \h </w:instrText>
        </w:r>
        <w:r w:rsidR="00250406">
          <w:rPr>
            <w:noProof/>
            <w:webHidden/>
          </w:rPr>
        </w:r>
        <w:r w:rsidR="00250406">
          <w:rPr>
            <w:noProof/>
            <w:webHidden/>
          </w:rPr>
          <w:fldChar w:fldCharType="separate"/>
        </w:r>
        <w:r w:rsidR="00250406">
          <w:rPr>
            <w:noProof/>
            <w:webHidden/>
          </w:rPr>
          <w:t>8</w:t>
        </w:r>
        <w:r w:rsidR="00250406">
          <w:rPr>
            <w:noProof/>
            <w:webHidden/>
          </w:rPr>
          <w:fldChar w:fldCharType="end"/>
        </w:r>
      </w:hyperlink>
    </w:p>
    <w:p w:rsidR="00222DC3" w:rsidRPr="00114D08" w:rsidRDefault="00C815CD" w:rsidP="005C0966">
      <w:pPr>
        <w:ind w:hanging="720"/>
      </w:pPr>
      <w:r>
        <w:fldChar w:fldCharType="end"/>
      </w:r>
    </w:p>
    <w:p w:rsidR="00222DC3" w:rsidRPr="00114D08" w:rsidRDefault="00222DC3" w:rsidP="00222DC3"/>
    <w:p w:rsidR="00BD17C2" w:rsidRDefault="00222DC3" w:rsidP="001438A1">
      <w:pPr>
        <w:pStyle w:val="1"/>
        <w:numPr>
          <w:ilvl w:val="0"/>
          <w:numId w:val="24"/>
        </w:numPr>
        <w:rPr>
          <w:lang w:val="ru-RU"/>
        </w:rPr>
      </w:pPr>
      <w:r w:rsidRPr="001438A1">
        <w:rPr>
          <w:lang w:val="ru-RU"/>
        </w:rPr>
        <w:br w:type="page"/>
      </w:r>
      <w:bookmarkStart w:id="4" w:name="_Toc498374655"/>
      <w:bookmarkEnd w:id="0"/>
      <w:bookmarkEnd w:id="1"/>
      <w:bookmarkEnd w:id="2"/>
      <w:bookmarkEnd w:id="3"/>
      <w:r w:rsidR="0023291A">
        <w:rPr>
          <w:lang w:val="ru-RU"/>
        </w:rPr>
        <w:lastRenderedPageBreak/>
        <w:t>Информация о генерации данных:</w:t>
      </w:r>
      <w:bookmarkEnd w:id="4"/>
    </w:p>
    <w:p w:rsidR="00F3600A" w:rsidRPr="00F3600A" w:rsidRDefault="00F3600A" w:rsidP="00F3600A">
      <w:pPr>
        <w:pStyle w:val="a3"/>
        <w:rPr>
          <w:lang w:val="ru-RU"/>
        </w:rPr>
      </w:pPr>
    </w:p>
    <w:p w:rsidR="008B0B0C" w:rsidRDefault="008B0B0C" w:rsidP="00B519C2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Информация о покупателях и менеджерах магазинов сгенерирована с помощью</w:t>
      </w:r>
      <w:r w:rsidR="0023291A" w:rsidRPr="0023291A">
        <w:rPr>
          <w:sz w:val="24"/>
          <w:szCs w:val="24"/>
          <w:lang w:val="ru-RU"/>
        </w:rPr>
        <w:t xml:space="preserve"> </w:t>
      </w:r>
      <w:r w:rsidR="0023291A">
        <w:rPr>
          <w:sz w:val="24"/>
          <w:szCs w:val="24"/>
          <w:lang w:val="ru-RU"/>
        </w:rPr>
        <w:t xml:space="preserve">различных сайтов для генерации данных, например, </w:t>
      </w:r>
      <w:hyperlink r:id="rId14" w:history="1">
        <w:r w:rsidR="0023291A" w:rsidRPr="00270EEB">
          <w:rPr>
            <w:rStyle w:val="af6"/>
            <w:sz w:val="24"/>
            <w:szCs w:val="24"/>
            <w:lang w:val="ru-RU"/>
          </w:rPr>
          <w:t>http://www.fakenamegenerator.com</w:t>
        </w:r>
      </w:hyperlink>
      <w:r w:rsidR="0023291A">
        <w:rPr>
          <w:sz w:val="24"/>
          <w:szCs w:val="24"/>
          <w:lang w:val="ru-RU"/>
        </w:rPr>
        <w:t xml:space="preserve"> .</w:t>
      </w:r>
    </w:p>
    <w:p w:rsidR="008B0B0C" w:rsidRPr="008B0B0C" w:rsidRDefault="0023291A" w:rsidP="00B519C2">
      <w:pPr>
        <w:pStyle w:val="a3"/>
        <w:rPr>
          <w:lang w:val="ru-RU"/>
        </w:rPr>
      </w:pPr>
      <w:r>
        <w:rPr>
          <w:sz w:val="24"/>
          <w:szCs w:val="24"/>
          <w:lang w:val="ru-RU"/>
        </w:rPr>
        <w:t xml:space="preserve">Информация о продуктах и линий косметики будет взята из </w:t>
      </w:r>
      <w:hyperlink r:id="rId15" w:history="1">
        <w:r w:rsidRPr="00270EEB">
          <w:rPr>
            <w:rStyle w:val="af6"/>
            <w:sz w:val="24"/>
            <w:szCs w:val="24"/>
            <w:lang w:val="ru-RU"/>
          </w:rPr>
          <w:t>http://relouis.by/</w:t>
        </w:r>
      </w:hyperlink>
      <w:r>
        <w:rPr>
          <w:sz w:val="24"/>
          <w:szCs w:val="24"/>
          <w:lang w:val="ru-RU"/>
        </w:rPr>
        <w:t xml:space="preserve"> . Также с данного сайта будет использована информация о магазинах, где можно приобрести продукцию.</w:t>
      </w:r>
    </w:p>
    <w:p w:rsidR="00D97634" w:rsidRPr="008B0B0C" w:rsidRDefault="00D97634" w:rsidP="00B519C2">
      <w:pPr>
        <w:pStyle w:val="a3"/>
        <w:rPr>
          <w:lang w:val="ru-RU"/>
        </w:rPr>
      </w:pPr>
    </w:p>
    <w:p w:rsidR="00C3363B" w:rsidRDefault="0023291A" w:rsidP="001438A1">
      <w:pPr>
        <w:pStyle w:val="1"/>
        <w:numPr>
          <w:ilvl w:val="0"/>
          <w:numId w:val="24"/>
        </w:numPr>
        <w:rPr>
          <w:lang w:val="ru-RU"/>
        </w:rPr>
      </w:pPr>
      <w:bookmarkStart w:id="5" w:name="_Toc498374656"/>
      <w:r>
        <w:rPr>
          <w:lang w:val="ru-RU"/>
        </w:rPr>
        <w:t>Бизнес-правила:</w:t>
      </w:r>
      <w:bookmarkEnd w:id="5"/>
    </w:p>
    <w:p w:rsidR="0023291A" w:rsidRPr="0023291A" w:rsidRDefault="0023291A" w:rsidP="0023291A">
      <w:pPr>
        <w:pStyle w:val="a3"/>
        <w:rPr>
          <w:lang w:val="ru-RU"/>
        </w:rPr>
      </w:pPr>
    </w:p>
    <w:p w:rsidR="0023291A" w:rsidRPr="0023291A" w:rsidRDefault="003F3410" w:rsidP="0023291A">
      <w:pPr>
        <w:pStyle w:val="a3"/>
        <w:numPr>
          <w:ilvl w:val="0"/>
          <w:numId w:val="16"/>
        </w:numPr>
        <w:rPr>
          <w:lang w:val="ru-RU"/>
        </w:rPr>
      </w:pPr>
      <w:r>
        <w:rPr>
          <w:sz w:val="24"/>
          <w:szCs w:val="24"/>
          <w:u w:val="single"/>
          <w:lang w:val="ru-RU"/>
        </w:rPr>
        <w:t>П</w:t>
      </w:r>
      <w:r w:rsidR="0023291A" w:rsidRPr="003F3410">
        <w:rPr>
          <w:sz w:val="24"/>
          <w:szCs w:val="24"/>
          <w:u w:val="single"/>
          <w:lang w:val="ru-RU"/>
        </w:rPr>
        <w:t>окупка</w:t>
      </w:r>
      <w:r w:rsidR="0023291A">
        <w:rPr>
          <w:sz w:val="24"/>
          <w:szCs w:val="24"/>
          <w:lang w:val="ru-RU"/>
        </w:rPr>
        <w:t xml:space="preserve"> будет осуществлена определенным </w:t>
      </w:r>
      <w:r w:rsidR="007C6799">
        <w:rPr>
          <w:sz w:val="24"/>
          <w:szCs w:val="24"/>
          <w:u w:val="single"/>
          <w:lang w:val="ru-RU"/>
        </w:rPr>
        <w:t xml:space="preserve">покупателем </w:t>
      </w:r>
      <w:r w:rsidR="0023291A">
        <w:rPr>
          <w:sz w:val="24"/>
          <w:szCs w:val="24"/>
          <w:lang w:val="ru-RU"/>
        </w:rPr>
        <w:t xml:space="preserve"> </w:t>
      </w:r>
      <w:r w:rsidR="007C6799">
        <w:rPr>
          <w:sz w:val="24"/>
          <w:szCs w:val="24"/>
          <w:lang w:val="ru-RU"/>
        </w:rPr>
        <w:t>о нем будет известна следующая информация</w:t>
      </w:r>
      <w:r w:rsidR="0023291A">
        <w:rPr>
          <w:sz w:val="24"/>
          <w:szCs w:val="24"/>
          <w:lang w:val="ru-RU"/>
        </w:rPr>
        <w:t xml:space="preserve"> Имя, Фамилия, Возраст, Мобильный телефон, Почтовый адрес для рассы</w:t>
      </w:r>
      <w:r>
        <w:rPr>
          <w:sz w:val="24"/>
          <w:szCs w:val="24"/>
          <w:lang w:val="ru-RU"/>
        </w:rPr>
        <w:t>лки актуальной информации и т.д.</w:t>
      </w:r>
      <w:proofErr w:type="gramStart"/>
      <w:r>
        <w:rPr>
          <w:sz w:val="24"/>
          <w:szCs w:val="24"/>
          <w:lang w:val="ru-RU"/>
        </w:rPr>
        <w:t xml:space="preserve"> ;</w:t>
      </w:r>
      <w:proofErr w:type="gramEnd"/>
    </w:p>
    <w:p w:rsidR="003F3410" w:rsidRPr="003F3410" w:rsidRDefault="003F3410" w:rsidP="003F3410">
      <w:pPr>
        <w:pStyle w:val="a3"/>
        <w:numPr>
          <w:ilvl w:val="0"/>
          <w:numId w:val="16"/>
        </w:numPr>
        <w:rPr>
          <w:lang w:val="ru-RU"/>
        </w:rPr>
      </w:pPr>
      <w:r>
        <w:rPr>
          <w:sz w:val="24"/>
          <w:szCs w:val="24"/>
          <w:lang w:val="ru-RU"/>
        </w:rPr>
        <w:t xml:space="preserve">Для </w:t>
      </w:r>
      <w:r w:rsidRPr="003F3410">
        <w:rPr>
          <w:sz w:val="24"/>
          <w:szCs w:val="24"/>
          <w:u w:val="single"/>
          <w:lang w:val="ru-RU"/>
        </w:rPr>
        <w:t>покупки</w:t>
      </w:r>
      <w:r>
        <w:rPr>
          <w:sz w:val="24"/>
          <w:szCs w:val="24"/>
          <w:lang w:val="ru-RU"/>
        </w:rPr>
        <w:t xml:space="preserve"> будет указан </w:t>
      </w:r>
      <w:r w:rsidRPr="003F3410">
        <w:rPr>
          <w:sz w:val="24"/>
          <w:szCs w:val="24"/>
          <w:u w:val="single"/>
          <w:lang w:val="ru-RU"/>
        </w:rPr>
        <w:t xml:space="preserve">тип платежа </w:t>
      </w:r>
      <w:r>
        <w:rPr>
          <w:sz w:val="24"/>
          <w:szCs w:val="24"/>
          <w:u w:val="single"/>
          <w:lang w:val="ru-RU"/>
        </w:rPr>
        <w:t xml:space="preserve"> </w:t>
      </w:r>
      <w:r w:rsidRPr="003F3410">
        <w:rPr>
          <w:sz w:val="24"/>
          <w:szCs w:val="24"/>
          <w:u w:val="single"/>
          <w:lang w:val="ru-RU"/>
        </w:rPr>
        <w:t>(</w:t>
      </w:r>
      <w:r>
        <w:rPr>
          <w:sz w:val="24"/>
          <w:szCs w:val="24"/>
          <w:lang w:val="ru-RU"/>
        </w:rPr>
        <w:t>наличный или безналичный расчет)</w:t>
      </w:r>
      <w:proofErr w:type="gramStart"/>
      <w:r>
        <w:rPr>
          <w:sz w:val="24"/>
          <w:szCs w:val="24"/>
          <w:lang w:val="ru-RU"/>
        </w:rPr>
        <w:t xml:space="preserve"> ;</w:t>
      </w:r>
      <w:proofErr w:type="gramEnd"/>
    </w:p>
    <w:p w:rsidR="003F3410" w:rsidRPr="003F3410" w:rsidRDefault="003F3410" w:rsidP="0023291A">
      <w:pPr>
        <w:pStyle w:val="a3"/>
        <w:numPr>
          <w:ilvl w:val="0"/>
          <w:numId w:val="16"/>
        </w:numPr>
        <w:rPr>
          <w:lang w:val="ru-RU"/>
        </w:rPr>
      </w:pPr>
      <w:r>
        <w:rPr>
          <w:sz w:val="24"/>
          <w:szCs w:val="24"/>
          <w:u w:val="single"/>
          <w:lang w:val="ru-RU"/>
        </w:rPr>
        <w:t>П</w:t>
      </w:r>
      <w:r w:rsidRPr="003F3410">
        <w:rPr>
          <w:sz w:val="24"/>
          <w:szCs w:val="24"/>
          <w:u w:val="single"/>
          <w:lang w:val="ru-RU"/>
        </w:rPr>
        <w:t>окупка</w:t>
      </w:r>
      <w:r>
        <w:rPr>
          <w:sz w:val="24"/>
          <w:szCs w:val="24"/>
          <w:lang w:val="ru-RU"/>
        </w:rPr>
        <w:t xml:space="preserve"> может содержать </w:t>
      </w:r>
      <w:r w:rsidRPr="003F3410">
        <w:rPr>
          <w:sz w:val="24"/>
          <w:szCs w:val="24"/>
          <w:u w:val="single"/>
          <w:lang w:val="ru-RU"/>
        </w:rPr>
        <w:t>один</w:t>
      </w:r>
      <w:r>
        <w:rPr>
          <w:sz w:val="24"/>
          <w:szCs w:val="24"/>
          <w:lang w:val="ru-RU"/>
        </w:rPr>
        <w:t xml:space="preserve"> или </w:t>
      </w:r>
      <w:r w:rsidRPr="003F3410">
        <w:rPr>
          <w:sz w:val="24"/>
          <w:szCs w:val="24"/>
          <w:u w:val="single"/>
          <w:lang w:val="ru-RU"/>
        </w:rPr>
        <w:t>много</w:t>
      </w:r>
      <w:r>
        <w:rPr>
          <w:sz w:val="24"/>
          <w:szCs w:val="24"/>
          <w:lang w:val="ru-RU"/>
        </w:rPr>
        <w:t xml:space="preserve"> продуктов;</w:t>
      </w:r>
    </w:p>
    <w:p w:rsidR="003F3410" w:rsidRPr="003F3410" w:rsidRDefault="003F3410" w:rsidP="0023291A">
      <w:pPr>
        <w:pStyle w:val="a3"/>
        <w:numPr>
          <w:ilvl w:val="0"/>
          <w:numId w:val="16"/>
        </w:numPr>
        <w:rPr>
          <w:lang w:val="ru-RU"/>
        </w:rPr>
      </w:pPr>
      <w:r w:rsidRPr="003F3410">
        <w:rPr>
          <w:sz w:val="24"/>
          <w:szCs w:val="24"/>
          <w:u w:val="single"/>
          <w:lang w:val="ru-RU"/>
        </w:rPr>
        <w:t>Покупка</w:t>
      </w:r>
      <w:r>
        <w:rPr>
          <w:sz w:val="24"/>
          <w:szCs w:val="24"/>
          <w:lang w:val="ru-RU"/>
        </w:rPr>
        <w:t xml:space="preserve"> будет осуществлена определенным </w:t>
      </w:r>
      <w:r w:rsidRPr="003F3410">
        <w:rPr>
          <w:sz w:val="24"/>
          <w:szCs w:val="24"/>
          <w:u w:val="single"/>
          <w:lang w:val="ru-RU"/>
        </w:rPr>
        <w:t>сотрудником</w:t>
      </w:r>
      <w:r>
        <w:rPr>
          <w:sz w:val="24"/>
          <w:szCs w:val="24"/>
          <w:u w:val="single"/>
          <w:lang w:val="ru-RU"/>
        </w:rPr>
        <w:t>;</w:t>
      </w:r>
    </w:p>
    <w:p w:rsidR="003F3410" w:rsidRDefault="003F3410" w:rsidP="003F3410">
      <w:pPr>
        <w:pStyle w:val="a3"/>
        <w:numPr>
          <w:ilvl w:val="0"/>
          <w:numId w:val="16"/>
        </w:numPr>
        <w:rPr>
          <w:lang w:val="ru-RU"/>
        </w:rPr>
      </w:pPr>
      <w:r>
        <w:rPr>
          <w:i/>
          <w:u w:val="single"/>
          <w:lang w:val="ru-RU"/>
        </w:rPr>
        <w:t>Правила могут добавляться в ходе разработки хранилища, после добавления всех правил, данное сообщение будет удалено.</w:t>
      </w: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3F3410" w:rsidRDefault="003F3410" w:rsidP="003F3410">
      <w:pPr>
        <w:pStyle w:val="a3"/>
        <w:ind w:left="360"/>
        <w:rPr>
          <w:lang w:val="ru-RU"/>
        </w:rPr>
      </w:pPr>
    </w:p>
    <w:p w:rsidR="00220114" w:rsidRDefault="003F3410" w:rsidP="001438A1">
      <w:pPr>
        <w:pStyle w:val="1"/>
        <w:numPr>
          <w:ilvl w:val="0"/>
          <w:numId w:val="24"/>
        </w:numPr>
        <w:rPr>
          <w:lang w:val="ru-RU"/>
        </w:rPr>
      </w:pPr>
      <w:bookmarkStart w:id="6" w:name="_Toc498374657"/>
      <w:r>
        <w:rPr>
          <w:lang w:val="ru-RU"/>
        </w:rPr>
        <w:t>Измерения бизнеса</w:t>
      </w:r>
      <w:r w:rsidR="001438A1">
        <w:rPr>
          <w:lang w:val="ru-RU"/>
        </w:rPr>
        <w:t xml:space="preserve"> (правильный ли перевод!!!?</w:t>
      </w:r>
      <w:r>
        <w:rPr>
          <w:lang w:val="ru-RU"/>
        </w:rPr>
        <w:t>)</w:t>
      </w:r>
      <w:bookmarkEnd w:id="6"/>
    </w:p>
    <w:p w:rsidR="001438A1" w:rsidRPr="001438A1" w:rsidRDefault="001438A1" w:rsidP="001438A1">
      <w:pPr>
        <w:pStyle w:val="a3"/>
        <w:rPr>
          <w:lang w:val="ru-RU"/>
        </w:rPr>
      </w:pPr>
    </w:p>
    <w:p w:rsidR="00250406" w:rsidRPr="00250406" w:rsidRDefault="00250406" w:rsidP="00250406">
      <w:pPr>
        <w:pStyle w:val="aff8"/>
        <w:keepNext/>
        <w:numPr>
          <w:ilvl w:val="0"/>
          <w:numId w:val="27"/>
        </w:numPr>
        <w:spacing w:before="240" w:after="60"/>
        <w:outlineLvl w:val="1"/>
        <w:rPr>
          <w:rFonts w:ascii="Arial" w:hAnsi="Arial" w:cs="Arial"/>
          <w:b/>
          <w:vanish/>
          <w:sz w:val="24"/>
          <w:szCs w:val="24"/>
          <w:lang w:val="ru-RU"/>
        </w:rPr>
      </w:pPr>
    </w:p>
    <w:p w:rsidR="00250406" w:rsidRPr="00250406" w:rsidRDefault="00250406" w:rsidP="00250406">
      <w:pPr>
        <w:pStyle w:val="aff8"/>
        <w:keepNext/>
        <w:numPr>
          <w:ilvl w:val="0"/>
          <w:numId w:val="27"/>
        </w:numPr>
        <w:spacing w:before="240" w:after="60"/>
        <w:outlineLvl w:val="1"/>
        <w:rPr>
          <w:rFonts w:ascii="Arial" w:hAnsi="Arial" w:cs="Arial"/>
          <w:b/>
          <w:vanish/>
          <w:sz w:val="24"/>
          <w:szCs w:val="24"/>
          <w:lang w:val="ru-RU"/>
        </w:rPr>
      </w:pPr>
    </w:p>
    <w:p w:rsidR="00250406" w:rsidRPr="00250406" w:rsidRDefault="00250406" w:rsidP="00250406">
      <w:pPr>
        <w:pStyle w:val="aff8"/>
        <w:keepNext/>
        <w:numPr>
          <w:ilvl w:val="0"/>
          <w:numId w:val="27"/>
        </w:numPr>
        <w:spacing w:before="240" w:after="60"/>
        <w:outlineLvl w:val="1"/>
        <w:rPr>
          <w:rFonts w:ascii="Arial" w:hAnsi="Arial" w:cs="Arial"/>
          <w:b/>
          <w:vanish/>
          <w:sz w:val="24"/>
          <w:szCs w:val="24"/>
          <w:lang w:val="ru-RU"/>
        </w:rPr>
      </w:pPr>
    </w:p>
    <w:p w:rsidR="003F3410" w:rsidRDefault="00220114" w:rsidP="00250406">
      <w:pPr>
        <w:pStyle w:val="21"/>
        <w:numPr>
          <w:ilvl w:val="1"/>
          <w:numId w:val="27"/>
        </w:numPr>
      </w:pPr>
      <w:bookmarkStart w:id="7" w:name="_Toc498374658"/>
      <w:r w:rsidRPr="00F3600A">
        <w:t>Описание бизнес-процесса</w:t>
      </w:r>
      <w:bookmarkEnd w:id="7"/>
    </w:p>
    <w:p w:rsidR="00F3600A" w:rsidRPr="00F3600A" w:rsidRDefault="00F3600A" w:rsidP="00F3600A">
      <w:pPr>
        <w:pStyle w:val="a3"/>
        <w:rPr>
          <w:lang w:val="ru-RU"/>
        </w:rPr>
      </w:pPr>
    </w:p>
    <w:p w:rsidR="001438A1" w:rsidRDefault="00220114" w:rsidP="00250406">
      <w:pPr>
        <w:pStyle w:val="a3"/>
        <w:ind w:left="360"/>
        <w:rPr>
          <w:sz w:val="24"/>
          <w:szCs w:val="24"/>
          <w:lang w:val="ru-RU"/>
        </w:rPr>
      </w:pPr>
      <w:r w:rsidRPr="00F3600A">
        <w:rPr>
          <w:sz w:val="24"/>
          <w:szCs w:val="24"/>
          <w:lang w:val="ru-RU"/>
        </w:rPr>
        <w:t>Учет продажи товаров для будущего анализа компании с использованием различных метрик.</w:t>
      </w:r>
    </w:p>
    <w:p w:rsidR="00AC5098" w:rsidRPr="00F3600A" w:rsidRDefault="00AC5098" w:rsidP="001438A1">
      <w:pPr>
        <w:pStyle w:val="a3"/>
        <w:ind w:firstLine="720"/>
        <w:rPr>
          <w:sz w:val="24"/>
          <w:szCs w:val="24"/>
          <w:lang w:val="ru-RU"/>
        </w:rPr>
      </w:pPr>
    </w:p>
    <w:p w:rsidR="001438A1" w:rsidRPr="00AC5098" w:rsidRDefault="001438A1" w:rsidP="00250406">
      <w:pPr>
        <w:pStyle w:val="21"/>
        <w:numPr>
          <w:ilvl w:val="1"/>
          <w:numId w:val="28"/>
        </w:numPr>
      </w:pPr>
      <w:bookmarkStart w:id="8" w:name="_Toc498374659"/>
      <w:r w:rsidRPr="00AC5098">
        <w:t>Определение зерна</w:t>
      </w:r>
      <w:bookmarkEnd w:id="8"/>
    </w:p>
    <w:p w:rsidR="00F3600A" w:rsidRPr="00F3600A" w:rsidRDefault="00F3600A" w:rsidP="00F3600A">
      <w:pPr>
        <w:pStyle w:val="a3"/>
        <w:ind w:left="720"/>
        <w:rPr>
          <w:sz w:val="24"/>
          <w:szCs w:val="24"/>
          <w:lang w:val="ru-RU"/>
        </w:rPr>
      </w:pPr>
    </w:p>
    <w:p w:rsidR="001438A1" w:rsidRPr="00F3600A" w:rsidRDefault="001438A1" w:rsidP="00250406">
      <w:pPr>
        <w:pStyle w:val="a3"/>
        <w:ind w:left="360"/>
        <w:rPr>
          <w:sz w:val="24"/>
          <w:szCs w:val="24"/>
          <w:lang w:val="ru-RU"/>
        </w:rPr>
      </w:pPr>
      <w:r w:rsidRPr="00F3600A">
        <w:rPr>
          <w:sz w:val="24"/>
          <w:szCs w:val="24"/>
          <w:lang w:val="ru-RU"/>
        </w:rPr>
        <w:t xml:space="preserve">Зерном будет являться продажа </w:t>
      </w:r>
      <w:proofErr w:type="gramStart"/>
      <w:r w:rsidRPr="00F3600A">
        <w:rPr>
          <w:sz w:val="24"/>
          <w:szCs w:val="24"/>
          <w:lang w:val="ru-RU"/>
        </w:rPr>
        <w:t>какого</w:t>
      </w:r>
      <w:proofErr w:type="gramEnd"/>
      <w:r w:rsidRPr="00F3600A">
        <w:rPr>
          <w:sz w:val="24"/>
          <w:szCs w:val="24"/>
          <w:lang w:val="ru-RU"/>
        </w:rPr>
        <w:t xml:space="preserve"> (их) – то товаров определенном типу покупателю, сотрудником в конкретном магазине.</w:t>
      </w:r>
    </w:p>
    <w:p w:rsidR="001438A1" w:rsidRPr="00F3600A" w:rsidRDefault="001438A1" w:rsidP="001438A1">
      <w:pPr>
        <w:pStyle w:val="a3"/>
        <w:ind w:left="720"/>
        <w:rPr>
          <w:sz w:val="24"/>
          <w:szCs w:val="24"/>
          <w:lang w:val="ru-RU"/>
        </w:rPr>
      </w:pPr>
    </w:p>
    <w:p w:rsidR="001438A1" w:rsidRPr="00F3600A" w:rsidRDefault="001438A1" w:rsidP="00250406">
      <w:pPr>
        <w:pStyle w:val="21"/>
        <w:numPr>
          <w:ilvl w:val="1"/>
          <w:numId w:val="28"/>
        </w:numPr>
      </w:pPr>
      <w:bookmarkStart w:id="9" w:name="_Toc498374660"/>
      <w:r w:rsidRPr="00F3600A">
        <w:t>Описание измерений:</w:t>
      </w:r>
      <w:bookmarkEnd w:id="9"/>
    </w:p>
    <w:p w:rsidR="00F3600A" w:rsidRPr="00F3600A" w:rsidRDefault="00F3600A" w:rsidP="00F3600A">
      <w:pPr>
        <w:pStyle w:val="a3"/>
        <w:ind w:left="720"/>
        <w:rPr>
          <w:sz w:val="24"/>
          <w:szCs w:val="24"/>
          <w:lang w:val="ru-RU"/>
        </w:rPr>
      </w:pPr>
    </w:p>
    <w:p w:rsidR="001438A1" w:rsidRDefault="001438A1" w:rsidP="001438A1">
      <w:pPr>
        <w:pStyle w:val="a3"/>
        <w:ind w:left="720"/>
        <w:rPr>
          <w:sz w:val="24"/>
          <w:szCs w:val="24"/>
          <w:lang w:val="ru-RU"/>
        </w:rPr>
      </w:pPr>
      <w:r w:rsidRPr="00F3600A">
        <w:rPr>
          <w:sz w:val="24"/>
          <w:szCs w:val="24"/>
          <w:lang w:val="ru-RU"/>
        </w:rPr>
        <w:t>Схема будет содержать следующие измерения:</w:t>
      </w:r>
    </w:p>
    <w:p w:rsidR="00AC5098" w:rsidRDefault="00AC5098" w:rsidP="001438A1">
      <w:pPr>
        <w:pStyle w:val="a3"/>
        <w:ind w:left="720"/>
        <w:rPr>
          <w:sz w:val="24"/>
          <w:szCs w:val="24"/>
          <w:lang w:val="ru-RU"/>
        </w:rPr>
      </w:pPr>
    </w:p>
    <w:p w:rsidR="001438A1" w:rsidRDefault="001438A1" w:rsidP="001438A1">
      <w:pPr>
        <w:pStyle w:val="a3"/>
        <w:ind w:left="720"/>
        <w:rPr>
          <w:sz w:val="24"/>
          <w:szCs w:val="24"/>
          <w:lang w:val="ru-RU"/>
        </w:rPr>
      </w:pPr>
      <w:r w:rsidRPr="00F3600A">
        <w:rPr>
          <w:b/>
          <w:sz w:val="24"/>
          <w:szCs w:val="24"/>
        </w:rPr>
        <w:t>Customer</w:t>
      </w:r>
      <w:r w:rsidR="00F3600A">
        <w:rPr>
          <w:b/>
          <w:sz w:val="24"/>
          <w:szCs w:val="24"/>
        </w:rPr>
        <w:t>s</w:t>
      </w:r>
      <w:r w:rsidRPr="00F3600A">
        <w:rPr>
          <w:sz w:val="24"/>
          <w:szCs w:val="24"/>
        </w:rPr>
        <w:t>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F3600A" w:rsidTr="00F3600A">
        <w:tc>
          <w:tcPr>
            <w:tcW w:w="2223" w:type="dxa"/>
          </w:tcPr>
          <w:p w:rsidR="00F3600A" w:rsidRDefault="00F3600A" w:rsidP="001438A1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F3600A" w:rsidRDefault="00F3600A" w:rsidP="001438A1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F3600A" w:rsidRDefault="00F3600A" w:rsidP="001438A1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F3600A" w:rsidRPr="00807DBE" w:rsidTr="00F3600A">
        <w:tc>
          <w:tcPr>
            <w:tcW w:w="2223" w:type="dxa"/>
          </w:tcPr>
          <w:p w:rsidR="00F3600A" w:rsidRPr="00F3600A" w:rsidRDefault="00F3600A" w:rsidP="001438A1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694" w:type="dxa"/>
          </w:tcPr>
          <w:p w:rsidR="00F3600A" w:rsidRPr="00F3600A" w:rsidRDefault="00F3600A" w:rsidP="001438A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F3600A" w:rsidRDefault="00F3600A" w:rsidP="001438A1">
            <w:pPr>
              <w:pStyle w:val="a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ПК</w:t>
            </w:r>
            <w:proofErr w:type="gramStart"/>
            <w:r>
              <w:rPr>
                <w:sz w:val="24"/>
                <w:szCs w:val="24"/>
                <w:lang w:val="ru-RU"/>
              </w:rPr>
              <w:t>,У</w:t>
            </w:r>
            <w:proofErr w:type="gramEnd"/>
            <w:r>
              <w:rPr>
                <w:sz w:val="24"/>
                <w:szCs w:val="24"/>
                <w:lang w:val="ru-RU"/>
              </w:rPr>
              <w:t>никальный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идентификатор для каждого покупателя (20222)</w:t>
            </w:r>
          </w:p>
        </w:tc>
      </w:tr>
      <w:tr w:rsidR="00F3600A" w:rsidTr="00F3600A">
        <w:tc>
          <w:tcPr>
            <w:tcW w:w="2223" w:type="dxa"/>
          </w:tcPr>
          <w:p w:rsidR="00F3600A" w:rsidRPr="00F3600A" w:rsidRDefault="00F3600A" w:rsidP="001438A1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694" w:type="dxa"/>
          </w:tcPr>
          <w:p w:rsidR="00F3600A" w:rsidRPr="00F3600A" w:rsidRDefault="00F3600A" w:rsidP="001438A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F3600A" w:rsidRDefault="00F3600A" w:rsidP="001438A1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покупателя (Алина)</w:t>
            </w:r>
          </w:p>
        </w:tc>
      </w:tr>
      <w:tr w:rsidR="00F3600A" w:rsidTr="00F3600A">
        <w:tc>
          <w:tcPr>
            <w:tcW w:w="2223" w:type="dxa"/>
          </w:tcPr>
          <w:p w:rsidR="00F3600A" w:rsidRPr="00F3600A" w:rsidRDefault="00F3600A" w:rsidP="001438A1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694" w:type="dxa"/>
          </w:tcPr>
          <w:p w:rsidR="00F3600A" w:rsidRPr="00F3600A" w:rsidRDefault="00F3600A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F3600A" w:rsidRDefault="00F3600A" w:rsidP="001438A1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Фамилия покупателя (</w:t>
            </w:r>
            <w:proofErr w:type="spellStart"/>
            <w:r>
              <w:rPr>
                <w:sz w:val="24"/>
                <w:szCs w:val="24"/>
                <w:lang w:val="ru-RU"/>
              </w:rPr>
              <w:t>Макарец</w:t>
            </w:r>
            <w:proofErr w:type="spellEnd"/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F3600A" w:rsidTr="00F3600A">
        <w:tc>
          <w:tcPr>
            <w:tcW w:w="2223" w:type="dxa"/>
          </w:tcPr>
          <w:p w:rsidR="00F3600A" w:rsidRPr="00F3600A" w:rsidRDefault="00F3600A" w:rsidP="001438A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694" w:type="dxa"/>
          </w:tcPr>
          <w:p w:rsidR="00F3600A" w:rsidRPr="00F3600A" w:rsidRDefault="00F3600A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F3600A" w:rsidRDefault="00F3600A" w:rsidP="001438A1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Телефон покупателя (+375294444444)</w:t>
            </w:r>
          </w:p>
        </w:tc>
      </w:tr>
      <w:tr w:rsidR="00F3600A" w:rsidRPr="00807DBE" w:rsidTr="00F3600A">
        <w:tc>
          <w:tcPr>
            <w:tcW w:w="2223" w:type="dxa"/>
          </w:tcPr>
          <w:p w:rsidR="00F3600A" w:rsidRPr="00F3600A" w:rsidRDefault="00F3600A" w:rsidP="001438A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694" w:type="dxa"/>
          </w:tcPr>
          <w:p w:rsidR="00F3600A" w:rsidRPr="00F3600A" w:rsidRDefault="00F3600A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F3600A" w:rsidRPr="00F3600A" w:rsidRDefault="00F3600A" w:rsidP="001438A1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Почтовый адрес для рассылки с информацией о новинках/акциях (</w:t>
            </w:r>
            <w:proofErr w:type="spellStart"/>
            <w:r>
              <w:rPr>
                <w:sz w:val="24"/>
                <w:szCs w:val="24"/>
              </w:rPr>
              <w:t>alinamakarets</w:t>
            </w:r>
            <w:proofErr w:type="spellEnd"/>
            <w:r w:rsidRPr="00F3600A">
              <w:rPr>
                <w:sz w:val="24"/>
                <w:szCs w:val="24"/>
                <w:lang w:val="ru-RU"/>
              </w:rPr>
              <w:t>@</w:t>
            </w:r>
            <w:r>
              <w:rPr>
                <w:sz w:val="24"/>
                <w:szCs w:val="24"/>
              </w:rPr>
              <w:t>tut</w:t>
            </w:r>
            <w:r w:rsidRPr="00F3600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  <w:r w:rsidRPr="00F3600A">
              <w:rPr>
                <w:sz w:val="24"/>
                <w:szCs w:val="24"/>
                <w:lang w:val="ru-RU"/>
              </w:rPr>
              <w:t>)</w:t>
            </w:r>
          </w:p>
        </w:tc>
      </w:tr>
      <w:tr w:rsidR="00F3600A" w:rsidTr="00F3600A">
        <w:tc>
          <w:tcPr>
            <w:tcW w:w="2223" w:type="dxa"/>
          </w:tcPr>
          <w:p w:rsidR="00F3600A" w:rsidRPr="00F3600A" w:rsidRDefault="00F3600A" w:rsidP="001438A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2694" w:type="dxa"/>
          </w:tcPr>
          <w:p w:rsidR="00F3600A" w:rsidRPr="00F3600A" w:rsidRDefault="00F3600A" w:rsidP="001438A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F3600A" w:rsidRDefault="00F3600A" w:rsidP="001438A1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Возраст покупателя (20)</w:t>
            </w:r>
          </w:p>
        </w:tc>
      </w:tr>
      <w:tr w:rsidR="00F3600A" w:rsidRPr="00807DBE" w:rsidTr="00F3600A">
        <w:tc>
          <w:tcPr>
            <w:tcW w:w="2223" w:type="dxa"/>
          </w:tcPr>
          <w:p w:rsidR="00F3600A" w:rsidRPr="00F3600A" w:rsidRDefault="00F3600A" w:rsidP="001438A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</w:p>
        </w:tc>
        <w:tc>
          <w:tcPr>
            <w:tcW w:w="2694" w:type="dxa"/>
          </w:tcPr>
          <w:p w:rsidR="00F3600A" w:rsidRPr="00F3600A" w:rsidRDefault="00F3600A" w:rsidP="001438A1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NUMBER(2)</w:t>
            </w:r>
          </w:p>
        </w:tc>
        <w:tc>
          <w:tcPr>
            <w:tcW w:w="3936" w:type="dxa"/>
          </w:tcPr>
          <w:p w:rsidR="00F3600A" w:rsidRDefault="00F3600A" w:rsidP="001438A1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Персональная скидка для покупателя  (5-имеется в виду 5%)</w:t>
            </w:r>
          </w:p>
        </w:tc>
      </w:tr>
      <w:tr w:rsidR="00F3600A" w:rsidRPr="00807DBE" w:rsidTr="00F3600A">
        <w:tc>
          <w:tcPr>
            <w:tcW w:w="2223" w:type="dxa"/>
          </w:tcPr>
          <w:p w:rsidR="00F3600A" w:rsidRPr="00F3600A" w:rsidRDefault="00F3600A" w:rsidP="001438A1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2694" w:type="dxa"/>
          </w:tcPr>
          <w:p w:rsidR="00F3600A" w:rsidRPr="00F3600A" w:rsidRDefault="00977828" w:rsidP="00615C5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</w:t>
            </w:r>
            <w:r w:rsidR="00615C59">
              <w:rPr>
                <w:sz w:val="24"/>
                <w:szCs w:val="24"/>
              </w:rPr>
              <w:t>10</w:t>
            </w:r>
            <w:r w:rsidR="00F3600A">
              <w:rPr>
                <w:sz w:val="24"/>
                <w:szCs w:val="24"/>
              </w:rPr>
              <w:t>)</w:t>
            </w:r>
          </w:p>
        </w:tc>
        <w:tc>
          <w:tcPr>
            <w:tcW w:w="3936" w:type="dxa"/>
          </w:tcPr>
          <w:p w:rsidR="00F3600A" w:rsidRPr="00977828" w:rsidRDefault="00F3600A" w:rsidP="001438A1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 для таблицы с указанием развернутого адреса покупателя </w:t>
            </w:r>
            <w:r w:rsidR="00977828" w:rsidRPr="00977828">
              <w:rPr>
                <w:sz w:val="24"/>
                <w:szCs w:val="24"/>
                <w:lang w:val="ru-RU"/>
              </w:rPr>
              <w:t>(2032)</w:t>
            </w:r>
          </w:p>
        </w:tc>
      </w:tr>
    </w:tbl>
    <w:p w:rsidR="00F3600A" w:rsidRDefault="00F3600A" w:rsidP="001438A1">
      <w:pPr>
        <w:pStyle w:val="a3"/>
        <w:ind w:left="720"/>
        <w:rPr>
          <w:sz w:val="24"/>
          <w:szCs w:val="24"/>
          <w:lang w:val="ru-RU"/>
        </w:rPr>
      </w:pPr>
    </w:p>
    <w:p w:rsidR="00F3600A" w:rsidRPr="00977828" w:rsidRDefault="00F3600A" w:rsidP="001438A1">
      <w:pPr>
        <w:pStyle w:val="a3"/>
        <w:ind w:left="720"/>
        <w:rPr>
          <w:b/>
          <w:sz w:val="24"/>
          <w:szCs w:val="24"/>
          <w:lang w:val="ru-RU"/>
        </w:rPr>
      </w:pPr>
    </w:p>
    <w:p w:rsidR="00F3600A" w:rsidRDefault="00F3600A" w:rsidP="001438A1">
      <w:pPr>
        <w:pStyle w:val="a3"/>
        <w:ind w:left="720"/>
        <w:rPr>
          <w:sz w:val="24"/>
          <w:szCs w:val="24"/>
        </w:rPr>
      </w:pPr>
      <w:r w:rsidRPr="00F3600A">
        <w:rPr>
          <w:b/>
          <w:sz w:val="24"/>
          <w:szCs w:val="24"/>
        </w:rPr>
        <w:lastRenderedPageBreak/>
        <w:t>Locations</w:t>
      </w:r>
      <w:r>
        <w:rPr>
          <w:sz w:val="24"/>
          <w:szCs w:val="24"/>
        </w:rPr>
        <w:t>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F3600A" w:rsidTr="00382F37">
        <w:tc>
          <w:tcPr>
            <w:tcW w:w="2223" w:type="dxa"/>
          </w:tcPr>
          <w:p w:rsidR="00F3600A" w:rsidRDefault="00F3600A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F3600A" w:rsidRDefault="00F3600A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F3600A" w:rsidRDefault="00F3600A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F3600A" w:rsidRPr="00807DBE" w:rsidTr="00382F37">
        <w:tc>
          <w:tcPr>
            <w:tcW w:w="2223" w:type="dxa"/>
          </w:tcPr>
          <w:p w:rsidR="00F3600A" w:rsidRPr="00F3600A" w:rsidRDefault="00F3600A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2694" w:type="dxa"/>
          </w:tcPr>
          <w:p w:rsidR="00F3600A" w:rsidRPr="00F3600A" w:rsidRDefault="00977828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</w:t>
            </w:r>
            <w:r w:rsidR="00615C59">
              <w:rPr>
                <w:sz w:val="24"/>
                <w:szCs w:val="24"/>
              </w:rPr>
              <w:t>10</w:t>
            </w:r>
            <w:r w:rsidR="00F3600A">
              <w:rPr>
                <w:sz w:val="24"/>
                <w:szCs w:val="24"/>
              </w:rPr>
              <w:t>)</w:t>
            </w:r>
          </w:p>
        </w:tc>
        <w:tc>
          <w:tcPr>
            <w:tcW w:w="3936" w:type="dxa"/>
          </w:tcPr>
          <w:p w:rsidR="00F3600A" w:rsidRPr="00977828" w:rsidRDefault="00F3600A" w:rsidP="00F3600A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ПК, развернутый адрес магазина или покупателя </w:t>
            </w:r>
            <w:r w:rsidR="00977828" w:rsidRPr="00977828">
              <w:rPr>
                <w:sz w:val="24"/>
                <w:szCs w:val="24"/>
                <w:lang w:val="ru-RU"/>
              </w:rPr>
              <w:t>(2032)</w:t>
            </w:r>
          </w:p>
        </w:tc>
      </w:tr>
      <w:tr w:rsidR="00F3600A" w:rsidTr="00382F37">
        <w:tc>
          <w:tcPr>
            <w:tcW w:w="2223" w:type="dxa"/>
          </w:tcPr>
          <w:p w:rsidR="00F3600A" w:rsidRPr="00F3600A" w:rsidRDefault="00977828" w:rsidP="00977828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</w:t>
            </w:r>
            <w:r w:rsidR="00F3600A">
              <w:rPr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694" w:type="dxa"/>
          </w:tcPr>
          <w:p w:rsidR="00F3600A" w:rsidRPr="00F3600A" w:rsidRDefault="00F3600A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F3600A" w:rsidRPr="00977828" w:rsidRDefault="00977828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страны (Беларусь)</w:t>
            </w:r>
          </w:p>
        </w:tc>
      </w:tr>
      <w:tr w:rsidR="00F3600A" w:rsidTr="00382F37">
        <w:tc>
          <w:tcPr>
            <w:tcW w:w="2223" w:type="dxa"/>
          </w:tcPr>
          <w:p w:rsidR="00F3600A" w:rsidRPr="00F3600A" w:rsidRDefault="00977828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Country_code</w:t>
            </w:r>
            <w:proofErr w:type="spellEnd"/>
          </w:p>
        </w:tc>
        <w:tc>
          <w:tcPr>
            <w:tcW w:w="2694" w:type="dxa"/>
          </w:tcPr>
          <w:p w:rsidR="00F3600A" w:rsidRPr="00F3600A" w:rsidRDefault="00977828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</w:t>
            </w:r>
            <w:r w:rsidR="00F3600A">
              <w:rPr>
                <w:sz w:val="24"/>
                <w:szCs w:val="24"/>
              </w:rPr>
              <w:t>0 BYTE)</w:t>
            </w:r>
          </w:p>
        </w:tc>
        <w:tc>
          <w:tcPr>
            <w:tcW w:w="3936" w:type="dxa"/>
          </w:tcPr>
          <w:p w:rsidR="00F3600A" w:rsidRPr="00977828" w:rsidRDefault="00977828" w:rsidP="00977828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Уникальный код страны (</w:t>
            </w:r>
            <w:r>
              <w:rPr>
                <w:sz w:val="24"/>
                <w:szCs w:val="24"/>
              </w:rPr>
              <w:t>BY)</w:t>
            </w:r>
          </w:p>
        </w:tc>
      </w:tr>
      <w:tr w:rsidR="00F3600A" w:rsidTr="00382F37">
        <w:tc>
          <w:tcPr>
            <w:tcW w:w="2223" w:type="dxa"/>
          </w:tcPr>
          <w:p w:rsidR="00F3600A" w:rsidRPr="00F3600A" w:rsidRDefault="00977828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Region_name</w:t>
            </w:r>
            <w:proofErr w:type="spellEnd"/>
          </w:p>
        </w:tc>
        <w:tc>
          <w:tcPr>
            <w:tcW w:w="2694" w:type="dxa"/>
          </w:tcPr>
          <w:p w:rsidR="00F3600A" w:rsidRPr="00F3600A" w:rsidRDefault="00F3600A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F3600A" w:rsidRDefault="00977828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региона (Минск)</w:t>
            </w:r>
          </w:p>
        </w:tc>
      </w:tr>
      <w:tr w:rsidR="00F3600A" w:rsidTr="00382F37">
        <w:tc>
          <w:tcPr>
            <w:tcW w:w="2223" w:type="dxa"/>
          </w:tcPr>
          <w:p w:rsidR="00F3600A" w:rsidRPr="00F3600A" w:rsidRDefault="00977828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Region_id</w:t>
            </w:r>
            <w:proofErr w:type="spellEnd"/>
          </w:p>
        </w:tc>
        <w:tc>
          <w:tcPr>
            <w:tcW w:w="2694" w:type="dxa"/>
          </w:tcPr>
          <w:p w:rsidR="00F3600A" w:rsidRPr="00F3600A" w:rsidRDefault="00977828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F3600A" w:rsidRPr="00F3600A" w:rsidRDefault="00977828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региона (7)</w:t>
            </w:r>
          </w:p>
        </w:tc>
      </w:tr>
      <w:tr w:rsidR="00F3600A" w:rsidRPr="00807DBE" w:rsidTr="00382F37">
        <w:tc>
          <w:tcPr>
            <w:tcW w:w="2223" w:type="dxa"/>
          </w:tcPr>
          <w:p w:rsidR="00F3600A" w:rsidRPr="00F3600A" w:rsidRDefault="00977828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City_name</w:t>
            </w:r>
            <w:proofErr w:type="spellEnd"/>
          </w:p>
        </w:tc>
        <w:tc>
          <w:tcPr>
            <w:tcW w:w="2694" w:type="dxa"/>
          </w:tcPr>
          <w:p w:rsidR="00F3600A" w:rsidRPr="00F3600A" w:rsidRDefault="00977828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F3600A" w:rsidRPr="00977828" w:rsidRDefault="00977828" w:rsidP="00382F37">
            <w:pPr>
              <w:pStyle w:val="a3"/>
              <w:rPr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города (Минск</w:t>
            </w:r>
            <w:r>
              <w:rPr>
                <w:i/>
                <w:sz w:val="24"/>
                <w:szCs w:val="24"/>
                <w:lang w:val="ru-RU"/>
              </w:rPr>
              <w:t xml:space="preserve">, только в случае с Минском будет дублироваться название региона и города, т.к. в нашем случае это </w:t>
            </w:r>
            <w:proofErr w:type="gramStart"/>
            <w:r>
              <w:rPr>
                <w:i/>
                <w:sz w:val="24"/>
                <w:szCs w:val="24"/>
                <w:lang w:val="ru-RU"/>
              </w:rPr>
              <w:t>одно и тоже</w:t>
            </w:r>
            <w:proofErr w:type="gramEnd"/>
            <w:r>
              <w:rPr>
                <w:i/>
                <w:sz w:val="24"/>
                <w:szCs w:val="24"/>
                <w:lang w:val="ru-RU"/>
              </w:rPr>
              <w:t>)</w:t>
            </w:r>
          </w:p>
        </w:tc>
      </w:tr>
      <w:tr w:rsidR="00F3600A" w:rsidTr="00382F37">
        <w:tc>
          <w:tcPr>
            <w:tcW w:w="2223" w:type="dxa"/>
          </w:tcPr>
          <w:p w:rsidR="00F3600A" w:rsidRPr="00977828" w:rsidRDefault="00977828" w:rsidP="00382F37">
            <w:pPr>
              <w:pStyle w:val="a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2694" w:type="dxa"/>
          </w:tcPr>
          <w:p w:rsidR="00F3600A" w:rsidRPr="00977828" w:rsidRDefault="00F3600A" w:rsidP="00977828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 w:rsidR="00977828">
              <w:rPr>
                <w:sz w:val="24"/>
                <w:szCs w:val="24"/>
              </w:rPr>
              <w:t>4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F3600A" w:rsidRPr="00977828" w:rsidRDefault="00977828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Код города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( </w:t>
            </w:r>
            <w:proofErr w:type="gramEnd"/>
            <w:r>
              <w:rPr>
                <w:sz w:val="24"/>
                <w:szCs w:val="24"/>
                <w:lang w:val="ru-RU"/>
              </w:rPr>
              <w:t>17)</w:t>
            </w:r>
          </w:p>
        </w:tc>
      </w:tr>
      <w:tr w:rsidR="00615C59" w:rsidRPr="00807DBE" w:rsidTr="00382F37">
        <w:tc>
          <w:tcPr>
            <w:tcW w:w="2223" w:type="dxa"/>
          </w:tcPr>
          <w:p w:rsidR="00615C59" w:rsidRPr="00615C59" w:rsidRDefault="00615C59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694" w:type="dxa"/>
          </w:tcPr>
          <w:p w:rsidR="00615C59" w:rsidRPr="00F3600A" w:rsidRDefault="00615C59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615C59" w:rsidRPr="00F3600A" w:rsidRDefault="00615C59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Указание улицы и номера дома (Дзержинского 95) </w:t>
            </w:r>
          </w:p>
        </w:tc>
      </w:tr>
      <w:tr w:rsidR="00615C59" w:rsidTr="00382F37">
        <w:tc>
          <w:tcPr>
            <w:tcW w:w="2223" w:type="dxa"/>
          </w:tcPr>
          <w:p w:rsidR="00615C59" w:rsidRPr="00615C59" w:rsidRDefault="00615C59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2694" w:type="dxa"/>
          </w:tcPr>
          <w:p w:rsidR="00615C59" w:rsidRPr="00F3600A" w:rsidRDefault="00615C59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615C59" w:rsidRDefault="00615C59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Почтовый индекс (225002)</w:t>
            </w:r>
          </w:p>
        </w:tc>
      </w:tr>
    </w:tbl>
    <w:p w:rsidR="00F3600A" w:rsidRDefault="00F3600A" w:rsidP="001438A1">
      <w:pPr>
        <w:pStyle w:val="a3"/>
        <w:ind w:left="720"/>
        <w:rPr>
          <w:sz w:val="24"/>
          <w:szCs w:val="24"/>
          <w:lang w:val="ru-RU"/>
        </w:rPr>
      </w:pPr>
    </w:p>
    <w:p w:rsidR="00AC5098" w:rsidRDefault="00AC5098" w:rsidP="001438A1">
      <w:pPr>
        <w:pStyle w:val="a3"/>
        <w:ind w:left="720"/>
        <w:rPr>
          <w:sz w:val="24"/>
          <w:szCs w:val="24"/>
          <w:lang w:val="ru-RU"/>
        </w:rPr>
      </w:pPr>
    </w:p>
    <w:p w:rsidR="00615C59" w:rsidRDefault="00615C59" w:rsidP="001438A1">
      <w:pPr>
        <w:pStyle w:val="a3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Products: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615C59" w:rsidTr="00382F37">
        <w:tc>
          <w:tcPr>
            <w:tcW w:w="2223" w:type="dxa"/>
          </w:tcPr>
          <w:p w:rsidR="00615C59" w:rsidRDefault="00615C59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615C59" w:rsidRDefault="00615C59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615C59" w:rsidRDefault="00615C59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615C59" w:rsidRPr="00807DBE" w:rsidTr="00382F37">
        <w:tc>
          <w:tcPr>
            <w:tcW w:w="2223" w:type="dxa"/>
          </w:tcPr>
          <w:p w:rsidR="00615C59" w:rsidRPr="00F3600A" w:rsidRDefault="00615C59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694" w:type="dxa"/>
          </w:tcPr>
          <w:p w:rsidR="00615C59" w:rsidRPr="00F3600A" w:rsidRDefault="00615C59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615C59" w:rsidRPr="00977828" w:rsidRDefault="00615C59" w:rsidP="00615C59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ПК, для обозначения уникальности продукта 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  <w:lang w:val="ru-RU"/>
              </w:rPr>
              <w:t>203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</w:tr>
      <w:tr w:rsidR="00615C59" w:rsidRPr="00807DBE" w:rsidTr="00382F37">
        <w:tc>
          <w:tcPr>
            <w:tcW w:w="2223" w:type="dxa"/>
          </w:tcPr>
          <w:p w:rsidR="00615C59" w:rsidRPr="00F3600A" w:rsidRDefault="00615C59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2694" w:type="dxa"/>
          </w:tcPr>
          <w:p w:rsidR="00615C59" w:rsidRPr="00F3600A" w:rsidRDefault="00615C59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615C59" w:rsidRPr="00977828" w:rsidRDefault="00615C59" w:rsidP="00DD792F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Название продукта (Тушь </w:t>
            </w:r>
            <w:r w:rsidR="00DD792F">
              <w:rPr>
                <w:sz w:val="24"/>
                <w:szCs w:val="24"/>
                <w:lang w:val="ru-RU"/>
              </w:rPr>
              <w:t>с эффектом накладных ресниц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615C59" w:rsidTr="00382F37">
        <w:tc>
          <w:tcPr>
            <w:tcW w:w="2223" w:type="dxa"/>
          </w:tcPr>
          <w:p w:rsidR="00615C59" w:rsidRPr="00F3600A" w:rsidRDefault="00615C59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Product_code</w:t>
            </w:r>
            <w:proofErr w:type="spellEnd"/>
          </w:p>
        </w:tc>
        <w:tc>
          <w:tcPr>
            <w:tcW w:w="2694" w:type="dxa"/>
          </w:tcPr>
          <w:p w:rsidR="00615C59" w:rsidRPr="00F3600A" w:rsidRDefault="00615C59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 BYTE)</w:t>
            </w:r>
          </w:p>
        </w:tc>
        <w:tc>
          <w:tcPr>
            <w:tcW w:w="3936" w:type="dxa"/>
          </w:tcPr>
          <w:p w:rsidR="00615C59" w:rsidRPr="00977828" w:rsidRDefault="00615C59" w:rsidP="00DD792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Уникальный код продукта (</w:t>
            </w:r>
            <w:r w:rsidR="00DD792F">
              <w:rPr>
                <w:sz w:val="24"/>
                <w:szCs w:val="24"/>
                <w:lang w:val="ru-RU"/>
              </w:rPr>
              <w:t>456-12</w:t>
            </w:r>
            <w:r>
              <w:rPr>
                <w:sz w:val="24"/>
                <w:szCs w:val="24"/>
              </w:rPr>
              <w:t>)</w:t>
            </w:r>
          </w:p>
        </w:tc>
      </w:tr>
      <w:tr w:rsidR="00615C59" w:rsidTr="00382F37">
        <w:tc>
          <w:tcPr>
            <w:tcW w:w="2223" w:type="dxa"/>
          </w:tcPr>
          <w:p w:rsidR="00615C59" w:rsidRPr="00F3600A" w:rsidRDefault="00DD792F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Color</w:t>
            </w:r>
            <w:r w:rsidR="00615C59">
              <w:rPr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694" w:type="dxa"/>
          </w:tcPr>
          <w:p w:rsidR="00615C59" w:rsidRPr="00F3600A" w:rsidRDefault="00615C59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615C59" w:rsidRDefault="00615C59" w:rsidP="00DD792F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Название </w:t>
            </w:r>
            <w:r w:rsidR="00DD792F">
              <w:rPr>
                <w:sz w:val="24"/>
                <w:szCs w:val="24"/>
                <w:lang w:val="ru-RU"/>
              </w:rPr>
              <w:t>цвета</w:t>
            </w:r>
            <w:r>
              <w:rPr>
                <w:sz w:val="24"/>
                <w:szCs w:val="24"/>
                <w:lang w:val="ru-RU"/>
              </w:rPr>
              <w:t xml:space="preserve"> (</w:t>
            </w:r>
            <w:proofErr w:type="gramStart"/>
            <w:r w:rsidR="00DD792F">
              <w:rPr>
                <w:sz w:val="24"/>
                <w:szCs w:val="24"/>
                <w:lang w:val="ru-RU"/>
              </w:rPr>
              <w:t>Черный</w:t>
            </w:r>
            <w:proofErr w:type="gramEnd"/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615C59" w:rsidTr="00382F37">
        <w:tc>
          <w:tcPr>
            <w:tcW w:w="2223" w:type="dxa"/>
          </w:tcPr>
          <w:p w:rsidR="00615C59" w:rsidRPr="00F3600A" w:rsidRDefault="00DD792F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Color</w:t>
            </w:r>
            <w:r w:rsidR="00615C59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694" w:type="dxa"/>
          </w:tcPr>
          <w:p w:rsidR="00615C59" w:rsidRPr="00F3600A" w:rsidRDefault="00615C59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615C59" w:rsidRPr="00F3600A" w:rsidRDefault="00DD792F" w:rsidP="00DD792F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ВК, </w:t>
            </w:r>
            <w:r w:rsidR="00615C59">
              <w:rPr>
                <w:sz w:val="24"/>
                <w:szCs w:val="24"/>
                <w:lang w:val="ru-RU"/>
              </w:rPr>
              <w:t xml:space="preserve">Код </w:t>
            </w:r>
            <w:r>
              <w:rPr>
                <w:sz w:val="24"/>
                <w:szCs w:val="24"/>
                <w:lang w:val="ru-RU"/>
              </w:rPr>
              <w:t>цвета</w:t>
            </w:r>
            <w:r w:rsidR="00615C59"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  <w:lang w:val="ru-RU"/>
              </w:rPr>
              <w:t>85</w:t>
            </w:r>
            <w:r w:rsidR="00615C59">
              <w:rPr>
                <w:sz w:val="24"/>
                <w:szCs w:val="24"/>
                <w:lang w:val="ru-RU"/>
              </w:rPr>
              <w:t>)</w:t>
            </w:r>
          </w:p>
        </w:tc>
      </w:tr>
      <w:tr w:rsidR="00615C59" w:rsidTr="00382F37">
        <w:tc>
          <w:tcPr>
            <w:tcW w:w="2223" w:type="dxa"/>
          </w:tcPr>
          <w:p w:rsidR="00615C59" w:rsidRPr="00F3600A" w:rsidRDefault="00DD792F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</w:t>
            </w:r>
            <w:r w:rsidR="00615C59">
              <w:rPr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694" w:type="dxa"/>
          </w:tcPr>
          <w:p w:rsidR="00615C59" w:rsidRPr="00F3600A" w:rsidRDefault="00615C59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615C59" w:rsidRPr="00977828" w:rsidRDefault="00615C59" w:rsidP="00DD792F">
            <w:pPr>
              <w:pStyle w:val="a3"/>
              <w:rPr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Название </w:t>
            </w:r>
            <w:r w:rsidR="00DD792F">
              <w:rPr>
                <w:sz w:val="24"/>
                <w:szCs w:val="24"/>
                <w:lang w:val="ru-RU"/>
              </w:rPr>
              <w:t xml:space="preserve">категории </w:t>
            </w:r>
            <w:r>
              <w:rPr>
                <w:sz w:val="24"/>
                <w:szCs w:val="24"/>
                <w:lang w:val="ru-RU"/>
              </w:rPr>
              <w:t xml:space="preserve"> (</w:t>
            </w:r>
            <w:r w:rsidR="00DD792F">
              <w:rPr>
                <w:sz w:val="24"/>
                <w:szCs w:val="24"/>
                <w:lang w:val="ru-RU"/>
              </w:rPr>
              <w:t>Глаза)</w:t>
            </w:r>
          </w:p>
        </w:tc>
      </w:tr>
      <w:tr w:rsidR="00615C59" w:rsidTr="00382F37">
        <w:tc>
          <w:tcPr>
            <w:tcW w:w="2223" w:type="dxa"/>
          </w:tcPr>
          <w:p w:rsidR="00615C59" w:rsidRPr="00977828" w:rsidRDefault="00DD792F" w:rsidP="00382F37">
            <w:pPr>
              <w:pStyle w:val="a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Category</w:t>
            </w:r>
            <w:r w:rsidR="00615C59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694" w:type="dxa"/>
          </w:tcPr>
          <w:p w:rsidR="00615C59" w:rsidRPr="00977828" w:rsidRDefault="00615C59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4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615C59" w:rsidRPr="00977828" w:rsidRDefault="00DD792F" w:rsidP="00DD792F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ВК, </w:t>
            </w:r>
            <w:r w:rsidR="00615C59">
              <w:rPr>
                <w:sz w:val="24"/>
                <w:szCs w:val="24"/>
                <w:lang w:val="ru-RU"/>
              </w:rPr>
              <w:t xml:space="preserve">Код </w:t>
            </w:r>
            <w:r>
              <w:rPr>
                <w:sz w:val="24"/>
                <w:szCs w:val="24"/>
                <w:lang w:val="ru-RU"/>
              </w:rPr>
              <w:t>категории</w:t>
            </w:r>
            <w:r w:rsidR="00615C59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="00615C59">
              <w:rPr>
                <w:sz w:val="24"/>
                <w:szCs w:val="24"/>
                <w:lang w:val="ru-RU"/>
              </w:rPr>
              <w:t xml:space="preserve">( </w:t>
            </w:r>
            <w:proofErr w:type="gramEnd"/>
            <w:r>
              <w:rPr>
                <w:sz w:val="24"/>
                <w:szCs w:val="24"/>
                <w:lang w:val="ru-RU"/>
              </w:rPr>
              <w:t>4</w:t>
            </w:r>
            <w:r w:rsidR="00615C59">
              <w:rPr>
                <w:sz w:val="24"/>
                <w:szCs w:val="24"/>
                <w:lang w:val="ru-RU"/>
              </w:rPr>
              <w:t>)</w:t>
            </w:r>
          </w:p>
        </w:tc>
      </w:tr>
      <w:tr w:rsidR="00615C59" w:rsidRPr="00807DBE" w:rsidTr="00382F37">
        <w:tc>
          <w:tcPr>
            <w:tcW w:w="2223" w:type="dxa"/>
          </w:tcPr>
          <w:p w:rsidR="00615C59" w:rsidRPr="00615C59" w:rsidRDefault="00DD792F" w:rsidP="00382F37">
            <w:pPr>
              <w:pStyle w:val="a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Collection_name</w:t>
            </w:r>
            <w:proofErr w:type="spellEnd"/>
          </w:p>
        </w:tc>
        <w:tc>
          <w:tcPr>
            <w:tcW w:w="2694" w:type="dxa"/>
          </w:tcPr>
          <w:p w:rsidR="00615C59" w:rsidRPr="00F3600A" w:rsidRDefault="00615C59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615C59" w:rsidRPr="00F3600A" w:rsidRDefault="00DD792F" w:rsidP="00DD792F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Название коллекции </w:t>
            </w:r>
            <w:r w:rsidR="00615C59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Professional</w:t>
            </w:r>
            <w:r w:rsidRPr="00DD792F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i/>
                <w:sz w:val="24"/>
                <w:szCs w:val="24"/>
                <w:lang w:val="ru-RU"/>
              </w:rPr>
              <w:t xml:space="preserve">также возможно без указания названия коллекции, в этом случае пишется </w:t>
            </w:r>
            <w:r>
              <w:rPr>
                <w:i/>
                <w:sz w:val="24"/>
                <w:szCs w:val="24"/>
              </w:rPr>
              <w:t>N</w:t>
            </w:r>
            <w:r w:rsidRPr="00DD792F">
              <w:rPr>
                <w:i/>
                <w:sz w:val="24"/>
                <w:szCs w:val="24"/>
                <w:lang w:val="ru-RU"/>
              </w:rPr>
              <w:t>/</w:t>
            </w:r>
            <w:r>
              <w:rPr>
                <w:i/>
                <w:sz w:val="24"/>
                <w:szCs w:val="24"/>
              </w:rPr>
              <w:t>A</w:t>
            </w:r>
            <w:r w:rsidR="00615C59">
              <w:rPr>
                <w:sz w:val="24"/>
                <w:szCs w:val="24"/>
                <w:lang w:val="ru-RU"/>
              </w:rPr>
              <w:t xml:space="preserve">) </w:t>
            </w:r>
          </w:p>
        </w:tc>
      </w:tr>
      <w:tr w:rsidR="00615C59" w:rsidRPr="00807DBE" w:rsidTr="00382F37">
        <w:tc>
          <w:tcPr>
            <w:tcW w:w="2223" w:type="dxa"/>
          </w:tcPr>
          <w:p w:rsidR="00615C59" w:rsidRPr="00615C59" w:rsidRDefault="00DD792F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_id</w:t>
            </w:r>
          </w:p>
        </w:tc>
        <w:tc>
          <w:tcPr>
            <w:tcW w:w="2694" w:type="dxa"/>
          </w:tcPr>
          <w:p w:rsidR="00615C59" w:rsidRPr="00F3600A" w:rsidRDefault="00DD792F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4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615C59" w:rsidRPr="00DD792F" w:rsidRDefault="00DD792F" w:rsidP="00382F37">
            <w:pPr>
              <w:pStyle w:val="a3"/>
              <w:rPr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ВК, Код коллекции (1, </w:t>
            </w:r>
            <w:r>
              <w:rPr>
                <w:i/>
                <w:sz w:val="24"/>
                <w:szCs w:val="24"/>
                <w:lang w:val="ru-RU"/>
              </w:rPr>
              <w:t xml:space="preserve">-999 для </w:t>
            </w:r>
            <w:r>
              <w:rPr>
                <w:i/>
                <w:sz w:val="24"/>
                <w:szCs w:val="24"/>
              </w:rPr>
              <w:t>N</w:t>
            </w:r>
            <w:r w:rsidRPr="00DD792F">
              <w:rPr>
                <w:i/>
                <w:sz w:val="24"/>
                <w:szCs w:val="24"/>
                <w:lang w:val="ru-RU"/>
              </w:rPr>
              <w:t>/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z w:val="24"/>
                <w:szCs w:val="24"/>
                <w:lang w:val="ru-RU"/>
              </w:rPr>
              <w:t>)</w:t>
            </w:r>
          </w:p>
        </w:tc>
      </w:tr>
      <w:tr w:rsidR="00DD792F" w:rsidTr="00382F37">
        <w:tc>
          <w:tcPr>
            <w:tcW w:w="2223" w:type="dxa"/>
          </w:tcPr>
          <w:p w:rsidR="00DD792F" w:rsidRPr="00DD792F" w:rsidRDefault="00DD792F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2694" w:type="dxa"/>
          </w:tcPr>
          <w:p w:rsidR="00DD792F" w:rsidRPr="00DD792F" w:rsidRDefault="00DD792F" w:rsidP="00DD792F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10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DD792F" w:rsidRPr="00DD792F" w:rsidRDefault="00DD792F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Цена (12)</w:t>
            </w:r>
          </w:p>
        </w:tc>
      </w:tr>
    </w:tbl>
    <w:p w:rsidR="00615C59" w:rsidRPr="00DD792F" w:rsidRDefault="00615C59" w:rsidP="001438A1">
      <w:pPr>
        <w:pStyle w:val="a3"/>
        <w:ind w:left="720"/>
        <w:rPr>
          <w:b/>
          <w:sz w:val="24"/>
          <w:szCs w:val="24"/>
          <w:lang w:val="ru-RU"/>
        </w:rPr>
      </w:pPr>
    </w:p>
    <w:p w:rsidR="00DD792F" w:rsidRDefault="00DD792F" w:rsidP="00DD792F">
      <w:pPr>
        <w:pStyle w:val="a3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Collections: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DD792F" w:rsidTr="00382F37">
        <w:tc>
          <w:tcPr>
            <w:tcW w:w="2223" w:type="dxa"/>
          </w:tcPr>
          <w:p w:rsidR="00DD792F" w:rsidRDefault="00DD792F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DD792F" w:rsidRDefault="00DD792F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DD792F" w:rsidRDefault="00DD792F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6C1579" w:rsidRPr="00807DBE" w:rsidTr="00382F37">
        <w:tc>
          <w:tcPr>
            <w:tcW w:w="2223" w:type="dxa"/>
          </w:tcPr>
          <w:p w:rsidR="006C1579" w:rsidRPr="00615C59" w:rsidRDefault="006C1579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_id</w:t>
            </w:r>
          </w:p>
        </w:tc>
        <w:tc>
          <w:tcPr>
            <w:tcW w:w="2694" w:type="dxa"/>
          </w:tcPr>
          <w:p w:rsidR="006C1579" w:rsidRPr="00F3600A" w:rsidRDefault="006C1579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4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6C1579" w:rsidRPr="00DD792F" w:rsidRDefault="006C1579" w:rsidP="00382F37">
            <w:pPr>
              <w:pStyle w:val="a3"/>
              <w:rPr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ПК, Код коллекции (1, </w:t>
            </w:r>
            <w:r>
              <w:rPr>
                <w:i/>
                <w:sz w:val="24"/>
                <w:szCs w:val="24"/>
                <w:lang w:val="ru-RU"/>
              </w:rPr>
              <w:t xml:space="preserve">-999 для </w:t>
            </w:r>
            <w:r>
              <w:rPr>
                <w:i/>
                <w:sz w:val="24"/>
                <w:szCs w:val="24"/>
              </w:rPr>
              <w:t>N</w:t>
            </w:r>
            <w:r w:rsidRPr="00DD792F">
              <w:rPr>
                <w:i/>
                <w:sz w:val="24"/>
                <w:szCs w:val="24"/>
                <w:lang w:val="ru-RU"/>
              </w:rPr>
              <w:t>/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z w:val="24"/>
                <w:szCs w:val="24"/>
                <w:lang w:val="ru-RU"/>
              </w:rPr>
              <w:t>)</w:t>
            </w:r>
          </w:p>
        </w:tc>
      </w:tr>
      <w:tr w:rsidR="006C1579" w:rsidRPr="00807DBE" w:rsidTr="00382F37">
        <w:tc>
          <w:tcPr>
            <w:tcW w:w="2223" w:type="dxa"/>
          </w:tcPr>
          <w:p w:rsidR="006C1579" w:rsidRPr="00615C59" w:rsidRDefault="006C1579" w:rsidP="00382F37">
            <w:pPr>
              <w:pStyle w:val="a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Collection_name</w:t>
            </w:r>
            <w:proofErr w:type="spellEnd"/>
          </w:p>
        </w:tc>
        <w:tc>
          <w:tcPr>
            <w:tcW w:w="2694" w:type="dxa"/>
          </w:tcPr>
          <w:p w:rsidR="006C1579" w:rsidRPr="00F3600A" w:rsidRDefault="006C1579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6C1579" w:rsidRPr="00F3600A" w:rsidRDefault="006C1579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коллекции (</w:t>
            </w:r>
            <w:r>
              <w:rPr>
                <w:sz w:val="24"/>
                <w:szCs w:val="24"/>
              </w:rPr>
              <w:t>Professional</w:t>
            </w:r>
            <w:r w:rsidRPr="00DD792F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i/>
                <w:sz w:val="24"/>
                <w:szCs w:val="24"/>
                <w:lang w:val="ru-RU"/>
              </w:rPr>
              <w:t xml:space="preserve">также возможно без указания названия коллекции, в этом случае пишется </w:t>
            </w:r>
            <w:r>
              <w:rPr>
                <w:i/>
                <w:sz w:val="24"/>
                <w:szCs w:val="24"/>
              </w:rPr>
              <w:t>N</w:t>
            </w:r>
            <w:r w:rsidRPr="00DD792F">
              <w:rPr>
                <w:i/>
                <w:sz w:val="24"/>
                <w:szCs w:val="24"/>
                <w:lang w:val="ru-RU"/>
              </w:rPr>
              <w:t>/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ru-RU"/>
              </w:rPr>
              <w:t xml:space="preserve">) </w:t>
            </w:r>
          </w:p>
        </w:tc>
      </w:tr>
      <w:tr w:rsidR="00DD792F" w:rsidTr="00382F37">
        <w:tc>
          <w:tcPr>
            <w:tcW w:w="2223" w:type="dxa"/>
          </w:tcPr>
          <w:p w:rsidR="00DD792F" w:rsidRPr="006C1579" w:rsidRDefault="006C1579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</w:t>
            </w:r>
            <w:r>
              <w:rPr>
                <w:sz w:val="24"/>
                <w:szCs w:val="24"/>
                <w:lang w:val="ru-RU"/>
              </w:rPr>
              <w:t>_</w:t>
            </w:r>
            <w:r>
              <w:rPr>
                <w:sz w:val="24"/>
                <w:szCs w:val="24"/>
              </w:rPr>
              <w:t>date</w:t>
            </w:r>
          </w:p>
        </w:tc>
        <w:tc>
          <w:tcPr>
            <w:tcW w:w="2694" w:type="dxa"/>
          </w:tcPr>
          <w:p w:rsidR="00DD792F" w:rsidRPr="00F3600A" w:rsidRDefault="006C1579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:rsidR="00DD792F" w:rsidRDefault="006C1579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начала продажи коллекции (28-03-2016)</w:t>
            </w:r>
          </w:p>
        </w:tc>
      </w:tr>
      <w:tr w:rsidR="00DD792F" w:rsidRPr="00807DBE" w:rsidTr="00382F37">
        <w:tc>
          <w:tcPr>
            <w:tcW w:w="2223" w:type="dxa"/>
          </w:tcPr>
          <w:p w:rsidR="00DD792F" w:rsidRPr="00382F37" w:rsidRDefault="006C1579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Collection</w:t>
            </w:r>
            <w:r>
              <w:rPr>
                <w:sz w:val="24"/>
                <w:szCs w:val="24"/>
                <w:lang w:val="ru-RU"/>
              </w:rPr>
              <w:t>_</w:t>
            </w:r>
            <w:r>
              <w:rPr>
                <w:sz w:val="24"/>
                <w:szCs w:val="24"/>
              </w:rPr>
              <w:t>des</w:t>
            </w:r>
            <w:r w:rsidR="00382F37">
              <w:rPr>
                <w:sz w:val="24"/>
                <w:szCs w:val="24"/>
                <w:lang w:val="ru-RU"/>
              </w:rPr>
              <w:t>с</w:t>
            </w:r>
          </w:p>
        </w:tc>
        <w:tc>
          <w:tcPr>
            <w:tcW w:w="2694" w:type="dxa"/>
          </w:tcPr>
          <w:p w:rsidR="00DD792F" w:rsidRPr="00F3600A" w:rsidRDefault="006C1579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VARCHAR2(80 BYTE)</w:t>
            </w:r>
          </w:p>
        </w:tc>
        <w:tc>
          <w:tcPr>
            <w:tcW w:w="3936" w:type="dxa"/>
          </w:tcPr>
          <w:p w:rsidR="00DD792F" w:rsidRPr="00F3600A" w:rsidRDefault="006C1579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Описание коллекции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( 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Предназначена для </w:t>
            </w:r>
            <w:r w:rsidR="00382F37">
              <w:rPr>
                <w:sz w:val="24"/>
                <w:szCs w:val="24"/>
                <w:lang w:val="ru-RU"/>
              </w:rPr>
              <w:t xml:space="preserve">пользования визажистами) </w:t>
            </w:r>
          </w:p>
        </w:tc>
      </w:tr>
    </w:tbl>
    <w:p w:rsidR="001438A1" w:rsidRDefault="001438A1" w:rsidP="001438A1">
      <w:pPr>
        <w:pStyle w:val="a3"/>
        <w:ind w:left="720"/>
        <w:rPr>
          <w:sz w:val="24"/>
          <w:szCs w:val="24"/>
          <w:lang w:val="ru-RU"/>
        </w:rPr>
      </w:pPr>
    </w:p>
    <w:p w:rsidR="00382F37" w:rsidRDefault="00382F37" w:rsidP="00382F37">
      <w:pPr>
        <w:pStyle w:val="a3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Categories: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2F37" w:rsidTr="00382F37">
        <w:tc>
          <w:tcPr>
            <w:tcW w:w="2223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2F37" w:rsidTr="00382F37">
        <w:tc>
          <w:tcPr>
            <w:tcW w:w="2223" w:type="dxa"/>
          </w:tcPr>
          <w:p w:rsidR="00382F37" w:rsidRPr="00977828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694" w:type="dxa"/>
          </w:tcPr>
          <w:p w:rsidR="00382F37" w:rsidRPr="00977828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NUMBER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4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936" w:type="dxa"/>
          </w:tcPr>
          <w:p w:rsidR="00382F37" w:rsidRPr="00977828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ПК, Код категории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( </w:t>
            </w:r>
            <w:proofErr w:type="gramEnd"/>
            <w:r>
              <w:rPr>
                <w:sz w:val="24"/>
                <w:szCs w:val="24"/>
                <w:lang w:val="ru-RU"/>
              </w:rPr>
              <w:t>4)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Category_name</w:t>
            </w:r>
            <w:proofErr w:type="spellEnd"/>
          </w:p>
        </w:tc>
        <w:tc>
          <w:tcPr>
            <w:tcW w:w="2694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2F37" w:rsidRP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категории  (Глаза)</w:t>
            </w:r>
          </w:p>
        </w:tc>
      </w:tr>
      <w:tr w:rsidR="00382F37" w:rsidRPr="00807DBE" w:rsidTr="00382F37">
        <w:tc>
          <w:tcPr>
            <w:tcW w:w="2223" w:type="dxa"/>
          </w:tcPr>
          <w:p w:rsidR="00382F37" w:rsidRP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Category</w:t>
            </w:r>
            <w:r>
              <w:rPr>
                <w:sz w:val="24"/>
                <w:szCs w:val="24"/>
                <w:lang w:val="ru-RU"/>
              </w:rPr>
              <w:t>_</w:t>
            </w:r>
            <w:r>
              <w:rPr>
                <w:sz w:val="24"/>
                <w:szCs w:val="24"/>
              </w:rPr>
              <w:t>des</w:t>
            </w:r>
            <w:r>
              <w:rPr>
                <w:sz w:val="24"/>
                <w:szCs w:val="24"/>
                <w:lang w:val="ru-RU"/>
              </w:rPr>
              <w:t>с</w:t>
            </w:r>
          </w:p>
        </w:tc>
        <w:tc>
          <w:tcPr>
            <w:tcW w:w="2694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VARCHAR2(80 BYTE)</w:t>
            </w:r>
          </w:p>
        </w:tc>
        <w:tc>
          <w:tcPr>
            <w:tcW w:w="3936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категории (</w:t>
            </w:r>
            <w:r w:rsidRPr="00382F37">
              <w:rPr>
                <w:sz w:val="24"/>
                <w:szCs w:val="24"/>
                <w:lang w:val="ru-RU"/>
              </w:rPr>
              <w:t>туш</w:t>
            </w:r>
            <w:r>
              <w:rPr>
                <w:sz w:val="24"/>
                <w:szCs w:val="24"/>
                <w:lang w:val="ru-RU"/>
              </w:rPr>
              <w:t>ь,</w:t>
            </w:r>
            <w:r w:rsidRPr="00382F37">
              <w:rPr>
                <w:sz w:val="24"/>
                <w:szCs w:val="24"/>
                <w:lang w:val="ru-RU"/>
              </w:rPr>
              <w:t xml:space="preserve"> те</w:t>
            </w:r>
            <w:r>
              <w:rPr>
                <w:sz w:val="24"/>
                <w:szCs w:val="24"/>
                <w:lang w:val="ru-RU"/>
              </w:rPr>
              <w:t>ни для век, карандаши для глаз,</w:t>
            </w:r>
            <w:r w:rsidRPr="00382F37">
              <w:rPr>
                <w:sz w:val="24"/>
                <w:szCs w:val="24"/>
                <w:lang w:val="ru-RU"/>
              </w:rPr>
              <w:t xml:space="preserve"> подводки, карандаши для бровей и пр.</w:t>
            </w:r>
            <w:proofErr w:type="gramStart"/>
            <w:r w:rsidRPr="00382F37">
              <w:rPr>
                <w:sz w:val="24"/>
                <w:szCs w:val="24"/>
                <w:lang w:val="ru-RU"/>
              </w:rPr>
              <w:t> </w:t>
            </w:r>
            <w:r>
              <w:rPr>
                <w:sz w:val="24"/>
                <w:szCs w:val="24"/>
                <w:lang w:val="ru-RU"/>
              </w:rPr>
              <w:t>)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</w:tbl>
    <w:p w:rsidR="00382F37" w:rsidRDefault="00382F37" w:rsidP="001438A1">
      <w:pPr>
        <w:pStyle w:val="a3"/>
        <w:ind w:left="720"/>
        <w:rPr>
          <w:sz w:val="24"/>
          <w:szCs w:val="24"/>
          <w:lang w:val="ru-RU"/>
        </w:rPr>
      </w:pPr>
    </w:p>
    <w:p w:rsidR="00382F37" w:rsidRDefault="00382F37" w:rsidP="00382F37">
      <w:pPr>
        <w:pStyle w:val="a3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Colors: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2F37" w:rsidTr="00382F37">
        <w:tc>
          <w:tcPr>
            <w:tcW w:w="2223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Color_id</w:t>
            </w:r>
            <w:proofErr w:type="spellEnd"/>
          </w:p>
        </w:tc>
        <w:tc>
          <w:tcPr>
            <w:tcW w:w="2694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ПК, Код цвета (85)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Color_name</w:t>
            </w:r>
            <w:proofErr w:type="spellEnd"/>
          </w:p>
        </w:tc>
        <w:tc>
          <w:tcPr>
            <w:tcW w:w="2694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цвета (</w:t>
            </w:r>
            <w:proofErr w:type="gramStart"/>
            <w:r>
              <w:rPr>
                <w:sz w:val="24"/>
                <w:szCs w:val="24"/>
                <w:lang w:val="ru-RU"/>
              </w:rPr>
              <w:t>Черный</w:t>
            </w:r>
            <w:proofErr w:type="gramEnd"/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382F37" w:rsidTr="00382F37">
        <w:tc>
          <w:tcPr>
            <w:tcW w:w="2223" w:type="dxa"/>
          </w:tcPr>
          <w:p w:rsidR="00382F37" w:rsidRPr="00382F37" w:rsidRDefault="00D22C76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Color</w:t>
            </w:r>
            <w:r>
              <w:rPr>
                <w:sz w:val="24"/>
                <w:szCs w:val="24"/>
                <w:lang w:val="ru-RU"/>
              </w:rPr>
              <w:t>_</w:t>
            </w:r>
            <w:r>
              <w:rPr>
                <w:sz w:val="24"/>
                <w:szCs w:val="24"/>
              </w:rPr>
              <w:t>des</w:t>
            </w:r>
            <w:r>
              <w:rPr>
                <w:sz w:val="24"/>
                <w:szCs w:val="24"/>
                <w:lang w:val="ru-RU"/>
              </w:rPr>
              <w:t>с</w:t>
            </w:r>
          </w:p>
        </w:tc>
        <w:tc>
          <w:tcPr>
            <w:tcW w:w="2694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VARCHAR2(80 BYTE)</w:t>
            </w:r>
          </w:p>
        </w:tc>
        <w:tc>
          <w:tcPr>
            <w:tcW w:w="3936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цвет (глубокий черный</w:t>
            </w:r>
            <w:proofErr w:type="gramStart"/>
            <w:r w:rsidRPr="00382F37">
              <w:rPr>
                <w:sz w:val="24"/>
                <w:szCs w:val="24"/>
                <w:lang w:val="ru-RU"/>
              </w:rPr>
              <w:t> </w:t>
            </w:r>
            <w:r>
              <w:rPr>
                <w:sz w:val="24"/>
                <w:szCs w:val="24"/>
                <w:lang w:val="ru-RU"/>
              </w:rPr>
              <w:t>)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</w:tbl>
    <w:p w:rsidR="00382F37" w:rsidRDefault="00382F37" w:rsidP="001438A1">
      <w:pPr>
        <w:pStyle w:val="a3"/>
        <w:ind w:left="720"/>
        <w:rPr>
          <w:sz w:val="24"/>
          <w:szCs w:val="24"/>
          <w:lang w:val="ru-RU"/>
        </w:rPr>
      </w:pPr>
    </w:p>
    <w:p w:rsidR="009841C5" w:rsidRDefault="009841C5" w:rsidP="009841C5">
      <w:pPr>
        <w:pStyle w:val="a3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Stores: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9841C5" w:rsidTr="0072382D">
        <w:tc>
          <w:tcPr>
            <w:tcW w:w="2223" w:type="dxa"/>
          </w:tcPr>
          <w:p w:rsidR="009841C5" w:rsidRDefault="009841C5" w:rsidP="0072382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9841C5" w:rsidRDefault="009841C5" w:rsidP="0072382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9841C5" w:rsidRDefault="009841C5" w:rsidP="0072382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9841C5" w:rsidTr="0072382D">
        <w:tc>
          <w:tcPr>
            <w:tcW w:w="2223" w:type="dxa"/>
          </w:tcPr>
          <w:p w:rsidR="009841C5" w:rsidRPr="00F3600A" w:rsidRDefault="009841C5" w:rsidP="0072382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694" w:type="dxa"/>
          </w:tcPr>
          <w:p w:rsidR="009841C5" w:rsidRPr="00F3600A" w:rsidRDefault="009841C5" w:rsidP="0072382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9841C5" w:rsidRPr="00F3600A" w:rsidRDefault="009841C5" w:rsidP="0072382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ПК, Код магазина (101)</w:t>
            </w:r>
          </w:p>
        </w:tc>
      </w:tr>
      <w:tr w:rsidR="009841C5" w:rsidRPr="00807DBE" w:rsidTr="0072382D">
        <w:tc>
          <w:tcPr>
            <w:tcW w:w="2223" w:type="dxa"/>
          </w:tcPr>
          <w:p w:rsidR="009841C5" w:rsidRPr="00F3600A" w:rsidRDefault="009841C5" w:rsidP="0072382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Store_name</w:t>
            </w:r>
            <w:proofErr w:type="spellEnd"/>
          </w:p>
        </w:tc>
        <w:tc>
          <w:tcPr>
            <w:tcW w:w="2694" w:type="dxa"/>
          </w:tcPr>
          <w:p w:rsidR="009841C5" w:rsidRPr="00F3600A" w:rsidRDefault="009841C5" w:rsidP="0072382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9841C5" w:rsidRDefault="009841C5" w:rsidP="0072382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Название цвета (Фирменный Магазин </w:t>
            </w:r>
            <w:proofErr w:type="spellStart"/>
            <w:r>
              <w:rPr>
                <w:sz w:val="24"/>
                <w:szCs w:val="24"/>
              </w:rPr>
              <w:t>Relouis</w:t>
            </w:r>
            <w:proofErr w:type="spellEnd"/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9841C5" w:rsidTr="0072382D">
        <w:tc>
          <w:tcPr>
            <w:tcW w:w="2223" w:type="dxa"/>
          </w:tcPr>
          <w:p w:rsidR="009841C5" w:rsidRPr="00382F37" w:rsidRDefault="009841C5" w:rsidP="0072382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694" w:type="dxa"/>
          </w:tcPr>
          <w:p w:rsidR="009841C5" w:rsidRPr="00F3600A" w:rsidRDefault="009841C5" w:rsidP="0072382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9841C5" w:rsidRDefault="009841C5" w:rsidP="0072382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Телефон магазина (+375172569849)</w:t>
            </w:r>
          </w:p>
        </w:tc>
      </w:tr>
      <w:tr w:rsidR="009841C5" w:rsidRPr="009F350C" w:rsidTr="0072382D">
        <w:tc>
          <w:tcPr>
            <w:tcW w:w="2223" w:type="dxa"/>
          </w:tcPr>
          <w:p w:rsidR="009841C5" w:rsidRDefault="009841C5" w:rsidP="0072382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2694" w:type="dxa"/>
          </w:tcPr>
          <w:p w:rsidR="009841C5" w:rsidRPr="00F3600A" w:rsidRDefault="009841C5" w:rsidP="0072382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9841C5" w:rsidRPr="00977828" w:rsidRDefault="009841C5" w:rsidP="0072382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ВК, развернутый адрес магазина (20</w:t>
            </w:r>
            <w:r>
              <w:rPr>
                <w:sz w:val="24"/>
                <w:szCs w:val="24"/>
              </w:rPr>
              <w:t>9</w:t>
            </w:r>
            <w:r w:rsidRPr="00977828">
              <w:rPr>
                <w:sz w:val="24"/>
                <w:szCs w:val="24"/>
                <w:lang w:val="ru-RU"/>
              </w:rPr>
              <w:t>2)</w:t>
            </w:r>
          </w:p>
        </w:tc>
      </w:tr>
      <w:tr w:rsidR="009841C5" w:rsidRPr="00807DBE" w:rsidTr="0072382D">
        <w:tc>
          <w:tcPr>
            <w:tcW w:w="2223" w:type="dxa"/>
          </w:tcPr>
          <w:p w:rsidR="009841C5" w:rsidRDefault="009841C5" w:rsidP="0072382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Manager_id</w:t>
            </w:r>
            <w:proofErr w:type="spellEnd"/>
          </w:p>
        </w:tc>
        <w:tc>
          <w:tcPr>
            <w:tcW w:w="2694" w:type="dxa"/>
          </w:tcPr>
          <w:p w:rsidR="009841C5" w:rsidRDefault="009841C5" w:rsidP="0072382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9841C5" w:rsidRDefault="009841C5" w:rsidP="0072382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ВК, определяет ответственного за магазин (2223)</w:t>
            </w:r>
          </w:p>
        </w:tc>
      </w:tr>
    </w:tbl>
    <w:p w:rsidR="009841C5" w:rsidRDefault="009841C5" w:rsidP="001438A1">
      <w:pPr>
        <w:pStyle w:val="a3"/>
        <w:ind w:left="720"/>
        <w:rPr>
          <w:sz w:val="24"/>
          <w:szCs w:val="24"/>
          <w:lang w:val="ru-RU"/>
        </w:rPr>
      </w:pPr>
    </w:p>
    <w:p w:rsidR="00382F37" w:rsidRDefault="00382F37" w:rsidP="00382F37">
      <w:pPr>
        <w:pStyle w:val="a3"/>
        <w:ind w:left="720"/>
        <w:rPr>
          <w:sz w:val="24"/>
          <w:szCs w:val="24"/>
          <w:lang w:val="ru-RU"/>
        </w:rPr>
      </w:pPr>
      <w:r>
        <w:rPr>
          <w:b/>
          <w:sz w:val="24"/>
          <w:szCs w:val="24"/>
        </w:rPr>
        <w:t>Employees</w:t>
      </w:r>
      <w:r w:rsidRPr="00F3600A">
        <w:rPr>
          <w:sz w:val="24"/>
          <w:szCs w:val="24"/>
        </w:rPr>
        <w:t>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2F37" w:rsidTr="00382F37">
        <w:tc>
          <w:tcPr>
            <w:tcW w:w="2223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2F37" w:rsidRPr="00807DBE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2694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ПК</w:t>
            </w:r>
            <w:proofErr w:type="gramStart"/>
            <w:r>
              <w:rPr>
                <w:sz w:val="24"/>
                <w:szCs w:val="24"/>
                <w:lang w:val="ru-RU"/>
              </w:rPr>
              <w:t>,У</w:t>
            </w:r>
            <w:proofErr w:type="gramEnd"/>
            <w:r>
              <w:rPr>
                <w:sz w:val="24"/>
                <w:szCs w:val="24"/>
                <w:lang w:val="ru-RU"/>
              </w:rPr>
              <w:t>никальный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идентификатор для работника (2237)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694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работника (Александра)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694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Фамилия работника (</w:t>
            </w:r>
            <w:proofErr w:type="spellStart"/>
            <w:r>
              <w:rPr>
                <w:sz w:val="24"/>
                <w:szCs w:val="24"/>
                <w:lang w:val="ru-RU"/>
              </w:rPr>
              <w:t>Стародубец</w:t>
            </w:r>
            <w:proofErr w:type="spellEnd"/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694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Телефон работника (+375295268896)</w:t>
            </w:r>
          </w:p>
        </w:tc>
      </w:tr>
      <w:tr w:rsidR="00382F37" w:rsidRPr="00807DBE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694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Почтовый адрес работника (</w:t>
            </w:r>
            <w:r>
              <w:rPr>
                <w:sz w:val="24"/>
                <w:szCs w:val="24"/>
              </w:rPr>
              <w:t>a</w:t>
            </w:r>
            <w:r w:rsidRPr="00382F37">
              <w:rPr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sz w:val="24"/>
                <w:szCs w:val="24"/>
              </w:rPr>
              <w:t>astarodybets</w:t>
            </w:r>
            <w:proofErr w:type="spellEnd"/>
            <w:r w:rsidRPr="00F3600A">
              <w:rPr>
                <w:sz w:val="24"/>
                <w:szCs w:val="24"/>
                <w:lang w:val="ru-RU"/>
              </w:rPr>
              <w:t>@</w:t>
            </w:r>
            <w:r>
              <w:rPr>
                <w:sz w:val="24"/>
                <w:szCs w:val="24"/>
              </w:rPr>
              <w:t>tut</w:t>
            </w:r>
            <w:r w:rsidRPr="00F3600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  <w:r w:rsidRPr="00F3600A">
              <w:rPr>
                <w:sz w:val="24"/>
                <w:szCs w:val="24"/>
                <w:lang w:val="ru-RU"/>
              </w:rPr>
              <w:t>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2694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3936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Возраст работника (2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Position_Name</w:t>
            </w:r>
            <w:proofErr w:type="spellEnd"/>
          </w:p>
        </w:tc>
        <w:tc>
          <w:tcPr>
            <w:tcW w:w="2694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VARCHAR2(40 BYTE)</w:t>
            </w:r>
          </w:p>
        </w:tc>
        <w:tc>
          <w:tcPr>
            <w:tcW w:w="3936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Позиция работника  (Продавец-Консультант)</w:t>
            </w:r>
          </w:p>
        </w:tc>
      </w:tr>
      <w:tr w:rsidR="00382F37" w:rsidRPr="00807DBE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Manager_id</w:t>
            </w:r>
            <w:proofErr w:type="spellEnd"/>
          </w:p>
        </w:tc>
        <w:tc>
          <w:tcPr>
            <w:tcW w:w="2694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3936" w:type="dxa"/>
          </w:tcPr>
          <w:p w:rsidR="00382F37" w:rsidRPr="00977828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 для таблицы </w:t>
            </w:r>
            <w:r w:rsidRPr="00382F37">
              <w:rPr>
                <w:b/>
                <w:sz w:val="24"/>
                <w:szCs w:val="24"/>
              </w:rPr>
              <w:t>Employees</w:t>
            </w:r>
            <w:r w:rsidRPr="00382F37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для указания менеджера работника 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  <w:lang w:val="ru-RU"/>
              </w:rPr>
              <w:t>2036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</w:tr>
    </w:tbl>
    <w:p w:rsidR="00382F37" w:rsidRDefault="00382F37" w:rsidP="001438A1">
      <w:pPr>
        <w:pStyle w:val="a3"/>
        <w:ind w:left="720"/>
        <w:rPr>
          <w:sz w:val="24"/>
          <w:szCs w:val="24"/>
          <w:lang w:val="ru-RU"/>
        </w:rPr>
      </w:pPr>
    </w:p>
    <w:p w:rsidR="00382F37" w:rsidRDefault="00382F37" w:rsidP="00382F37">
      <w:pPr>
        <w:pStyle w:val="a3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694"/>
        <w:gridCol w:w="3936"/>
      </w:tblGrid>
      <w:tr w:rsidR="00382F37" w:rsidTr="00382F37">
        <w:tc>
          <w:tcPr>
            <w:tcW w:w="2223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2694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3936" w:type="dxa"/>
          </w:tcPr>
          <w:p w:rsidR="00382F37" w:rsidRDefault="00382F37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Date_id</w:t>
            </w:r>
            <w:proofErr w:type="spellEnd"/>
          </w:p>
        </w:tc>
        <w:tc>
          <w:tcPr>
            <w:tcW w:w="2694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:rsidR="00382F37" w:rsidRPr="00DD7AF3" w:rsidRDefault="00DD7AF3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ПК, Дата (04-01-2017)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Day_of_week</w:t>
            </w:r>
            <w:proofErr w:type="spellEnd"/>
          </w:p>
        </w:tc>
        <w:tc>
          <w:tcPr>
            <w:tcW w:w="2694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NUMBER(2)</w:t>
            </w:r>
          </w:p>
        </w:tc>
        <w:tc>
          <w:tcPr>
            <w:tcW w:w="3936" w:type="dxa"/>
          </w:tcPr>
          <w:p w:rsidR="00382F37" w:rsidRPr="00DD7AF3" w:rsidRDefault="00DD7AF3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День недели, число (3)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Day_name_of_week</w:t>
            </w:r>
            <w:proofErr w:type="spellEnd"/>
          </w:p>
        </w:tc>
        <w:tc>
          <w:tcPr>
            <w:tcW w:w="2694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 BYTE)</w:t>
            </w:r>
          </w:p>
        </w:tc>
        <w:tc>
          <w:tcPr>
            <w:tcW w:w="3936" w:type="dxa"/>
          </w:tcPr>
          <w:p w:rsidR="00382F37" w:rsidRDefault="00DD7AF3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Среда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Day_of_month</w:t>
            </w:r>
            <w:proofErr w:type="spellEnd"/>
          </w:p>
        </w:tc>
        <w:tc>
          <w:tcPr>
            <w:tcW w:w="2694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2F37" w:rsidRDefault="00DD7AF3" w:rsidP="00DD7AF3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День в месяце (4)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Day_of_year</w:t>
            </w:r>
            <w:proofErr w:type="spellEnd"/>
          </w:p>
        </w:tc>
        <w:tc>
          <w:tcPr>
            <w:tcW w:w="2694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2F37" w:rsidRDefault="00DD7AF3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День в году (4)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Week_of_month</w:t>
            </w:r>
            <w:proofErr w:type="spellEnd"/>
          </w:p>
        </w:tc>
        <w:tc>
          <w:tcPr>
            <w:tcW w:w="2694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2F37" w:rsidRDefault="00DD7AF3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Неделя в месяце (2)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382F37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Week_of_year</w:t>
            </w:r>
            <w:proofErr w:type="spellEnd"/>
          </w:p>
        </w:tc>
        <w:tc>
          <w:tcPr>
            <w:tcW w:w="2694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2F37" w:rsidRDefault="00DD7AF3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Неделя в году (2)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Month_number</w:t>
            </w:r>
            <w:proofErr w:type="spellEnd"/>
          </w:p>
        </w:tc>
        <w:tc>
          <w:tcPr>
            <w:tcW w:w="2694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2F37" w:rsidRDefault="00DD7AF3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Число месяца (1)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Month_name</w:t>
            </w:r>
            <w:proofErr w:type="spellEnd"/>
          </w:p>
        </w:tc>
        <w:tc>
          <w:tcPr>
            <w:tcW w:w="2694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 BYTE)</w:t>
            </w:r>
          </w:p>
        </w:tc>
        <w:tc>
          <w:tcPr>
            <w:tcW w:w="3936" w:type="dxa"/>
          </w:tcPr>
          <w:p w:rsidR="00382F37" w:rsidRDefault="00DD7AF3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месяца (Январь)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</w:t>
            </w:r>
          </w:p>
        </w:tc>
        <w:tc>
          <w:tcPr>
            <w:tcW w:w="2694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NUMBER(2)</w:t>
            </w:r>
          </w:p>
        </w:tc>
        <w:tc>
          <w:tcPr>
            <w:tcW w:w="3936" w:type="dxa"/>
          </w:tcPr>
          <w:p w:rsidR="00382F37" w:rsidRDefault="00DD7AF3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Число квартала (1)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First_day_of_month</w:t>
            </w:r>
            <w:proofErr w:type="spellEnd"/>
          </w:p>
        </w:tc>
        <w:tc>
          <w:tcPr>
            <w:tcW w:w="2694" w:type="dxa"/>
          </w:tcPr>
          <w:p w:rsidR="00382F37" w:rsidRPr="00F3600A" w:rsidRDefault="00D65C48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:rsidR="00382F37" w:rsidRDefault="00DD7AF3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Первый день месяца (1)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Last_day_of_month</w:t>
            </w:r>
            <w:proofErr w:type="spellEnd"/>
          </w:p>
        </w:tc>
        <w:tc>
          <w:tcPr>
            <w:tcW w:w="2694" w:type="dxa"/>
          </w:tcPr>
          <w:p w:rsidR="00382F37" w:rsidRPr="00DD7AF3" w:rsidRDefault="00D65C48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:rsidR="00382F37" w:rsidRDefault="00DD7AF3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Последний день месяца (31)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2694" w:type="dxa"/>
          </w:tcPr>
          <w:p w:rsidR="00382F37" w:rsidRPr="00F3600A" w:rsidRDefault="00DD7AF3" w:rsidP="00DD7AF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3936" w:type="dxa"/>
          </w:tcPr>
          <w:p w:rsidR="00382F37" w:rsidRDefault="00DD7AF3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Год (2017)</w:t>
            </w:r>
          </w:p>
        </w:tc>
      </w:tr>
      <w:tr w:rsidR="00382F37" w:rsidTr="00382F37">
        <w:tc>
          <w:tcPr>
            <w:tcW w:w="2223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Year-</w:t>
            </w:r>
            <w:proofErr w:type="spellStart"/>
            <w:r>
              <w:rPr>
                <w:sz w:val="24"/>
                <w:szCs w:val="24"/>
              </w:rPr>
              <w:t>Quater</w:t>
            </w:r>
            <w:proofErr w:type="spellEnd"/>
          </w:p>
        </w:tc>
        <w:tc>
          <w:tcPr>
            <w:tcW w:w="2694" w:type="dxa"/>
          </w:tcPr>
          <w:p w:rsidR="00382F37" w:rsidRPr="00F3600A" w:rsidRDefault="00DD7AF3" w:rsidP="00382F3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 BYTE)</w:t>
            </w:r>
          </w:p>
        </w:tc>
        <w:tc>
          <w:tcPr>
            <w:tcW w:w="3936" w:type="dxa"/>
          </w:tcPr>
          <w:p w:rsidR="00382F37" w:rsidRDefault="00DD7AF3" w:rsidP="00382F37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Год-Квартал (2017 1 Квартал)</w:t>
            </w:r>
          </w:p>
        </w:tc>
      </w:tr>
    </w:tbl>
    <w:p w:rsidR="00382F37" w:rsidRDefault="00382F37" w:rsidP="001438A1">
      <w:pPr>
        <w:pStyle w:val="a3"/>
        <w:ind w:left="720"/>
        <w:rPr>
          <w:sz w:val="24"/>
          <w:szCs w:val="24"/>
        </w:rPr>
      </w:pPr>
    </w:p>
    <w:p w:rsidR="00250406" w:rsidRPr="00250406" w:rsidRDefault="00250406" w:rsidP="001438A1">
      <w:pPr>
        <w:pStyle w:val="a3"/>
        <w:ind w:left="720"/>
        <w:rPr>
          <w:sz w:val="24"/>
          <w:szCs w:val="24"/>
        </w:rPr>
      </w:pPr>
    </w:p>
    <w:p w:rsidR="00250406" w:rsidRDefault="00807DBE" w:rsidP="00250406">
      <w:pPr>
        <w:pStyle w:val="21"/>
        <w:numPr>
          <w:ilvl w:val="1"/>
          <w:numId w:val="28"/>
        </w:numPr>
      </w:pPr>
      <w:r>
        <w:rPr>
          <w:lang w:val="en-US"/>
        </w:rPr>
        <w:t xml:space="preserve"> </w:t>
      </w:r>
      <w:r w:rsidR="00250406">
        <w:t>Описание таблицы Факта</w:t>
      </w:r>
    </w:p>
    <w:p w:rsidR="00250406" w:rsidRDefault="00250406" w:rsidP="00250406">
      <w:pPr>
        <w:pStyle w:val="a3"/>
        <w:rPr>
          <w:sz w:val="24"/>
          <w:szCs w:val="24"/>
          <w:lang w:val="ru-RU"/>
        </w:rPr>
      </w:pPr>
    </w:p>
    <w:p w:rsidR="00250406" w:rsidRDefault="00250406" w:rsidP="00250406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Фактовая таблица будет выглядеть следующим образом:</w:t>
      </w:r>
    </w:p>
    <w:p w:rsidR="00250406" w:rsidRDefault="00250406" w:rsidP="00250406">
      <w:pPr>
        <w:pStyle w:val="a3"/>
        <w:ind w:left="720"/>
        <w:rPr>
          <w:sz w:val="24"/>
          <w:szCs w:val="24"/>
          <w:lang w:val="ru-RU"/>
        </w:rPr>
      </w:pPr>
      <w:proofErr w:type="spellStart"/>
      <w:r>
        <w:rPr>
          <w:b/>
          <w:sz w:val="24"/>
          <w:szCs w:val="24"/>
        </w:rPr>
        <w:t>Fact_Sales</w:t>
      </w:r>
      <w:proofErr w:type="spellEnd"/>
      <w:r w:rsidRPr="00F3600A">
        <w:rPr>
          <w:sz w:val="24"/>
          <w:szCs w:val="24"/>
        </w:rPr>
        <w:t>:</w:t>
      </w:r>
    </w:p>
    <w:tbl>
      <w:tblPr>
        <w:tblStyle w:val="aff7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1985"/>
        <w:gridCol w:w="4645"/>
      </w:tblGrid>
      <w:tr w:rsidR="00250406" w:rsidTr="00921595">
        <w:tc>
          <w:tcPr>
            <w:tcW w:w="2223" w:type="dxa"/>
          </w:tcPr>
          <w:p w:rsidR="00250406" w:rsidRDefault="00250406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 колонки</w:t>
            </w:r>
          </w:p>
        </w:tc>
        <w:tc>
          <w:tcPr>
            <w:tcW w:w="1985" w:type="dxa"/>
          </w:tcPr>
          <w:p w:rsidR="00250406" w:rsidRDefault="00250406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колонки</w:t>
            </w:r>
          </w:p>
        </w:tc>
        <w:tc>
          <w:tcPr>
            <w:tcW w:w="4645" w:type="dxa"/>
          </w:tcPr>
          <w:p w:rsidR="00250406" w:rsidRDefault="00250406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 (Пример)</w:t>
            </w:r>
          </w:p>
        </w:tc>
      </w:tr>
      <w:tr w:rsidR="00250406" w:rsidRPr="00250406" w:rsidTr="00921595">
        <w:tc>
          <w:tcPr>
            <w:tcW w:w="2223" w:type="dxa"/>
          </w:tcPr>
          <w:p w:rsidR="00250406" w:rsidRPr="00F3600A" w:rsidRDefault="00250406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Sales_id</w:t>
            </w:r>
            <w:proofErr w:type="spellEnd"/>
          </w:p>
        </w:tc>
        <w:tc>
          <w:tcPr>
            <w:tcW w:w="1985" w:type="dxa"/>
          </w:tcPr>
          <w:p w:rsidR="00250406" w:rsidRPr="00F3600A" w:rsidRDefault="00921595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  <w:r w:rsidR="00250406">
              <w:rPr>
                <w:sz w:val="24"/>
                <w:szCs w:val="24"/>
              </w:rPr>
              <w:t>(10)</w:t>
            </w:r>
          </w:p>
        </w:tc>
        <w:tc>
          <w:tcPr>
            <w:tcW w:w="4645" w:type="dxa"/>
          </w:tcPr>
          <w:p w:rsidR="00250406" w:rsidRDefault="00921595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Номер покупки (2289</w:t>
            </w:r>
            <w:r w:rsidR="00250406">
              <w:rPr>
                <w:sz w:val="24"/>
                <w:szCs w:val="24"/>
                <w:lang w:val="ru-RU"/>
              </w:rPr>
              <w:t>7)</w:t>
            </w:r>
          </w:p>
        </w:tc>
      </w:tr>
      <w:tr w:rsidR="00921595" w:rsidRPr="00807DBE" w:rsidTr="00921595">
        <w:tc>
          <w:tcPr>
            <w:tcW w:w="2223" w:type="dxa"/>
          </w:tcPr>
          <w:p w:rsidR="00921595" w:rsidRPr="00F3600A" w:rsidRDefault="00921595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Date_id</w:t>
            </w:r>
            <w:proofErr w:type="spellEnd"/>
          </w:p>
        </w:tc>
        <w:tc>
          <w:tcPr>
            <w:tcW w:w="1985" w:type="dxa"/>
          </w:tcPr>
          <w:p w:rsidR="00921595" w:rsidRPr="00F3600A" w:rsidRDefault="00921595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45" w:type="dxa"/>
          </w:tcPr>
          <w:p w:rsidR="00921595" w:rsidRPr="00DD7AF3" w:rsidRDefault="00921595" w:rsidP="00921595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 к таблице с датой (04-01-2017)</w:t>
            </w:r>
          </w:p>
        </w:tc>
      </w:tr>
      <w:tr w:rsidR="00921595" w:rsidRPr="00807DBE" w:rsidTr="00921595">
        <w:tc>
          <w:tcPr>
            <w:tcW w:w="2223" w:type="dxa"/>
          </w:tcPr>
          <w:p w:rsidR="00921595" w:rsidRPr="00F3600A" w:rsidRDefault="00921595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985" w:type="dxa"/>
          </w:tcPr>
          <w:p w:rsidR="00921595" w:rsidRPr="00F3600A" w:rsidRDefault="00921595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4645" w:type="dxa"/>
          </w:tcPr>
          <w:p w:rsidR="00921595" w:rsidRPr="00977828" w:rsidRDefault="00921595" w:rsidP="00921595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 к таблице с продуктами </w:t>
            </w:r>
            <w:r w:rsidRPr="00977828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  <w:lang w:val="ru-RU"/>
              </w:rPr>
              <w:t>203</w:t>
            </w:r>
            <w:r w:rsidRPr="00977828">
              <w:rPr>
                <w:sz w:val="24"/>
                <w:szCs w:val="24"/>
                <w:lang w:val="ru-RU"/>
              </w:rPr>
              <w:t>)</w:t>
            </w:r>
          </w:p>
        </w:tc>
      </w:tr>
      <w:tr w:rsidR="00921595" w:rsidRPr="00807DBE" w:rsidTr="00921595">
        <w:tc>
          <w:tcPr>
            <w:tcW w:w="2223" w:type="dxa"/>
          </w:tcPr>
          <w:p w:rsidR="00921595" w:rsidRPr="00F3600A" w:rsidRDefault="00921595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985" w:type="dxa"/>
          </w:tcPr>
          <w:p w:rsidR="00921595" w:rsidRPr="00F3600A" w:rsidRDefault="00921595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4645" w:type="dxa"/>
          </w:tcPr>
          <w:p w:rsidR="00921595" w:rsidRDefault="00921595" w:rsidP="00921595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 к таблице с сотрудниками (2237)</w:t>
            </w:r>
          </w:p>
        </w:tc>
      </w:tr>
      <w:tr w:rsidR="00921595" w:rsidRPr="00807DBE" w:rsidTr="00921595">
        <w:tc>
          <w:tcPr>
            <w:tcW w:w="2223" w:type="dxa"/>
          </w:tcPr>
          <w:p w:rsidR="00921595" w:rsidRPr="00F3600A" w:rsidRDefault="00921595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1985" w:type="dxa"/>
          </w:tcPr>
          <w:p w:rsidR="00921595" w:rsidRPr="00F3600A" w:rsidRDefault="00921595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4645" w:type="dxa"/>
          </w:tcPr>
          <w:p w:rsidR="00921595" w:rsidRPr="00F3600A" w:rsidRDefault="00921595" w:rsidP="00921595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ВК 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таблица с магазинами (101)</w:t>
            </w:r>
          </w:p>
        </w:tc>
      </w:tr>
      <w:tr w:rsidR="00921595" w:rsidRPr="00807DBE" w:rsidTr="00921595">
        <w:tc>
          <w:tcPr>
            <w:tcW w:w="2223" w:type="dxa"/>
          </w:tcPr>
          <w:p w:rsidR="00921595" w:rsidRPr="00F3600A" w:rsidRDefault="00921595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985" w:type="dxa"/>
          </w:tcPr>
          <w:p w:rsidR="00921595" w:rsidRPr="00F3600A" w:rsidRDefault="00921595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4645" w:type="dxa"/>
          </w:tcPr>
          <w:p w:rsidR="00921595" w:rsidRDefault="00921595" w:rsidP="00921595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ВК к таблице с покупателями (20222)</w:t>
            </w:r>
          </w:p>
        </w:tc>
      </w:tr>
      <w:tr w:rsidR="00921595" w:rsidRPr="00807DBE" w:rsidTr="00921595">
        <w:tc>
          <w:tcPr>
            <w:tcW w:w="2223" w:type="dxa"/>
          </w:tcPr>
          <w:p w:rsidR="00921595" w:rsidRPr="00921595" w:rsidRDefault="00921595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1985" w:type="dxa"/>
          </w:tcPr>
          <w:p w:rsidR="00921595" w:rsidRPr="00921595" w:rsidRDefault="00921595" w:rsidP="00921595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VARCHAR2(25)</w:t>
            </w:r>
          </w:p>
        </w:tc>
        <w:tc>
          <w:tcPr>
            <w:tcW w:w="4645" w:type="dxa"/>
          </w:tcPr>
          <w:p w:rsidR="00921595" w:rsidRPr="00921595" w:rsidRDefault="00921595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</w:t>
            </w:r>
            <w:r w:rsidRPr="00D22C7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Платежа</w:t>
            </w:r>
            <w:r w:rsidRPr="00D22C76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Доступно Наличными</w:t>
            </w:r>
            <w:proofErr w:type="gramStart"/>
            <w:r>
              <w:rPr>
                <w:sz w:val="24"/>
                <w:szCs w:val="24"/>
                <w:lang w:val="ru-RU"/>
              </w:rPr>
              <w:t>/ П</w:t>
            </w:r>
            <w:proofErr w:type="gramEnd"/>
            <w:r>
              <w:rPr>
                <w:sz w:val="24"/>
                <w:szCs w:val="24"/>
                <w:lang w:val="ru-RU"/>
              </w:rPr>
              <w:t>о карте</w:t>
            </w:r>
          </w:p>
        </w:tc>
      </w:tr>
      <w:tr w:rsidR="00921595" w:rsidRPr="00921595" w:rsidTr="00921595">
        <w:tc>
          <w:tcPr>
            <w:tcW w:w="2223" w:type="dxa"/>
          </w:tcPr>
          <w:p w:rsidR="00921595" w:rsidRPr="00921595" w:rsidRDefault="00921595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Unit_amount</w:t>
            </w:r>
            <w:proofErr w:type="spellEnd"/>
          </w:p>
        </w:tc>
        <w:tc>
          <w:tcPr>
            <w:tcW w:w="1985" w:type="dxa"/>
          </w:tcPr>
          <w:p w:rsidR="00921595" w:rsidRPr="00921595" w:rsidRDefault="00921595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4645" w:type="dxa"/>
          </w:tcPr>
          <w:p w:rsidR="00921595" w:rsidRPr="00921595" w:rsidRDefault="00921595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продуктов (2)</w:t>
            </w:r>
          </w:p>
        </w:tc>
      </w:tr>
      <w:tr w:rsidR="00921595" w:rsidRPr="00921595" w:rsidTr="00921595">
        <w:tc>
          <w:tcPr>
            <w:tcW w:w="2223" w:type="dxa"/>
          </w:tcPr>
          <w:p w:rsidR="00921595" w:rsidRDefault="00921595" w:rsidP="002A0E5D">
            <w:pPr>
              <w:pStyle w:val="a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Total_sum</w:t>
            </w:r>
            <w:proofErr w:type="spellEnd"/>
          </w:p>
        </w:tc>
        <w:tc>
          <w:tcPr>
            <w:tcW w:w="1985" w:type="dxa"/>
          </w:tcPr>
          <w:p w:rsidR="00921595" w:rsidRPr="00921595" w:rsidRDefault="00921595" w:rsidP="002A0E5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NUMBER(10)</w:t>
            </w:r>
          </w:p>
        </w:tc>
        <w:tc>
          <w:tcPr>
            <w:tcW w:w="4645" w:type="dxa"/>
          </w:tcPr>
          <w:p w:rsidR="00921595" w:rsidRPr="00921595" w:rsidRDefault="00921595" w:rsidP="002A0E5D">
            <w:pPr>
              <w:pStyle w:val="a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Общая сумма (20)</w:t>
            </w:r>
          </w:p>
        </w:tc>
      </w:tr>
    </w:tbl>
    <w:p w:rsidR="00250406" w:rsidRDefault="00250406" w:rsidP="00807DBE">
      <w:pPr>
        <w:pStyle w:val="a3"/>
        <w:rPr>
          <w:sz w:val="24"/>
          <w:szCs w:val="24"/>
        </w:rPr>
      </w:pPr>
    </w:p>
    <w:p w:rsidR="00807DBE" w:rsidRPr="00E43205" w:rsidRDefault="00807DBE" w:rsidP="00807DBE">
      <w:pPr>
        <w:pStyle w:val="a3"/>
        <w:numPr>
          <w:ilvl w:val="0"/>
          <w:numId w:val="27"/>
        </w:numPr>
        <w:rPr>
          <w:b/>
          <w:sz w:val="24"/>
          <w:szCs w:val="24"/>
        </w:rPr>
      </w:pPr>
      <w:r w:rsidRPr="00807DBE">
        <w:rPr>
          <w:rFonts w:ascii="Arial" w:hAnsi="Arial" w:cs="Arial"/>
          <w:b/>
          <w:sz w:val="24"/>
          <w:szCs w:val="24"/>
          <w:lang w:val="ru-RU"/>
        </w:rPr>
        <w:t>Схема</w:t>
      </w:r>
      <w:r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Dimension_layer</w:t>
      </w:r>
      <w:proofErr w:type="spellEnd"/>
    </w:p>
    <w:p w:rsidR="00E43205" w:rsidRDefault="00E43205" w:rsidP="00E43205">
      <w:pPr>
        <w:pStyle w:val="a3"/>
        <w:ind w:left="360"/>
        <w:rPr>
          <w:sz w:val="24"/>
          <w:szCs w:val="24"/>
        </w:rPr>
      </w:pPr>
    </w:p>
    <w:p w:rsidR="00E43205" w:rsidRDefault="00E43205" w:rsidP="00E43205">
      <w:pPr>
        <w:pStyle w:val="a3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Прошу </w:t>
      </w:r>
      <w:proofErr w:type="gramStart"/>
      <w:r>
        <w:rPr>
          <w:sz w:val="24"/>
          <w:szCs w:val="24"/>
          <w:lang w:val="ru-RU"/>
        </w:rPr>
        <w:t>не обращать внимание</w:t>
      </w:r>
      <w:proofErr w:type="gramEnd"/>
      <w:r>
        <w:rPr>
          <w:sz w:val="24"/>
          <w:szCs w:val="24"/>
          <w:lang w:val="ru-RU"/>
        </w:rPr>
        <w:t xml:space="preserve"> на название схемы, где была реализована данная схема. Это было сделано в учебных целях. </w:t>
      </w:r>
    </w:p>
    <w:p w:rsidR="00E43205" w:rsidRPr="00E43205" w:rsidRDefault="00E43205" w:rsidP="00E43205">
      <w:pPr>
        <w:pStyle w:val="a3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Также на схеме не хватает одно связи: </w:t>
      </w:r>
      <w:r>
        <w:rPr>
          <w:sz w:val="24"/>
          <w:szCs w:val="24"/>
        </w:rPr>
        <w:t>Stores</w:t>
      </w:r>
      <w:r w:rsidRPr="00E43205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Manager</w:t>
      </w:r>
      <w:r w:rsidRPr="00E43205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 w:rsidRPr="00E43205">
        <w:rPr>
          <w:sz w:val="24"/>
          <w:szCs w:val="24"/>
          <w:lang w:val="ru-RU"/>
        </w:rPr>
        <w:t>=</w:t>
      </w:r>
      <w:r>
        <w:rPr>
          <w:sz w:val="24"/>
          <w:szCs w:val="24"/>
        </w:rPr>
        <w:t>Employees</w:t>
      </w:r>
      <w:r w:rsidRPr="00E43205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Manager</w:t>
      </w:r>
      <w:r w:rsidRPr="00E43205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bookmarkStart w:id="10" w:name="_GoBack"/>
      <w:bookmarkEnd w:id="10"/>
    </w:p>
    <w:p w:rsidR="00807DBE" w:rsidRPr="00807DBE" w:rsidRDefault="00807DBE" w:rsidP="00807DBE">
      <w:pPr>
        <w:pStyle w:val="a3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41695" cy="4393243"/>
            <wp:effectExtent l="0" t="0" r="0" b="0"/>
            <wp:docPr id="1" name="Рисунок 1" descr="C:\Users\Алина\Desktop\MY_DWH\Task 07\Dimension_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ина\Desktop\MY_DWH\Task 07\Dimension_Lay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39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DBE" w:rsidRPr="00807DBE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AE8" w:rsidRDefault="00FD5AE8">
      <w:r>
        <w:separator/>
      </w:r>
    </w:p>
  </w:endnote>
  <w:endnote w:type="continuationSeparator" w:id="0">
    <w:p w:rsidR="00FD5AE8" w:rsidRDefault="00FD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66E" w:rsidRDefault="0006666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F37" w:rsidRDefault="00382F3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382F37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382F37" w:rsidRPr="003D1F28" w:rsidRDefault="00382F37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382F37" w:rsidRPr="003D1F28" w:rsidRDefault="00382F37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07DBE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382F37" w:rsidRPr="002F5D7B" w:rsidRDefault="00382F37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43205"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Pr="002F5D7B">
            <w:t>/</w:t>
          </w:r>
          <w:r w:rsidR="00FD5AE8">
            <w:fldChar w:fldCharType="begin"/>
          </w:r>
          <w:r w:rsidR="00FD5AE8">
            <w:instrText xml:space="preserve"> NUMPAGES </w:instrText>
          </w:r>
          <w:r w:rsidR="00FD5AE8">
            <w:fldChar w:fldCharType="separate"/>
          </w:r>
          <w:r w:rsidR="00E43205">
            <w:rPr>
              <w:noProof/>
            </w:rPr>
            <w:t>9</w:t>
          </w:r>
          <w:r w:rsidR="00FD5AE8">
            <w:rPr>
              <w:noProof/>
            </w:rPr>
            <w:fldChar w:fldCharType="end"/>
          </w:r>
        </w:p>
      </w:tc>
    </w:tr>
  </w:tbl>
  <w:p w:rsidR="00382F37" w:rsidRDefault="00382F37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382F37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382F37" w:rsidRDefault="00382F3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382F37" w:rsidRDefault="00382F3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382F37" w:rsidRPr="00131A1C" w:rsidRDefault="00382F37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382F37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382F37" w:rsidRPr="003D1F28" w:rsidRDefault="00382F37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382F37" w:rsidRPr="003D1F28" w:rsidRDefault="00382F37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07DBE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382F37" w:rsidRPr="002F5D7B" w:rsidRDefault="00382F37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07DBE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FD5AE8">
            <w:fldChar w:fldCharType="begin"/>
          </w:r>
          <w:r w:rsidR="00FD5AE8">
            <w:instrText xml:space="preserve"> NUMPAGES </w:instrText>
          </w:r>
          <w:r w:rsidR="00FD5AE8">
            <w:fldChar w:fldCharType="separate"/>
          </w:r>
          <w:r w:rsidR="00807DBE">
            <w:rPr>
              <w:noProof/>
            </w:rPr>
            <w:t>8</w:t>
          </w:r>
          <w:r w:rsidR="00FD5AE8">
            <w:rPr>
              <w:noProof/>
            </w:rPr>
            <w:fldChar w:fldCharType="end"/>
          </w:r>
        </w:p>
      </w:tc>
    </w:tr>
  </w:tbl>
  <w:p w:rsidR="00382F37" w:rsidRPr="0072682A" w:rsidRDefault="00382F37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AE8" w:rsidRDefault="00FD5AE8">
      <w:r>
        <w:separator/>
      </w:r>
    </w:p>
  </w:footnote>
  <w:footnote w:type="continuationSeparator" w:id="0">
    <w:p w:rsidR="00FD5AE8" w:rsidRDefault="00FD5A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66E" w:rsidRDefault="0006666E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382F3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382F37" w:rsidRDefault="00382F3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 w:rsidR="0006666E">
            <w:t xml:space="preserve"> Report 07. Dimension and Facts Basics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382F37" w:rsidRDefault="00FD5AE8" w:rsidP="00B23CF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82F37" w:rsidRPr="00B519C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382F3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382F37" w:rsidRPr="00932D17" w:rsidRDefault="00382F3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382F37" w:rsidRPr="00932D17" w:rsidRDefault="00382F3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382F37" w:rsidRPr="00D639FE" w:rsidRDefault="00382F3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807DBE">
            <w:rPr>
              <w:noProof/>
              <w:sz w:val="16"/>
              <w:szCs w:val="16"/>
            </w:rPr>
            <w:t>13-Nov-2017 22:40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382F37" w:rsidRPr="008D4230" w:rsidRDefault="00382F37">
    <w:pPr>
      <w:pStyle w:val="af5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382F3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382F37" w:rsidRDefault="00382F37" w:rsidP="008B0B0C">
          <w:pPr>
            <w:pStyle w:val="af5"/>
          </w:pPr>
          <w:proofErr w:type="spellStart"/>
          <w:r>
            <w:rPr>
              <w:b/>
            </w:rPr>
            <w:t>Title</w:t>
          </w:r>
          <w:proofErr w:type="gramStart"/>
          <w:r>
            <w:t>:Report</w:t>
          </w:r>
          <w:proofErr w:type="spellEnd"/>
          <w:proofErr w:type="gramEnd"/>
          <w:r>
            <w:t xml:space="preserve"> 07. Dimension and Facts Basics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382F37" w:rsidRDefault="00FD5AE8" w:rsidP="00A34D2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82F37" w:rsidRPr="00B519C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382F3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382F37" w:rsidRPr="00932D17" w:rsidRDefault="00382F37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382F37" w:rsidRPr="00932D17" w:rsidRDefault="00382F37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382F37" w:rsidRPr="00D639FE" w:rsidRDefault="00382F37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807DBE">
            <w:rPr>
              <w:noProof/>
              <w:sz w:val="16"/>
              <w:szCs w:val="16"/>
            </w:rPr>
            <w:t>13-Nov-2017 22:40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382F37" w:rsidRPr="008D4230" w:rsidRDefault="00382F37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AE64C2E2"/>
    <w:lvl w:ilvl="0">
      <w:start w:val="1"/>
      <w:numFmt w:val="decimal"/>
      <w:pStyle w:val="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10A40434"/>
    <w:multiLevelType w:val="multilevel"/>
    <w:tmpl w:val="1DD27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A3F10CE"/>
    <w:multiLevelType w:val="hybridMultilevel"/>
    <w:tmpl w:val="E1D8C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01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12C0F81"/>
    <w:multiLevelType w:val="hybridMultilevel"/>
    <w:tmpl w:val="D85A8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06BEB"/>
    <w:multiLevelType w:val="multilevel"/>
    <w:tmpl w:val="D47082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4C4310"/>
    <w:multiLevelType w:val="multilevel"/>
    <w:tmpl w:val="F77A8E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DE948E4"/>
    <w:multiLevelType w:val="hybridMultilevel"/>
    <w:tmpl w:val="50C40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91770D"/>
    <w:multiLevelType w:val="multilevel"/>
    <w:tmpl w:val="07CEA7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528B5548"/>
    <w:multiLevelType w:val="multilevel"/>
    <w:tmpl w:val="F2D22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597D49D3"/>
    <w:multiLevelType w:val="multilevel"/>
    <w:tmpl w:val="DE1A1042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FF"/>
        <w:sz w:val="20"/>
        <w:u w:val="single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ascii="Times New Roman" w:eastAsia="Times New Roman" w:hAnsi="Times New Roman" w:cs="Times New Roman" w:hint="default"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Times New Roman" w:eastAsia="Times New Roman" w:hAnsi="Times New Roman" w:cs="Times New Roman" w:hint="default"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Times New Roman" w:eastAsia="Times New Roman" w:hAnsi="Times New Roman" w:cs="Times New Roman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Times New Roman" w:eastAsia="Times New Roman" w:hAnsi="Times New Roman" w:cs="Times New Roman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Times New Roman" w:eastAsia="Times New Roman" w:hAnsi="Times New Roman" w:cs="Times New Roman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ascii="Times New Roman" w:eastAsia="Times New Roman" w:hAnsi="Times New Roman" w:cs="Times New Roman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Times New Roman" w:eastAsia="Times New Roman" w:hAnsi="Times New Roman" w:cs="Times New Roman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ascii="Times New Roman" w:eastAsia="Times New Roman" w:hAnsi="Times New Roman" w:cs="Times New Roman" w:hint="default"/>
        <w:color w:val="0000FF"/>
        <w:sz w:val="20"/>
        <w:u w:val="single"/>
      </w:rPr>
    </w:lvl>
  </w:abstractNum>
  <w:abstractNum w:abstractNumId="22">
    <w:nsid w:val="6B060D9C"/>
    <w:multiLevelType w:val="multilevel"/>
    <w:tmpl w:val="07CEA7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5">
    <w:nsid w:val="7696189F"/>
    <w:multiLevelType w:val="multilevel"/>
    <w:tmpl w:val="4CF81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7D713274"/>
    <w:multiLevelType w:val="multilevel"/>
    <w:tmpl w:val="DC424D5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7"/>
  </w:num>
  <w:num w:numId="3">
    <w:abstractNumId w:val="16"/>
  </w:num>
  <w:num w:numId="4">
    <w:abstractNumId w:val="5"/>
  </w:num>
  <w:num w:numId="5">
    <w:abstractNumId w:val="13"/>
  </w:num>
  <w:num w:numId="6">
    <w:abstractNumId w:val="2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3"/>
  </w:num>
  <w:num w:numId="15">
    <w:abstractNumId w:val="16"/>
  </w:num>
  <w:num w:numId="16">
    <w:abstractNumId w:val="9"/>
  </w:num>
  <w:num w:numId="17">
    <w:abstractNumId w:val="10"/>
  </w:num>
  <w:num w:numId="18">
    <w:abstractNumId w:val="12"/>
  </w:num>
  <w:num w:numId="19">
    <w:abstractNumId w:val="8"/>
  </w:num>
  <w:num w:numId="20">
    <w:abstractNumId w:val="17"/>
  </w:num>
  <w:num w:numId="21">
    <w:abstractNumId w:val="22"/>
  </w:num>
  <w:num w:numId="22">
    <w:abstractNumId w:val="18"/>
  </w:num>
  <w:num w:numId="23">
    <w:abstractNumId w:val="21"/>
  </w:num>
  <w:num w:numId="24">
    <w:abstractNumId w:val="25"/>
  </w:num>
  <w:num w:numId="25">
    <w:abstractNumId w:val="20"/>
  </w:num>
  <w:num w:numId="26">
    <w:abstractNumId w:val="11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F64"/>
    <w:rsid w:val="00053429"/>
    <w:rsid w:val="0006666E"/>
    <w:rsid w:val="00081508"/>
    <w:rsid w:val="000A6040"/>
    <w:rsid w:val="000D22DF"/>
    <w:rsid w:val="000D4695"/>
    <w:rsid w:val="000E5733"/>
    <w:rsid w:val="000E676F"/>
    <w:rsid w:val="000E68BD"/>
    <w:rsid w:val="000F2774"/>
    <w:rsid w:val="000F3791"/>
    <w:rsid w:val="00102AF7"/>
    <w:rsid w:val="00114D08"/>
    <w:rsid w:val="00130569"/>
    <w:rsid w:val="00131A1C"/>
    <w:rsid w:val="00131E4A"/>
    <w:rsid w:val="001355C3"/>
    <w:rsid w:val="001438A1"/>
    <w:rsid w:val="00171785"/>
    <w:rsid w:val="00173FBC"/>
    <w:rsid w:val="001B6B1E"/>
    <w:rsid w:val="001C145A"/>
    <w:rsid w:val="001D47B8"/>
    <w:rsid w:val="00207FB6"/>
    <w:rsid w:val="002108A4"/>
    <w:rsid w:val="002154C4"/>
    <w:rsid w:val="00220114"/>
    <w:rsid w:val="00222DC3"/>
    <w:rsid w:val="0023291A"/>
    <w:rsid w:val="00235712"/>
    <w:rsid w:val="00250406"/>
    <w:rsid w:val="00260465"/>
    <w:rsid w:val="002662E2"/>
    <w:rsid w:val="0027273F"/>
    <w:rsid w:val="00276374"/>
    <w:rsid w:val="00286611"/>
    <w:rsid w:val="002A713E"/>
    <w:rsid w:val="002F5D7B"/>
    <w:rsid w:val="00331A15"/>
    <w:rsid w:val="0033495D"/>
    <w:rsid w:val="003438DB"/>
    <w:rsid w:val="00356781"/>
    <w:rsid w:val="003609E8"/>
    <w:rsid w:val="00382F37"/>
    <w:rsid w:val="00383ABB"/>
    <w:rsid w:val="00386A51"/>
    <w:rsid w:val="0038754C"/>
    <w:rsid w:val="00394781"/>
    <w:rsid w:val="003B0471"/>
    <w:rsid w:val="003C425E"/>
    <w:rsid w:val="003D1F28"/>
    <w:rsid w:val="003E41E7"/>
    <w:rsid w:val="003F3410"/>
    <w:rsid w:val="003F7F40"/>
    <w:rsid w:val="00400831"/>
    <w:rsid w:val="004044FD"/>
    <w:rsid w:val="00410D49"/>
    <w:rsid w:val="00425B3B"/>
    <w:rsid w:val="00432D54"/>
    <w:rsid w:val="00434841"/>
    <w:rsid w:val="004A49EF"/>
    <w:rsid w:val="004A711D"/>
    <w:rsid w:val="004B4D2A"/>
    <w:rsid w:val="004C2F82"/>
    <w:rsid w:val="004D29BE"/>
    <w:rsid w:val="004E22A3"/>
    <w:rsid w:val="00520209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5F2E5A"/>
    <w:rsid w:val="006004B1"/>
    <w:rsid w:val="0060532A"/>
    <w:rsid w:val="0061050A"/>
    <w:rsid w:val="00615C59"/>
    <w:rsid w:val="00617320"/>
    <w:rsid w:val="0064192F"/>
    <w:rsid w:val="00644350"/>
    <w:rsid w:val="0065035F"/>
    <w:rsid w:val="0068062E"/>
    <w:rsid w:val="00686BAB"/>
    <w:rsid w:val="0068757C"/>
    <w:rsid w:val="006A77BC"/>
    <w:rsid w:val="006C1579"/>
    <w:rsid w:val="006C5085"/>
    <w:rsid w:val="006D39B8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6799"/>
    <w:rsid w:val="007D3D49"/>
    <w:rsid w:val="007F026A"/>
    <w:rsid w:val="00807DBE"/>
    <w:rsid w:val="00820129"/>
    <w:rsid w:val="008237F4"/>
    <w:rsid w:val="00827DE8"/>
    <w:rsid w:val="008450FB"/>
    <w:rsid w:val="00851356"/>
    <w:rsid w:val="0088131A"/>
    <w:rsid w:val="008A16D2"/>
    <w:rsid w:val="008A31BA"/>
    <w:rsid w:val="008B0B0C"/>
    <w:rsid w:val="008B3B7F"/>
    <w:rsid w:val="008D4230"/>
    <w:rsid w:val="008D4768"/>
    <w:rsid w:val="008D7C03"/>
    <w:rsid w:val="008E5E15"/>
    <w:rsid w:val="00921595"/>
    <w:rsid w:val="009243E8"/>
    <w:rsid w:val="00932D17"/>
    <w:rsid w:val="00964F64"/>
    <w:rsid w:val="00977828"/>
    <w:rsid w:val="009841C5"/>
    <w:rsid w:val="00A34D25"/>
    <w:rsid w:val="00A37131"/>
    <w:rsid w:val="00A530F0"/>
    <w:rsid w:val="00A622A2"/>
    <w:rsid w:val="00A667E6"/>
    <w:rsid w:val="00A77F64"/>
    <w:rsid w:val="00A82CC3"/>
    <w:rsid w:val="00A83F89"/>
    <w:rsid w:val="00A87916"/>
    <w:rsid w:val="00A9495A"/>
    <w:rsid w:val="00AC5098"/>
    <w:rsid w:val="00AC5A33"/>
    <w:rsid w:val="00AD5D01"/>
    <w:rsid w:val="00AF72D5"/>
    <w:rsid w:val="00B139F6"/>
    <w:rsid w:val="00B215BA"/>
    <w:rsid w:val="00B23CF5"/>
    <w:rsid w:val="00B2599C"/>
    <w:rsid w:val="00B43774"/>
    <w:rsid w:val="00B519C2"/>
    <w:rsid w:val="00B6507C"/>
    <w:rsid w:val="00B76439"/>
    <w:rsid w:val="00B81A83"/>
    <w:rsid w:val="00B839E0"/>
    <w:rsid w:val="00BB0780"/>
    <w:rsid w:val="00BD17C2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815CD"/>
    <w:rsid w:val="00C90F18"/>
    <w:rsid w:val="00C922B5"/>
    <w:rsid w:val="00C97307"/>
    <w:rsid w:val="00CA2A71"/>
    <w:rsid w:val="00CA4463"/>
    <w:rsid w:val="00CB16E7"/>
    <w:rsid w:val="00CD6ADF"/>
    <w:rsid w:val="00D22C76"/>
    <w:rsid w:val="00D454F0"/>
    <w:rsid w:val="00D61ABA"/>
    <w:rsid w:val="00D639FE"/>
    <w:rsid w:val="00D65C48"/>
    <w:rsid w:val="00D86536"/>
    <w:rsid w:val="00D97634"/>
    <w:rsid w:val="00DD3F17"/>
    <w:rsid w:val="00DD63F8"/>
    <w:rsid w:val="00DD792F"/>
    <w:rsid w:val="00DD7AF3"/>
    <w:rsid w:val="00DE4E52"/>
    <w:rsid w:val="00E43205"/>
    <w:rsid w:val="00E44576"/>
    <w:rsid w:val="00E44A8B"/>
    <w:rsid w:val="00E602F2"/>
    <w:rsid w:val="00E678C3"/>
    <w:rsid w:val="00E74234"/>
    <w:rsid w:val="00E8459E"/>
    <w:rsid w:val="00E903AC"/>
    <w:rsid w:val="00EA0A6D"/>
    <w:rsid w:val="00EC462D"/>
    <w:rsid w:val="00EE5CC2"/>
    <w:rsid w:val="00F00698"/>
    <w:rsid w:val="00F06C91"/>
    <w:rsid w:val="00F26FE7"/>
    <w:rsid w:val="00F3600A"/>
    <w:rsid w:val="00F4264F"/>
    <w:rsid w:val="00F557D9"/>
    <w:rsid w:val="00F60C54"/>
    <w:rsid w:val="00F6260A"/>
    <w:rsid w:val="00F86AC9"/>
    <w:rsid w:val="00F9679B"/>
    <w:rsid w:val="00FD5AE8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250406"/>
    <w:pPr>
      <w:numPr>
        <w:numId w:val="0"/>
      </w:numPr>
      <w:outlineLvl w:val="1"/>
    </w:pPr>
    <w:rPr>
      <w:rFonts w:cs="Arial"/>
      <w:szCs w:val="24"/>
      <w:lang w:val="ru-RU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B519C2"/>
    <w:rPr>
      <w:rFonts w:ascii="Arial" w:hAnsi="Arial"/>
      <w:b/>
      <w:sz w:val="24"/>
    </w:rPr>
  </w:style>
  <w:style w:type="character" w:customStyle="1" w:styleId="22">
    <w:name w:val="Заголовок 2 Знак"/>
    <w:basedOn w:val="a4"/>
    <w:link w:val="21"/>
    <w:rsid w:val="00250406"/>
    <w:rPr>
      <w:rFonts w:ascii="Arial" w:hAnsi="Arial" w:cs="Arial"/>
      <w:b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a1">
    <w:name w:val="111111"/>
    <w:pPr>
      <w:numPr>
        <w:numId w:val="1"/>
      </w:numPr>
    </w:pPr>
  </w:style>
  <w:style w:type="numbering" w:customStyle="1" w:styleId="a7">
    <w:name w:val="a1"/>
  </w:style>
  <w:style w:type="numbering" w:customStyle="1" w:styleId="a8">
    <w:name w:val="1ai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relouis.by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fakenamegenerato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242</TotalTime>
  <Pages>9</Pages>
  <Words>1152</Words>
  <Characters>6569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Dimension and Facts Basics</vt:lpstr>
      <vt:lpstr>MTN.BI.07 Dimension and Facts Basics</vt:lpstr>
    </vt:vector>
  </TitlesOfParts>
  <Company>EPAM Systems, RD Dep.</Company>
  <LinksUpToDate>false</LinksUpToDate>
  <CharactersWithSpaces>7706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Dimension and Facts Basics</dc:title>
  <dc:subject>Resource Department Dep.</dc:subject>
  <dc:creator>Elias Nema</dc:creator>
  <cp:lastModifiedBy>Алина Макарец</cp:lastModifiedBy>
  <cp:revision>26</cp:revision>
  <cp:lastPrinted>2005-01-28T11:27:00Z</cp:lastPrinted>
  <dcterms:created xsi:type="dcterms:W3CDTF">2014-03-22T19:20:00Z</dcterms:created>
  <dcterms:modified xsi:type="dcterms:W3CDTF">2017-11-13T20:24:00Z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