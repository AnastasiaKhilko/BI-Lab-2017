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C1290" w14:textId="77777777"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B3B7F" w:rsidRPr="00114D08" w14:paraId="015C1292" w14:textId="77777777" w:rsidTr="000E68BD">
        <w:trPr>
          <w:trHeight w:val="443"/>
        </w:trPr>
        <w:tc>
          <w:tcPr>
            <w:tcW w:w="9468" w:type="dxa"/>
            <w:vAlign w:val="center"/>
          </w:tcPr>
          <w:p w14:paraId="015C1291" w14:textId="77777777" w:rsidR="008B3B7F" w:rsidRPr="0060532A" w:rsidRDefault="00FE0DFC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7C38B2">
              <w:t>EPAM Systems, RD Dep.</w:t>
            </w:r>
            <w:r>
              <w:fldChar w:fldCharType="end"/>
            </w:r>
          </w:p>
        </w:tc>
      </w:tr>
      <w:tr w:rsidR="008B3B7F" w:rsidRPr="00114D08" w14:paraId="015C1295" w14:textId="77777777" w:rsidTr="000E68BD">
        <w:trPr>
          <w:trHeight w:val="895"/>
        </w:trPr>
        <w:tc>
          <w:tcPr>
            <w:tcW w:w="9468" w:type="dxa"/>
          </w:tcPr>
          <w:p w14:paraId="015C1293" w14:textId="77777777" w:rsidR="0060532A" w:rsidRPr="0060532A" w:rsidRDefault="0060532A" w:rsidP="0060532A"/>
          <w:p w14:paraId="015C1294" w14:textId="77777777" w:rsidR="008B3B7F" w:rsidRPr="00114D08" w:rsidRDefault="00FE0DFC" w:rsidP="007332B5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7332B5">
              <w:t>Publishing House "MIF"</w:t>
            </w:r>
            <w:r>
              <w:fldChar w:fldCharType="end"/>
            </w:r>
          </w:p>
        </w:tc>
      </w:tr>
    </w:tbl>
    <w:p w14:paraId="015C1296" w14:textId="77777777"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14:paraId="015C1297" w14:textId="77777777" w:rsidR="00222DC3" w:rsidRPr="00114D08" w:rsidRDefault="00222DC3" w:rsidP="00222DC3"/>
    <w:p w14:paraId="015C1298" w14:textId="77777777" w:rsidR="00FE114F" w:rsidRDefault="00FE114F" w:rsidP="005732B5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14:paraId="015C1299" w14:textId="77777777" w:rsidR="007332B5" w:rsidRDefault="007332B5" w:rsidP="005C0966">
      <w:pPr>
        <w:pStyle w:val="Title"/>
        <w:ind w:hanging="720"/>
        <w:rPr>
          <w:noProof/>
        </w:rPr>
      </w:pPr>
    </w:p>
    <w:p w14:paraId="015C129A" w14:textId="77777777" w:rsidR="007332B5" w:rsidRDefault="007332B5" w:rsidP="005C0966">
      <w:pPr>
        <w:pStyle w:val="Title"/>
        <w:ind w:hanging="720"/>
      </w:pPr>
      <w:r>
        <w:rPr>
          <w:noProof/>
        </w:rPr>
        <w:drawing>
          <wp:inline distT="0" distB="0" distL="0" distR="0" wp14:anchorId="015C12F0" wp14:editId="015C12F1">
            <wp:extent cx="3344545" cy="3237470"/>
            <wp:effectExtent l="0" t="0" r="0" b="0"/>
            <wp:docPr id="1" name="Picture 1" descr="Картинки по запросу миф издатель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миф издательство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56"/>
                    <a:stretch/>
                  </pic:blipFill>
                  <pic:spPr bwMode="auto">
                    <a:xfrm>
                      <a:off x="0" y="0"/>
                      <a:ext cx="3344545" cy="323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C129B" w14:textId="77777777" w:rsidR="007332B5" w:rsidRDefault="007332B5">
      <w:pPr>
        <w:widowControl/>
        <w:spacing w:line="240" w:lineRule="auto"/>
        <w:rPr>
          <w:rFonts w:ascii="Helvetica" w:hAnsi="Helvetica"/>
          <w:b/>
          <w:sz w:val="36"/>
        </w:rPr>
      </w:pPr>
      <w:r>
        <w:br w:type="page"/>
      </w:r>
    </w:p>
    <w:p w14:paraId="015C129C" w14:textId="77777777"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14:paraId="015C129D" w14:textId="77777777" w:rsidR="00473DF1" w:rsidRDefault="00E0552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12572569" w:history="1">
        <w:r w:rsidR="00473DF1" w:rsidRPr="00BB593C">
          <w:rPr>
            <w:rStyle w:val="Hyperlink"/>
            <w:noProof/>
          </w:rPr>
          <w:t>1.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Description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_Toc412572569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9E" w14:textId="77777777" w:rsidR="00473DF1" w:rsidRDefault="00FE0DFC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0" w:history="1">
        <w:r w:rsidR="00473DF1" w:rsidRPr="00BB593C">
          <w:rPr>
            <w:rStyle w:val="Hyperlink"/>
            <w:noProof/>
          </w:rPr>
          <w:t>1.1.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Business background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_Toc412572570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9F" w14:textId="77777777" w:rsidR="00473DF1" w:rsidRDefault="00FE0DFC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1" w:history="1">
        <w:r w:rsidR="00473DF1" w:rsidRPr="00BB593C">
          <w:rPr>
            <w:rStyle w:val="Hyperlink"/>
            <w:noProof/>
          </w:rPr>
          <w:t>1.2.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Problems because of poor data management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_Toc412572571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0" w14:textId="77777777" w:rsidR="00473DF1" w:rsidRDefault="00FE0DFC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2" w:history="1">
        <w:r w:rsidR="00473DF1" w:rsidRPr="00BB593C">
          <w:rPr>
            <w:rStyle w:val="Hyperlink"/>
            <w:noProof/>
          </w:rPr>
          <w:t>1.3.</w:t>
        </w:r>
        <w:r w:rsidR="00473DF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Benefits from implementing a Data Warehouse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_Toc412572572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1" w14:textId="77777777" w:rsidR="00473DF1" w:rsidRDefault="00FE0DF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3" w:history="1">
        <w:r w:rsidR="00473DF1" w:rsidRPr="00BB593C">
          <w:rPr>
            <w:rStyle w:val="Hyperlink"/>
            <w:noProof/>
          </w:rPr>
          <w:t>2.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Dimensions of a Business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_Toc412572573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2" w14:textId="77777777" w:rsidR="00473DF1" w:rsidRDefault="00FE0DF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4" w:history="1">
        <w:r w:rsidR="00473DF1" w:rsidRPr="00BB593C">
          <w:rPr>
            <w:rStyle w:val="Hyperlink"/>
            <w:noProof/>
          </w:rPr>
          <w:t>3.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Logical Scheme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_Toc412572574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3" w14:textId="77777777" w:rsidR="00473DF1" w:rsidRDefault="00FE0DF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5" w:history="1">
        <w:r w:rsidR="00473DF1" w:rsidRPr="00BB593C">
          <w:rPr>
            <w:rStyle w:val="Hyperlink"/>
            <w:noProof/>
          </w:rPr>
          <w:t>4.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Data Flow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_Toc412572575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4" w14:textId="77777777" w:rsidR="00473DF1" w:rsidRDefault="00FE0DF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6" w:history="1">
        <w:r w:rsidR="00473DF1" w:rsidRPr="00BB593C">
          <w:rPr>
            <w:rStyle w:val="Hyperlink"/>
            <w:noProof/>
          </w:rPr>
          <w:t>5.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Fact Table Partitioning Strategy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_Toc412572576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5" w14:textId="77777777" w:rsidR="00473DF1" w:rsidRDefault="00FE0DF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7" w:history="1">
        <w:r w:rsidR="00473DF1" w:rsidRPr="00BB593C">
          <w:rPr>
            <w:rStyle w:val="Hyperlink"/>
            <w:noProof/>
          </w:rPr>
          <w:t>6.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Strategy of Parallel Load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_Toc412572577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6" w14:textId="77777777" w:rsidR="00473DF1" w:rsidRDefault="00FE0DF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8" w:history="1">
        <w:r w:rsidR="00473DF1" w:rsidRPr="00BB593C">
          <w:rPr>
            <w:rStyle w:val="Hyperlink"/>
            <w:noProof/>
          </w:rPr>
          <w:t>7.</w:t>
        </w:r>
        <w:r w:rsidR="00473DF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3DF1" w:rsidRPr="00BB593C">
          <w:rPr>
            <w:rStyle w:val="Hyperlink"/>
            <w:noProof/>
          </w:rPr>
          <w:t>Report Layouts</w:t>
        </w:r>
        <w:r w:rsidR="00473DF1">
          <w:rPr>
            <w:noProof/>
            <w:webHidden/>
          </w:rPr>
          <w:tab/>
        </w:r>
        <w:r w:rsidR="00473DF1">
          <w:rPr>
            <w:noProof/>
            <w:webHidden/>
          </w:rPr>
          <w:fldChar w:fldCharType="begin"/>
        </w:r>
        <w:r w:rsidR="00473DF1">
          <w:rPr>
            <w:noProof/>
            <w:webHidden/>
          </w:rPr>
          <w:instrText xml:space="preserve"> PAGEREF _Toc412572578 \h </w:instrText>
        </w:r>
        <w:r w:rsidR="00473DF1">
          <w:rPr>
            <w:noProof/>
            <w:webHidden/>
          </w:rPr>
        </w:r>
        <w:r w:rsidR="00473DF1">
          <w:rPr>
            <w:noProof/>
            <w:webHidden/>
          </w:rPr>
          <w:fldChar w:fldCharType="separate"/>
        </w:r>
        <w:r w:rsidR="00473DF1">
          <w:rPr>
            <w:noProof/>
            <w:webHidden/>
          </w:rPr>
          <w:t>3</w:t>
        </w:r>
        <w:r w:rsidR="00473DF1">
          <w:rPr>
            <w:noProof/>
            <w:webHidden/>
          </w:rPr>
          <w:fldChar w:fldCharType="end"/>
        </w:r>
      </w:hyperlink>
    </w:p>
    <w:p w14:paraId="015C12A7" w14:textId="77777777" w:rsidR="00222DC3" w:rsidRPr="00114D08" w:rsidRDefault="00E05523" w:rsidP="005C0966">
      <w:pPr>
        <w:ind w:hanging="720"/>
      </w:pPr>
      <w:r>
        <w:fldChar w:fldCharType="end"/>
      </w:r>
    </w:p>
    <w:p w14:paraId="015C12A8" w14:textId="77777777" w:rsidR="00222DC3" w:rsidRPr="00114D08" w:rsidRDefault="00222DC3" w:rsidP="00222DC3"/>
    <w:p w14:paraId="015C12A9" w14:textId="77777777" w:rsidR="007C38B2" w:rsidRDefault="00222DC3" w:rsidP="007C38B2">
      <w:pPr>
        <w:pStyle w:val="Heading1"/>
      </w:pPr>
      <w:r w:rsidRPr="00114D08">
        <w:br w:type="page"/>
      </w:r>
      <w:bookmarkStart w:id="4" w:name="_Toc412572569"/>
      <w:bookmarkEnd w:id="0"/>
      <w:bookmarkEnd w:id="1"/>
      <w:bookmarkEnd w:id="2"/>
      <w:bookmarkEnd w:id="3"/>
      <w:r w:rsidR="00473DF1">
        <w:lastRenderedPageBreak/>
        <w:t>Business Description</w:t>
      </w:r>
      <w:bookmarkEnd w:id="4"/>
    </w:p>
    <w:p w14:paraId="015C12AA" w14:textId="77777777" w:rsidR="00473DF1" w:rsidRDefault="00473DF1" w:rsidP="00473DF1">
      <w:pPr>
        <w:pStyle w:val="Heading2"/>
      </w:pPr>
      <w:bookmarkStart w:id="5" w:name="_Toc412572570"/>
      <w:r>
        <w:t>Business background</w:t>
      </w:r>
      <w:bookmarkEnd w:id="5"/>
    </w:p>
    <w:p w14:paraId="0A525DC9" w14:textId="6A622810" w:rsidR="00941E7E" w:rsidRPr="00941E7E" w:rsidRDefault="00941E7E" w:rsidP="00941E7E">
      <w:pPr>
        <w:pStyle w:val="NormalWeb"/>
        <w:shd w:val="clear" w:color="auto" w:fill="FFFFFF"/>
        <w:spacing w:before="120" w:after="120"/>
        <w:rPr>
          <w:sz w:val="20"/>
          <w:szCs w:val="20"/>
          <w:lang w:val="ru-RU"/>
        </w:rPr>
      </w:pPr>
      <w:r w:rsidRPr="002D0B56">
        <w:rPr>
          <w:sz w:val="20"/>
          <w:szCs w:val="20"/>
          <w:lang w:val="ru-RU"/>
        </w:rPr>
        <w:t>«Манн, Иванов и Фербер»</w:t>
      </w:r>
      <w:r w:rsidRPr="00941E7E">
        <w:rPr>
          <w:sz w:val="20"/>
          <w:szCs w:val="20"/>
        </w:rPr>
        <w:t> </w:t>
      </w:r>
      <w:r w:rsidRPr="002D0B56">
        <w:rPr>
          <w:sz w:val="20"/>
          <w:szCs w:val="20"/>
          <w:lang w:val="ru-RU"/>
        </w:rPr>
        <w:t>— московское издательство деловой литературы, начавшее свою деятельность в</w:t>
      </w:r>
      <w:r w:rsidRPr="00941E7E">
        <w:rPr>
          <w:sz w:val="20"/>
          <w:szCs w:val="20"/>
        </w:rPr>
        <w:t> </w:t>
      </w:r>
      <w:hyperlink r:id="rId9" w:tooltip="2005 год" w:history="1">
        <w:r w:rsidRPr="002D0B56">
          <w:rPr>
            <w:sz w:val="20"/>
            <w:szCs w:val="20"/>
            <w:lang w:val="ru-RU"/>
          </w:rPr>
          <w:t>2005 году</w:t>
        </w:r>
      </w:hyperlink>
      <w:r w:rsidRPr="002D0B56">
        <w:rPr>
          <w:sz w:val="20"/>
          <w:szCs w:val="20"/>
          <w:lang w:val="ru-RU"/>
        </w:rPr>
        <w:t>.</w:t>
      </w:r>
      <w:r w:rsidR="002D0B56" w:rsidRPr="002D0B5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 xml:space="preserve"> </w:t>
      </w:r>
      <w:r w:rsidR="002D0B56" w:rsidRPr="002D0B56">
        <w:rPr>
          <w:sz w:val="20"/>
          <w:szCs w:val="20"/>
          <w:lang w:val="ru-RU"/>
        </w:rPr>
        <w:t>Основатели: </w:t>
      </w:r>
      <w:r w:rsidR="00FE0DFC">
        <w:fldChar w:fldCharType="begin"/>
      </w:r>
      <w:r w:rsidR="00FE0DFC" w:rsidRPr="003672FD">
        <w:rPr>
          <w:lang w:val="ru-RU"/>
        </w:rPr>
        <w:instrText xml:space="preserve"> </w:instrText>
      </w:r>
      <w:r w:rsidR="00FE0DFC">
        <w:instrText>HYPERLINK</w:instrText>
      </w:r>
      <w:r w:rsidR="00FE0DFC" w:rsidRPr="003672FD">
        <w:rPr>
          <w:lang w:val="ru-RU"/>
        </w:rPr>
        <w:instrText xml:space="preserve"> "</w:instrText>
      </w:r>
      <w:r w:rsidR="00FE0DFC">
        <w:instrText>https</w:instrText>
      </w:r>
      <w:r w:rsidR="00FE0DFC" w:rsidRPr="003672FD">
        <w:rPr>
          <w:lang w:val="ru-RU"/>
        </w:rPr>
        <w:instrText>://</w:instrText>
      </w:r>
      <w:r w:rsidR="00FE0DFC">
        <w:instrText>ru</w:instrText>
      </w:r>
      <w:r w:rsidR="00FE0DFC" w:rsidRPr="003672FD">
        <w:rPr>
          <w:lang w:val="ru-RU"/>
        </w:rPr>
        <w:instrText>.</w:instrText>
      </w:r>
      <w:r w:rsidR="00FE0DFC">
        <w:instrText>wikipedia</w:instrText>
      </w:r>
      <w:r w:rsidR="00FE0DFC" w:rsidRPr="003672FD">
        <w:rPr>
          <w:lang w:val="ru-RU"/>
        </w:rPr>
        <w:instrText>.</w:instrText>
      </w:r>
      <w:r w:rsidR="00FE0DFC">
        <w:instrText>org</w:instrText>
      </w:r>
      <w:r w:rsidR="00FE0DFC" w:rsidRPr="003672FD">
        <w:rPr>
          <w:lang w:val="ru-RU"/>
        </w:rPr>
        <w:instrText>/</w:instrText>
      </w:r>
      <w:r w:rsidR="00FE0DFC">
        <w:instrText>w</w:instrText>
      </w:r>
      <w:r w:rsidR="00FE0DFC" w:rsidRPr="003672FD">
        <w:rPr>
          <w:lang w:val="ru-RU"/>
        </w:rPr>
        <w:instrText>/</w:instrText>
      </w:r>
      <w:r w:rsidR="00FE0DFC">
        <w:instrText>index</w:instrText>
      </w:r>
      <w:r w:rsidR="00FE0DFC" w:rsidRPr="003672FD">
        <w:rPr>
          <w:lang w:val="ru-RU"/>
        </w:rPr>
        <w:instrText>.</w:instrText>
      </w:r>
      <w:r w:rsidR="00FE0DFC">
        <w:instrText>php</w:instrText>
      </w:r>
      <w:r w:rsidR="00FE0DFC" w:rsidRPr="003672FD">
        <w:rPr>
          <w:lang w:val="ru-RU"/>
        </w:rPr>
        <w:instrText>?</w:instrText>
      </w:r>
      <w:r w:rsidR="00FE0DFC">
        <w:instrText>title</w:instrText>
      </w:r>
      <w:r w:rsidR="00FE0DFC" w:rsidRPr="003672FD">
        <w:rPr>
          <w:lang w:val="ru-RU"/>
        </w:rPr>
        <w:instrText>=%</w:instrText>
      </w:r>
      <w:r w:rsidR="00FE0DFC">
        <w:instrText>D</w:instrText>
      </w:r>
      <w:r w:rsidR="00FE0DFC" w:rsidRPr="003672FD">
        <w:rPr>
          <w:lang w:val="ru-RU"/>
        </w:rPr>
        <w:instrText>0%9</w:instrText>
      </w:r>
      <w:r w:rsidR="00FE0DFC">
        <w:instrText>C</w:instrText>
      </w:r>
      <w:r w:rsidR="00FE0DFC" w:rsidRPr="003672FD">
        <w:rPr>
          <w:lang w:val="ru-RU"/>
        </w:rPr>
        <w:instrText>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</w:instrText>
      </w:r>
      <w:r w:rsidR="00FE0DFC" w:rsidRPr="003672FD">
        <w:rPr>
          <w:lang w:val="ru-RU"/>
        </w:rPr>
        <w:instrText>0%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BD</w:instrText>
      </w:r>
      <w:r w:rsidR="00FE0DFC" w:rsidRPr="003672FD">
        <w:rPr>
          <w:lang w:val="ru-RU"/>
        </w:rPr>
        <w:instrText>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BD</w:instrText>
      </w:r>
      <w:r w:rsidR="00FE0DFC" w:rsidRPr="003672FD">
        <w:rPr>
          <w:lang w:val="ru-RU"/>
        </w:rPr>
        <w:instrText>,_%</w:instrText>
      </w:r>
      <w:r w:rsidR="00FE0DFC">
        <w:instrText>D</w:instrText>
      </w:r>
      <w:r w:rsidR="00FE0DFC" w:rsidRPr="003672FD">
        <w:rPr>
          <w:lang w:val="ru-RU"/>
        </w:rPr>
        <w:instrText>0%98%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</w:instrText>
      </w:r>
      <w:r w:rsidR="00FE0DFC" w:rsidRPr="003672FD">
        <w:rPr>
          <w:lang w:val="ru-RU"/>
        </w:rPr>
        <w:instrText>3%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BE</w:instrText>
      </w:r>
      <w:r w:rsidR="00FE0DFC" w:rsidRPr="003672FD">
        <w:rPr>
          <w:lang w:val="ru-RU"/>
        </w:rPr>
        <w:instrText>%</w:instrText>
      </w:r>
      <w:r w:rsidR="00FE0DFC">
        <w:instrText>D</w:instrText>
      </w:r>
      <w:r w:rsidR="00FE0DFC" w:rsidRPr="003672FD">
        <w:rPr>
          <w:lang w:val="ru-RU"/>
        </w:rPr>
        <w:instrText>1%80%</w:instrText>
      </w:r>
      <w:r w:rsidR="00FE0DFC">
        <w:instrText>D</w:instrText>
      </w:r>
      <w:r w:rsidR="00FE0DFC" w:rsidRPr="003672FD">
        <w:rPr>
          <w:lang w:val="ru-RU"/>
        </w:rPr>
        <w:instrText>1%8</w:instrText>
      </w:r>
      <w:r w:rsidR="00FE0DFC">
        <w:instrText>C</w:instrText>
      </w:r>
      <w:r w:rsidR="00FE0DFC" w:rsidRPr="003672FD">
        <w:rPr>
          <w:lang w:val="ru-RU"/>
        </w:rPr>
        <w:instrText>_%</w:instrText>
      </w:r>
      <w:r w:rsidR="00FE0DFC">
        <w:instrText>D</w:instrText>
      </w:r>
      <w:r w:rsidR="00FE0DFC" w:rsidRPr="003672FD">
        <w:rPr>
          <w:lang w:val="ru-RU"/>
        </w:rPr>
        <w:instrText>0%91%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BE</w:instrText>
      </w:r>
      <w:r w:rsidR="00FE0DFC" w:rsidRPr="003672FD">
        <w:rPr>
          <w:lang w:val="ru-RU"/>
        </w:rPr>
        <w:instrText>%</w:instrText>
      </w:r>
      <w:r w:rsidR="00FE0DFC">
        <w:instrText>D</w:instrText>
      </w:r>
      <w:r w:rsidR="00FE0DFC" w:rsidRPr="003672FD">
        <w:rPr>
          <w:lang w:val="ru-RU"/>
        </w:rPr>
        <w:instrText>1%80%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</w:instrText>
      </w:r>
      <w:r w:rsidR="00FE0DFC" w:rsidRPr="003672FD">
        <w:rPr>
          <w:lang w:val="ru-RU"/>
        </w:rPr>
        <w:instrText>8%</w:instrText>
      </w:r>
      <w:r w:rsidR="00FE0DFC">
        <w:instrText>D</w:instrText>
      </w:r>
      <w:r w:rsidR="00FE0DFC" w:rsidRPr="003672FD">
        <w:rPr>
          <w:lang w:val="ru-RU"/>
        </w:rPr>
        <w:instrText>1%81%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BE</w:instrText>
      </w:r>
      <w:r w:rsidR="00FE0DFC" w:rsidRPr="003672FD">
        <w:rPr>
          <w:lang w:val="ru-RU"/>
        </w:rPr>
        <w:instrText>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</w:instrText>
      </w:r>
      <w:r w:rsidR="00FE0DFC" w:rsidRPr="003672FD">
        <w:rPr>
          <w:lang w:val="ru-RU"/>
        </w:rPr>
        <w:instrText>2%</w:instrText>
      </w:r>
      <w:r w:rsidR="00FE0DFC">
        <w:instrText>D</w:instrText>
      </w:r>
      <w:r w:rsidR="00FE0DFC" w:rsidRPr="003672FD">
        <w:rPr>
          <w:lang w:val="ru-RU"/>
        </w:rPr>
        <w:instrText>0%</w:instrText>
      </w:r>
      <w:r w:rsidR="00FE0DFC">
        <w:instrText>B</w:instrText>
      </w:r>
      <w:r w:rsidR="00FE0DFC" w:rsidRPr="003672FD">
        <w:rPr>
          <w:lang w:val="ru-RU"/>
        </w:rPr>
        <w:instrText>8%</w:instrText>
      </w:r>
      <w:r w:rsidR="00FE0DFC">
        <w:instrText>D</w:instrText>
      </w:r>
      <w:r w:rsidR="00FE0DFC" w:rsidRPr="003672FD">
        <w:rPr>
          <w:lang w:val="ru-RU"/>
        </w:rPr>
        <w:instrText>1%87&amp;</w:instrText>
      </w:r>
      <w:r w:rsidR="00FE0DFC">
        <w:instrText>action</w:instrText>
      </w:r>
      <w:r w:rsidR="00FE0DFC" w:rsidRPr="003672FD">
        <w:rPr>
          <w:lang w:val="ru-RU"/>
        </w:rPr>
        <w:instrText>=</w:instrText>
      </w:r>
      <w:r w:rsidR="00FE0DFC">
        <w:instrText>edit</w:instrText>
      </w:r>
      <w:r w:rsidR="00FE0DFC" w:rsidRPr="003672FD">
        <w:rPr>
          <w:lang w:val="ru-RU"/>
        </w:rPr>
        <w:instrText>&amp;</w:instrText>
      </w:r>
      <w:r w:rsidR="00FE0DFC">
        <w:instrText>redlink</w:instrText>
      </w:r>
      <w:r w:rsidR="00FE0DFC" w:rsidRPr="003672FD">
        <w:rPr>
          <w:lang w:val="ru-RU"/>
        </w:rPr>
        <w:instrText>=1" \</w:instrText>
      </w:r>
      <w:r w:rsidR="00FE0DFC">
        <w:instrText>o</w:instrText>
      </w:r>
      <w:r w:rsidR="00FE0DFC" w:rsidRPr="003672FD">
        <w:rPr>
          <w:lang w:val="ru-RU"/>
        </w:rPr>
        <w:instrText xml:space="preserve"> "Манн, Игорь Борисович (страница отсутствует)" </w:instrText>
      </w:r>
      <w:r w:rsidR="00FE0DFC">
        <w:fldChar w:fldCharType="separate"/>
      </w:r>
      <w:r w:rsidR="002D0B56" w:rsidRPr="002D0B56">
        <w:rPr>
          <w:sz w:val="20"/>
          <w:szCs w:val="20"/>
          <w:lang w:val="ru-RU"/>
        </w:rPr>
        <w:t>Игорь Манн</w:t>
      </w:r>
      <w:r w:rsidR="00FE0DFC">
        <w:rPr>
          <w:sz w:val="20"/>
          <w:szCs w:val="20"/>
          <w:lang w:val="ru-RU"/>
        </w:rPr>
        <w:fldChar w:fldCharType="end"/>
      </w:r>
      <w:r w:rsidR="002D0B56" w:rsidRPr="002D0B56">
        <w:rPr>
          <w:sz w:val="20"/>
          <w:szCs w:val="20"/>
          <w:lang w:val="ru-RU"/>
        </w:rPr>
        <w:t>, Михаил Иванов и Михаил Фербер</w:t>
      </w:r>
      <w:r w:rsidR="002D0B56">
        <w:rPr>
          <w:sz w:val="20"/>
          <w:szCs w:val="20"/>
          <w:lang w:val="ru-RU"/>
        </w:rPr>
        <w:t xml:space="preserve"> (по первым буквам фамилий основателей и произошло название)</w:t>
      </w:r>
      <w:r w:rsidR="002D0B56" w:rsidRPr="002D0B56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.</w:t>
      </w:r>
      <w:r w:rsidRPr="002D0B56">
        <w:rPr>
          <w:sz w:val="20"/>
          <w:szCs w:val="20"/>
          <w:lang w:val="ru-RU"/>
        </w:rPr>
        <w:t xml:space="preserve"> </w:t>
      </w:r>
      <w:r w:rsidRPr="00941E7E">
        <w:rPr>
          <w:sz w:val="20"/>
          <w:szCs w:val="20"/>
          <w:lang w:val="ru-RU"/>
        </w:rPr>
        <w:t>Издательство специализируется на издании книг по</w:t>
      </w:r>
      <w:r w:rsidRPr="00941E7E">
        <w:rPr>
          <w:sz w:val="20"/>
          <w:szCs w:val="20"/>
        </w:rPr>
        <w:t> </w:t>
      </w:r>
      <w:hyperlink r:id="rId10" w:tooltip="Маркетинг" w:history="1">
        <w:r w:rsidRPr="00941E7E">
          <w:rPr>
            <w:sz w:val="20"/>
            <w:szCs w:val="20"/>
            <w:lang w:val="ru-RU"/>
          </w:rPr>
          <w:t>маркетингу</w:t>
        </w:r>
      </w:hyperlink>
      <w:r w:rsidRPr="00941E7E">
        <w:rPr>
          <w:sz w:val="20"/>
          <w:szCs w:val="20"/>
        </w:rPr>
        <w:t> </w:t>
      </w:r>
      <w:r w:rsidRPr="00941E7E">
        <w:rPr>
          <w:sz w:val="20"/>
          <w:szCs w:val="20"/>
          <w:lang w:val="ru-RU"/>
        </w:rPr>
        <w:t>и</w:t>
      </w:r>
      <w:r w:rsidRPr="00941E7E">
        <w:rPr>
          <w:sz w:val="20"/>
          <w:szCs w:val="20"/>
        </w:rPr>
        <w:t> </w:t>
      </w:r>
      <w:hyperlink r:id="rId11" w:tooltip="Менеджмент" w:history="1">
        <w:r w:rsidRPr="00941E7E">
          <w:rPr>
            <w:sz w:val="20"/>
            <w:szCs w:val="20"/>
            <w:lang w:val="ru-RU"/>
          </w:rPr>
          <w:t>менеджменту</w:t>
        </w:r>
      </w:hyperlink>
      <w:r w:rsidRPr="00941E7E">
        <w:rPr>
          <w:sz w:val="20"/>
          <w:szCs w:val="20"/>
          <w:lang w:val="ru-RU"/>
        </w:rPr>
        <w:t>,</w:t>
      </w:r>
      <w:r w:rsidRPr="00941E7E">
        <w:rPr>
          <w:sz w:val="20"/>
          <w:szCs w:val="20"/>
        </w:rPr>
        <w:t> </w:t>
      </w:r>
      <w:hyperlink r:id="rId12" w:tooltip="Управление временем" w:history="1">
        <w:r w:rsidRPr="00941E7E">
          <w:rPr>
            <w:sz w:val="20"/>
            <w:szCs w:val="20"/>
            <w:lang w:val="ru-RU"/>
          </w:rPr>
          <w:t>управлению временем</w:t>
        </w:r>
      </w:hyperlink>
      <w:r w:rsidRPr="00941E7E">
        <w:rPr>
          <w:sz w:val="20"/>
          <w:szCs w:val="20"/>
          <w:lang w:val="ru-RU"/>
        </w:rPr>
        <w:t>, адресованных собственникам бизнеса, менеджерам, консультантам, студентам и слушателям программы</w:t>
      </w:r>
      <w:r w:rsidRPr="00941E7E">
        <w:rPr>
          <w:sz w:val="20"/>
          <w:szCs w:val="20"/>
        </w:rPr>
        <w:t> </w:t>
      </w:r>
      <w:hyperlink r:id="rId13" w:tooltip="MBA" w:history="1">
        <w:r w:rsidRPr="00941E7E">
          <w:rPr>
            <w:sz w:val="20"/>
            <w:szCs w:val="20"/>
          </w:rPr>
          <w:t>MBA</w:t>
        </w:r>
      </w:hyperlink>
      <w:r w:rsidRPr="00941E7E">
        <w:rPr>
          <w:sz w:val="20"/>
          <w:szCs w:val="20"/>
          <w:lang w:val="ru-RU"/>
        </w:rPr>
        <w:t>. Кроме того, развиваются направления книг о спорте, психологии и кулинарии.</w:t>
      </w:r>
    </w:p>
    <w:p w14:paraId="7CC8DCE5" w14:textId="22FE9CCF" w:rsidR="00941E7E" w:rsidRPr="00941E7E" w:rsidRDefault="00941E7E" w:rsidP="007332B5">
      <w:pPr>
        <w:pStyle w:val="BodyText"/>
        <w:rPr>
          <w:lang w:val="ru-RU"/>
        </w:rPr>
      </w:pPr>
      <w:r>
        <w:rPr>
          <w:lang w:val="ru-RU"/>
        </w:rPr>
        <w:t>На сегодняшний день издательство «МИФ» является одним из самых прогрессивных на рынке СНГ: ведет активную маркетинговую политику, внедряет передовые технологии и использует нестандартный подход в решении би</w:t>
      </w:r>
      <w:r w:rsidR="002D0B56">
        <w:rPr>
          <w:lang w:val="ru-RU"/>
        </w:rPr>
        <w:t>з</w:t>
      </w:r>
      <w:r>
        <w:rPr>
          <w:lang w:val="ru-RU"/>
        </w:rPr>
        <w:t>нес-задач.</w:t>
      </w:r>
    </w:p>
    <w:p w14:paraId="40CF46C3" w14:textId="77777777" w:rsidR="00941E7E" w:rsidRPr="00941E7E" w:rsidRDefault="00941E7E" w:rsidP="007332B5">
      <w:pPr>
        <w:pStyle w:val="BodyText"/>
        <w:rPr>
          <w:lang w:val="ru-RU"/>
        </w:rPr>
      </w:pPr>
    </w:p>
    <w:p w14:paraId="015C12AC" w14:textId="77777777" w:rsidR="00473DF1" w:rsidRDefault="00473DF1" w:rsidP="00473DF1">
      <w:pPr>
        <w:pStyle w:val="Heading2"/>
      </w:pPr>
      <w:bookmarkStart w:id="6" w:name="_Toc412572571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6"/>
    </w:p>
    <w:p w14:paraId="52A7D091" w14:textId="396BFF23" w:rsidR="002D0B56" w:rsidRPr="002D0B56" w:rsidRDefault="002D0B56" w:rsidP="0021364C">
      <w:pPr>
        <w:pStyle w:val="BodyText"/>
        <w:rPr>
          <w:lang w:val="ru-RU"/>
        </w:rPr>
      </w:pPr>
      <w:r>
        <w:rPr>
          <w:lang w:val="ru-RU"/>
        </w:rPr>
        <w:t>Неправильное хранение и управление данными может привести к большим потерям ресурсов компании: времени, клиентов, партнеров – все это ведет к большим денежным убыткам.</w:t>
      </w:r>
    </w:p>
    <w:p w14:paraId="015C12AE" w14:textId="0A4BFE41" w:rsidR="0021364C" w:rsidRPr="002D0B56" w:rsidRDefault="00697670" w:rsidP="0021364C">
      <w:pPr>
        <w:pStyle w:val="BodyText"/>
        <w:rPr>
          <w:lang w:val="ru-RU"/>
        </w:rPr>
      </w:pPr>
      <w:r>
        <w:rPr>
          <w:lang w:val="ru-RU"/>
        </w:rPr>
        <w:t>Список проблем, которые</w:t>
      </w:r>
      <w:r w:rsidR="002D0B56">
        <w:rPr>
          <w:lang w:val="ru-RU"/>
        </w:rPr>
        <w:t xml:space="preserve"> возник</w:t>
      </w:r>
      <w:r>
        <w:rPr>
          <w:lang w:val="ru-RU"/>
        </w:rPr>
        <w:t>ли</w:t>
      </w:r>
      <w:r w:rsidR="002D0B56">
        <w:rPr>
          <w:lang w:val="ru-RU"/>
        </w:rPr>
        <w:t xml:space="preserve"> у заказчика:</w:t>
      </w:r>
    </w:p>
    <w:p w14:paraId="015C12AF" w14:textId="4C555B13" w:rsidR="0021364C" w:rsidRPr="002D0B56" w:rsidRDefault="002D0B56" w:rsidP="0021364C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Потеря</w:t>
      </w:r>
      <w:r w:rsidRPr="002D0B56">
        <w:rPr>
          <w:lang w:val="ru-RU"/>
        </w:rPr>
        <w:t xml:space="preserve"> </w:t>
      </w:r>
      <w:r>
        <w:rPr>
          <w:lang w:val="ru-RU"/>
        </w:rPr>
        <w:t>клиентов</w:t>
      </w:r>
      <w:r w:rsidRPr="002D0B56">
        <w:rPr>
          <w:lang w:val="ru-RU"/>
        </w:rPr>
        <w:t xml:space="preserve">, </w:t>
      </w:r>
      <w:r>
        <w:rPr>
          <w:lang w:val="ru-RU"/>
        </w:rPr>
        <w:t>в</w:t>
      </w:r>
      <w:r w:rsidRPr="002D0B56">
        <w:rPr>
          <w:lang w:val="ru-RU"/>
        </w:rPr>
        <w:t xml:space="preserve"> </w:t>
      </w:r>
      <w:r>
        <w:rPr>
          <w:lang w:val="ru-RU"/>
        </w:rPr>
        <w:t>связи</w:t>
      </w:r>
      <w:r w:rsidRPr="002D0B56">
        <w:rPr>
          <w:lang w:val="ru-RU"/>
        </w:rPr>
        <w:t xml:space="preserve"> </w:t>
      </w:r>
      <w:r>
        <w:rPr>
          <w:lang w:val="ru-RU"/>
        </w:rPr>
        <w:t>с</w:t>
      </w:r>
      <w:r w:rsidRPr="002D0B56">
        <w:rPr>
          <w:lang w:val="ru-RU"/>
        </w:rPr>
        <w:t xml:space="preserve"> </w:t>
      </w:r>
      <w:r>
        <w:rPr>
          <w:lang w:val="ru-RU"/>
        </w:rPr>
        <w:t>устаревшей</w:t>
      </w:r>
      <w:r w:rsidRPr="002D0B56">
        <w:rPr>
          <w:lang w:val="ru-RU"/>
        </w:rPr>
        <w:t xml:space="preserve"> </w:t>
      </w:r>
      <w:r>
        <w:rPr>
          <w:lang w:val="ru-RU"/>
        </w:rPr>
        <w:t>или</w:t>
      </w:r>
      <w:r w:rsidRPr="002D0B56">
        <w:rPr>
          <w:lang w:val="ru-RU"/>
        </w:rPr>
        <w:t xml:space="preserve"> </w:t>
      </w:r>
      <w:r>
        <w:rPr>
          <w:lang w:val="ru-RU"/>
        </w:rPr>
        <w:t>некорректной</w:t>
      </w:r>
      <w:r w:rsidRPr="002D0B56">
        <w:rPr>
          <w:lang w:val="ru-RU"/>
        </w:rPr>
        <w:t xml:space="preserve"> </w:t>
      </w:r>
      <w:r>
        <w:rPr>
          <w:lang w:val="ru-RU"/>
        </w:rPr>
        <w:t>информацией.</w:t>
      </w:r>
    </w:p>
    <w:p w14:paraId="015C12B0" w14:textId="1B9F11A8" w:rsidR="0021364C" w:rsidRDefault="002D0B56" w:rsidP="00BA297F">
      <w:pPr>
        <w:pStyle w:val="BodyText"/>
        <w:numPr>
          <w:ilvl w:val="0"/>
          <w:numId w:val="17"/>
        </w:numPr>
      </w:pPr>
      <w:r>
        <w:rPr>
          <w:lang w:val="ru-RU"/>
        </w:rPr>
        <w:t>Провальные</w:t>
      </w:r>
      <w:r w:rsidRPr="002D0B56">
        <w:t xml:space="preserve"> </w:t>
      </w:r>
      <w:r>
        <w:rPr>
          <w:lang w:val="ru-RU"/>
        </w:rPr>
        <w:t>рекламные</w:t>
      </w:r>
      <w:r w:rsidRPr="002D0B56">
        <w:t xml:space="preserve"> </w:t>
      </w:r>
      <w:r>
        <w:rPr>
          <w:lang w:val="ru-RU"/>
        </w:rPr>
        <w:t>кампании</w:t>
      </w:r>
      <w:r w:rsidRPr="002D0B56">
        <w:t>.</w:t>
      </w:r>
      <w:r w:rsidR="0021364C">
        <w:t xml:space="preserve"> </w:t>
      </w:r>
    </w:p>
    <w:p w14:paraId="0838FC29" w14:textId="77777777" w:rsidR="002D0B56" w:rsidRPr="0053438B" w:rsidRDefault="002D0B56" w:rsidP="0021364C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>Убытки</w:t>
      </w:r>
      <w:r w:rsidRPr="0053438B">
        <w:rPr>
          <w:lang w:val="ru-RU"/>
        </w:rPr>
        <w:t xml:space="preserve">, </w:t>
      </w:r>
      <w:r>
        <w:rPr>
          <w:lang w:val="ru-RU"/>
        </w:rPr>
        <w:t>вызванные</w:t>
      </w:r>
      <w:r w:rsidRPr="0053438B">
        <w:rPr>
          <w:lang w:val="ru-RU"/>
        </w:rPr>
        <w:t xml:space="preserve"> </w:t>
      </w:r>
      <w:r>
        <w:rPr>
          <w:lang w:val="ru-RU"/>
        </w:rPr>
        <w:t>решениям</w:t>
      </w:r>
      <w:r w:rsidRPr="0053438B">
        <w:rPr>
          <w:lang w:val="ru-RU"/>
        </w:rPr>
        <w:t xml:space="preserve">, </w:t>
      </w:r>
      <w:r>
        <w:rPr>
          <w:lang w:val="ru-RU"/>
        </w:rPr>
        <w:t>принятыми</w:t>
      </w:r>
      <w:r w:rsidRPr="0053438B">
        <w:rPr>
          <w:lang w:val="ru-RU"/>
        </w:rPr>
        <w:t xml:space="preserve"> </w:t>
      </w:r>
      <w:r>
        <w:rPr>
          <w:lang w:val="ru-RU"/>
        </w:rPr>
        <w:t>на</w:t>
      </w:r>
      <w:r w:rsidRPr="0053438B">
        <w:rPr>
          <w:lang w:val="ru-RU"/>
        </w:rPr>
        <w:t xml:space="preserve"> </w:t>
      </w:r>
      <w:r>
        <w:rPr>
          <w:lang w:val="ru-RU"/>
        </w:rPr>
        <w:t>основе</w:t>
      </w:r>
      <w:r w:rsidRPr="0053438B">
        <w:rPr>
          <w:lang w:val="ru-RU"/>
        </w:rPr>
        <w:t xml:space="preserve"> </w:t>
      </w:r>
      <w:r>
        <w:rPr>
          <w:lang w:val="ru-RU"/>
        </w:rPr>
        <w:t>неверных</w:t>
      </w:r>
      <w:r w:rsidRPr="0053438B">
        <w:rPr>
          <w:lang w:val="ru-RU"/>
        </w:rPr>
        <w:t xml:space="preserve"> </w:t>
      </w:r>
      <w:r>
        <w:rPr>
          <w:lang w:val="ru-RU"/>
        </w:rPr>
        <w:t>данных</w:t>
      </w:r>
      <w:r w:rsidRPr="0053438B">
        <w:rPr>
          <w:lang w:val="ru-RU"/>
        </w:rPr>
        <w:t>.</w:t>
      </w:r>
    </w:p>
    <w:p w14:paraId="015C12B1" w14:textId="32801CEB" w:rsidR="0021364C" w:rsidRDefault="002D0B56" w:rsidP="0021364C">
      <w:pPr>
        <w:pStyle w:val="BodyText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Упущенная прибыль: </w:t>
      </w:r>
      <w:r w:rsidRPr="002D0B56">
        <w:rPr>
          <w:lang w:val="ru-RU"/>
        </w:rPr>
        <w:t>неосуществленные возможности получения прибыли</w:t>
      </w:r>
      <w:r w:rsidRPr="002D0B56">
        <w:t> </w:t>
      </w:r>
      <w:r w:rsidRPr="002D0B56">
        <w:rPr>
          <w:lang w:val="ru-RU"/>
        </w:rPr>
        <w:t>в связи с неудачным выбором способа действий</w:t>
      </w:r>
      <w:r w:rsidRPr="002D0B56">
        <w:rPr>
          <w:rFonts w:ascii="Arial" w:hAnsi="Arial" w:cs="Arial"/>
          <w:color w:val="222222"/>
          <w:shd w:val="clear" w:color="auto" w:fill="FFFFFF"/>
          <w:lang w:val="ru-RU"/>
        </w:rPr>
        <w:t>.</w:t>
      </w:r>
      <w:r w:rsidRPr="002D0B56">
        <w:rPr>
          <w:lang w:val="ru-RU"/>
        </w:rPr>
        <w:t xml:space="preserve"> </w:t>
      </w:r>
    </w:p>
    <w:p w14:paraId="015C12B3" w14:textId="77777777" w:rsidR="00473DF1" w:rsidRDefault="00473DF1" w:rsidP="00473DF1">
      <w:pPr>
        <w:pStyle w:val="Heading2"/>
      </w:pPr>
      <w:bookmarkStart w:id="7" w:name="_Toc412572572"/>
      <w:r>
        <w:t>Benefits from implementing a Data Warehouse</w:t>
      </w:r>
      <w:bookmarkEnd w:id="7"/>
    </w:p>
    <w:p w14:paraId="5668EBFF" w14:textId="2D4576E9" w:rsidR="002D0B56" w:rsidRDefault="002D0B56" w:rsidP="002D0B56">
      <w:pPr>
        <w:pStyle w:val="BodyText"/>
        <w:numPr>
          <w:ilvl w:val="0"/>
          <w:numId w:val="27"/>
        </w:numPr>
        <w:rPr>
          <w:lang w:val="ru-RU"/>
        </w:rPr>
      </w:pPr>
      <w:r w:rsidRPr="00D56E3B">
        <w:rPr>
          <w:b/>
          <w:lang w:val="ru-RU"/>
        </w:rPr>
        <w:t>Историчность</w:t>
      </w:r>
      <w:r>
        <w:rPr>
          <w:lang w:val="ru-RU"/>
        </w:rPr>
        <w:t xml:space="preserve">: </w:t>
      </w:r>
      <w:r w:rsidR="00D56E3B">
        <w:rPr>
          <w:lang w:val="ru-RU"/>
        </w:rPr>
        <w:t>позволяет хранить данные за все время операционной деятельности компании, что позволяет анализировать данные за различные промежутки времени, отслеживать тренды, а также делать прогнозы о будущем развитии, нуждах и возможных проблемах.</w:t>
      </w:r>
    </w:p>
    <w:p w14:paraId="4AA2229E" w14:textId="4916E283" w:rsidR="00D56E3B" w:rsidRDefault="00D56E3B" w:rsidP="002D0B56">
      <w:pPr>
        <w:pStyle w:val="BodyText"/>
        <w:numPr>
          <w:ilvl w:val="0"/>
          <w:numId w:val="27"/>
        </w:numPr>
        <w:rPr>
          <w:lang w:val="ru-RU"/>
        </w:rPr>
      </w:pPr>
      <w:r w:rsidRPr="00D56E3B">
        <w:rPr>
          <w:b/>
          <w:lang w:val="ru-RU"/>
        </w:rPr>
        <w:t>Консистенность данных</w:t>
      </w:r>
      <w:r>
        <w:rPr>
          <w:lang w:val="ru-RU"/>
        </w:rPr>
        <w:t>: все данные хранятся в едином формате, что позволяет сделать анализ максимально точным.</w:t>
      </w:r>
    </w:p>
    <w:p w14:paraId="5CEF9D3D" w14:textId="7269BDE0" w:rsidR="00D56E3B" w:rsidRDefault="00D56E3B" w:rsidP="002D0B56">
      <w:pPr>
        <w:pStyle w:val="BodyText"/>
        <w:numPr>
          <w:ilvl w:val="0"/>
          <w:numId w:val="27"/>
        </w:numPr>
        <w:rPr>
          <w:lang w:val="ru-RU"/>
        </w:rPr>
      </w:pPr>
      <w:r>
        <w:rPr>
          <w:b/>
          <w:lang w:val="ru-RU"/>
        </w:rPr>
        <w:t>Принятие решений</w:t>
      </w:r>
      <w:r w:rsidRPr="00D56E3B">
        <w:rPr>
          <w:lang w:val="ru-RU"/>
        </w:rPr>
        <w:t>:</w:t>
      </w:r>
      <w:r>
        <w:rPr>
          <w:lang w:val="ru-RU"/>
        </w:rPr>
        <w:t xml:space="preserve"> позволяет максимально быстро получить доступ к необходимым данным и на их основе принять взвешенное решение. </w:t>
      </w:r>
    </w:p>
    <w:p w14:paraId="5303ECDC" w14:textId="1E9314AF" w:rsidR="00D56E3B" w:rsidRPr="00D56E3B" w:rsidRDefault="00D56E3B" w:rsidP="002D0B56">
      <w:pPr>
        <w:pStyle w:val="BodyText"/>
        <w:numPr>
          <w:ilvl w:val="0"/>
          <w:numId w:val="27"/>
        </w:numPr>
        <w:rPr>
          <w:b/>
          <w:lang w:val="ru-RU"/>
        </w:rPr>
      </w:pPr>
      <w:r w:rsidRPr="00D56E3B">
        <w:rPr>
          <w:b/>
          <w:lang w:val="ru-RU"/>
        </w:rPr>
        <w:t xml:space="preserve">Эффективность работы: </w:t>
      </w:r>
      <w:r>
        <w:rPr>
          <w:lang w:val="ru-RU"/>
        </w:rPr>
        <w:t>увеличивает эффективность бизнес-процессов организации.</w:t>
      </w:r>
    </w:p>
    <w:p w14:paraId="015C12BC" w14:textId="77777777" w:rsidR="002544AA" w:rsidRPr="0053438B" w:rsidRDefault="002544AA" w:rsidP="002544AA">
      <w:pPr>
        <w:pStyle w:val="BodyText"/>
        <w:ind w:left="720"/>
        <w:rPr>
          <w:lang w:val="ru-RU"/>
        </w:rPr>
      </w:pPr>
    </w:p>
    <w:p w14:paraId="46BE81EF" w14:textId="77777777" w:rsidR="00D56E3B" w:rsidRPr="0053438B" w:rsidRDefault="00D56E3B">
      <w:pPr>
        <w:widowControl/>
        <w:spacing w:line="240" w:lineRule="auto"/>
        <w:rPr>
          <w:rFonts w:ascii="Arial" w:hAnsi="Arial"/>
          <w:b/>
          <w:sz w:val="24"/>
          <w:lang w:val="ru-RU"/>
        </w:rPr>
      </w:pPr>
      <w:bookmarkStart w:id="8" w:name="_Toc412572573"/>
      <w:r w:rsidRPr="0053438B">
        <w:rPr>
          <w:lang w:val="ru-RU"/>
        </w:rPr>
        <w:br w:type="page"/>
      </w:r>
    </w:p>
    <w:p w14:paraId="015C12BD" w14:textId="0B8D4C8D" w:rsidR="007C38B2" w:rsidRDefault="00473DF1" w:rsidP="00473DF1">
      <w:pPr>
        <w:pStyle w:val="Heading1"/>
      </w:pPr>
      <w:r>
        <w:lastRenderedPageBreak/>
        <w:t>Dimensions of a Business</w:t>
      </w:r>
      <w:bookmarkStart w:id="9" w:name="_Hlk314571188"/>
      <w:bookmarkEnd w:id="8"/>
    </w:p>
    <w:p w14:paraId="015C12BE" w14:textId="62AC71F5" w:rsidR="00C36EAC" w:rsidRDefault="00EB5783" w:rsidP="00C36EAC">
      <w:pPr>
        <w:pStyle w:val="Heading2"/>
      </w:pPr>
      <w:r>
        <w:rPr>
          <w:lang w:val="ru-RU"/>
        </w:rPr>
        <w:t>Бизнес-процесс</w:t>
      </w:r>
    </w:p>
    <w:p w14:paraId="015C12BF" w14:textId="345791C1" w:rsidR="00C36EAC" w:rsidRPr="00463C5E" w:rsidRDefault="00C36EAC" w:rsidP="00C36EAC">
      <w:pPr>
        <w:spacing w:after="40"/>
        <w:rPr>
          <w:highlight w:val="yellow"/>
          <w:lang w:val="ru-RU"/>
        </w:rPr>
      </w:pPr>
      <w:r>
        <w:rPr>
          <w:color w:val="000000"/>
          <w:lang w:val="ru-RU"/>
        </w:rPr>
        <w:t>Бизнес-процесс</w:t>
      </w:r>
      <w:r w:rsidR="008D4A3F">
        <w:rPr>
          <w:color w:val="000000"/>
          <w:lang w:val="ru-RU"/>
        </w:rPr>
        <w:t>ом</w:t>
      </w:r>
      <w:r>
        <w:rPr>
          <w:color w:val="000000"/>
          <w:lang w:val="ru-RU"/>
        </w:rPr>
        <w:t xml:space="preserve"> для издательского дома «МИФ»</w:t>
      </w:r>
      <w:r w:rsidR="008D4A3F">
        <w:rPr>
          <w:color w:val="000000"/>
          <w:lang w:val="ru-RU"/>
        </w:rPr>
        <w:t xml:space="preserve"> является</w:t>
      </w:r>
      <w:r>
        <w:rPr>
          <w:color w:val="000000"/>
          <w:lang w:val="ru-RU"/>
        </w:rPr>
        <w:t xml:space="preserve"> учет продаж изданных книг.</w:t>
      </w:r>
      <w:r w:rsidR="008D4A3F">
        <w:rPr>
          <w:color w:val="000000"/>
          <w:lang w:val="ru-RU"/>
        </w:rPr>
        <w:t xml:space="preserve"> Данная </w:t>
      </w:r>
      <w:r w:rsidR="008D4A3F" w:rsidRPr="00463C5E">
        <w:rPr>
          <w:color w:val="000000"/>
          <w:highlight w:val="yellow"/>
          <w:lang w:val="ru-RU"/>
        </w:rPr>
        <w:t>информация позволит заказчику проанализировать какая книга (</w:t>
      </w:r>
      <w:proofErr w:type="spellStart"/>
      <w:r w:rsidR="008D4A3F" w:rsidRPr="00463C5E">
        <w:rPr>
          <w:color w:val="000000"/>
          <w:highlight w:val="yellow"/>
        </w:rPr>
        <w:t>DimProduct</w:t>
      </w:r>
      <w:proofErr w:type="spellEnd"/>
      <w:r w:rsidR="008D4A3F" w:rsidRPr="00463C5E">
        <w:rPr>
          <w:color w:val="000000"/>
          <w:highlight w:val="yellow"/>
          <w:lang w:val="ru-RU"/>
        </w:rPr>
        <w:t>) в каком магазине (</w:t>
      </w:r>
      <w:proofErr w:type="spellStart"/>
      <w:r w:rsidR="008D4A3F" w:rsidRPr="00463C5E">
        <w:rPr>
          <w:color w:val="000000"/>
          <w:highlight w:val="yellow"/>
        </w:rPr>
        <w:t>DimStore</w:t>
      </w:r>
      <w:proofErr w:type="spellEnd"/>
      <w:r w:rsidR="008D4A3F" w:rsidRPr="00463C5E">
        <w:rPr>
          <w:color w:val="000000"/>
          <w:highlight w:val="yellow"/>
          <w:lang w:val="ru-RU"/>
        </w:rPr>
        <w:t>) в какой день (</w:t>
      </w:r>
      <w:proofErr w:type="spellStart"/>
      <w:r w:rsidR="008D4A3F" w:rsidRPr="00463C5E">
        <w:rPr>
          <w:color w:val="000000"/>
          <w:highlight w:val="yellow"/>
        </w:rPr>
        <w:t>DimDate</w:t>
      </w:r>
      <w:proofErr w:type="spellEnd"/>
      <w:r w:rsidR="008D4A3F" w:rsidRPr="00463C5E">
        <w:rPr>
          <w:color w:val="000000"/>
          <w:highlight w:val="yellow"/>
          <w:lang w:val="ru-RU"/>
        </w:rPr>
        <w:t>) какому покупателю с какой скидкой</w:t>
      </w:r>
    </w:p>
    <w:p w14:paraId="015C12C2" w14:textId="69B00963" w:rsidR="00C36EAC" w:rsidRPr="008D4A3F" w:rsidRDefault="00EB5783" w:rsidP="008D4A3F">
      <w:pPr>
        <w:pStyle w:val="Heading2"/>
      </w:pPr>
      <w:bookmarkStart w:id="10" w:name="_GoBack"/>
      <w:bookmarkEnd w:id="10"/>
      <w:r>
        <w:rPr>
          <w:lang w:val="ru-RU"/>
        </w:rPr>
        <w:t>Зерно</w:t>
      </w:r>
    </w:p>
    <w:p w14:paraId="68AE2904" w14:textId="45048705" w:rsidR="00EB5783" w:rsidRPr="00C36EAC" w:rsidRDefault="00EB5783" w:rsidP="00C36EAC">
      <w:pPr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>
        <w:rPr>
          <w:color w:val="000000"/>
          <w:lang w:val="ru-RU"/>
        </w:rPr>
        <w:t>Отражает какой продукт был продан в каком магазине в какой день с какой скидкой кому и кем.</w:t>
      </w:r>
    </w:p>
    <w:p w14:paraId="015C12C3" w14:textId="59E31411" w:rsidR="00C36EAC" w:rsidRPr="00C36EAC" w:rsidRDefault="00C36EAC" w:rsidP="00C36EAC">
      <w:pPr>
        <w:autoSpaceDE w:val="0"/>
        <w:autoSpaceDN w:val="0"/>
        <w:adjustRightInd w:val="0"/>
        <w:spacing w:line="276" w:lineRule="auto"/>
        <w:rPr>
          <w:color w:val="000000"/>
          <w:lang w:val="ru-RU"/>
        </w:rPr>
      </w:pPr>
      <w:r>
        <w:rPr>
          <w:color w:val="000000"/>
          <w:lang w:val="ru-RU"/>
        </w:rPr>
        <w:t xml:space="preserve">Одна строка из таблицы фактов представляет собой </w:t>
      </w:r>
      <w:r w:rsidR="008D4A3F">
        <w:rPr>
          <w:color w:val="000000"/>
          <w:lang w:val="ru-RU"/>
        </w:rPr>
        <w:t>одну транзакцию в чеке: определенную книгу</w:t>
      </w:r>
      <w:r>
        <w:rPr>
          <w:color w:val="000000"/>
          <w:lang w:val="ru-RU"/>
        </w:rPr>
        <w:t>, которую работник продал потребителю в конкретном магазине в как</w:t>
      </w:r>
      <w:r w:rsidR="00EB5783">
        <w:rPr>
          <w:color w:val="000000"/>
          <w:lang w:val="ru-RU"/>
        </w:rPr>
        <w:t>ой-либо д</w:t>
      </w:r>
      <w:r>
        <w:rPr>
          <w:color w:val="000000"/>
          <w:lang w:val="ru-RU"/>
        </w:rPr>
        <w:t>ень</w:t>
      </w:r>
      <w:r w:rsidR="008D4A3F">
        <w:rPr>
          <w:color w:val="000000"/>
          <w:lang w:val="ru-RU"/>
        </w:rPr>
        <w:t xml:space="preserve"> со скидкой (или без) и кото</w:t>
      </w:r>
      <w:r>
        <w:rPr>
          <w:color w:val="000000"/>
          <w:lang w:val="ru-RU"/>
        </w:rPr>
        <w:t>.</w:t>
      </w:r>
    </w:p>
    <w:p w14:paraId="015C12C4" w14:textId="75C2D337" w:rsidR="00C36EAC" w:rsidRDefault="00EB5783" w:rsidP="00C36EAC">
      <w:pPr>
        <w:pStyle w:val="Heading2"/>
      </w:pPr>
      <w:r>
        <w:rPr>
          <w:lang w:val="ru-RU"/>
        </w:rPr>
        <w:t>Измерения</w:t>
      </w:r>
    </w:p>
    <w:p w14:paraId="015C12C5" w14:textId="77777777" w:rsidR="00C36EAC" w:rsidRPr="00C36EAC" w:rsidRDefault="00C36EAC" w:rsidP="00C36EAC">
      <w:pPr>
        <w:pStyle w:val="BodyText"/>
      </w:pPr>
    </w:p>
    <w:p w14:paraId="61987A2C" w14:textId="31C162EB" w:rsidR="00EB5783" w:rsidRDefault="009C7497" w:rsidP="00C85AF1">
      <w:pPr>
        <w:pStyle w:val="BodyText"/>
        <w:rPr>
          <w:lang w:val="ru-RU"/>
        </w:rPr>
      </w:pPr>
      <w:r>
        <w:rPr>
          <w:lang w:val="ru-RU"/>
        </w:rPr>
        <w:t>Хранилище данных будет включать следующие измерения:</w:t>
      </w:r>
    </w:p>
    <w:p w14:paraId="3193C686" w14:textId="00B12E06" w:rsidR="00EB5783" w:rsidRDefault="00EB5783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Даты (</w:t>
      </w:r>
      <w:proofErr w:type="spellStart"/>
      <w:r>
        <w:t>DimDate</w:t>
      </w:r>
      <w:proofErr w:type="spellEnd"/>
      <w:r>
        <w:t>)</w:t>
      </w:r>
    </w:p>
    <w:p w14:paraId="41E6A8EA" w14:textId="1B022D6D" w:rsidR="00EB5783" w:rsidRDefault="00EB5783" w:rsidP="00EB5783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Клиенты</w:t>
      </w:r>
      <w:r>
        <w:t xml:space="preserve"> (</w:t>
      </w:r>
      <w:proofErr w:type="spellStart"/>
      <w:r>
        <w:t>DimCust</w:t>
      </w:r>
      <w:r w:rsidR="008D4A3F">
        <w:t>omer</w:t>
      </w:r>
      <w:proofErr w:type="spellEnd"/>
      <w:r>
        <w:t>)</w:t>
      </w:r>
    </w:p>
    <w:p w14:paraId="0D33C2AC" w14:textId="3D957614" w:rsidR="00EB5783" w:rsidRPr="008D4A3F" w:rsidRDefault="00EB5783" w:rsidP="008D4A3F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Работники</w:t>
      </w:r>
      <w:r>
        <w:t xml:space="preserve"> (</w:t>
      </w:r>
      <w:proofErr w:type="spellStart"/>
      <w:r>
        <w:t>DimEmp</w:t>
      </w:r>
      <w:r w:rsidR="00822F64">
        <w:t>loy</w:t>
      </w:r>
      <w:r w:rsidR="00BA297F">
        <w:t>e</w:t>
      </w:r>
      <w:r w:rsidR="00822F64">
        <w:t>e</w:t>
      </w:r>
      <w:proofErr w:type="spellEnd"/>
      <w:r>
        <w:t>)</w:t>
      </w:r>
    </w:p>
    <w:p w14:paraId="015C12C7" w14:textId="4A7D055F" w:rsidR="009C7497" w:rsidRDefault="009C7497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Магазины</w:t>
      </w:r>
      <w:r w:rsidR="008D4A3F">
        <w:t xml:space="preserve"> (</w:t>
      </w:r>
      <w:proofErr w:type="spellStart"/>
      <w:r w:rsidR="008D4A3F">
        <w:t>DimStore</w:t>
      </w:r>
      <w:proofErr w:type="spellEnd"/>
      <w:r w:rsidR="008D4A3F">
        <w:t>)</w:t>
      </w:r>
    </w:p>
    <w:p w14:paraId="015C12CD" w14:textId="502D3869" w:rsidR="009C7497" w:rsidRDefault="008D4A3F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Продукты (</w:t>
      </w:r>
      <w:proofErr w:type="spellStart"/>
      <w:r>
        <w:t>DimProduct</w:t>
      </w:r>
      <w:proofErr w:type="spellEnd"/>
      <w:r>
        <w:t>)</w:t>
      </w:r>
    </w:p>
    <w:p w14:paraId="015C12CE" w14:textId="0524C079" w:rsidR="009C7497" w:rsidRDefault="008D4A3F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Скидки (Dim</w:t>
      </w:r>
      <w:r w:rsidR="00BA297F">
        <w:t>Discount</w:t>
      </w:r>
      <w:r>
        <w:rPr>
          <w:lang w:val="ru-RU"/>
        </w:rPr>
        <w:t>)</w:t>
      </w:r>
    </w:p>
    <w:p w14:paraId="015C12CF" w14:textId="59DA5460" w:rsidR="00615CF8" w:rsidRDefault="00615CF8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Валюта (</w:t>
      </w:r>
      <w:proofErr w:type="spellStart"/>
      <w:r w:rsidR="008D4A3F">
        <w:t>DimCurrency</w:t>
      </w:r>
      <w:proofErr w:type="spellEnd"/>
      <w:r>
        <w:rPr>
          <w:lang w:val="ru-RU"/>
        </w:rPr>
        <w:t>)</w:t>
      </w:r>
    </w:p>
    <w:p w14:paraId="27E3BF24" w14:textId="1CB047DB" w:rsidR="008D4A3F" w:rsidRPr="00166B20" w:rsidRDefault="008D4A3F" w:rsidP="009C7497">
      <w:pPr>
        <w:pStyle w:val="BodyText"/>
        <w:numPr>
          <w:ilvl w:val="0"/>
          <w:numId w:val="24"/>
        </w:numPr>
        <w:rPr>
          <w:lang w:val="ru-RU"/>
        </w:rPr>
      </w:pPr>
      <w:r>
        <w:rPr>
          <w:lang w:val="ru-RU"/>
        </w:rPr>
        <w:t>Оплата (</w:t>
      </w:r>
      <w:proofErr w:type="spellStart"/>
      <w:r>
        <w:t>DimPayment</w:t>
      </w:r>
      <w:proofErr w:type="spellEnd"/>
      <w:r>
        <w:t>)</w:t>
      </w:r>
    </w:p>
    <w:p w14:paraId="44350F81" w14:textId="77777777" w:rsidR="00166B20" w:rsidRDefault="00166B20" w:rsidP="00166B20">
      <w:pPr>
        <w:pStyle w:val="BodyText"/>
        <w:ind w:left="720"/>
        <w:rPr>
          <w:lang w:val="ru-RU"/>
        </w:rPr>
      </w:pPr>
    </w:p>
    <w:p w14:paraId="015C12D0" w14:textId="14018CD0" w:rsidR="00C36EAC" w:rsidRDefault="00822F64" w:rsidP="00822F64">
      <w:pPr>
        <w:pStyle w:val="Heading3"/>
      </w:pPr>
      <w:proofErr w:type="spellStart"/>
      <w:r>
        <w:t>DimDate</w:t>
      </w:r>
      <w:proofErr w:type="spellEnd"/>
    </w:p>
    <w:p w14:paraId="234B1F6E" w14:textId="77777777" w:rsidR="00822F64" w:rsidRDefault="00822F64" w:rsidP="00822F64">
      <w:pPr>
        <w:pStyle w:val="BodyText"/>
      </w:pPr>
    </w:p>
    <w:p w14:paraId="1A83D6D7" w14:textId="76DA3F29" w:rsidR="00822F64" w:rsidRDefault="00822F64" w:rsidP="00822F64">
      <w:pPr>
        <w:pStyle w:val="Heading3"/>
      </w:pPr>
      <w:proofErr w:type="spellStart"/>
      <w:r>
        <w:t>DimCustomer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3668"/>
        <w:gridCol w:w="4674"/>
      </w:tblGrid>
      <w:tr w:rsidR="00BA297F" w:rsidRPr="00BA297F" w14:paraId="2AD157FF" w14:textId="77777777" w:rsidTr="00166B20">
        <w:tc>
          <w:tcPr>
            <w:tcW w:w="1005" w:type="dxa"/>
          </w:tcPr>
          <w:p w14:paraId="7E7FBFA3" w14:textId="2F60CEA2" w:rsidR="00BA297F" w:rsidRPr="00BA297F" w:rsidRDefault="00BA297F" w:rsidP="00822F64">
            <w:pPr>
              <w:pStyle w:val="BodyText"/>
            </w:pPr>
            <w:r w:rsidRPr="00BA297F">
              <w:t>#</w:t>
            </w:r>
          </w:p>
        </w:tc>
        <w:tc>
          <w:tcPr>
            <w:tcW w:w="3668" w:type="dxa"/>
          </w:tcPr>
          <w:p w14:paraId="4CE13A8F" w14:textId="2FE3EBAD" w:rsidR="00BA297F" w:rsidRPr="00BA297F" w:rsidRDefault="00BA297F" w:rsidP="00BA297F">
            <w:pPr>
              <w:pStyle w:val="BodyText"/>
            </w:pPr>
            <w:r w:rsidRPr="00BA297F">
              <w:t>Name</w:t>
            </w:r>
          </w:p>
        </w:tc>
        <w:tc>
          <w:tcPr>
            <w:tcW w:w="4674" w:type="dxa"/>
          </w:tcPr>
          <w:p w14:paraId="05E7DB36" w14:textId="55D528FC" w:rsidR="00BA297F" w:rsidRPr="00BA297F" w:rsidRDefault="00BA297F" w:rsidP="00822F64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BA297F" w:rsidRPr="003672FD" w14:paraId="6235E125" w14:textId="77777777" w:rsidTr="00166B20">
        <w:tc>
          <w:tcPr>
            <w:tcW w:w="1005" w:type="dxa"/>
          </w:tcPr>
          <w:p w14:paraId="71265BF6" w14:textId="7F45A527" w:rsidR="00BA297F" w:rsidRPr="00BA297F" w:rsidRDefault="00BA297F" w:rsidP="00BA297F">
            <w:pPr>
              <w:pStyle w:val="BodyText"/>
            </w:pPr>
            <w:r w:rsidRPr="00BA297F">
              <w:t>1</w:t>
            </w:r>
          </w:p>
        </w:tc>
        <w:tc>
          <w:tcPr>
            <w:tcW w:w="3668" w:type="dxa"/>
          </w:tcPr>
          <w:p w14:paraId="67A2EB72" w14:textId="2DDDC1CE" w:rsidR="00BA297F" w:rsidRPr="00BA297F" w:rsidRDefault="00BA297F" w:rsidP="00BA297F">
            <w:pPr>
              <w:pStyle w:val="BodyText"/>
            </w:pPr>
            <w:r w:rsidRPr="00BA297F">
              <w:t>Customer Key</w:t>
            </w:r>
          </w:p>
        </w:tc>
        <w:tc>
          <w:tcPr>
            <w:tcW w:w="4674" w:type="dxa"/>
          </w:tcPr>
          <w:p w14:paraId="702F50A6" w14:textId="2ED32911" w:rsidR="00BA297F" w:rsidRPr="00166B20" w:rsidRDefault="00BA297F" w:rsidP="00166B20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 w:rsidR="00166B20"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BA297F" w:rsidRPr="00BA297F" w14:paraId="4015F864" w14:textId="77777777" w:rsidTr="00166B20">
        <w:tc>
          <w:tcPr>
            <w:tcW w:w="1005" w:type="dxa"/>
          </w:tcPr>
          <w:p w14:paraId="3C29A003" w14:textId="5B1A9595" w:rsidR="00BA297F" w:rsidRPr="00BA297F" w:rsidRDefault="00BA297F" w:rsidP="00822F64">
            <w:pPr>
              <w:pStyle w:val="BodyText"/>
            </w:pPr>
            <w:r w:rsidRPr="00BA297F">
              <w:t>2</w:t>
            </w:r>
          </w:p>
        </w:tc>
        <w:tc>
          <w:tcPr>
            <w:tcW w:w="3668" w:type="dxa"/>
          </w:tcPr>
          <w:p w14:paraId="77E58B25" w14:textId="045F5E4E" w:rsidR="00BA297F" w:rsidRPr="00BA297F" w:rsidRDefault="00BA297F" w:rsidP="00822F64">
            <w:pPr>
              <w:pStyle w:val="BodyText"/>
            </w:pPr>
            <w:r w:rsidRPr="00BA297F">
              <w:t>Customer ID</w:t>
            </w:r>
          </w:p>
        </w:tc>
        <w:tc>
          <w:tcPr>
            <w:tcW w:w="4674" w:type="dxa"/>
          </w:tcPr>
          <w:p w14:paraId="23EC6CC8" w14:textId="767285CC" w:rsidR="00BA297F" w:rsidRPr="00BA297F" w:rsidRDefault="00BA297F" w:rsidP="00166B20">
            <w:pPr>
              <w:pStyle w:val="BodyText"/>
            </w:pPr>
            <w:r>
              <w:t>Natural Key (</w:t>
            </w:r>
            <w:r w:rsidR="00166B20"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BA297F" w:rsidRPr="00BA297F" w14:paraId="6BAB5043" w14:textId="77777777" w:rsidTr="00166B20">
        <w:tc>
          <w:tcPr>
            <w:tcW w:w="1005" w:type="dxa"/>
          </w:tcPr>
          <w:p w14:paraId="25E6F5F6" w14:textId="25E96320" w:rsidR="00BA297F" w:rsidRPr="00BA297F" w:rsidRDefault="00BA297F" w:rsidP="00822F64">
            <w:pPr>
              <w:pStyle w:val="BodyText"/>
            </w:pPr>
            <w:r w:rsidRPr="00BA297F">
              <w:t>3</w:t>
            </w:r>
          </w:p>
        </w:tc>
        <w:tc>
          <w:tcPr>
            <w:tcW w:w="3668" w:type="dxa"/>
          </w:tcPr>
          <w:p w14:paraId="02BBDDEA" w14:textId="59B191E7" w:rsidR="00BA297F" w:rsidRPr="00BA297F" w:rsidRDefault="00BA297F" w:rsidP="00822F64">
            <w:pPr>
              <w:pStyle w:val="BodyText"/>
            </w:pPr>
            <w:r w:rsidRPr="00BA297F">
              <w:t>Customer Name</w:t>
            </w:r>
          </w:p>
        </w:tc>
        <w:tc>
          <w:tcPr>
            <w:tcW w:w="4674" w:type="dxa"/>
          </w:tcPr>
          <w:p w14:paraId="2876ABD8" w14:textId="3C1813C9" w:rsidR="00BA297F" w:rsidRPr="00BA297F" w:rsidRDefault="00BA297F" w:rsidP="00822F64">
            <w:pPr>
              <w:pStyle w:val="BodyText"/>
            </w:pPr>
          </w:p>
        </w:tc>
      </w:tr>
      <w:tr w:rsidR="00BA297F" w:rsidRPr="00BA297F" w14:paraId="40D33515" w14:textId="77777777" w:rsidTr="00166B20">
        <w:tc>
          <w:tcPr>
            <w:tcW w:w="1005" w:type="dxa"/>
          </w:tcPr>
          <w:p w14:paraId="26330F88" w14:textId="7C139DB6" w:rsidR="00BA297F" w:rsidRPr="00BA297F" w:rsidRDefault="00BA297F" w:rsidP="00822F64">
            <w:pPr>
              <w:pStyle w:val="BodyText"/>
            </w:pPr>
            <w:r w:rsidRPr="00BA297F">
              <w:t>4</w:t>
            </w:r>
          </w:p>
        </w:tc>
        <w:tc>
          <w:tcPr>
            <w:tcW w:w="3668" w:type="dxa"/>
          </w:tcPr>
          <w:p w14:paraId="4D99FB74" w14:textId="037AE268" w:rsidR="00BA297F" w:rsidRPr="00BA297F" w:rsidRDefault="00BA297F" w:rsidP="00822F64">
            <w:pPr>
              <w:pStyle w:val="BodyText"/>
            </w:pPr>
            <w:r w:rsidRPr="00BA297F">
              <w:t>Customer Surname</w:t>
            </w:r>
          </w:p>
        </w:tc>
        <w:tc>
          <w:tcPr>
            <w:tcW w:w="4674" w:type="dxa"/>
          </w:tcPr>
          <w:p w14:paraId="0FE78B2F" w14:textId="7C3D0FF4" w:rsidR="00BA297F" w:rsidRPr="00BA297F" w:rsidRDefault="00BA297F" w:rsidP="00822F64">
            <w:pPr>
              <w:pStyle w:val="BodyText"/>
            </w:pPr>
          </w:p>
        </w:tc>
      </w:tr>
      <w:tr w:rsidR="00BA297F" w:rsidRPr="00BA297F" w14:paraId="04EB3072" w14:textId="77777777" w:rsidTr="00166B20">
        <w:tc>
          <w:tcPr>
            <w:tcW w:w="1005" w:type="dxa"/>
          </w:tcPr>
          <w:p w14:paraId="01A84A83" w14:textId="1796419C" w:rsidR="00BA297F" w:rsidRPr="00BA297F" w:rsidRDefault="00BA297F" w:rsidP="00822F64">
            <w:pPr>
              <w:pStyle w:val="BodyText"/>
            </w:pPr>
            <w:r w:rsidRPr="00BA297F">
              <w:t>5</w:t>
            </w:r>
          </w:p>
        </w:tc>
        <w:tc>
          <w:tcPr>
            <w:tcW w:w="3668" w:type="dxa"/>
          </w:tcPr>
          <w:p w14:paraId="53642E02" w14:textId="1C4C6296" w:rsidR="00BA297F" w:rsidRPr="00BA297F" w:rsidRDefault="00BA297F" w:rsidP="00822F64">
            <w:pPr>
              <w:pStyle w:val="BodyText"/>
            </w:pPr>
            <w:r w:rsidRPr="00BA297F">
              <w:t>Customer Email</w:t>
            </w:r>
          </w:p>
        </w:tc>
        <w:tc>
          <w:tcPr>
            <w:tcW w:w="4674" w:type="dxa"/>
          </w:tcPr>
          <w:p w14:paraId="303F3BF0" w14:textId="27506CA1" w:rsidR="00BA297F" w:rsidRPr="00BA297F" w:rsidRDefault="00BA297F" w:rsidP="00822F64">
            <w:pPr>
              <w:pStyle w:val="BodyText"/>
            </w:pPr>
          </w:p>
        </w:tc>
      </w:tr>
      <w:tr w:rsidR="00BA297F" w:rsidRPr="00BA297F" w14:paraId="43C747D1" w14:textId="77777777" w:rsidTr="00166B20">
        <w:tc>
          <w:tcPr>
            <w:tcW w:w="1005" w:type="dxa"/>
          </w:tcPr>
          <w:p w14:paraId="4DAE449E" w14:textId="7A5FC620" w:rsidR="00BA297F" w:rsidRPr="00BA297F" w:rsidRDefault="00BA297F" w:rsidP="00822F64">
            <w:pPr>
              <w:pStyle w:val="BodyText"/>
            </w:pPr>
            <w:r w:rsidRPr="00BA297F">
              <w:t>6</w:t>
            </w:r>
          </w:p>
        </w:tc>
        <w:tc>
          <w:tcPr>
            <w:tcW w:w="3668" w:type="dxa"/>
          </w:tcPr>
          <w:p w14:paraId="27C34EF7" w14:textId="396ECDD0" w:rsidR="00BA297F" w:rsidRPr="00BA297F" w:rsidRDefault="00BA297F" w:rsidP="00822F64">
            <w:pPr>
              <w:pStyle w:val="BodyText"/>
            </w:pPr>
            <w:r w:rsidRPr="00BA297F">
              <w:t xml:space="preserve">Customer Phone </w:t>
            </w:r>
          </w:p>
        </w:tc>
        <w:tc>
          <w:tcPr>
            <w:tcW w:w="4674" w:type="dxa"/>
          </w:tcPr>
          <w:p w14:paraId="318B3043" w14:textId="4545F48B" w:rsidR="00BA297F" w:rsidRPr="00BA297F" w:rsidRDefault="00BA297F" w:rsidP="00822F64">
            <w:pPr>
              <w:pStyle w:val="BodyText"/>
            </w:pPr>
          </w:p>
        </w:tc>
      </w:tr>
      <w:tr w:rsidR="00BA297F" w:rsidRPr="00BA297F" w14:paraId="4C901F0B" w14:textId="77777777" w:rsidTr="00166B20">
        <w:tc>
          <w:tcPr>
            <w:tcW w:w="1005" w:type="dxa"/>
          </w:tcPr>
          <w:p w14:paraId="4F1AEFB9" w14:textId="4740AC44" w:rsidR="00BA297F" w:rsidRPr="00BA297F" w:rsidRDefault="00BA297F" w:rsidP="00822F64">
            <w:pPr>
              <w:pStyle w:val="BodyText"/>
            </w:pPr>
            <w:r w:rsidRPr="00BA297F">
              <w:t>7</w:t>
            </w:r>
          </w:p>
        </w:tc>
        <w:tc>
          <w:tcPr>
            <w:tcW w:w="3668" w:type="dxa"/>
          </w:tcPr>
          <w:p w14:paraId="7BC31350" w14:textId="6ADA7CAD" w:rsidR="00BA297F" w:rsidRPr="00BA297F" w:rsidRDefault="00BA297F" w:rsidP="00822F64">
            <w:pPr>
              <w:pStyle w:val="BodyText"/>
            </w:pPr>
            <w:r w:rsidRPr="00BA297F">
              <w:t>Customer Age</w:t>
            </w:r>
          </w:p>
        </w:tc>
        <w:tc>
          <w:tcPr>
            <w:tcW w:w="4674" w:type="dxa"/>
          </w:tcPr>
          <w:p w14:paraId="576B5B08" w14:textId="0AB924BD" w:rsidR="00BA297F" w:rsidRPr="00BA297F" w:rsidRDefault="00BA297F" w:rsidP="00822F64">
            <w:pPr>
              <w:pStyle w:val="BodyText"/>
            </w:pPr>
          </w:p>
        </w:tc>
      </w:tr>
      <w:tr w:rsidR="00BA297F" w:rsidRPr="00BA297F" w14:paraId="4E35C740" w14:textId="77777777" w:rsidTr="00166B20">
        <w:tc>
          <w:tcPr>
            <w:tcW w:w="1005" w:type="dxa"/>
          </w:tcPr>
          <w:p w14:paraId="5003BA5E" w14:textId="171D8340" w:rsidR="00BA297F" w:rsidRPr="00BA297F" w:rsidRDefault="00BA297F" w:rsidP="00822F64">
            <w:pPr>
              <w:pStyle w:val="BodyText"/>
            </w:pPr>
            <w:r w:rsidRPr="00BA297F">
              <w:t>8</w:t>
            </w:r>
          </w:p>
        </w:tc>
        <w:tc>
          <w:tcPr>
            <w:tcW w:w="3668" w:type="dxa"/>
          </w:tcPr>
          <w:p w14:paraId="08654562" w14:textId="5AEDEA10" w:rsidR="00BA297F" w:rsidRPr="00BA297F" w:rsidRDefault="00BA297F" w:rsidP="00822F64">
            <w:pPr>
              <w:pStyle w:val="BodyText"/>
            </w:pPr>
            <w:r w:rsidRPr="00BA297F">
              <w:t>Customer Gender</w:t>
            </w:r>
          </w:p>
        </w:tc>
        <w:tc>
          <w:tcPr>
            <w:tcW w:w="4674" w:type="dxa"/>
          </w:tcPr>
          <w:p w14:paraId="3A118C07" w14:textId="05C8EE29" w:rsidR="00BA297F" w:rsidRPr="00BA297F" w:rsidRDefault="00BA297F" w:rsidP="00822F64">
            <w:pPr>
              <w:pStyle w:val="BodyText"/>
            </w:pPr>
          </w:p>
        </w:tc>
      </w:tr>
      <w:tr w:rsidR="00BA297F" w:rsidRPr="00BA297F" w14:paraId="499B10CA" w14:textId="77777777" w:rsidTr="00166B20">
        <w:tc>
          <w:tcPr>
            <w:tcW w:w="1005" w:type="dxa"/>
          </w:tcPr>
          <w:p w14:paraId="25AD23C5" w14:textId="6240D9DB" w:rsidR="00BA297F" w:rsidRPr="00BA297F" w:rsidRDefault="00BA297F" w:rsidP="00822F64">
            <w:pPr>
              <w:pStyle w:val="BodyText"/>
            </w:pPr>
            <w:r w:rsidRPr="00BA297F">
              <w:t>9</w:t>
            </w:r>
          </w:p>
        </w:tc>
        <w:tc>
          <w:tcPr>
            <w:tcW w:w="3668" w:type="dxa"/>
          </w:tcPr>
          <w:p w14:paraId="7E41F403" w14:textId="36097396" w:rsidR="00BA297F" w:rsidRPr="00BA297F" w:rsidRDefault="00BA297F" w:rsidP="00822F64">
            <w:pPr>
              <w:pStyle w:val="BodyText"/>
            </w:pPr>
            <w:r w:rsidRPr="00BA297F">
              <w:t>Customer Card</w:t>
            </w:r>
          </w:p>
        </w:tc>
        <w:tc>
          <w:tcPr>
            <w:tcW w:w="4674" w:type="dxa"/>
          </w:tcPr>
          <w:p w14:paraId="433B00D0" w14:textId="3891C75D" w:rsidR="00BA297F" w:rsidRPr="00BA297F" w:rsidRDefault="00166B20" w:rsidP="00822F64">
            <w:pPr>
              <w:pStyle w:val="BodyText"/>
            </w:pPr>
            <w:r>
              <w:rPr>
                <w:lang w:val="ru-RU"/>
              </w:rPr>
              <w:t>Номер карты</w:t>
            </w:r>
            <w:r w:rsidR="00BA297F">
              <w:t xml:space="preserve">: </w:t>
            </w:r>
            <w:r w:rsidR="00BA297F" w:rsidRPr="00BA297F">
              <w:t>4929 7798 1456 9983</w:t>
            </w:r>
          </w:p>
        </w:tc>
      </w:tr>
      <w:tr w:rsidR="00BA297F" w:rsidRPr="003672FD" w14:paraId="1116B3FF" w14:textId="77777777" w:rsidTr="00166B20">
        <w:tc>
          <w:tcPr>
            <w:tcW w:w="1005" w:type="dxa"/>
          </w:tcPr>
          <w:p w14:paraId="13393DEE" w14:textId="6CF29BD2" w:rsidR="00BA297F" w:rsidRPr="00BA297F" w:rsidRDefault="00BA297F" w:rsidP="00822F64">
            <w:pPr>
              <w:pStyle w:val="BodyText"/>
            </w:pPr>
            <w:r w:rsidRPr="00BA297F">
              <w:t>10</w:t>
            </w:r>
          </w:p>
        </w:tc>
        <w:tc>
          <w:tcPr>
            <w:tcW w:w="3668" w:type="dxa"/>
          </w:tcPr>
          <w:p w14:paraId="16097E3F" w14:textId="23A414F7" w:rsidR="00BA297F" w:rsidRPr="00BA297F" w:rsidRDefault="00BA297F" w:rsidP="00822F64">
            <w:pPr>
              <w:pStyle w:val="BodyText"/>
            </w:pPr>
            <w:r w:rsidRPr="00BA297F">
              <w:t>Customer Card Expires</w:t>
            </w:r>
          </w:p>
        </w:tc>
        <w:tc>
          <w:tcPr>
            <w:tcW w:w="4674" w:type="dxa"/>
          </w:tcPr>
          <w:p w14:paraId="053D05DD" w14:textId="6DF9D39E" w:rsidR="00BA297F" w:rsidRPr="00166B20" w:rsidRDefault="00166B20" w:rsidP="00822F64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До какого времени карта действительна</w:t>
            </w:r>
            <w:r w:rsidR="00BA297F" w:rsidRPr="00166B20">
              <w:rPr>
                <w:lang w:val="ru-RU"/>
              </w:rPr>
              <w:t>: 6/2018</w:t>
            </w:r>
          </w:p>
        </w:tc>
      </w:tr>
      <w:tr w:rsidR="00BA297F" w:rsidRPr="00BA297F" w14:paraId="33D4168B" w14:textId="77777777" w:rsidTr="00166B20">
        <w:tc>
          <w:tcPr>
            <w:tcW w:w="1005" w:type="dxa"/>
          </w:tcPr>
          <w:p w14:paraId="645B89F4" w14:textId="3250AB65" w:rsidR="00BA297F" w:rsidRPr="00BA297F" w:rsidRDefault="00BA297F" w:rsidP="00822F64">
            <w:pPr>
              <w:pStyle w:val="BodyText"/>
            </w:pPr>
            <w:r w:rsidRPr="00BA297F">
              <w:t>11</w:t>
            </w:r>
          </w:p>
        </w:tc>
        <w:tc>
          <w:tcPr>
            <w:tcW w:w="3668" w:type="dxa"/>
          </w:tcPr>
          <w:p w14:paraId="26C84FA0" w14:textId="68C5088B" w:rsidR="00BA297F" w:rsidRPr="00BA297F" w:rsidRDefault="00BA297F" w:rsidP="00822F64">
            <w:pPr>
              <w:pStyle w:val="BodyText"/>
            </w:pPr>
            <w:r w:rsidRPr="00BA297F">
              <w:t>Customer Company</w:t>
            </w:r>
          </w:p>
        </w:tc>
        <w:tc>
          <w:tcPr>
            <w:tcW w:w="4674" w:type="dxa"/>
          </w:tcPr>
          <w:p w14:paraId="6DA37BDF" w14:textId="77777777" w:rsidR="00BA297F" w:rsidRPr="00BA297F" w:rsidRDefault="00BA297F" w:rsidP="00822F64">
            <w:pPr>
              <w:pStyle w:val="BodyText"/>
            </w:pPr>
          </w:p>
        </w:tc>
      </w:tr>
      <w:tr w:rsidR="00BA297F" w:rsidRPr="00BA297F" w14:paraId="7E1BE2CE" w14:textId="77777777" w:rsidTr="00166B20">
        <w:tc>
          <w:tcPr>
            <w:tcW w:w="1005" w:type="dxa"/>
          </w:tcPr>
          <w:p w14:paraId="0B95F36A" w14:textId="5BCC0EF1" w:rsidR="00BA297F" w:rsidRPr="00BA297F" w:rsidRDefault="00BA297F" w:rsidP="00822F64">
            <w:pPr>
              <w:pStyle w:val="BodyText"/>
            </w:pPr>
            <w:r w:rsidRPr="00BA297F">
              <w:t>12</w:t>
            </w:r>
          </w:p>
        </w:tc>
        <w:tc>
          <w:tcPr>
            <w:tcW w:w="3668" w:type="dxa"/>
          </w:tcPr>
          <w:p w14:paraId="12A7F2DE" w14:textId="69E59AE7" w:rsidR="00BA297F" w:rsidRPr="00BA297F" w:rsidRDefault="00BA297F" w:rsidP="00822F64">
            <w:pPr>
              <w:pStyle w:val="BodyText"/>
            </w:pPr>
            <w:r w:rsidRPr="00BA297F">
              <w:t>Customer Occupation</w:t>
            </w:r>
          </w:p>
        </w:tc>
        <w:tc>
          <w:tcPr>
            <w:tcW w:w="4674" w:type="dxa"/>
          </w:tcPr>
          <w:p w14:paraId="501CDB74" w14:textId="25370B2B" w:rsidR="00BA297F" w:rsidRPr="00166B20" w:rsidRDefault="00166B20" w:rsidP="00822F64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Занимаемая должность</w:t>
            </w:r>
          </w:p>
        </w:tc>
      </w:tr>
      <w:tr w:rsidR="00BA297F" w:rsidRPr="00BA297F" w14:paraId="1C41B3FB" w14:textId="77777777" w:rsidTr="00166B20">
        <w:tc>
          <w:tcPr>
            <w:tcW w:w="1005" w:type="dxa"/>
          </w:tcPr>
          <w:p w14:paraId="74DFFDE7" w14:textId="3E6617CE" w:rsidR="00BA297F" w:rsidRPr="00BA297F" w:rsidRDefault="00BA297F" w:rsidP="00822F64">
            <w:pPr>
              <w:pStyle w:val="BodyText"/>
            </w:pPr>
            <w:r w:rsidRPr="00BA297F">
              <w:lastRenderedPageBreak/>
              <w:t>13</w:t>
            </w:r>
          </w:p>
        </w:tc>
        <w:tc>
          <w:tcPr>
            <w:tcW w:w="3668" w:type="dxa"/>
          </w:tcPr>
          <w:p w14:paraId="501C6B19" w14:textId="28748B07" w:rsidR="00BA297F" w:rsidRPr="00BA297F" w:rsidRDefault="00BA297F" w:rsidP="00822F64">
            <w:pPr>
              <w:pStyle w:val="BodyText"/>
            </w:pPr>
            <w:r w:rsidRPr="00BA297F">
              <w:t>Customer Vehicle</w:t>
            </w:r>
          </w:p>
        </w:tc>
        <w:tc>
          <w:tcPr>
            <w:tcW w:w="4674" w:type="dxa"/>
          </w:tcPr>
          <w:p w14:paraId="6D457260" w14:textId="77777777" w:rsidR="00BA297F" w:rsidRPr="00BA297F" w:rsidRDefault="00BA297F" w:rsidP="00822F64">
            <w:pPr>
              <w:pStyle w:val="BodyText"/>
            </w:pPr>
          </w:p>
        </w:tc>
      </w:tr>
      <w:tr w:rsidR="00BA297F" w:rsidRPr="00BA297F" w14:paraId="1C0D85AC" w14:textId="77777777" w:rsidTr="00166B20">
        <w:tc>
          <w:tcPr>
            <w:tcW w:w="1005" w:type="dxa"/>
          </w:tcPr>
          <w:p w14:paraId="04046012" w14:textId="6DAC1505" w:rsidR="00BA297F" w:rsidRPr="00BA297F" w:rsidRDefault="00BA297F" w:rsidP="00822F64">
            <w:pPr>
              <w:pStyle w:val="BodyText"/>
            </w:pPr>
            <w:r w:rsidRPr="00BA297F">
              <w:t>14</w:t>
            </w:r>
          </w:p>
        </w:tc>
        <w:tc>
          <w:tcPr>
            <w:tcW w:w="3668" w:type="dxa"/>
          </w:tcPr>
          <w:p w14:paraId="36E640C5" w14:textId="099A93D4" w:rsidR="00BA297F" w:rsidRPr="00BA297F" w:rsidRDefault="00BA297F" w:rsidP="00822F64">
            <w:pPr>
              <w:pStyle w:val="BodyText"/>
            </w:pPr>
            <w:r w:rsidRPr="00BA297F">
              <w:t>Customer Region ID</w:t>
            </w:r>
          </w:p>
        </w:tc>
        <w:tc>
          <w:tcPr>
            <w:tcW w:w="4674" w:type="dxa"/>
          </w:tcPr>
          <w:p w14:paraId="3A4FA22E" w14:textId="77777777" w:rsidR="00BA297F" w:rsidRPr="00BA297F" w:rsidRDefault="00BA297F" w:rsidP="00822F64">
            <w:pPr>
              <w:pStyle w:val="BodyText"/>
            </w:pPr>
          </w:p>
        </w:tc>
      </w:tr>
      <w:tr w:rsidR="00BA297F" w:rsidRPr="00BA297F" w14:paraId="08EB94AD" w14:textId="77777777" w:rsidTr="00166B20">
        <w:tc>
          <w:tcPr>
            <w:tcW w:w="1005" w:type="dxa"/>
          </w:tcPr>
          <w:p w14:paraId="78C86AF2" w14:textId="7DAF6330" w:rsidR="00BA297F" w:rsidRPr="00BA297F" w:rsidRDefault="00BA297F" w:rsidP="00822F64">
            <w:pPr>
              <w:pStyle w:val="BodyText"/>
            </w:pPr>
            <w:r w:rsidRPr="00BA297F">
              <w:t>15</w:t>
            </w:r>
          </w:p>
        </w:tc>
        <w:tc>
          <w:tcPr>
            <w:tcW w:w="3668" w:type="dxa"/>
          </w:tcPr>
          <w:p w14:paraId="3BBBC31F" w14:textId="1A064FBB" w:rsidR="00BA297F" w:rsidRPr="00BA297F" w:rsidRDefault="00BA297F" w:rsidP="00822F64">
            <w:pPr>
              <w:pStyle w:val="BodyText"/>
            </w:pPr>
            <w:r w:rsidRPr="00BA297F">
              <w:t>Customer Region</w:t>
            </w:r>
          </w:p>
        </w:tc>
        <w:tc>
          <w:tcPr>
            <w:tcW w:w="4674" w:type="dxa"/>
          </w:tcPr>
          <w:p w14:paraId="2D3943D2" w14:textId="77777777" w:rsidR="00BA297F" w:rsidRPr="00BA297F" w:rsidRDefault="00BA297F" w:rsidP="00822F64">
            <w:pPr>
              <w:pStyle w:val="BodyText"/>
            </w:pPr>
          </w:p>
        </w:tc>
      </w:tr>
      <w:tr w:rsidR="00BA297F" w:rsidRPr="00BA297F" w14:paraId="34B318BE" w14:textId="77777777" w:rsidTr="00166B20">
        <w:tc>
          <w:tcPr>
            <w:tcW w:w="1005" w:type="dxa"/>
          </w:tcPr>
          <w:p w14:paraId="11A89662" w14:textId="4C7D2ABD" w:rsidR="00BA297F" w:rsidRPr="00BA297F" w:rsidRDefault="00BA297F" w:rsidP="00822F64">
            <w:pPr>
              <w:pStyle w:val="BodyText"/>
            </w:pPr>
            <w:r w:rsidRPr="00BA297F">
              <w:t>16</w:t>
            </w:r>
          </w:p>
        </w:tc>
        <w:tc>
          <w:tcPr>
            <w:tcW w:w="3668" w:type="dxa"/>
          </w:tcPr>
          <w:p w14:paraId="0B9DD551" w14:textId="5D682DDC" w:rsidR="00BA297F" w:rsidRPr="00BA297F" w:rsidRDefault="00BA297F" w:rsidP="00822F64">
            <w:pPr>
              <w:pStyle w:val="BodyText"/>
            </w:pPr>
            <w:r w:rsidRPr="00BA297F">
              <w:t>Customer Country ID</w:t>
            </w:r>
          </w:p>
        </w:tc>
        <w:tc>
          <w:tcPr>
            <w:tcW w:w="4674" w:type="dxa"/>
          </w:tcPr>
          <w:p w14:paraId="410D423E" w14:textId="77777777" w:rsidR="00BA297F" w:rsidRPr="00BA297F" w:rsidRDefault="00BA297F" w:rsidP="00822F64">
            <w:pPr>
              <w:pStyle w:val="BodyText"/>
            </w:pPr>
          </w:p>
        </w:tc>
      </w:tr>
      <w:tr w:rsidR="00BA297F" w:rsidRPr="00BA297F" w14:paraId="3EE7F4BF" w14:textId="77777777" w:rsidTr="00166B20">
        <w:tc>
          <w:tcPr>
            <w:tcW w:w="1005" w:type="dxa"/>
          </w:tcPr>
          <w:p w14:paraId="519AAB75" w14:textId="78DD69B3" w:rsidR="00BA297F" w:rsidRPr="00BA297F" w:rsidRDefault="00BA297F" w:rsidP="00822F64">
            <w:pPr>
              <w:pStyle w:val="BodyText"/>
            </w:pPr>
            <w:r w:rsidRPr="00BA297F">
              <w:t>17</w:t>
            </w:r>
          </w:p>
        </w:tc>
        <w:tc>
          <w:tcPr>
            <w:tcW w:w="3668" w:type="dxa"/>
          </w:tcPr>
          <w:p w14:paraId="35B077E7" w14:textId="42234057" w:rsidR="00BA297F" w:rsidRPr="00BA297F" w:rsidRDefault="00BA297F" w:rsidP="00822F64">
            <w:pPr>
              <w:pStyle w:val="BodyText"/>
            </w:pPr>
            <w:r w:rsidRPr="00BA297F">
              <w:t xml:space="preserve">Customer Country </w:t>
            </w:r>
          </w:p>
        </w:tc>
        <w:tc>
          <w:tcPr>
            <w:tcW w:w="4674" w:type="dxa"/>
          </w:tcPr>
          <w:p w14:paraId="4DF4AEEF" w14:textId="77777777" w:rsidR="00BA297F" w:rsidRPr="00BA297F" w:rsidRDefault="00BA297F" w:rsidP="00822F64">
            <w:pPr>
              <w:pStyle w:val="BodyText"/>
            </w:pPr>
          </w:p>
        </w:tc>
      </w:tr>
      <w:tr w:rsidR="00BA297F" w:rsidRPr="00BA297F" w14:paraId="4AF0B295" w14:textId="77777777" w:rsidTr="00166B20">
        <w:tc>
          <w:tcPr>
            <w:tcW w:w="1005" w:type="dxa"/>
          </w:tcPr>
          <w:p w14:paraId="5C9E8D99" w14:textId="612CFE72" w:rsidR="00BA297F" w:rsidRPr="00BA297F" w:rsidRDefault="00BA297F" w:rsidP="00822F64">
            <w:pPr>
              <w:pStyle w:val="BodyText"/>
            </w:pPr>
            <w:r w:rsidRPr="00BA297F">
              <w:t>18</w:t>
            </w:r>
          </w:p>
        </w:tc>
        <w:tc>
          <w:tcPr>
            <w:tcW w:w="3668" w:type="dxa"/>
          </w:tcPr>
          <w:p w14:paraId="49AB0AC3" w14:textId="6182BA13" w:rsidR="00BA297F" w:rsidRPr="00BA297F" w:rsidRDefault="00BA297F" w:rsidP="00BA297F">
            <w:pPr>
              <w:pStyle w:val="BodyText"/>
            </w:pPr>
            <w:r w:rsidRPr="00BA297F">
              <w:t>Customer City ID</w:t>
            </w:r>
          </w:p>
        </w:tc>
        <w:tc>
          <w:tcPr>
            <w:tcW w:w="4674" w:type="dxa"/>
          </w:tcPr>
          <w:p w14:paraId="41C8AF0F" w14:textId="77777777" w:rsidR="00BA297F" w:rsidRPr="00BA297F" w:rsidRDefault="00BA297F" w:rsidP="00822F64">
            <w:pPr>
              <w:pStyle w:val="BodyText"/>
            </w:pPr>
          </w:p>
        </w:tc>
      </w:tr>
      <w:tr w:rsidR="00BA297F" w:rsidRPr="00BA297F" w14:paraId="10F267BF" w14:textId="77777777" w:rsidTr="00166B20">
        <w:tc>
          <w:tcPr>
            <w:tcW w:w="1005" w:type="dxa"/>
          </w:tcPr>
          <w:p w14:paraId="54A70869" w14:textId="162A5686" w:rsidR="00BA297F" w:rsidRPr="00BA297F" w:rsidRDefault="00BA297F" w:rsidP="00822F64">
            <w:pPr>
              <w:pStyle w:val="BodyText"/>
            </w:pPr>
            <w:r w:rsidRPr="00BA297F">
              <w:t>19</w:t>
            </w:r>
          </w:p>
        </w:tc>
        <w:tc>
          <w:tcPr>
            <w:tcW w:w="3668" w:type="dxa"/>
          </w:tcPr>
          <w:p w14:paraId="26FA912B" w14:textId="66910898" w:rsidR="00BA297F" w:rsidRPr="00BA297F" w:rsidRDefault="00BA297F" w:rsidP="00822F64">
            <w:pPr>
              <w:pStyle w:val="BodyText"/>
            </w:pPr>
            <w:r w:rsidRPr="00BA297F">
              <w:t>Customer City</w:t>
            </w:r>
          </w:p>
        </w:tc>
        <w:tc>
          <w:tcPr>
            <w:tcW w:w="4674" w:type="dxa"/>
          </w:tcPr>
          <w:p w14:paraId="759FDD1C" w14:textId="77777777" w:rsidR="00BA297F" w:rsidRPr="00BA297F" w:rsidRDefault="00BA297F" w:rsidP="00822F64">
            <w:pPr>
              <w:pStyle w:val="BodyText"/>
            </w:pPr>
          </w:p>
        </w:tc>
      </w:tr>
      <w:tr w:rsidR="00BA297F" w:rsidRPr="00BA297F" w14:paraId="6D6F0AAC" w14:textId="77777777" w:rsidTr="00166B20">
        <w:tc>
          <w:tcPr>
            <w:tcW w:w="1005" w:type="dxa"/>
          </w:tcPr>
          <w:p w14:paraId="39DFFF9F" w14:textId="714616DD" w:rsidR="00BA297F" w:rsidRPr="00BA297F" w:rsidRDefault="00BA297F" w:rsidP="00822F64">
            <w:pPr>
              <w:pStyle w:val="BodyText"/>
            </w:pPr>
            <w:r w:rsidRPr="00BA297F">
              <w:t>20</w:t>
            </w:r>
          </w:p>
        </w:tc>
        <w:tc>
          <w:tcPr>
            <w:tcW w:w="3668" w:type="dxa"/>
          </w:tcPr>
          <w:p w14:paraId="615E559F" w14:textId="0F541D27" w:rsidR="00BA297F" w:rsidRPr="00BA297F" w:rsidRDefault="00BA297F" w:rsidP="00BA297F">
            <w:pPr>
              <w:pStyle w:val="BodyText"/>
            </w:pPr>
            <w:r w:rsidRPr="00BA297F">
              <w:t>Customer Address ID</w:t>
            </w:r>
          </w:p>
        </w:tc>
        <w:tc>
          <w:tcPr>
            <w:tcW w:w="4674" w:type="dxa"/>
          </w:tcPr>
          <w:p w14:paraId="7B07986A" w14:textId="77777777" w:rsidR="00BA297F" w:rsidRPr="00BA297F" w:rsidRDefault="00BA297F" w:rsidP="00822F64">
            <w:pPr>
              <w:pStyle w:val="BodyText"/>
            </w:pPr>
          </w:p>
        </w:tc>
      </w:tr>
      <w:tr w:rsidR="00BA297F" w:rsidRPr="00BA297F" w14:paraId="660D0A3F" w14:textId="77777777" w:rsidTr="00166B20">
        <w:tc>
          <w:tcPr>
            <w:tcW w:w="1005" w:type="dxa"/>
          </w:tcPr>
          <w:p w14:paraId="39311890" w14:textId="28E8015D" w:rsidR="00BA297F" w:rsidRPr="00BA297F" w:rsidRDefault="00BA297F" w:rsidP="00822F64">
            <w:pPr>
              <w:pStyle w:val="BodyText"/>
            </w:pPr>
            <w:r w:rsidRPr="00BA297F">
              <w:t>21</w:t>
            </w:r>
          </w:p>
        </w:tc>
        <w:tc>
          <w:tcPr>
            <w:tcW w:w="3668" w:type="dxa"/>
          </w:tcPr>
          <w:p w14:paraId="2B880DA7" w14:textId="727E80CC" w:rsidR="00BA297F" w:rsidRPr="00BA297F" w:rsidRDefault="00BA297F" w:rsidP="00822F64">
            <w:pPr>
              <w:pStyle w:val="BodyText"/>
            </w:pPr>
            <w:r w:rsidRPr="00BA297F">
              <w:t>Customer Address</w:t>
            </w:r>
          </w:p>
        </w:tc>
        <w:tc>
          <w:tcPr>
            <w:tcW w:w="4674" w:type="dxa"/>
          </w:tcPr>
          <w:p w14:paraId="1D808222" w14:textId="77777777" w:rsidR="00BA297F" w:rsidRPr="00BA297F" w:rsidRDefault="00BA297F" w:rsidP="00822F64">
            <w:pPr>
              <w:pStyle w:val="BodyText"/>
            </w:pPr>
          </w:p>
        </w:tc>
      </w:tr>
      <w:tr w:rsidR="00BA297F" w:rsidRPr="00BA297F" w14:paraId="61AB6715" w14:textId="77777777" w:rsidTr="00166B20">
        <w:tc>
          <w:tcPr>
            <w:tcW w:w="1005" w:type="dxa"/>
          </w:tcPr>
          <w:p w14:paraId="1D32BA08" w14:textId="678927F9" w:rsidR="00BA297F" w:rsidRPr="00BA297F" w:rsidRDefault="00BA297F" w:rsidP="00822F64">
            <w:pPr>
              <w:pStyle w:val="BodyText"/>
            </w:pPr>
            <w:r w:rsidRPr="00BA297F">
              <w:t>22</w:t>
            </w:r>
          </w:p>
        </w:tc>
        <w:tc>
          <w:tcPr>
            <w:tcW w:w="3668" w:type="dxa"/>
          </w:tcPr>
          <w:p w14:paraId="3E17918F" w14:textId="5052304B" w:rsidR="00BA297F" w:rsidRPr="00BA297F" w:rsidRDefault="00BA297F" w:rsidP="00BA297F">
            <w:pPr>
              <w:pStyle w:val="BodyText"/>
            </w:pPr>
            <w:r w:rsidRPr="00BA297F">
              <w:t>Customer Postal Code</w:t>
            </w:r>
          </w:p>
        </w:tc>
        <w:tc>
          <w:tcPr>
            <w:tcW w:w="4674" w:type="dxa"/>
          </w:tcPr>
          <w:p w14:paraId="2937EDD2" w14:textId="77777777" w:rsidR="00BA297F" w:rsidRPr="00BA297F" w:rsidRDefault="00BA297F" w:rsidP="00822F64">
            <w:pPr>
              <w:pStyle w:val="BodyText"/>
            </w:pPr>
          </w:p>
        </w:tc>
      </w:tr>
    </w:tbl>
    <w:p w14:paraId="2DB5EE06" w14:textId="77777777" w:rsidR="00822F64" w:rsidRDefault="00822F64" w:rsidP="00822F64">
      <w:pPr>
        <w:pStyle w:val="BodyText"/>
      </w:pPr>
    </w:p>
    <w:p w14:paraId="377925D6" w14:textId="70829048" w:rsidR="00822F64" w:rsidRDefault="00BA297F" w:rsidP="00822F64">
      <w:pPr>
        <w:pStyle w:val="Heading3"/>
      </w:pPr>
      <w:proofErr w:type="spellStart"/>
      <w:r>
        <w:t>DimEmployee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3101"/>
        <w:gridCol w:w="5241"/>
      </w:tblGrid>
      <w:tr w:rsidR="00BA297F" w:rsidRPr="00BA297F" w14:paraId="3C164B18" w14:textId="77777777" w:rsidTr="00166B20">
        <w:tc>
          <w:tcPr>
            <w:tcW w:w="1005" w:type="dxa"/>
          </w:tcPr>
          <w:p w14:paraId="532480ED" w14:textId="77777777" w:rsidR="00BA297F" w:rsidRPr="00BA297F" w:rsidRDefault="00BA297F" w:rsidP="00BA297F">
            <w:pPr>
              <w:pStyle w:val="BodyText"/>
            </w:pPr>
            <w:r w:rsidRPr="00BA297F">
              <w:t>#</w:t>
            </w:r>
          </w:p>
        </w:tc>
        <w:tc>
          <w:tcPr>
            <w:tcW w:w="3101" w:type="dxa"/>
          </w:tcPr>
          <w:p w14:paraId="3A72E2E2" w14:textId="77777777" w:rsidR="00BA297F" w:rsidRPr="00BA297F" w:rsidRDefault="00BA297F" w:rsidP="00BA297F">
            <w:pPr>
              <w:pStyle w:val="BodyText"/>
            </w:pPr>
            <w:r w:rsidRPr="00BA297F">
              <w:t>Name</w:t>
            </w:r>
          </w:p>
        </w:tc>
        <w:tc>
          <w:tcPr>
            <w:tcW w:w="5241" w:type="dxa"/>
          </w:tcPr>
          <w:p w14:paraId="6476C952" w14:textId="77777777" w:rsidR="00BA297F" w:rsidRPr="00BA297F" w:rsidRDefault="00BA297F" w:rsidP="00BA297F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166B20" w:rsidRPr="003672FD" w14:paraId="7E673EE0" w14:textId="77777777" w:rsidTr="00166B20">
        <w:tc>
          <w:tcPr>
            <w:tcW w:w="1005" w:type="dxa"/>
          </w:tcPr>
          <w:p w14:paraId="3E4BBEAC" w14:textId="77777777" w:rsidR="00166B20" w:rsidRPr="00BA297F" w:rsidRDefault="00166B20" w:rsidP="00166B20">
            <w:pPr>
              <w:pStyle w:val="BodyText"/>
            </w:pPr>
            <w:r w:rsidRPr="00BA297F">
              <w:t>1</w:t>
            </w:r>
          </w:p>
        </w:tc>
        <w:tc>
          <w:tcPr>
            <w:tcW w:w="3101" w:type="dxa"/>
          </w:tcPr>
          <w:p w14:paraId="7ADE95FC" w14:textId="77777777" w:rsidR="00166B20" w:rsidRPr="00BA297F" w:rsidRDefault="00166B20" w:rsidP="00166B20">
            <w:pPr>
              <w:pStyle w:val="BodyText"/>
            </w:pPr>
            <w:r>
              <w:t>Employee</w:t>
            </w:r>
            <w:r w:rsidRPr="00BA297F">
              <w:t xml:space="preserve"> Key</w:t>
            </w:r>
          </w:p>
        </w:tc>
        <w:tc>
          <w:tcPr>
            <w:tcW w:w="5241" w:type="dxa"/>
          </w:tcPr>
          <w:p w14:paraId="482CEC04" w14:textId="54CD2F86" w:rsidR="00166B20" w:rsidRPr="00166B20" w:rsidRDefault="00166B20" w:rsidP="00166B20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166B20" w:rsidRPr="00BA297F" w14:paraId="2CB4E876" w14:textId="77777777" w:rsidTr="00166B20">
        <w:tc>
          <w:tcPr>
            <w:tcW w:w="1005" w:type="dxa"/>
          </w:tcPr>
          <w:p w14:paraId="59E40704" w14:textId="77777777" w:rsidR="00166B20" w:rsidRPr="00BA297F" w:rsidRDefault="00166B20" w:rsidP="00166B20">
            <w:pPr>
              <w:pStyle w:val="BodyText"/>
            </w:pPr>
            <w:r w:rsidRPr="00BA297F">
              <w:t>2</w:t>
            </w:r>
          </w:p>
        </w:tc>
        <w:tc>
          <w:tcPr>
            <w:tcW w:w="3101" w:type="dxa"/>
          </w:tcPr>
          <w:p w14:paraId="1BEE172C" w14:textId="77777777" w:rsidR="00166B20" w:rsidRPr="00BA297F" w:rsidRDefault="00166B20" w:rsidP="00166B20">
            <w:pPr>
              <w:pStyle w:val="BodyText"/>
            </w:pPr>
            <w:r>
              <w:t>Employee</w:t>
            </w:r>
            <w:r w:rsidRPr="00BA297F">
              <w:t xml:space="preserve"> ID</w:t>
            </w:r>
          </w:p>
        </w:tc>
        <w:tc>
          <w:tcPr>
            <w:tcW w:w="5241" w:type="dxa"/>
          </w:tcPr>
          <w:p w14:paraId="17FBA9FC" w14:textId="7E4319F0" w:rsidR="00166B20" w:rsidRPr="00BA297F" w:rsidRDefault="00166B20" w:rsidP="00166B20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BA297F" w:rsidRPr="00BA297F" w14:paraId="448E00D9" w14:textId="77777777" w:rsidTr="00166B20">
        <w:tc>
          <w:tcPr>
            <w:tcW w:w="1005" w:type="dxa"/>
          </w:tcPr>
          <w:p w14:paraId="3346CE62" w14:textId="77777777" w:rsidR="00BA297F" w:rsidRPr="00BA297F" w:rsidRDefault="00BA297F" w:rsidP="00BA297F">
            <w:pPr>
              <w:pStyle w:val="BodyText"/>
            </w:pPr>
            <w:r w:rsidRPr="00BA297F">
              <w:t>3</w:t>
            </w:r>
          </w:p>
        </w:tc>
        <w:tc>
          <w:tcPr>
            <w:tcW w:w="3101" w:type="dxa"/>
          </w:tcPr>
          <w:p w14:paraId="3E68656F" w14:textId="77777777" w:rsidR="00BA297F" w:rsidRPr="00BA297F" w:rsidRDefault="00BA297F" w:rsidP="00BA297F">
            <w:pPr>
              <w:pStyle w:val="BodyText"/>
            </w:pPr>
            <w:r>
              <w:t>Employee</w:t>
            </w:r>
            <w:r w:rsidRPr="00BA297F">
              <w:t xml:space="preserve"> Name</w:t>
            </w:r>
          </w:p>
        </w:tc>
        <w:tc>
          <w:tcPr>
            <w:tcW w:w="5241" w:type="dxa"/>
          </w:tcPr>
          <w:p w14:paraId="46083960" w14:textId="77777777" w:rsidR="00BA297F" w:rsidRPr="00BA297F" w:rsidRDefault="00BA297F" w:rsidP="00BA297F">
            <w:pPr>
              <w:pStyle w:val="BodyText"/>
            </w:pPr>
          </w:p>
        </w:tc>
      </w:tr>
      <w:tr w:rsidR="00BA297F" w:rsidRPr="00BA297F" w14:paraId="29C136A4" w14:textId="77777777" w:rsidTr="00166B20">
        <w:tc>
          <w:tcPr>
            <w:tcW w:w="1005" w:type="dxa"/>
          </w:tcPr>
          <w:p w14:paraId="16C37108" w14:textId="77777777" w:rsidR="00BA297F" w:rsidRPr="00BA297F" w:rsidRDefault="00BA297F" w:rsidP="00BA297F">
            <w:pPr>
              <w:pStyle w:val="BodyText"/>
            </w:pPr>
            <w:r w:rsidRPr="00BA297F">
              <w:t>4</w:t>
            </w:r>
          </w:p>
        </w:tc>
        <w:tc>
          <w:tcPr>
            <w:tcW w:w="3101" w:type="dxa"/>
          </w:tcPr>
          <w:p w14:paraId="62D3FE78" w14:textId="77777777" w:rsidR="00BA297F" w:rsidRPr="00BA297F" w:rsidRDefault="00BA297F" w:rsidP="00BA297F">
            <w:pPr>
              <w:pStyle w:val="BodyText"/>
            </w:pPr>
            <w:r>
              <w:t>Employee</w:t>
            </w:r>
            <w:r w:rsidRPr="00BA297F">
              <w:t xml:space="preserve"> Surname</w:t>
            </w:r>
          </w:p>
        </w:tc>
        <w:tc>
          <w:tcPr>
            <w:tcW w:w="5241" w:type="dxa"/>
          </w:tcPr>
          <w:p w14:paraId="79D63521" w14:textId="77777777" w:rsidR="00BA297F" w:rsidRPr="00BA297F" w:rsidRDefault="00BA297F" w:rsidP="00BA297F">
            <w:pPr>
              <w:pStyle w:val="BodyText"/>
            </w:pPr>
          </w:p>
        </w:tc>
      </w:tr>
      <w:tr w:rsidR="00BA297F" w:rsidRPr="00BA297F" w14:paraId="3D7AD3E1" w14:textId="77777777" w:rsidTr="00166B20">
        <w:tc>
          <w:tcPr>
            <w:tcW w:w="1005" w:type="dxa"/>
          </w:tcPr>
          <w:p w14:paraId="7459EA98" w14:textId="77777777" w:rsidR="00BA297F" w:rsidRPr="00BA297F" w:rsidRDefault="00BA297F" w:rsidP="00BA297F">
            <w:pPr>
              <w:pStyle w:val="BodyText"/>
            </w:pPr>
            <w:r w:rsidRPr="00BA297F">
              <w:t>5</w:t>
            </w:r>
          </w:p>
        </w:tc>
        <w:tc>
          <w:tcPr>
            <w:tcW w:w="3101" w:type="dxa"/>
          </w:tcPr>
          <w:p w14:paraId="3889D230" w14:textId="77777777" w:rsidR="00BA297F" w:rsidRPr="00BA297F" w:rsidRDefault="00BA297F" w:rsidP="00BA297F">
            <w:pPr>
              <w:pStyle w:val="BodyText"/>
            </w:pPr>
            <w:r>
              <w:t>Employee</w:t>
            </w:r>
            <w:r w:rsidRPr="00BA297F">
              <w:t xml:space="preserve"> Email</w:t>
            </w:r>
          </w:p>
        </w:tc>
        <w:tc>
          <w:tcPr>
            <w:tcW w:w="5241" w:type="dxa"/>
          </w:tcPr>
          <w:p w14:paraId="1A5156C7" w14:textId="77777777" w:rsidR="00BA297F" w:rsidRPr="00BA297F" w:rsidRDefault="00BA297F" w:rsidP="00BA297F">
            <w:pPr>
              <w:pStyle w:val="BodyText"/>
            </w:pPr>
          </w:p>
        </w:tc>
      </w:tr>
      <w:tr w:rsidR="00BA297F" w:rsidRPr="00BA297F" w14:paraId="1A8745DE" w14:textId="77777777" w:rsidTr="00166B20">
        <w:tc>
          <w:tcPr>
            <w:tcW w:w="1005" w:type="dxa"/>
          </w:tcPr>
          <w:p w14:paraId="2C1F326F" w14:textId="77777777" w:rsidR="00BA297F" w:rsidRPr="00BA297F" w:rsidRDefault="00BA297F" w:rsidP="00BA297F">
            <w:pPr>
              <w:pStyle w:val="BodyText"/>
            </w:pPr>
            <w:r w:rsidRPr="00BA297F">
              <w:t>6</w:t>
            </w:r>
          </w:p>
        </w:tc>
        <w:tc>
          <w:tcPr>
            <w:tcW w:w="3101" w:type="dxa"/>
          </w:tcPr>
          <w:p w14:paraId="43DEA20B" w14:textId="77777777" w:rsidR="00BA297F" w:rsidRPr="00BA297F" w:rsidRDefault="00BA297F" w:rsidP="00BA297F">
            <w:pPr>
              <w:pStyle w:val="BodyText"/>
            </w:pPr>
            <w:r>
              <w:t>Employee</w:t>
            </w:r>
            <w:r w:rsidRPr="00BA297F">
              <w:t xml:space="preserve"> Phone </w:t>
            </w:r>
          </w:p>
        </w:tc>
        <w:tc>
          <w:tcPr>
            <w:tcW w:w="5241" w:type="dxa"/>
          </w:tcPr>
          <w:p w14:paraId="4EFB520B" w14:textId="77777777" w:rsidR="00BA297F" w:rsidRPr="00BA297F" w:rsidRDefault="00BA297F" w:rsidP="00BA297F">
            <w:pPr>
              <w:pStyle w:val="BodyText"/>
            </w:pPr>
          </w:p>
        </w:tc>
      </w:tr>
      <w:tr w:rsidR="00BA297F" w:rsidRPr="00BA297F" w14:paraId="0DF019EE" w14:textId="77777777" w:rsidTr="00166B20">
        <w:tc>
          <w:tcPr>
            <w:tcW w:w="1005" w:type="dxa"/>
          </w:tcPr>
          <w:p w14:paraId="52900F44" w14:textId="77777777" w:rsidR="00BA297F" w:rsidRPr="00BA297F" w:rsidRDefault="00BA297F" w:rsidP="00BA297F">
            <w:pPr>
              <w:pStyle w:val="BodyText"/>
            </w:pPr>
            <w:r w:rsidRPr="00BA297F">
              <w:t>7</w:t>
            </w:r>
          </w:p>
        </w:tc>
        <w:tc>
          <w:tcPr>
            <w:tcW w:w="3101" w:type="dxa"/>
          </w:tcPr>
          <w:p w14:paraId="7BA697B0" w14:textId="77777777" w:rsidR="00BA297F" w:rsidRPr="00BA297F" w:rsidRDefault="00BA297F" w:rsidP="00BA297F">
            <w:pPr>
              <w:pStyle w:val="BodyText"/>
            </w:pPr>
            <w:r>
              <w:t>Employee</w:t>
            </w:r>
            <w:r w:rsidRPr="00BA297F">
              <w:t xml:space="preserve"> Age</w:t>
            </w:r>
          </w:p>
        </w:tc>
        <w:tc>
          <w:tcPr>
            <w:tcW w:w="5241" w:type="dxa"/>
          </w:tcPr>
          <w:p w14:paraId="41164209" w14:textId="77777777" w:rsidR="00BA297F" w:rsidRPr="00BA297F" w:rsidRDefault="00BA297F" w:rsidP="00BA297F">
            <w:pPr>
              <w:pStyle w:val="BodyText"/>
            </w:pPr>
          </w:p>
        </w:tc>
      </w:tr>
      <w:tr w:rsidR="00BA297F" w:rsidRPr="00BA297F" w14:paraId="54380818" w14:textId="77777777" w:rsidTr="00166B20">
        <w:tc>
          <w:tcPr>
            <w:tcW w:w="1005" w:type="dxa"/>
          </w:tcPr>
          <w:p w14:paraId="4F1F7DF3" w14:textId="77777777" w:rsidR="00BA297F" w:rsidRPr="00BA297F" w:rsidRDefault="00BA297F" w:rsidP="00BA297F">
            <w:pPr>
              <w:pStyle w:val="BodyText"/>
            </w:pPr>
            <w:r w:rsidRPr="00BA297F">
              <w:t>8</w:t>
            </w:r>
          </w:p>
        </w:tc>
        <w:tc>
          <w:tcPr>
            <w:tcW w:w="3101" w:type="dxa"/>
          </w:tcPr>
          <w:p w14:paraId="062FBFDA" w14:textId="77777777" w:rsidR="00BA297F" w:rsidRPr="00BA297F" w:rsidRDefault="00BA297F" w:rsidP="00BA297F">
            <w:pPr>
              <w:pStyle w:val="BodyText"/>
            </w:pPr>
            <w:r>
              <w:t>Employee</w:t>
            </w:r>
            <w:r w:rsidRPr="00BA297F">
              <w:t xml:space="preserve"> Gender</w:t>
            </w:r>
          </w:p>
        </w:tc>
        <w:tc>
          <w:tcPr>
            <w:tcW w:w="5241" w:type="dxa"/>
          </w:tcPr>
          <w:p w14:paraId="70DFC93C" w14:textId="77777777" w:rsidR="00BA297F" w:rsidRPr="00BA297F" w:rsidRDefault="00BA297F" w:rsidP="00BA297F">
            <w:pPr>
              <w:pStyle w:val="BodyText"/>
            </w:pPr>
          </w:p>
        </w:tc>
      </w:tr>
      <w:tr w:rsidR="00C6038F" w:rsidRPr="00BA297F" w14:paraId="14132260" w14:textId="77777777" w:rsidTr="00166B20">
        <w:tc>
          <w:tcPr>
            <w:tcW w:w="1005" w:type="dxa"/>
          </w:tcPr>
          <w:p w14:paraId="1E80E59A" w14:textId="7DF526CE" w:rsidR="00C6038F" w:rsidRPr="00166B20" w:rsidRDefault="00166B20" w:rsidP="00BA297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3101" w:type="dxa"/>
          </w:tcPr>
          <w:p w14:paraId="51F51618" w14:textId="4A2C4546" w:rsidR="00C6038F" w:rsidRPr="00166B20" w:rsidRDefault="00166B20" w:rsidP="00BA297F">
            <w:pPr>
              <w:pStyle w:val="BodyText"/>
            </w:pPr>
            <w:r>
              <w:t>Date of change</w:t>
            </w:r>
          </w:p>
        </w:tc>
        <w:tc>
          <w:tcPr>
            <w:tcW w:w="5241" w:type="dxa"/>
          </w:tcPr>
          <w:p w14:paraId="425D65B1" w14:textId="7CB4EEAB" w:rsidR="00C6038F" w:rsidRPr="00166B20" w:rsidRDefault="00166B20" w:rsidP="00BA297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Дата, когда произошли изменения.</w:t>
            </w:r>
          </w:p>
        </w:tc>
      </w:tr>
      <w:tr w:rsidR="00C6038F" w:rsidRPr="003672FD" w14:paraId="71126D42" w14:textId="77777777" w:rsidTr="00166B20">
        <w:tc>
          <w:tcPr>
            <w:tcW w:w="1005" w:type="dxa"/>
          </w:tcPr>
          <w:p w14:paraId="2DEDFBCA" w14:textId="40DE95F6" w:rsidR="00C6038F" w:rsidRPr="00166B20" w:rsidRDefault="00166B20" w:rsidP="00BA297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101" w:type="dxa"/>
          </w:tcPr>
          <w:p w14:paraId="1DE13EB7" w14:textId="1F6A583D" w:rsidR="00C6038F" w:rsidRDefault="00166B20" w:rsidP="00BA297F">
            <w:pPr>
              <w:pStyle w:val="BodyText"/>
            </w:pPr>
            <w:r>
              <w:t>Reason</w:t>
            </w:r>
          </w:p>
        </w:tc>
        <w:tc>
          <w:tcPr>
            <w:tcW w:w="5241" w:type="dxa"/>
          </w:tcPr>
          <w:p w14:paraId="652FAD26" w14:textId="321FFDF4" w:rsidR="00C6038F" w:rsidRPr="00166B20" w:rsidRDefault="00166B20" w:rsidP="00BA297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Причина изменений (увольнение, повышение, какие-либо другие изменения)</w:t>
            </w:r>
          </w:p>
        </w:tc>
      </w:tr>
      <w:tr w:rsidR="00C6038F" w:rsidRPr="003672FD" w14:paraId="056843EB" w14:textId="77777777" w:rsidTr="00166B20">
        <w:tc>
          <w:tcPr>
            <w:tcW w:w="1005" w:type="dxa"/>
          </w:tcPr>
          <w:p w14:paraId="2D341E2C" w14:textId="362BD236" w:rsidR="00C6038F" w:rsidRPr="00166B20" w:rsidRDefault="00166B20" w:rsidP="00BA297F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3101" w:type="dxa"/>
          </w:tcPr>
          <w:p w14:paraId="43765008" w14:textId="4DC7CC6A" w:rsidR="00C6038F" w:rsidRDefault="00166B20" w:rsidP="00BA297F">
            <w:pPr>
              <w:pStyle w:val="BodyText"/>
            </w:pPr>
            <w:r>
              <w:t>Current flag</w:t>
            </w:r>
          </w:p>
        </w:tc>
        <w:tc>
          <w:tcPr>
            <w:tcW w:w="5241" w:type="dxa"/>
          </w:tcPr>
          <w:p w14:paraId="2CE918C7" w14:textId="17083D2F" w:rsidR="00C6038F" w:rsidRPr="00166B20" w:rsidRDefault="00166B20" w:rsidP="00166B20">
            <w:pPr>
              <w:pStyle w:val="BodyText"/>
              <w:rPr>
                <w:lang w:val="ru-RU"/>
              </w:rPr>
            </w:pPr>
            <w:r>
              <w:t>Current</w:t>
            </w:r>
            <w:r>
              <w:rPr>
                <w:lang w:val="ru-RU"/>
              </w:rPr>
              <w:t xml:space="preserve"> (действителен)</w:t>
            </w:r>
            <w:r w:rsidRPr="00166B20">
              <w:rPr>
                <w:lang w:val="ru-RU"/>
              </w:rPr>
              <w:t>/</w:t>
            </w:r>
            <w:r>
              <w:t>expired</w:t>
            </w:r>
            <w:r>
              <w:rPr>
                <w:lang w:val="ru-RU"/>
              </w:rPr>
              <w:t xml:space="preserve"> (не действителен)</w:t>
            </w:r>
          </w:p>
        </w:tc>
      </w:tr>
      <w:tr w:rsidR="00BA297F" w:rsidRPr="00BA297F" w14:paraId="7B690C3F" w14:textId="77777777" w:rsidTr="00166B20">
        <w:tc>
          <w:tcPr>
            <w:tcW w:w="1005" w:type="dxa"/>
          </w:tcPr>
          <w:p w14:paraId="66087078" w14:textId="29A497D8" w:rsidR="00BA297F" w:rsidRPr="00BA297F" w:rsidRDefault="00BA297F" w:rsidP="00166B20">
            <w:pPr>
              <w:pStyle w:val="BodyText"/>
            </w:pPr>
            <w:r w:rsidRPr="00BA297F">
              <w:t>1</w:t>
            </w:r>
            <w:r w:rsidR="00166B20">
              <w:t>2</w:t>
            </w:r>
          </w:p>
        </w:tc>
        <w:tc>
          <w:tcPr>
            <w:tcW w:w="3101" w:type="dxa"/>
          </w:tcPr>
          <w:p w14:paraId="6CCF9B4F" w14:textId="3D93B8FE" w:rsidR="00BA297F" w:rsidRPr="00BA297F" w:rsidRDefault="00C6038F" w:rsidP="00BA297F">
            <w:pPr>
              <w:pStyle w:val="BodyText"/>
            </w:pPr>
            <w:r>
              <w:t>Store</w:t>
            </w:r>
            <w:r w:rsidR="00BA297F" w:rsidRPr="00BA297F">
              <w:t xml:space="preserve"> Region ID</w:t>
            </w:r>
          </w:p>
        </w:tc>
        <w:tc>
          <w:tcPr>
            <w:tcW w:w="5241" w:type="dxa"/>
          </w:tcPr>
          <w:p w14:paraId="73861F3B" w14:textId="77777777" w:rsidR="00BA297F" w:rsidRPr="00BA297F" w:rsidRDefault="00BA297F" w:rsidP="00BA297F">
            <w:pPr>
              <w:pStyle w:val="BodyText"/>
            </w:pPr>
          </w:p>
        </w:tc>
      </w:tr>
      <w:tr w:rsidR="00BA297F" w:rsidRPr="00BA297F" w14:paraId="11ABD605" w14:textId="77777777" w:rsidTr="00166B20">
        <w:tc>
          <w:tcPr>
            <w:tcW w:w="1005" w:type="dxa"/>
          </w:tcPr>
          <w:p w14:paraId="0807C9CC" w14:textId="0BE55968" w:rsidR="00BA297F" w:rsidRPr="00BA297F" w:rsidRDefault="00BA297F" w:rsidP="00166B20">
            <w:pPr>
              <w:pStyle w:val="BodyText"/>
            </w:pPr>
            <w:r w:rsidRPr="00BA297F">
              <w:t>1</w:t>
            </w:r>
            <w:r w:rsidR="00166B20">
              <w:t>3</w:t>
            </w:r>
          </w:p>
        </w:tc>
        <w:tc>
          <w:tcPr>
            <w:tcW w:w="3101" w:type="dxa"/>
          </w:tcPr>
          <w:p w14:paraId="2DD542CB" w14:textId="3ACC47F5" w:rsidR="00BA297F" w:rsidRPr="00BA297F" w:rsidRDefault="00C6038F" w:rsidP="00BA297F">
            <w:pPr>
              <w:pStyle w:val="BodyText"/>
            </w:pPr>
            <w:r>
              <w:t>Store</w:t>
            </w:r>
            <w:r w:rsidR="00BA297F" w:rsidRPr="00BA297F">
              <w:t xml:space="preserve"> Region</w:t>
            </w:r>
          </w:p>
        </w:tc>
        <w:tc>
          <w:tcPr>
            <w:tcW w:w="5241" w:type="dxa"/>
          </w:tcPr>
          <w:p w14:paraId="69703B9D" w14:textId="77777777" w:rsidR="00BA297F" w:rsidRPr="00BA297F" w:rsidRDefault="00BA297F" w:rsidP="00BA297F">
            <w:pPr>
              <w:pStyle w:val="BodyText"/>
            </w:pPr>
          </w:p>
        </w:tc>
      </w:tr>
      <w:tr w:rsidR="00BA297F" w:rsidRPr="00BA297F" w14:paraId="39C120D5" w14:textId="77777777" w:rsidTr="00166B20">
        <w:tc>
          <w:tcPr>
            <w:tcW w:w="1005" w:type="dxa"/>
          </w:tcPr>
          <w:p w14:paraId="083E4B72" w14:textId="1ED6EC15" w:rsidR="00BA297F" w:rsidRPr="00BA297F" w:rsidRDefault="00BA297F" w:rsidP="00166B20">
            <w:pPr>
              <w:pStyle w:val="BodyText"/>
            </w:pPr>
            <w:r w:rsidRPr="00BA297F">
              <w:t>1</w:t>
            </w:r>
            <w:r w:rsidR="00166B20">
              <w:t>4</w:t>
            </w:r>
          </w:p>
        </w:tc>
        <w:tc>
          <w:tcPr>
            <w:tcW w:w="3101" w:type="dxa"/>
          </w:tcPr>
          <w:p w14:paraId="58E10EC8" w14:textId="4BF59849" w:rsidR="00BA297F" w:rsidRPr="00BA297F" w:rsidRDefault="00C6038F" w:rsidP="00BA297F">
            <w:pPr>
              <w:pStyle w:val="BodyText"/>
            </w:pPr>
            <w:r>
              <w:t>Store</w:t>
            </w:r>
            <w:r w:rsidR="00BA297F" w:rsidRPr="00BA297F">
              <w:t xml:space="preserve"> Country ID</w:t>
            </w:r>
          </w:p>
        </w:tc>
        <w:tc>
          <w:tcPr>
            <w:tcW w:w="5241" w:type="dxa"/>
          </w:tcPr>
          <w:p w14:paraId="4D00FB9A" w14:textId="77777777" w:rsidR="00BA297F" w:rsidRPr="00BA297F" w:rsidRDefault="00BA297F" w:rsidP="00BA297F">
            <w:pPr>
              <w:pStyle w:val="BodyText"/>
            </w:pPr>
          </w:p>
        </w:tc>
      </w:tr>
      <w:tr w:rsidR="00BA297F" w:rsidRPr="00BA297F" w14:paraId="351F1BB9" w14:textId="77777777" w:rsidTr="00166B20">
        <w:tc>
          <w:tcPr>
            <w:tcW w:w="1005" w:type="dxa"/>
          </w:tcPr>
          <w:p w14:paraId="411555B5" w14:textId="447956A6" w:rsidR="00BA297F" w:rsidRPr="00BA297F" w:rsidRDefault="00BA297F" w:rsidP="00166B20">
            <w:pPr>
              <w:pStyle w:val="BodyText"/>
            </w:pPr>
            <w:r w:rsidRPr="00BA297F">
              <w:t>1</w:t>
            </w:r>
            <w:r w:rsidR="00166B20">
              <w:t>5</w:t>
            </w:r>
          </w:p>
        </w:tc>
        <w:tc>
          <w:tcPr>
            <w:tcW w:w="3101" w:type="dxa"/>
          </w:tcPr>
          <w:p w14:paraId="6A85E1C9" w14:textId="59796190" w:rsidR="00BA297F" w:rsidRPr="00BA297F" w:rsidRDefault="00C6038F" w:rsidP="00BA297F">
            <w:pPr>
              <w:pStyle w:val="BodyText"/>
            </w:pPr>
            <w:r>
              <w:t>Store</w:t>
            </w:r>
            <w:r w:rsidR="00BA297F" w:rsidRPr="00BA297F">
              <w:t xml:space="preserve"> Country </w:t>
            </w:r>
          </w:p>
        </w:tc>
        <w:tc>
          <w:tcPr>
            <w:tcW w:w="5241" w:type="dxa"/>
          </w:tcPr>
          <w:p w14:paraId="2D33BE7A" w14:textId="77777777" w:rsidR="00BA297F" w:rsidRPr="00BA297F" w:rsidRDefault="00BA297F" w:rsidP="00BA297F">
            <w:pPr>
              <w:pStyle w:val="BodyText"/>
            </w:pPr>
          </w:p>
        </w:tc>
      </w:tr>
      <w:tr w:rsidR="00BA297F" w:rsidRPr="00BA297F" w14:paraId="2D40EFEB" w14:textId="77777777" w:rsidTr="00166B20">
        <w:tc>
          <w:tcPr>
            <w:tcW w:w="1005" w:type="dxa"/>
          </w:tcPr>
          <w:p w14:paraId="0577540A" w14:textId="1295BB95" w:rsidR="00BA297F" w:rsidRPr="00BA297F" w:rsidRDefault="00BA297F" w:rsidP="00166B20">
            <w:pPr>
              <w:pStyle w:val="BodyText"/>
            </w:pPr>
            <w:r w:rsidRPr="00BA297F">
              <w:t>1</w:t>
            </w:r>
            <w:r w:rsidR="00166B20">
              <w:t>6</w:t>
            </w:r>
          </w:p>
        </w:tc>
        <w:tc>
          <w:tcPr>
            <w:tcW w:w="3101" w:type="dxa"/>
          </w:tcPr>
          <w:p w14:paraId="4DDFB037" w14:textId="533C7604" w:rsidR="00BA297F" w:rsidRPr="00BA297F" w:rsidRDefault="00C6038F" w:rsidP="00BA297F">
            <w:pPr>
              <w:pStyle w:val="BodyText"/>
            </w:pPr>
            <w:r>
              <w:t>Store</w:t>
            </w:r>
            <w:r w:rsidR="00BA297F" w:rsidRPr="00BA297F">
              <w:t xml:space="preserve"> City ID</w:t>
            </w:r>
          </w:p>
        </w:tc>
        <w:tc>
          <w:tcPr>
            <w:tcW w:w="5241" w:type="dxa"/>
          </w:tcPr>
          <w:p w14:paraId="19780ABF" w14:textId="77777777" w:rsidR="00BA297F" w:rsidRPr="00BA297F" w:rsidRDefault="00BA297F" w:rsidP="00BA297F">
            <w:pPr>
              <w:pStyle w:val="BodyText"/>
            </w:pPr>
          </w:p>
        </w:tc>
      </w:tr>
      <w:tr w:rsidR="00BA297F" w:rsidRPr="00BA297F" w14:paraId="41899BC5" w14:textId="77777777" w:rsidTr="00166B20">
        <w:trPr>
          <w:trHeight w:val="375"/>
        </w:trPr>
        <w:tc>
          <w:tcPr>
            <w:tcW w:w="1005" w:type="dxa"/>
          </w:tcPr>
          <w:p w14:paraId="2F40DC7E" w14:textId="5397522F" w:rsidR="00BA297F" w:rsidRPr="00BA297F" w:rsidRDefault="00BA297F" w:rsidP="00166B20">
            <w:pPr>
              <w:pStyle w:val="BodyText"/>
            </w:pPr>
            <w:r w:rsidRPr="00BA297F">
              <w:t>1</w:t>
            </w:r>
            <w:r w:rsidR="00166B20">
              <w:t>7</w:t>
            </w:r>
          </w:p>
        </w:tc>
        <w:tc>
          <w:tcPr>
            <w:tcW w:w="3101" w:type="dxa"/>
          </w:tcPr>
          <w:p w14:paraId="6657AA9C" w14:textId="74532B0C" w:rsidR="00BA297F" w:rsidRPr="00BA297F" w:rsidRDefault="00C6038F" w:rsidP="00BA297F">
            <w:pPr>
              <w:pStyle w:val="BodyText"/>
            </w:pPr>
            <w:r>
              <w:t>Store</w:t>
            </w:r>
            <w:r w:rsidR="00BA297F" w:rsidRPr="00BA297F">
              <w:t xml:space="preserve"> City</w:t>
            </w:r>
          </w:p>
        </w:tc>
        <w:tc>
          <w:tcPr>
            <w:tcW w:w="5241" w:type="dxa"/>
          </w:tcPr>
          <w:p w14:paraId="4C38FE89" w14:textId="77777777" w:rsidR="00BA297F" w:rsidRPr="00BA297F" w:rsidRDefault="00BA297F" w:rsidP="00BA297F">
            <w:pPr>
              <w:pStyle w:val="BodyText"/>
            </w:pPr>
          </w:p>
        </w:tc>
      </w:tr>
      <w:tr w:rsidR="00BA297F" w:rsidRPr="00BA297F" w14:paraId="4E60FCE8" w14:textId="77777777" w:rsidTr="00166B20">
        <w:tc>
          <w:tcPr>
            <w:tcW w:w="1005" w:type="dxa"/>
          </w:tcPr>
          <w:p w14:paraId="5729B1C7" w14:textId="65C92D5C" w:rsidR="00BA297F" w:rsidRPr="00BA297F" w:rsidRDefault="00166B20" w:rsidP="00BA297F">
            <w:pPr>
              <w:pStyle w:val="BodyText"/>
            </w:pPr>
            <w:r>
              <w:t>18</w:t>
            </w:r>
          </w:p>
        </w:tc>
        <w:tc>
          <w:tcPr>
            <w:tcW w:w="3101" w:type="dxa"/>
          </w:tcPr>
          <w:p w14:paraId="7595F7A1" w14:textId="7049C257" w:rsidR="00BA297F" w:rsidRPr="00BA297F" w:rsidRDefault="00C6038F" w:rsidP="00BA297F">
            <w:pPr>
              <w:pStyle w:val="BodyText"/>
            </w:pPr>
            <w:r>
              <w:t>Store</w:t>
            </w:r>
            <w:r w:rsidR="00BA297F" w:rsidRPr="00BA297F">
              <w:t xml:space="preserve"> Address ID</w:t>
            </w:r>
          </w:p>
        </w:tc>
        <w:tc>
          <w:tcPr>
            <w:tcW w:w="5241" w:type="dxa"/>
          </w:tcPr>
          <w:p w14:paraId="1549E19D" w14:textId="77777777" w:rsidR="00BA297F" w:rsidRPr="00BA297F" w:rsidRDefault="00BA297F" w:rsidP="00BA297F">
            <w:pPr>
              <w:pStyle w:val="BodyText"/>
            </w:pPr>
          </w:p>
        </w:tc>
      </w:tr>
      <w:tr w:rsidR="00BA297F" w:rsidRPr="00BA297F" w14:paraId="78338815" w14:textId="77777777" w:rsidTr="00166B20">
        <w:tc>
          <w:tcPr>
            <w:tcW w:w="1005" w:type="dxa"/>
          </w:tcPr>
          <w:p w14:paraId="79D324F2" w14:textId="6E25F0DC" w:rsidR="00BA297F" w:rsidRPr="00BA297F" w:rsidRDefault="00166B20" w:rsidP="00BA297F">
            <w:pPr>
              <w:pStyle w:val="BodyText"/>
            </w:pPr>
            <w:r>
              <w:t>19</w:t>
            </w:r>
          </w:p>
        </w:tc>
        <w:tc>
          <w:tcPr>
            <w:tcW w:w="3101" w:type="dxa"/>
          </w:tcPr>
          <w:p w14:paraId="343D61DC" w14:textId="297FB789" w:rsidR="00BA297F" w:rsidRPr="00BA297F" w:rsidRDefault="00C6038F" w:rsidP="00BA297F">
            <w:pPr>
              <w:pStyle w:val="BodyText"/>
            </w:pPr>
            <w:r>
              <w:t>Store</w:t>
            </w:r>
            <w:r w:rsidR="00BA297F" w:rsidRPr="00BA297F">
              <w:t xml:space="preserve"> Address</w:t>
            </w:r>
          </w:p>
        </w:tc>
        <w:tc>
          <w:tcPr>
            <w:tcW w:w="5241" w:type="dxa"/>
          </w:tcPr>
          <w:p w14:paraId="31DFF7D6" w14:textId="77777777" w:rsidR="00BA297F" w:rsidRPr="00BA297F" w:rsidRDefault="00BA297F" w:rsidP="00BA297F">
            <w:pPr>
              <w:pStyle w:val="BodyText"/>
            </w:pPr>
          </w:p>
        </w:tc>
      </w:tr>
      <w:tr w:rsidR="00BA297F" w:rsidRPr="00BA297F" w14:paraId="043823ED" w14:textId="77777777" w:rsidTr="00166B20">
        <w:tc>
          <w:tcPr>
            <w:tcW w:w="1005" w:type="dxa"/>
          </w:tcPr>
          <w:p w14:paraId="6BF8886F" w14:textId="5A2F7526" w:rsidR="00BA297F" w:rsidRPr="00BA297F" w:rsidRDefault="00166B20" w:rsidP="00BA297F">
            <w:pPr>
              <w:pStyle w:val="BodyText"/>
            </w:pPr>
            <w:r>
              <w:t>20</w:t>
            </w:r>
          </w:p>
        </w:tc>
        <w:tc>
          <w:tcPr>
            <w:tcW w:w="3101" w:type="dxa"/>
          </w:tcPr>
          <w:p w14:paraId="3896FF70" w14:textId="5217C956" w:rsidR="00BA297F" w:rsidRPr="00BA297F" w:rsidRDefault="00C6038F" w:rsidP="00BA297F">
            <w:pPr>
              <w:pStyle w:val="BodyText"/>
            </w:pPr>
            <w:r>
              <w:t>Store</w:t>
            </w:r>
            <w:r w:rsidR="00BA297F" w:rsidRPr="00BA297F">
              <w:t xml:space="preserve"> Postal Code</w:t>
            </w:r>
          </w:p>
        </w:tc>
        <w:tc>
          <w:tcPr>
            <w:tcW w:w="5241" w:type="dxa"/>
          </w:tcPr>
          <w:p w14:paraId="13D241EF" w14:textId="77777777" w:rsidR="00BA297F" w:rsidRPr="00BA297F" w:rsidRDefault="00BA297F" w:rsidP="00BA297F">
            <w:pPr>
              <w:pStyle w:val="BodyText"/>
            </w:pPr>
          </w:p>
        </w:tc>
      </w:tr>
    </w:tbl>
    <w:p w14:paraId="5BE61317" w14:textId="77777777" w:rsidR="00BA297F" w:rsidRDefault="00BA297F" w:rsidP="00BA297F">
      <w:pPr>
        <w:pStyle w:val="BodyText"/>
      </w:pPr>
    </w:p>
    <w:p w14:paraId="247739CA" w14:textId="58F1DD6B" w:rsidR="00BA297F" w:rsidRDefault="00BA297F" w:rsidP="00BA297F">
      <w:pPr>
        <w:pStyle w:val="Heading3"/>
      </w:pPr>
      <w:proofErr w:type="spellStart"/>
      <w:r>
        <w:lastRenderedPageBreak/>
        <w:t>DimStore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3101"/>
        <w:gridCol w:w="5241"/>
      </w:tblGrid>
      <w:tr w:rsidR="00166B20" w:rsidRPr="00BA297F" w14:paraId="503D5A61" w14:textId="77777777" w:rsidTr="0053438B">
        <w:tc>
          <w:tcPr>
            <w:tcW w:w="1005" w:type="dxa"/>
          </w:tcPr>
          <w:p w14:paraId="59C8F617" w14:textId="77777777" w:rsidR="00166B20" w:rsidRPr="00BA297F" w:rsidRDefault="00166B20" w:rsidP="0053438B">
            <w:pPr>
              <w:pStyle w:val="BodyText"/>
            </w:pPr>
            <w:r w:rsidRPr="00BA297F">
              <w:t>#</w:t>
            </w:r>
          </w:p>
        </w:tc>
        <w:tc>
          <w:tcPr>
            <w:tcW w:w="3101" w:type="dxa"/>
          </w:tcPr>
          <w:p w14:paraId="0D95C2B3" w14:textId="77777777" w:rsidR="00166B20" w:rsidRPr="00BA297F" w:rsidRDefault="00166B20" w:rsidP="0053438B">
            <w:pPr>
              <w:pStyle w:val="BodyText"/>
            </w:pPr>
            <w:r w:rsidRPr="00BA297F">
              <w:t>Name</w:t>
            </w:r>
          </w:p>
        </w:tc>
        <w:tc>
          <w:tcPr>
            <w:tcW w:w="5241" w:type="dxa"/>
          </w:tcPr>
          <w:p w14:paraId="455B078C" w14:textId="77777777" w:rsidR="00166B20" w:rsidRPr="00BA297F" w:rsidRDefault="00166B20" w:rsidP="0053438B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D50087" w:rsidRPr="003672FD" w14:paraId="1534B9B7" w14:textId="77777777" w:rsidTr="0053438B">
        <w:tc>
          <w:tcPr>
            <w:tcW w:w="1005" w:type="dxa"/>
          </w:tcPr>
          <w:p w14:paraId="5CC110E1" w14:textId="09B4DB82" w:rsidR="00D50087" w:rsidRPr="00BA297F" w:rsidRDefault="00D50087" w:rsidP="00D50087">
            <w:pPr>
              <w:pStyle w:val="BodyText"/>
            </w:pPr>
            <w:r w:rsidRPr="00BA297F">
              <w:t>1</w:t>
            </w:r>
          </w:p>
        </w:tc>
        <w:tc>
          <w:tcPr>
            <w:tcW w:w="3101" w:type="dxa"/>
          </w:tcPr>
          <w:p w14:paraId="75B1792D" w14:textId="7A86EDDC" w:rsidR="00D50087" w:rsidRPr="00BA297F" w:rsidRDefault="00D50087" w:rsidP="00D50087">
            <w:pPr>
              <w:pStyle w:val="BodyText"/>
            </w:pPr>
            <w:r>
              <w:t>Store</w:t>
            </w:r>
            <w:r w:rsidRPr="00BA297F">
              <w:t xml:space="preserve"> Key</w:t>
            </w:r>
          </w:p>
        </w:tc>
        <w:tc>
          <w:tcPr>
            <w:tcW w:w="5241" w:type="dxa"/>
          </w:tcPr>
          <w:p w14:paraId="3482B3B3" w14:textId="77777777" w:rsidR="00D50087" w:rsidRPr="00166B20" w:rsidRDefault="00D50087" w:rsidP="00D50087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D50087" w:rsidRPr="00BA297F" w14:paraId="647B17B8" w14:textId="77777777" w:rsidTr="0053438B">
        <w:tc>
          <w:tcPr>
            <w:tcW w:w="1005" w:type="dxa"/>
          </w:tcPr>
          <w:p w14:paraId="22C5533C" w14:textId="446FF5AE" w:rsidR="00D50087" w:rsidRPr="00BA297F" w:rsidRDefault="00D50087" w:rsidP="00D50087">
            <w:pPr>
              <w:pStyle w:val="BodyText"/>
            </w:pPr>
            <w:r w:rsidRPr="00BA297F">
              <w:t>2</w:t>
            </w:r>
          </w:p>
        </w:tc>
        <w:tc>
          <w:tcPr>
            <w:tcW w:w="3101" w:type="dxa"/>
          </w:tcPr>
          <w:p w14:paraId="0716EFA7" w14:textId="6DCC14FE" w:rsidR="00D50087" w:rsidRPr="00BA297F" w:rsidRDefault="00D50087" w:rsidP="00D50087">
            <w:pPr>
              <w:pStyle w:val="BodyText"/>
            </w:pPr>
            <w:r>
              <w:t>Store</w:t>
            </w:r>
            <w:r w:rsidRPr="00BA297F">
              <w:t xml:space="preserve"> ID</w:t>
            </w:r>
          </w:p>
        </w:tc>
        <w:tc>
          <w:tcPr>
            <w:tcW w:w="5241" w:type="dxa"/>
          </w:tcPr>
          <w:p w14:paraId="15F49EC1" w14:textId="77777777" w:rsidR="00D50087" w:rsidRPr="00BA297F" w:rsidRDefault="00D50087" w:rsidP="00D50087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D50087" w:rsidRPr="00BA297F" w14:paraId="126F376D" w14:textId="77777777" w:rsidTr="0053438B">
        <w:tc>
          <w:tcPr>
            <w:tcW w:w="1005" w:type="dxa"/>
          </w:tcPr>
          <w:p w14:paraId="6149E43B" w14:textId="6CADCB77" w:rsidR="00D50087" w:rsidRPr="00BA297F" w:rsidRDefault="00D50087" w:rsidP="00D50087">
            <w:pPr>
              <w:pStyle w:val="BodyText"/>
            </w:pPr>
            <w:r w:rsidRPr="00BA297F">
              <w:t>3</w:t>
            </w:r>
          </w:p>
        </w:tc>
        <w:tc>
          <w:tcPr>
            <w:tcW w:w="3101" w:type="dxa"/>
          </w:tcPr>
          <w:p w14:paraId="6AC584F8" w14:textId="5B485272" w:rsidR="00D50087" w:rsidRPr="00BA297F" w:rsidRDefault="00D50087" w:rsidP="00D50087">
            <w:pPr>
              <w:pStyle w:val="BodyText"/>
            </w:pPr>
            <w:r>
              <w:t>Store</w:t>
            </w:r>
            <w:r w:rsidRPr="00BA297F">
              <w:t xml:space="preserve"> Name</w:t>
            </w:r>
          </w:p>
        </w:tc>
        <w:tc>
          <w:tcPr>
            <w:tcW w:w="5241" w:type="dxa"/>
          </w:tcPr>
          <w:p w14:paraId="368B209F" w14:textId="77777777" w:rsidR="00D50087" w:rsidRPr="00BA297F" w:rsidRDefault="00D50087" w:rsidP="00D50087">
            <w:pPr>
              <w:pStyle w:val="BodyText"/>
            </w:pPr>
          </w:p>
        </w:tc>
      </w:tr>
      <w:tr w:rsidR="00D50087" w:rsidRPr="00BA297F" w14:paraId="64A4CE1E" w14:textId="77777777" w:rsidTr="0053438B">
        <w:tc>
          <w:tcPr>
            <w:tcW w:w="1005" w:type="dxa"/>
          </w:tcPr>
          <w:p w14:paraId="4DD28845" w14:textId="1C79AF2B" w:rsidR="00D50087" w:rsidRPr="00BA297F" w:rsidRDefault="00D50087" w:rsidP="00D50087">
            <w:pPr>
              <w:pStyle w:val="BodyText"/>
            </w:pPr>
            <w:r>
              <w:t>4</w:t>
            </w:r>
          </w:p>
        </w:tc>
        <w:tc>
          <w:tcPr>
            <w:tcW w:w="3101" w:type="dxa"/>
          </w:tcPr>
          <w:p w14:paraId="20C28E91" w14:textId="4C6073E1" w:rsidR="00D50087" w:rsidRPr="00BA297F" w:rsidRDefault="00D50087" w:rsidP="00D50087">
            <w:pPr>
              <w:pStyle w:val="BodyText"/>
            </w:pPr>
            <w:r w:rsidRPr="0053438B">
              <w:rPr>
                <w:highlight w:val="yellow"/>
              </w:rPr>
              <w:t>Store Email</w:t>
            </w:r>
          </w:p>
        </w:tc>
        <w:tc>
          <w:tcPr>
            <w:tcW w:w="5241" w:type="dxa"/>
          </w:tcPr>
          <w:p w14:paraId="62E41FCC" w14:textId="77777777" w:rsidR="00D50087" w:rsidRPr="00BA297F" w:rsidRDefault="00D50087" w:rsidP="00D50087">
            <w:pPr>
              <w:pStyle w:val="BodyText"/>
            </w:pPr>
          </w:p>
        </w:tc>
      </w:tr>
      <w:tr w:rsidR="00D50087" w:rsidRPr="00BA297F" w14:paraId="7268E195" w14:textId="77777777" w:rsidTr="0053438B">
        <w:tc>
          <w:tcPr>
            <w:tcW w:w="1005" w:type="dxa"/>
          </w:tcPr>
          <w:p w14:paraId="21843C27" w14:textId="0ADBCD49" w:rsidR="00D50087" w:rsidRPr="00BA297F" w:rsidRDefault="00D50087" w:rsidP="00D50087">
            <w:pPr>
              <w:pStyle w:val="BodyText"/>
            </w:pPr>
            <w:r w:rsidRPr="00BA297F">
              <w:t>5</w:t>
            </w:r>
          </w:p>
        </w:tc>
        <w:tc>
          <w:tcPr>
            <w:tcW w:w="3101" w:type="dxa"/>
          </w:tcPr>
          <w:p w14:paraId="6904632E" w14:textId="5D33B2F9" w:rsidR="00D50087" w:rsidRPr="00BA297F" w:rsidRDefault="00D50087" w:rsidP="00D50087">
            <w:pPr>
              <w:pStyle w:val="BodyText"/>
            </w:pPr>
            <w:r>
              <w:t>Store</w:t>
            </w:r>
            <w:r w:rsidRPr="00BA297F">
              <w:t xml:space="preserve"> Phone </w:t>
            </w:r>
          </w:p>
        </w:tc>
        <w:tc>
          <w:tcPr>
            <w:tcW w:w="5241" w:type="dxa"/>
          </w:tcPr>
          <w:p w14:paraId="685DD2B2" w14:textId="77777777" w:rsidR="00D50087" w:rsidRPr="00BA297F" w:rsidRDefault="00D50087" w:rsidP="00D50087">
            <w:pPr>
              <w:pStyle w:val="BodyText"/>
            </w:pPr>
          </w:p>
        </w:tc>
      </w:tr>
      <w:tr w:rsidR="00D50087" w:rsidRPr="00BA297F" w14:paraId="603712ED" w14:textId="77777777" w:rsidTr="0053438B">
        <w:tc>
          <w:tcPr>
            <w:tcW w:w="1005" w:type="dxa"/>
          </w:tcPr>
          <w:p w14:paraId="3CA3190D" w14:textId="33757BFC" w:rsidR="00D50087" w:rsidRPr="00BA297F" w:rsidRDefault="00D50087" w:rsidP="00D50087">
            <w:pPr>
              <w:pStyle w:val="BodyText"/>
            </w:pPr>
            <w:r w:rsidRPr="00BA297F">
              <w:t>6</w:t>
            </w:r>
          </w:p>
        </w:tc>
        <w:tc>
          <w:tcPr>
            <w:tcW w:w="3101" w:type="dxa"/>
          </w:tcPr>
          <w:p w14:paraId="5804CE61" w14:textId="7665A113" w:rsidR="00D50087" w:rsidRPr="00BA297F" w:rsidRDefault="00D50087" w:rsidP="00D50087">
            <w:pPr>
              <w:pStyle w:val="BodyText"/>
            </w:pPr>
            <w:r>
              <w:t>Store</w:t>
            </w:r>
            <w:r w:rsidRPr="00BA297F">
              <w:t xml:space="preserve"> </w:t>
            </w:r>
            <w:r>
              <w:t>Manager</w:t>
            </w:r>
          </w:p>
        </w:tc>
        <w:tc>
          <w:tcPr>
            <w:tcW w:w="5241" w:type="dxa"/>
          </w:tcPr>
          <w:p w14:paraId="4B6E4417" w14:textId="77777777" w:rsidR="00D50087" w:rsidRPr="00BA297F" w:rsidRDefault="00D50087" w:rsidP="00D50087">
            <w:pPr>
              <w:pStyle w:val="BodyText"/>
            </w:pPr>
          </w:p>
        </w:tc>
      </w:tr>
      <w:tr w:rsidR="00D50087" w:rsidRPr="00BA297F" w14:paraId="16A1E7C5" w14:textId="77777777" w:rsidTr="0053438B">
        <w:tc>
          <w:tcPr>
            <w:tcW w:w="1005" w:type="dxa"/>
          </w:tcPr>
          <w:p w14:paraId="3BDDEF81" w14:textId="6911259A" w:rsidR="00D50087" w:rsidRPr="00BA297F" w:rsidRDefault="00D50087" w:rsidP="00D50087">
            <w:pPr>
              <w:pStyle w:val="BodyText"/>
            </w:pPr>
            <w:r w:rsidRPr="00BA297F">
              <w:t>7</w:t>
            </w:r>
          </w:p>
        </w:tc>
        <w:tc>
          <w:tcPr>
            <w:tcW w:w="3101" w:type="dxa"/>
          </w:tcPr>
          <w:p w14:paraId="4C3A06CC" w14:textId="69F2EC16" w:rsidR="00D50087" w:rsidRPr="00166B20" w:rsidRDefault="00D50087" w:rsidP="00D50087">
            <w:pPr>
              <w:pStyle w:val="BodyText"/>
            </w:pPr>
            <w:r>
              <w:t>Store</w:t>
            </w:r>
            <w:r w:rsidRPr="00BA297F">
              <w:t xml:space="preserve"> Region ID</w:t>
            </w:r>
          </w:p>
        </w:tc>
        <w:tc>
          <w:tcPr>
            <w:tcW w:w="5241" w:type="dxa"/>
          </w:tcPr>
          <w:p w14:paraId="69239F44" w14:textId="77777777" w:rsidR="00D50087" w:rsidRPr="00BA297F" w:rsidRDefault="00D50087" w:rsidP="00D50087">
            <w:pPr>
              <w:pStyle w:val="BodyText"/>
            </w:pPr>
          </w:p>
        </w:tc>
      </w:tr>
      <w:tr w:rsidR="00D50087" w:rsidRPr="00BA297F" w14:paraId="42E67D54" w14:textId="77777777" w:rsidTr="0053438B">
        <w:tc>
          <w:tcPr>
            <w:tcW w:w="1005" w:type="dxa"/>
          </w:tcPr>
          <w:p w14:paraId="5C4531E7" w14:textId="12F87F79" w:rsidR="00D50087" w:rsidRPr="00166B20" w:rsidRDefault="00D50087" w:rsidP="00D50087">
            <w:pPr>
              <w:pStyle w:val="BodyText"/>
              <w:rPr>
                <w:lang w:val="ru-RU"/>
              </w:rPr>
            </w:pPr>
            <w:r w:rsidRPr="00BA297F">
              <w:t>8</w:t>
            </w:r>
          </w:p>
        </w:tc>
        <w:tc>
          <w:tcPr>
            <w:tcW w:w="3101" w:type="dxa"/>
          </w:tcPr>
          <w:p w14:paraId="659853BE" w14:textId="2757FB15" w:rsidR="00D50087" w:rsidRPr="00166B20" w:rsidRDefault="00D50087" w:rsidP="00D50087">
            <w:pPr>
              <w:pStyle w:val="BodyText"/>
            </w:pPr>
            <w:r>
              <w:t>Store</w:t>
            </w:r>
            <w:r w:rsidRPr="00BA297F">
              <w:t xml:space="preserve"> Region</w:t>
            </w:r>
          </w:p>
        </w:tc>
        <w:tc>
          <w:tcPr>
            <w:tcW w:w="5241" w:type="dxa"/>
          </w:tcPr>
          <w:p w14:paraId="1FD17E49" w14:textId="36D47D8B" w:rsidR="00D50087" w:rsidRPr="00166B20" w:rsidRDefault="00D50087" w:rsidP="00D50087">
            <w:pPr>
              <w:pStyle w:val="BodyText"/>
              <w:rPr>
                <w:lang w:val="ru-RU"/>
              </w:rPr>
            </w:pPr>
          </w:p>
        </w:tc>
      </w:tr>
      <w:tr w:rsidR="00D50087" w:rsidRPr="00166B20" w14:paraId="488F7E15" w14:textId="77777777" w:rsidTr="0053438B">
        <w:tc>
          <w:tcPr>
            <w:tcW w:w="1005" w:type="dxa"/>
          </w:tcPr>
          <w:p w14:paraId="1F62CBF2" w14:textId="257CE41C" w:rsidR="00D50087" w:rsidRPr="00166B20" w:rsidRDefault="00D50087" w:rsidP="00D5008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3101" w:type="dxa"/>
          </w:tcPr>
          <w:p w14:paraId="2C36C0E2" w14:textId="75482E77" w:rsidR="00D50087" w:rsidRDefault="00D50087" w:rsidP="00D50087">
            <w:pPr>
              <w:pStyle w:val="BodyText"/>
            </w:pPr>
            <w:r>
              <w:t>Store</w:t>
            </w:r>
            <w:r w:rsidRPr="00BA297F">
              <w:t xml:space="preserve"> Country ID</w:t>
            </w:r>
          </w:p>
        </w:tc>
        <w:tc>
          <w:tcPr>
            <w:tcW w:w="5241" w:type="dxa"/>
          </w:tcPr>
          <w:p w14:paraId="4B9259E5" w14:textId="22DAB5D6" w:rsidR="00D50087" w:rsidRPr="00166B20" w:rsidRDefault="00D50087" w:rsidP="00D50087">
            <w:pPr>
              <w:pStyle w:val="BodyText"/>
              <w:rPr>
                <w:lang w:val="ru-RU"/>
              </w:rPr>
            </w:pPr>
          </w:p>
        </w:tc>
      </w:tr>
      <w:tr w:rsidR="00D50087" w:rsidRPr="00166B20" w14:paraId="32A92DA3" w14:textId="77777777" w:rsidTr="0053438B">
        <w:tc>
          <w:tcPr>
            <w:tcW w:w="1005" w:type="dxa"/>
          </w:tcPr>
          <w:p w14:paraId="43E4C7F1" w14:textId="342AEA23" w:rsidR="00D50087" w:rsidRPr="00166B20" w:rsidRDefault="00D50087" w:rsidP="00D5008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101" w:type="dxa"/>
          </w:tcPr>
          <w:p w14:paraId="3AD73A00" w14:textId="6D2B8343" w:rsidR="00D50087" w:rsidRDefault="00D50087" w:rsidP="00D50087">
            <w:pPr>
              <w:pStyle w:val="BodyText"/>
            </w:pPr>
            <w:r>
              <w:t>Store</w:t>
            </w:r>
            <w:r w:rsidRPr="00BA297F">
              <w:t xml:space="preserve"> Country </w:t>
            </w:r>
          </w:p>
        </w:tc>
        <w:tc>
          <w:tcPr>
            <w:tcW w:w="5241" w:type="dxa"/>
          </w:tcPr>
          <w:p w14:paraId="6DD8D67B" w14:textId="5BBCABFF" w:rsidR="00D50087" w:rsidRPr="00166B20" w:rsidRDefault="00D50087" w:rsidP="00D50087">
            <w:pPr>
              <w:pStyle w:val="BodyText"/>
              <w:rPr>
                <w:lang w:val="ru-RU"/>
              </w:rPr>
            </w:pPr>
          </w:p>
        </w:tc>
      </w:tr>
      <w:tr w:rsidR="00D50087" w:rsidRPr="00BA297F" w14:paraId="28F602EB" w14:textId="77777777" w:rsidTr="0053438B">
        <w:tc>
          <w:tcPr>
            <w:tcW w:w="1005" w:type="dxa"/>
          </w:tcPr>
          <w:p w14:paraId="1F4890EC" w14:textId="5AE9690F" w:rsidR="00D50087" w:rsidRPr="00BA297F" w:rsidRDefault="00D50087" w:rsidP="00D50087">
            <w:pPr>
              <w:pStyle w:val="BodyText"/>
            </w:pPr>
            <w:r>
              <w:rPr>
                <w:lang w:val="ru-RU"/>
              </w:rPr>
              <w:t>11</w:t>
            </w:r>
          </w:p>
        </w:tc>
        <w:tc>
          <w:tcPr>
            <w:tcW w:w="3101" w:type="dxa"/>
          </w:tcPr>
          <w:p w14:paraId="3DEC64E2" w14:textId="3957A13E" w:rsidR="00D50087" w:rsidRPr="00BA297F" w:rsidRDefault="00D50087" w:rsidP="00D50087">
            <w:pPr>
              <w:pStyle w:val="BodyText"/>
            </w:pPr>
            <w:r>
              <w:t>Store</w:t>
            </w:r>
            <w:r w:rsidRPr="00BA297F">
              <w:t xml:space="preserve"> City ID</w:t>
            </w:r>
          </w:p>
        </w:tc>
        <w:tc>
          <w:tcPr>
            <w:tcW w:w="5241" w:type="dxa"/>
          </w:tcPr>
          <w:p w14:paraId="30E6FFF4" w14:textId="77777777" w:rsidR="00D50087" w:rsidRPr="00BA297F" w:rsidRDefault="00D50087" w:rsidP="00D50087">
            <w:pPr>
              <w:pStyle w:val="BodyText"/>
            </w:pPr>
          </w:p>
        </w:tc>
      </w:tr>
      <w:tr w:rsidR="00D50087" w:rsidRPr="00BA297F" w14:paraId="5EEB398D" w14:textId="77777777" w:rsidTr="0053438B">
        <w:tc>
          <w:tcPr>
            <w:tcW w:w="1005" w:type="dxa"/>
          </w:tcPr>
          <w:p w14:paraId="00DAAB98" w14:textId="3903E3B1" w:rsidR="00D50087" w:rsidRPr="00BA297F" w:rsidRDefault="00D50087" w:rsidP="00D50087">
            <w:pPr>
              <w:pStyle w:val="BodyText"/>
            </w:pPr>
            <w:r w:rsidRPr="00BA297F">
              <w:t>1</w:t>
            </w:r>
            <w:r>
              <w:t>2</w:t>
            </w:r>
          </w:p>
        </w:tc>
        <w:tc>
          <w:tcPr>
            <w:tcW w:w="3101" w:type="dxa"/>
          </w:tcPr>
          <w:p w14:paraId="5FF59EDD" w14:textId="71D1A3C2" w:rsidR="00D50087" w:rsidRPr="00BA297F" w:rsidRDefault="00D50087" w:rsidP="00D50087">
            <w:pPr>
              <w:pStyle w:val="BodyText"/>
            </w:pPr>
            <w:r>
              <w:t>Store</w:t>
            </w:r>
            <w:r w:rsidRPr="00BA297F">
              <w:t xml:space="preserve"> City</w:t>
            </w:r>
          </w:p>
        </w:tc>
        <w:tc>
          <w:tcPr>
            <w:tcW w:w="5241" w:type="dxa"/>
          </w:tcPr>
          <w:p w14:paraId="6CDC6A69" w14:textId="77777777" w:rsidR="00D50087" w:rsidRPr="00BA297F" w:rsidRDefault="00D50087" w:rsidP="00D50087">
            <w:pPr>
              <w:pStyle w:val="BodyText"/>
            </w:pPr>
          </w:p>
        </w:tc>
      </w:tr>
      <w:tr w:rsidR="00D50087" w:rsidRPr="00BA297F" w14:paraId="6F2E8868" w14:textId="77777777" w:rsidTr="0053438B">
        <w:tc>
          <w:tcPr>
            <w:tcW w:w="1005" w:type="dxa"/>
          </w:tcPr>
          <w:p w14:paraId="010BB65C" w14:textId="50109414" w:rsidR="00D50087" w:rsidRPr="00BA297F" w:rsidRDefault="00D50087" w:rsidP="00D50087">
            <w:pPr>
              <w:pStyle w:val="BodyText"/>
            </w:pPr>
            <w:r w:rsidRPr="00BA297F">
              <w:t>1</w:t>
            </w:r>
            <w:r>
              <w:t>3</w:t>
            </w:r>
          </w:p>
        </w:tc>
        <w:tc>
          <w:tcPr>
            <w:tcW w:w="3101" w:type="dxa"/>
          </w:tcPr>
          <w:p w14:paraId="395F9C9F" w14:textId="12843A52" w:rsidR="00D50087" w:rsidRPr="00BA297F" w:rsidRDefault="00D50087" w:rsidP="00D50087">
            <w:pPr>
              <w:pStyle w:val="BodyText"/>
            </w:pPr>
            <w:r>
              <w:t>Store</w:t>
            </w:r>
            <w:r w:rsidRPr="00BA297F">
              <w:t xml:space="preserve"> Address ID</w:t>
            </w:r>
          </w:p>
        </w:tc>
        <w:tc>
          <w:tcPr>
            <w:tcW w:w="5241" w:type="dxa"/>
          </w:tcPr>
          <w:p w14:paraId="24085841" w14:textId="77777777" w:rsidR="00D50087" w:rsidRPr="00BA297F" w:rsidRDefault="00D50087" w:rsidP="00D50087">
            <w:pPr>
              <w:pStyle w:val="BodyText"/>
            </w:pPr>
          </w:p>
        </w:tc>
      </w:tr>
      <w:tr w:rsidR="00166B20" w:rsidRPr="00BA297F" w14:paraId="3A8003B7" w14:textId="77777777" w:rsidTr="0053438B">
        <w:tc>
          <w:tcPr>
            <w:tcW w:w="1005" w:type="dxa"/>
          </w:tcPr>
          <w:p w14:paraId="6733F2F8" w14:textId="4FDDEBA7" w:rsidR="00166B20" w:rsidRPr="00BA297F" w:rsidRDefault="00166B20" w:rsidP="00D50087">
            <w:pPr>
              <w:pStyle w:val="BodyText"/>
            </w:pPr>
            <w:r w:rsidRPr="00BA297F">
              <w:t>1</w:t>
            </w:r>
            <w:r w:rsidR="00D50087">
              <w:t>4</w:t>
            </w:r>
          </w:p>
        </w:tc>
        <w:tc>
          <w:tcPr>
            <w:tcW w:w="3101" w:type="dxa"/>
          </w:tcPr>
          <w:p w14:paraId="4EFCF13B" w14:textId="75BE248B" w:rsidR="00166B20" w:rsidRPr="00BA297F" w:rsidRDefault="00166B20" w:rsidP="00166B20">
            <w:pPr>
              <w:pStyle w:val="BodyText"/>
            </w:pPr>
            <w:r>
              <w:t>Store</w:t>
            </w:r>
            <w:r w:rsidRPr="00BA297F">
              <w:t xml:space="preserve"> Address</w:t>
            </w:r>
          </w:p>
        </w:tc>
        <w:tc>
          <w:tcPr>
            <w:tcW w:w="5241" w:type="dxa"/>
          </w:tcPr>
          <w:p w14:paraId="58BF35CE" w14:textId="77777777" w:rsidR="00166B20" w:rsidRPr="00BA297F" w:rsidRDefault="00166B20" w:rsidP="00166B20">
            <w:pPr>
              <w:pStyle w:val="BodyText"/>
            </w:pPr>
          </w:p>
        </w:tc>
      </w:tr>
      <w:tr w:rsidR="00166B20" w:rsidRPr="00BA297F" w14:paraId="1C947B62" w14:textId="77777777" w:rsidTr="0053438B">
        <w:tc>
          <w:tcPr>
            <w:tcW w:w="1005" w:type="dxa"/>
          </w:tcPr>
          <w:p w14:paraId="5C1B6230" w14:textId="7982DD03" w:rsidR="00166B20" w:rsidRPr="00BA297F" w:rsidRDefault="00166B20" w:rsidP="00D50087">
            <w:pPr>
              <w:pStyle w:val="BodyText"/>
            </w:pPr>
            <w:r w:rsidRPr="00BA297F">
              <w:t>1</w:t>
            </w:r>
            <w:r w:rsidR="00D50087">
              <w:t>5</w:t>
            </w:r>
          </w:p>
        </w:tc>
        <w:tc>
          <w:tcPr>
            <w:tcW w:w="3101" w:type="dxa"/>
          </w:tcPr>
          <w:p w14:paraId="2192BC0F" w14:textId="1A8CD0A6" w:rsidR="00166B20" w:rsidRPr="00BA297F" w:rsidRDefault="00166B20" w:rsidP="00166B20">
            <w:pPr>
              <w:pStyle w:val="BodyText"/>
            </w:pPr>
            <w:r>
              <w:t>Store</w:t>
            </w:r>
            <w:r w:rsidRPr="00BA297F">
              <w:t xml:space="preserve"> Postal Code</w:t>
            </w:r>
          </w:p>
        </w:tc>
        <w:tc>
          <w:tcPr>
            <w:tcW w:w="5241" w:type="dxa"/>
          </w:tcPr>
          <w:p w14:paraId="15453F27" w14:textId="77777777" w:rsidR="00166B20" w:rsidRPr="00BA297F" w:rsidRDefault="00166B20" w:rsidP="00166B20">
            <w:pPr>
              <w:pStyle w:val="BodyText"/>
            </w:pPr>
          </w:p>
        </w:tc>
      </w:tr>
      <w:tr w:rsidR="00166B20" w:rsidRPr="003672FD" w14:paraId="33F60B23" w14:textId="77777777" w:rsidTr="00166B20">
        <w:trPr>
          <w:trHeight w:val="73"/>
        </w:trPr>
        <w:tc>
          <w:tcPr>
            <w:tcW w:w="1005" w:type="dxa"/>
          </w:tcPr>
          <w:p w14:paraId="074E2BA2" w14:textId="57B5C6D1" w:rsidR="00166B20" w:rsidRPr="00BA297F" w:rsidRDefault="00166B20" w:rsidP="00D50087">
            <w:pPr>
              <w:pStyle w:val="BodyText"/>
            </w:pPr>
            <w:r w:rsidRPr="00BA297F">
              <w:t>1</w:t>
            </w:r>
            <w:r w:rsidR="00D50087">
              <w:t>6</w:t>
            </w:r>
          </w:p>
        </w:tc>
        <w:tc>
          <w:tcPr>
            <w:tcW w:w="3101" w:type="dxa"/>
          </w:tcPr>
          <w:p w14:paraId="5CEC8ED6" w14:textId="272D365D" w:rsidR="00166B20" w:rsidRPr="00BA297F" w:rsidRDefault="00166B20" w:rsidP="00166B20">
            <w:pPr>
              <w:pStyle w:val="BodyText"/>
            </w:pPr>
            <w:r>
              <w:t>Store Open Date</w:t>
            </w:r>
          </w:p>
        </w:tc>
        <w:tc>
          <w:tcPr>
            <w:tcW w:w="5241" w:type="dxa"/>
          </w:tcPr>
          <w:p w14:paraId="7A308F4A" w14:textId="5F530CF4" w:rsidR="00166B20" w:rsidRPr="00166B20" w:rsidRDefault="00166B20" w:rsidP="00166B20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Дата, когда магазин был открыт.</w:t>
            </w:r>
          </w:p>
        </w:tc>
      </w:tr>
      <w:tr w:rsidR="00166B20" w:rsidRPr="003672FD" w14:paraId="4819877E" w14:textId="77777777" w:rsidTr="0053438B">
        <w:tc>
          <w:tcPr>
            <w:tcW w:w="1005" w:type="dxa"/>
          </w:tcPr>
          <w:p w14:paraId="0115FDEF" w14:textId="55DCCA96" w:rsidR="00166B20" w:rsidRPr="00BA297F" w:rsidRDefault="00166B20" w:rsidP="00D50087">
            <w:pPr>
              <w:pStyle w:val="BodyText"/>
            </w:pPr>
            <w:r>
              <w:t>1</w:t>
            </w:r>
            <w:r w:rsidR="00D50087">
              <w:t>7</w:t>
            </w:r>
          </w:p>
        </w:tc>
        <w:tc>
          <w:tcPr>
            <w:tcW w:w="3101" w:type="dxa"/>
          </w:tcPr>
          <w:p w14:paraId="43BB607D" w14:textId="056DC609" w:rsidR="00166B20" w:rsidRPr="00BA297F" w:rsidRDefault="00166B20" w:rsidP="00166B20">
            <w:pPr>
              <w:pStyle w:val="BodyText"/>
            </w:pPr>
            <w:r>
              <w:t>Store Last Repair Date</w:t>
            </w:r>
          </w:p>
        </w:tc>
        <w:tc>
          <w:tcPr>
            <w:tcW w:w="5241" w:type="dxa"/>
          </w:tcPr>
          <w:p w14:paraId="06716AC4" w14:textId="1024C3A3" w:rsidR="00166B20" w:rsidRPr="00166B20" w:rsidRDefault="00166B20" w:rsidP="00166B20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Дата, когда в магазине последний раз проводился ремонт.</w:t>
            </w:r>
          </w:p>
        </w:tc>
      </w:tr>
    </w:tbl>
    <w:p w14:paraId="51C840FD" w14:textId="77777777" w:rsidR="00BA297F" w:rsidRPr="0053438B" w:rsidRDefault="00BA297F" w:rsidP="00BA297F">
      <w:pPr>
        <w:pStyle w:val="BodyText"/>
        <w:rPr>
          <w:lang w:val="ru-RU"/>
        </w:rPr>
      </w:pPr>
    </w:p>
    <w:p w14:paraId="0A721210" w14:textId="2A852515" w:rsidR="00BA297F" w:rsidRDefault="00BA297F" w:rsidP="00BA297F">
      <w:pPr>
        <w:pStyle w:val="Heading3"/>
      </w:pPr>
      <w:proofErr w:type="spellStart"/>
      <w:r>
        <w:t>DimProduct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3101"/>
        <w:gridCol w:w="5241"/>
      </w:tblGrid>
      <w:tr w:rsidR="00166B20" w:rsidRPr="00BA297F" w14:paraId="72FC0C13" w14:textId="77777777" w:rsidTr="0053438B">
        <w:tc>
          <w:tcPr>
            <w:tcW w:w="1005" w:type="dxa"/>
          </w:tcPr>
          <w:p w14:paraId="07CB06E4" w14:textId="77777777" w:rsidR="00166B20" w:rsidRPr="00BA297F" w:rsidRDefault="00166B20" w:rsidP="0053438B">
            <w:pPr>
              <w:pStyle w:val="BodyText"/>
            </w:pPr>
            <w:r w:rsidRPr="00BA297F">
              <w:t>#</w:t>
            </w:r>
          </w:p>
        </w:tc>
        <w:tc>
          <w:tcPr>
            <w:tcW w:w="3101" w:type="dxa"/>
          </w:tcPr>
          <w:p w14:paraId="12D418AC" w14:textId="77777777" w:rsidR="00166B20" w:rsidRPr="00BA297F" w:rsidRDefault="00166B20" w:rsidP="0053438B">
            <w:pPr>
              <w:pStyle w:val="BodyText"/>
            </w:pPr>
            <w:r w:rsidRPr="00BA297F">
              <w:t>Name</w:t>
            </w:r>
          </w:p>
        </w:tc>
        <w:tc>
          <w:tcPr>
            <w:tcW w:w="5241" w:type="dxa"/>
          </w:tcPr>
          <w:p w14:paraId="6DC328AB" w14:textId="77777777" w:rsidR="00166B20" w:rsidRPr="00BA297F" w:rsidRDefault="00166B20" w:rsidP="0053438B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166B20" w:rsidRPr="003672FD" w14:paraId="224C7FA6" w14:textId="77777777" w:rsidTr="0053438B">
        <w:tc>
          <w:tcPr>
            <w:tcW w:w="1005" w:type="dxa"/>
          </w:tcPr>
          <w:p w14:paraId="4A681ABB" w14:textId="77777777" w:rsidR="00166B20" w:rsidRPr="00BA297F" w:rsidRDefault="00166B20" w:rsidP="0053438B">
            <w:pPr>
              <w:pStyle w:val="BodyText"/>
            </w:pPr>
            <w:r w:rsidRPr="00BA297F">
              <w:t>1</w:t>
            </w:r>
          </w:p>
        </w:tc>
        <w:tc>
          <w:tcPr>
            <w:tcW w:w="3101" w:type="dxa"/>
          </w:tcPr>
          <w:p w14:paraId="16D64C15" w14:textId="171E6D9B" w:rsidR="00166B20" w:rsidRPr="00BA297F" w:rsidRDefault="00166B20" w:rsidP="0053438B">
            <w:pPr>
              <w:pStyle w:val="BodyText"/>
            </w:pPr>
            <w:r>
              <w:t>Product</w:t>
            </w:r>
            <w:r w:rsidRPr="00BA297F">
              <w:t xml:space="preserve"> Key</w:t>
            </w:r>
          </w:p>
        </w:tc>
        <w:tc>
          <w:tcPr>
            <w:tcW w:w="5241" w:type="dxa"/>
          </w:tcPr>
          <w:p w14:paraId="3631746E" w14:textId="77777777" w:rsidR="00166B20" w:rsidRPr="00166B20" w:rsidRDefault="00166B20" w:rsidP="0053438B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166B20" w:rsidRPr="00BA297F" w14:paraId="42E9B8B7" w14:textId="77777777" w:rsidTr="0053438B">
        <w:tc>
          <w:tcPr>
            <w:tcW w:w="1005" w:type="dxa"/>
          </w:tcPr>
          <w:p w14:paraId="6BC9B50E" w14:textId="77777777" w:rsidR="00166B20" w:rsidRPr="00BA297F" w:rsidRDefault="00166B20" w:rsidP="0053438B">
            <w:pPr>
              <w:pStyle w:val="BodyText"/>
            </w:pPr>
            <w:r w:rsidRPr="00BA297F">
              <w:t>2</w:t>
            </w:r>
          </w:p>
        </w:tc>
        <w:tc>
          <w:tcPr>
            <w:tcW w:w="3101" w:type="dxa"/>
          </w:tcPr>
          <w:p w14:paraId="3433CB4E" w14:textId="3E57EC75" w:rsidR="00166B20" w:rsidRPr="00BA297F" w:rsidRDefault="00166B20" w:rsidP="0053438B">
            <w:pPr>
              <w:pStyle w:val="BodyText"/>
            </w:pPr>
            <w:r>
              <w:t>Product</w:t>
            </w:r>
            <w:r w:rsidRPr="00BA297F">
              <w:t xml:space="preserve"> ID</w:t>
            </w:r>
          </w:p>
        </w:tc>
        <w:tc>
          <w:tcPr>
            <w:tcW w:w="5241" w:type="dxa"/>
          </w:tcPr>
          <w:p w14:paraId="420B347F" w14:textId="77777777" w:rsidR="00166B20" w:rsidRPr="00BA297F" w:rsidRDefault="00166B20" w:rsidP="0053438B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166B20" w:rsidRPr="00BA297F" w14:paraId="66E19D7C" w14:textId="77777777" w:rsidTr="0053438B">
        <w:tc>
          <w:tcPr>
            <w:tcW w:w="1005" w:type="dxa"/>
          </w:tcPr>
          <w:p w14:paraId="1B601063" w14:textId="77777777" w:rsidR="00166B20" w:rsidRPr="00BA297F" w:rsidRDefault="00166B20" w:rsidP="0053438B">
            <w:pPr>
              <w:pStyle w:val="BodyText"/>
            </w:pPr>
            <w:r w:rsidRPr="00BA297F">
              <w:t>3</w:t>
            </w:r>
          </w:p>
        </w:tc>
        <w:tc>
          <w:tcPr>
            <w:tcW w:w="3101" w:type="dxa"/>
          </w:tcPr>
          <w:p w14:paraId="4F615984" w14:textId="6BA64730" w:rsidR="00166B20" w:rsidRPr="00D85ADF" w:rsidRDefault="00D85ADF" w:rsidP="0053438B">
            <w:pPr>
              <w:pStyle w:val="BodyText"/>
            </w:pPr>
            <w:r>
              <w:t>Category ID</w:t>
            </w:r>
          </w:p>
        </w:tc>
        <w:tc>
          <w:tcPr>
            <w:tcW w:w="5241" w:type="dxa"/>
          </w:tcPr>
          <w:p w14:paraId="64B3F597" w14:textId="77777777" w:rsidR="00166B20" w:rsidRPr="00BA297F" w:rsidRDefault="00166B20" w:rsidP="0053438B">
            <w:pPr>
              <w:pStyle w:val="BodyText"/>
            </w:pPr>
          </w:p>
        </w:tc>
      </w:tr>
      <w:tr w:rsidR="00166B20" w:rsidRPr="00BA297F" w14:paraId="03CA5470" w14:textId="77777777" w:rsidTr="0053438B">
        <w:tc>
          <w:tcPr>
            <w:tcW w:w="1005" w:type="dxa"/>
          </w:tcPr>
          <w:p w14:paraId="78639302" w14:textId="2D53D6C1" w:rsidR="00166B20" w:rsidRPr="00BA297F" w:rsidRDefault="00D50087" w:rsidP="0053438B">
            <w:pPr>
              <w:pStyle w:val="BodyText"/>
            </w:pPr>
            <w:r>
              <w:t>4</w:t>
            </w:r>
          </w:p>
        </w:tc>
        <w:tc>
          <w:tcPr>
            <w:tcW w:w="3101" w:type="dxa"/>
          </w:tcPr>
          <w:p w14:paraId="1F0BA253" w14:textId="209789CA" w:rsidR="00166B20" w:rsidRPr="00BA297F" w:rsidRDefault="00D85ADF" w:rsidP="00D85ADF">
            <w:pPr>
              <w:pStyle w:val="BodyText"/>
            </w:pPr>
            <w:r>
              <w:t xml:space="preserve">Category </w:t>
            </w:r>
            <w:r w:rsidRPr="00BA297F">
              <w:t>Name</w:t>
            </w:r>
          </w:p>
        </w:tc>
        <w:tc>
          <w:tcPr>
            <w:tcW w:w="5241" w:type="dxa"/>
          </w:tcPr>
          <w:p w14:paraId="1C5F0187" w14:textId="621E02FC" w:rsidR="00166B20" w:rsidRPr="00D50087" w:rsidRDefault="00D50087" w:rsidP="0053438B">
            <w:pPr>
              <w:pStyle w:val="BodyText"/>
            </w:pPr>
            <w:r>
              <w:t xml:space="preserve">Printed book, audiobook, </w:t>
            </w:r>
            <w:proofErr w:type="gramStart"/>
            <w:r>
              <w:t>e</w:t>
            </w:r>
            <w:proofErr w:type="gramEnd"/>
            <w:r>
              <w:t>-book.</w:t>
            </w:r>
          </w:p>
        </w:tc>
      </w:tr>
      <w:tr w:rsidR="00D50087" w:rsidRPr="00BA297F" w14:paraId="5CC29630" w14:textId="77777777" w:rsidTr="0053438B">
        <w:tc>
          <w:tcPr>
            <w:tcW w:w="1005" w:type="dxa"/>
          </w:tcPr>
          <w:p w14:paraId="04160F9A" w14:textId="5EAC7BE4" w:rsidR="00D50087" w:rsidRPr="00BA297F" w:rsidRDefault="00D50087" w:rsidP="00D50087">
            <w:pPr>
              <w:pStyle w:val="BodyText"/>
            </w:pPr>
            <w:r w:rsidRPr="00BA297F">
              <w:t>5</w:t>
            </w:r>
          </w:p>
        </w:tc>
        <w:tc>
          <w:tcPr>
            <w:tcW w:w="3101" w:type="dxa"/>
          </w:tcPr>
          <w:p w14:paraId="5D614249" w14:textId="2F54C869" w:rsidR="00D50087" w:rsidRPr="00BA297F" w:rsidRDefault="00D50087" w:rsidP="00D50087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Description</w:t>
            </w:r>
            <w:r w:rsidRPr="00BA297F">
              <w:t xml:space="preserve"> </w:t>
            </w:r>
          </w:p>
        </w:tc>
        <w:tc>
          <w:tcPr>
            <w:tcW w:w="5241" w:type="dxa"/>
          </w:tcPr>
          <w:p w14:paraId="7738E553" w14:textId="77777777" w:rsidR="00D50087" w:rsidRPr="00BA297F" w:rsidRDefault="00D50087" w:rsidP="00D50087">
            <w:pPr>
              <w:pStyle w:val="BodyText"/>
            </w:pPr>
          </w:p>
        </w:tc>
      </w:tr>
      <w:tr w:rsidR="00D50087" w:rsidRPr="00BA297F" w14:paraId="3600ED6B" w14:textId="77777777" w:rsidTr="0053438B">
        <w:tc>
          <w:tcPr>
            <w:tcW w:w="1005" w:type="dxa"/>
          </w:tcPr>
          <w:p w14:paraId="3008A527" w14:textId="1A19C042" w:rsidR="00D50087" w:rsidRPr="00BA297F" w:rsidRDefault="00D50087" w:rsidP="00D50087">
            <w:pPr>
              <w:pStyle w:val="BodyText"/>
            </w:pPr>
            <w:r w:rsidRPr="00BA297F">
              <w:t>6</w:t>
            </w:r>
          </w:p>
        </w:tc>
        <w:tc>
          <w:tcPr>
            <w:tcW w:w="3101" w:type="dxa"/>
          </w:tcPr>
          <w:p w14:paraId="56B48A5B" w14:textId="6ED075C6" w:rsidR="00D50087" w:rsidRPr="00BA297F" w:rsidRDefault="00D50087" w:rsidP="00D50087">
            <w:pPr>
              <w:pStyle w:val="BodyText"/>
            </w:pPr>
            <w:r>
              <w:t>Category</w:t>
            </w:r>
            <w:r w:rsidRPr="00BA297F">
              <w:t xml:space="preserve"> </w:t>
            </w:r>
            <w:r>
              <w:t>Description</w:t>
            </w:r>
          </w:p>
        </w:tc>
        <w:tc>
          <w:tcPr>
            <w:tcW w:w="5241" w:type="dxa"/>
          </w:tcPr>
          <w:p w14:paraId="672C9FF2" w14:textId="77777777" w:rsidR="00D50087" w:rsidRPr="00BA297F" w:rsidRDefault="00D50087" w:rsidP="00D50087">
            <w:pPr>
              <w:pStyle w:val="BodyText"/>
            </w:pPr>
          </w:p>
        </w:tc>
      </w:tr>
      <w:tr w:rsidR="00D50087" w:rsidRPr="00BA297F" w14:paraId="0247A0A1" w14:textId="77777777" w:rsidTr="0053438B">
        <w:tc>
          <w:tcPr>
            <w:tcW w:w="1005" w:type="dxa"/>
          </w:tcPr>
          <w:p w14:paraId="5CA0E7ED" w14:textId="68F16310" w:rsidR="00D50087" w:rsidRPr="00BA297F" w:rsidRDefault="00D50087" w:rsidP="00D50087">
            <w:pPr>
              <w:pStyle w:val="BodyText"/>
            </w:pPr>
            <w:r w:rsidRPr="00BA297F">
              <w:t>7</w:t>
            </w:r>
          </w:p>
        </w:tc>
        <w:tc>
          <w:tcPr>
            <w:tcW w:w="3101" w:type="dxa"/>
          </w:tcPr>
          <w:p w14:paraId="23EE68EF" w14:textId="3664AAD4" w:rsidR="00D50087" w:rsidRPr="00166B20" w:rsidRDefault="00D50087" w:rsidP="00D50087">
            <w:pPr>
              <w:pStyle w:val="BodyText"/>
            </w:pPr>
            <w:r>
              <w:t>Product Genre ID</w:t>
            </w:r>
          </w:p>
        </w:tc>
        <w:tc>
          <w:tcPr>
            <w:tcW w:w="5241" w:type="dxa"/>
          </w:tcPr>
          <w:p w14:paraId="0C3C59A4" w14:textId="77777777" w:rsidR="00D50087" w:rsidRPr="00BA297F" w:rsidRDefault="00D50087" w:rsidP="00D50087">
            <w:pPr>
              <w:pStyle w:val="BodyText"/>
            </w:pPr>
          </w:p>
        </w:tc>
      </w:tr>
      <w:tr w:rsidR="00D50087" w:rsidRPr="00BA297F" w14:paraId="3D1A21EF" w14:textId="77777777" w:rsidTr="0053438B">
        <w:tc>
          <w:tcPr>
            <w:tcW w:w="1005" w:type="dxa"/>
          </w:tcPr>
          <w:p w14:paraId="10E9EEDF" w14:textId="0F725AC5" w:rsidR="00D50087" w:rsidRPr="00166B20" w:rsidRDefault="00D50087" w:rsidP="00D50087">
            <w:pPr>
              <w:pStyle w:val="BodyText"/>
              <w:rPr>
                <w:lang w:val="ru-RU"/>
              </w:rPr>
            </w:pPr>
            <w:r w:rsidRPr="00BA297F">
              <w:t>8</w:t>
            </w:r>
          </w:p>
        </w:tc>
        <w:tc>
          <w:tcPr>
            <w:tcW w:w="3101" w:type="dxa"/>
          </w:tcPr>
          <w:p w14:paraId="797DA532" w14:textId="75AA8B81" w:rsidR="00D50087" w:rsidRPr="00166B20" w:rsidRDefault="00D50087" w:rsidP="00D50087">
            <w:pPr>
              <w:pStyle w:val="BodyText"/>
            </w:pPr>
            <w:r>
              <w:t>Product Genre</w:t>
            </w:r>
          </w:p>
        </w:tc>
        <w:tc>
          <w:tcPr>
            <w:tcW w:w="5241" w:type="dxa"/>
          </w:tcPr>
          <w:p w14:paraId="64376B3E" w14:textId="77777777" w:rsidR="00D50087" w:rsidRPr="00166B20" w:rsidRDefault="00D50087" w:rsidP="00D50087">
            <w:pPr>
              <w:pStyle w:val="BodyText"/>
              <w:rPr>
                <w:lang w:val="ru-RU"/>
              </w:rPr>
            </w:pPr>
          </w:p>
        </w:tc>
      </w:tr>
      <w:tr w:rsidR="00D50087" w:rsidRPr="00166B20" w14:paraId="5C62B72C" w14:textId="77777777" w:rsidTr="0053438B">
        <w:tc>
          <w:tcPr>
            <w:tcW w:w="1005" w:type="dxa"/>
          </w:tcPr>
          <w:p w14:paraId="2E94A3B2" w14:textId="3110F802" w:rsidR="00D50087" w:rsidRPr="00166B20" w:rsidRDefault="00D50087" w:rsidP="00D5008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3101" w:type="dxa"/>
          </w:tcPr>
          <w:p w14:paraId="17589D49" w14:textId="42292AFA" w:rsidR="00D50087" w:rsidRDefault="00D50087" w:rsidP="00D50087">
            <w:pPr>
              <w:pStyle w:val="BodyText"/>
            </w:pPr>
            <w:r>
              <w:t>Product Name</w:t>
            </w:r>
          </w:p>
        </w:tc>
        <w:tc>
          <w:tcPr>
            <w:tcW w:w="5241" w:type="dxa"/>
          </w:tcPr>
          <w:p w14:paraId="3D96C725" w14:textId="77777777" w:rsidR="00D50087" w:rsidRPr="00166B20" w:rsidRDefault="00D50087" w:rsidP="00D50087">
            <w:pPr>
              <w:pStyle w:val="BodyText"/>
              <w:rPr>
                <w:lang w:val="ru-RU"/>
              </w:rPr>
            </w:pPr>
          </w:p>
        </w:tc>
      </w:tr>
      <w:tr w:rsidR="00D50087" w:rsidRPr="00166B20" w14:paraId="10A0976E" w14:textId="77777777" w:rsidTr="0053438B">
        <w:tc>
          <w:tcPr>
            <w:tcW w:w="1005" w:type="dxa"/>
          </w:tcPr>
          <w:p w14:paraId="5219FFEE" w14:textId="7307204B" w:rsidR="00D50087" w:rsidRPr="00166B20" w:rsidRDefault="00D50087" w:rsidP="00D5008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101" w:type="dxa"/>
          </w:tcPr>
          <w:p w14:paraId="4A7C2B59" w14:textId="1ED823A2" w:rsidR="00D50087" w:rsidRDefault="00D50087" w:rsidP="00D50087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Author</w:t>
            </w:r>
          </w:p>
        </w:tc>
        <w:tc>
          <w:tcPr>
            <w:tcW w:w="5241" w:type="dxa"/>
          </w:tcPr>
          <w:p w14:paraId="1897BFAA" w14:textId="77777777" w:rsidR="00D50087" w:rsidRPr="00166B20" w:rsidRDefault="00D50087" w:rsidP="00D50087">
            <w:pPr>
              <w:pStyle w:val="BodyText"/>
              <w:rPr>
                <w:lang w:val="ru-RU"/>
              </w:rPr>
            </w:pPr>
          </w:p>
        </w:tc>
      </w:tr>
      <w:tr w:rsidR="00D50087" w:rsidRPr="003672FD" w14:paraId="0F45D6FB" w14:textId="77777777" w:rsidTr="0053438B">
        <w:tc>
          <w:tcPr>
            <w:tcW w:w="1005" w:type="dxa"/>
          </w:tcPr>
          <w:p w14:paraId="7BDE130D" w14:textId="736EC698" w:rsidR="00D50087" w:rsidRPr="00BA297F" w:rsidRDefault="00D50087" w:rsidP="00D50087">
            <w:pPr>
              <w:pStyle w:val="BodyText"/>
            </w:pPr>
            <w:r>
              <w:rPr>
                <w:lang w:val="ru-RU"/>
              </w:rPr>
              <w:t>11</w:t>
            </w:r>
          </w:p>
        </w:tc>
        <w:tc>
          <w:tcPr>
            <w:tcW w:w="3101" w:type="dxa"/>
          </w:tcPr>
          <w:p w14:paraId="118DCD7D" w14:textId="5B9350A9" w:rsidR="00D50087" w:rsidRPr="00BA297F" w:rsidRDefault="00D50087" w:rsidP="00D50087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Weight</w:t>
            </w:r>
          </w:p>
        </w:tc>
        <w:tc>
          <w:tcPr>
            <w:tcW w:w="5241" w:type="dxa"/>
          </w:tcPr>
          <w:p w14:paraId="08110051" w14:textId="2535D0EC" w:rsidR="00D50087" w:rsidRPr="00D50087" w:rsidRDefault="00D50087" w:rsidP="00D5008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Вес книги: только для печатных книг</w:t>
            </w:r>
          </w:p>
        </w:tc>
      </w:tr>
      <w:tr w:rsidR="00D50087" w:rsidRPr="003672FD" w14:paraId="528B0407" w14:textId="77777777" w:rsidTr="0053438B">
        <w:tc>
          <w:tcPr>
            <w:tcW w:w="1005" w:type="dxa"/>
          </w:tcPr>
          <w:p w14:paraId="481A9385" w14:textId="7BC59E0A" w:rsidR="00D50087" w:rsidRPr="00BA297F" w:rsidRDefault="00D50087" w:rsidP="00D50087">
            <w:pPr>
              <w:pStyle w:val="BodyText"/>
            </w:pPr>
            <w:r w:rsidRPr="00BA297F">
              <w:t>1</w:t>
            </w:r>
            <w:r>
              <w:t>2</w:t>
            </w:r>
          </w:p>
        </w:tc>
        <w:tc>
          <w:tcPr>
            <w:tcW w:w="3101" w:type="dxa"/>
          </w:tcPr>
          <w:p w14:paraId="3E9A2929" w14:textId="53B87D21" w:rsidR="00D50087" w:rsidRDefault="00D50087" w:rsidP="00D50087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Weight MB</w:t>
            </w:r>
          </w:p>
        </w:tc>
        <w:tc>
          <w:tcPr>
            <w:tcW w:w="5241" w:type="dxa"/>
          </w:tcPr>
          <w:p w14:paraId="3B29ED8D" w14:textId="4CCCBDBB" w:rsidR="00D50087" w:rsidRPr="00D50087" w:rsidRDefault="00D50087" w:rsidP="00D5008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Вес книги: для электронных и аудиокниг</w:t>
            </w:r>
          </w:p>
        </w:tc>
      </w:tr>
      <w:tr w:rsidR="00D50087" w:rsidRPr="003672FD" w14:paraId="30D089A8" w14:textId="77777777" w:rsidTr="0053438B">
        <w:tc>
          <w:tcPr>
            <w:tcW w:w="1005" w:type="dxa"/>
          </w:tcPr>
          <w:p w14:paraId="05550D77" w14:textId="674CEA54" w:rsidR="00D50087" w:rsidRPr="00BA297F" w:rsidRDefault="00D50087" w:rsidP="00D50087">
            <w:pPr>
              <w:pStyle w:val="BodyText"/>
            </w:pPr>
            <w:r w:rsidRPr="00BA297F">
              <w:t>1</w:t>
            </w:r>
            <w:r>
              <w:t>3</w:t>
            </w:r>
          </w:p>
        </w:tc>
        <w:tc>
          <w:tcPr>
            <w:tcW w:w="3101" w:type="dxa"/>
          </w:tcPr>
          <w:p w14:paraId="2AF23D23" w14:textId="7CAC4956" w:rsidR="00D50087" w:rsidRPr="00BA297F" w:rsidRDefault="00D50087" w:rsidP="00D50087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Number of symbols</w:t>
            </w:r>
          </w:p>
        </w:tc>
        <w:tc>
          <w:tcPr>
            <w:tcW w:w="5241" w:type="dxa"/>
          </w:tcPr>
          <w:p w14:paraId="2A203651" w14:textId="65978FAA" w:rsidR="00D50087" w:rsidRPr="00D50087" w:rsidRDefault="00D50087" w:rsidP="00D5008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Кол-во символов: лоя электронных книг</w:t>
            </w:r>
          </w:p>
        </w:tc>
      </w:tr>
      <w:tr w:rsidR="00D50087" w:rsidRPr="00BA297F" w14:paraId="3DF5B980" w14:textId="77777777" w:rsidTr="0053438B">
        <w:tc>
          <w:tcPr>
            <w:tcW w:w="1005" w:type="dxa"/>
          </w:tcPr>
          <w:p w14:paraId="4B3DCFC4" w14:textId="0CC68CBC" w:rsidR="00D50087" w:rsidRPr="00BA297F" w:rsidRDefault="00D50087" w:rsidP="00D50087">
            <w:pPr>
              <w:pStyle w:val="BodyText"/>
            </w:pPr>
            <w:r w:rsidRPr="00BA297F">
              <w:t>1</w:t>
            </w:r>
            <w:r>
              <w:t>4</w:t>
            </w:r>
          </w:p>
        </w:tc>
        <w:tc>
          <w:tcPr>
            <w:tcW w:w="3101" w:type="dxa"/>
          </w:tcPr>
          <w:p w14:paraId="1D5874F6" w14:textId="2962FD42" w:rsidR="00D50087" w:rsidRPr="00BA297F" w:rsidRDefault="00D50087" w:rsidP="00D50087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Durability</w:t>
            </w:r>
          </w:p>
        </w:tc>
        <w:tc>
          <w:tcPr>
            <w:tcW w:w="5241" w:type="dxa"/>
          </w:tcPr>
          <w:p w14:paraId="658BC447" w14:textId="026F59B5" w:rsidR="00D50087" w:rsidRPr="00D50087" w:rsidRDefault="00D50087" w:rsidP="00D5008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Длительность книги: для аудиокниг</w:t>
            </w:r>
          </w:p>
        </w:tc>
      </w:tr>
      <w:tr w:rsidR="00D50087" w:rsidRPr="003672FD" w14:paraId="7D9AD7B2" w14:textId="77777777" w:rsidTr="0053438B">
        <w:tc>
          <w:tcPr>
            <w:tcW w:w="1005" w:type="dxa"/>
          </w:tcPr>
          <w:p w14:paraId="16DA37F2" w14:textId="19C81ED7" w:rsidR="00D50087" w:rsidRPr="00BA297F" w:rsidRDefault="00D50087" w:rsidP="00D50087">
            <w:pPr>
              <w:pStyle w:val="BodyText"/>
            </w:pPr>
            <w:r w:rsidRPr="00BA297F">
              <w:lastRenderedPageBreak/>
              <w:t>1</w:t>
            </w:r>
            <w:r>
              <w:t>5</w:t>
            </w:r>
          </w:p>
        </w:tc>
        <w:tc>
          <w:tcPr>
            <w:tcW w:w="3101" w:type="dxa"/>
          </w:tcPr>
          <w:p w14:paraId="4CA10D97" w14:textId="27E4BE46" w:rsidR="00D50087" w:rsidRPr="00BA297F" w:rsidRDefault="00D50087" w:rsidP="00D50087">
            <w:pPr>
              <w:pStyle w:val="BodyText"/>
            </w:pPr>
            <w:r>
              <w:t>Product</w:t>
            </w:r>
            <w:r w:rsidRPr="00BA297F">
              <w:t xml:space="preserve"> </w:t>
            </w:r>
            <w:r>
              <w:t>Reader</w:t>
            </w:r>
          </w:p>
        </w:tc>
        <w:tc>
          <w:tcPr>
            <w:tcW w:w="5241" w:type="dxa"/>
          </w:tcPr>
          <w:p w14:paraId="5993290E" w14:textId="05124579" w:rsidR="00D50087" w:rsidRPr="00D50087" w:rsidRDefault="00D50087" w:rsidP="00D50087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Кто читает книгу: для аудиокниг</w:t>
            </w:r>
          </w:p>
        </w:tc>
      </w:tr>
    </w:tbl>
    <w:p w14:paraId="50EC4DED" w14:textId="77777777" w:rsidR="00BA297F" w:rsidRPr="00166B20" w:rsidRDefault="00BA297F" w:rsidP="00BA297F">
      <w:pPr>
        <w:pStyle w:val="BodyText"/>
        <w:rPr>
          <w:lang w:val="ru-RU"/>
        </w:rPr>
      </w:pPr>
    </w:p>
    <w:p w14:paraId="147658E3" w14:textId="18457CD6" w:rsidR="00BA297F" w:rsidRDefault="00BA297F" w:rsidP="00BA297F">
      <w:pPr>
        <w:pStyle w:val="Heading3"/>
      </w:pPr>
      <w:r>
        <w:rPr>
          <w:lang w:val="ru-RU"/>
        </w:rPr>
        <w:t>Dim</w:t>
      </w:r>
      <w:r>
        <w:t>Discount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3101"/>
        <w:gridCol w:w="5241"/>
      </w:tblGrid>
      <w:tr w:rsidR="00D50087" w:rsidRPr="00BA297F" w14:paraId="62DC2A2A" w14:textId="77777777" w:rsidTr="0053438B">
        <w:tc>
          <w:tcPr>
            <w:tcW w:w="1005" w:type="dxa"/>
          </w:tcPr>
          <w:p w14:paraId="7BD67F13" w14:textId="77777777" w:rsidR="00D50087" w:rsidRPr="00BA297F" w:rsidRDefault="00D50087" w:rsidP="0053438B">
            <w:pPr>
              <w:pStyle w:val="BodyText"/>
            </w:pPr>
            <w:r w:rsidRPr="00BA297F">
              <w:t>#</w:t>
            </w:r>
          </w:p>
        </w:tc>
        <w:tc>
          <w:tcPr>
            <w:tcW w:w="3101" w:type="dxa"/>
          </w:tcPr>
          <w:p w14:paraId="6ED5EADE" w14:textId="77777777" w:rsidR="00D50087" w:rsidRPr="00BA297F" w:rsidRDefault="00D50087" w:rsidP="0053438B">
            <w:pPr>
              <w:pStyle w:val="BodyText"/>
            </w:pPr>
            <w:r w:rsidRPr="00BA297F">
              <w:t>Name</w:t>
            </w:r>
          </w:p>
        </w:tc>
        <w:tc>
          <w:tcPr>
            <w:tcW w:w="5241" w:type="dxa"/>
          </w:tcPr>
          <w:p w14:paraId="1FA0474D" w14:textId="77777777" w:rsidR="00D50087" w:rsidRPr="00BA297F" w:rsidRDefault="00D50087" w:rsidP="0053438B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D50087" w:rsidRPr="003672FD" w14:paraId="13F80DA3" w14:textId="77777777" w:rsidTr="0053438B">
        <w:tc>
          <w:tcPr>
            <w:tcW w:w="1005" w:type="dxa"/>
          </w:tcPr>
          <w:p w14:paraId="334A7B41" w14:textId="77777777" w:rsidR="00D50087" w:rsidRPr="00BA297F" w:rsidRDefault="00D50087" w:rsidP="0053438B">
            <w:pPr>
              <w:pStyle w:val="BodyText"/>
            </w:pPr>
            <w:r w:rsidRPr="00BA297F">
              <w:t>1</w:t>
            </w:r>
          </w:p>
        </w:tc>
        <w:tc>
          <w:tcPr>
            <w:tcW w:w="3101" w:type="dxa"/>
          </w:tcPr>
          <w:p w14:paraId="4B6738F7" w14:textId="5EEEBA20" w:rsidR="00D50087" w:rsidRPr="00BA297F" w:rsidRDefault="00D50087" w:rsidP="0053438B">
            <w:pPr>
              <w:pStyle w:val="BodyText"/>
            </w:pPr>
            <w:r>
              <w:t>Discount</w:t>
            </w:r>
            <w:r w:rsidRPr="00BA297F">
              <w:t xml:space="preserve"> Key</w:t>
            </w:r>
          </w:p>
        </w:tc>
        <w:tc>
          <w:tcPr>
            <w:tcW w:w="5241" w:type="dxa"/>
          </w:tcPr>
          <w:p w14:paraId="52013917" w14:textId="77777777" w:rsidR="00D50087" w:rsidRPr="00166B20" w:rsidRDefault="00D50087" w:rsidP="0053438B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D50087" w:rsidRPr="00BA297F" w14:paraId="71D40DEB" w14:textId="77777777" w:rsidTr="0053438B">
        <w:tc>
          <w:tcPr>
            <w:tcW w:w="1005" w:type="dxa"/>
          </w:tcPr>
          <w:p w14:paraId="2E2FD75F" w14:textId="77777777" w:rsidR="00D50087" w:rsidRPr="00BA297F" w:rsidRDefault="00D50087" w:rsidP="0053438B">
            <w:pPr>
              <w:pStyle w:val="BodyText"/>
            </w:pPr>
            <w:r w:rsidRPr="00BA297F">
              <w:t>2</w:t>
            </w:r>
          </w:p>
        </w:tc>
        <w:tc>
          <w:tcPr>
            <w:tcW w:w="3101" w:type="dxa"/>
          </w:tcPr>
          <w:p w14:paraId="7C6610FA" w14:textId="1DE7407B" w:rsidR="00D50087" w:rsidRPr="00BA297F" w:rsidRDefault="00D50087" w:rsidP="0053438B">
            <w:pPr>
              <w:pStyle w:val="BodyText"/>
            </w:pPr>
            <w:r>
              <w:t>Discount</w:t>
            </w:r>
            <w:r w:rsidRPr="00BA297F">
              <w:t xml:space="preserve"> ID</w:t>
            </w:r>
          </w:p>
        </w:tc>
        <w:tc>
          <w:tcPr>
            <w:tcW w:w="5241" w:type="dxa"/>
          </w:tcPr>
          <w:p w14:paraId="72A6533C" w14:textId="77777777" w:rsidR="00D50087" w:rsidRPr="00BA297F" w:rsidRDefault="00D50087" w:rsidP="0053438B">
            <w:pPr>
              <w:pStyle w:val="BodyText"/>
            </w:pPr>
            <w:r>
              <w:t>Natural Key (</w:t>
            </w:r>
            <w:r>
              <w:rPr>
                <w:lang w:val="ru-RU"/>
              </w:rPr>
              <w:t>может повторяться</w:t>
            </w:r>
            <w:r>
              <w:t>)</w:t>
            </w:r>
          </w:p>
        </w:tc>
      </w:tr>
      <w:tr w:rsidR="00D50087" w:rsidRPr="003672FD" w14:paraId="017C0004" w14:textId="77777777" w:rsidTr="0053438B">
        <w:tc>
          <w:tcPr>
            <w:tcW w:w="1005" w:type="dxa"/>
          </w:tcPr>
          <w:p w14:paraId="6F26EA94" w14:textId="77777777" w:rsidR="00D50087" w:rsidRPr="00BA297F" w:rsidRDefault="00D50087" w:rsidP="0053438B">
            <w:pPr>
              <w:pStyle w:val="BodyText"/>
            </w:pPr>
            <w:r w:rsidRPr="00BA297F">
              <w:t>3</w:t>
            </w:r>
          </w:p>
        </w:tc>
        <w:tc>
          <w:tcPr>
            <w:tcW w:w="3101" w:type="dxa"/>
          </w:tcPr>
          <w:p w14:paraId="4302137F" w14:textId="3CEA056A" w:rsidR="00D50087" w:rsidRPr="00BA297F" w:rsidRDefault="00D50087" w:rsidP="00D50087">
            <w:pPr>
              <w:pStyle w:val="BodyText"/>
            </w:pPr>
            <w:r>
              <w:t>Discount</w:t>
            </w:r>
            <w:r w:rsidRPr="00BA297F">
              <w:t xml:space="preserve"> </w:t>
            </w:r>
            <w:r>
              <w:t>Description</w:t>
            </w:r>
          </w:p>
        </w:tc>
        <w:tc>
          <w:tcPr>
            <w:tcW w:w="5241" w:type="dxa"/>
          </w:tcPr>
          <w:p w14:paraId="41B2BFFC" w14:textId="1254C2C6" w:rsidR="00D50087" w:rsidRPr="00D50087" w:rsidRDefault="00D50087" w:rsidP="0053438B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Скидка, подарок, купон на следующую покупку</w:t>
            </w:r>
          </w:p>
        </w:tc>
      </w:tr>
      <w:tr w:rsidR="00D50087" w:rsidRPr="003672FD" w14:paraId="212D7BD4" w14:textId="77777777" w:rsidTr="0053438B">
        <w:tc>
          <w:tcPr>
            <w:tcW w:w="1005" w:type="dxa"/>
          </w:tcPr>
          <w:p w14:paraId="0D194849" w14:textId="77777777" w:rsidR="00D50087" w:rsidRPr="00BA297F" w:rsidRDefault="00D50087" w:rsidP="0053438B">
            <w:pPr>
              <w:pStyle w:val="BodyText"/>
            </w:pPr>
            <w:r w:rsidRPr="00BA297F">
              <w:t>5</w:t>
            </w:r>
          </w:p>
        </w:tc>
        <w:tc>
          <w:tcPr>
            <w:tcW w:w="3101" w:type="dxa"/>
          </w:tcPr>
          <w:p w14:paraId="1DF6E028" w14:textId="0D9F1879" w:rsidR="00D50087" w:rsidRPr="00BA297F" w:rsidRDefault="00D50087" w:rsidP="00D50087">
            <w:pPr>
              <w:pStyle w:val="BodyText"/>
            </w:pPr>
            <w:r>
              <w:t>Discount</w:t>
            </w:r>
            <w:r w:rsidRPr="00BA297F">
              <w:t xml:space="preserve"> </w:t>
            </w:r>
            <w:r>
              <w:t>Terms Description</w:t>
            </w:r>
          </w:p>
        </w:tc>
        <w:tc>
          <w:tcPr>
            <w:tcW w:w="5241" w:type="dxa"/>
          </w:tcPr>
          <w:p w14:paraId="23021006" w14:textId="58C0D715" w:rsidR="00D50087" w:rsidRPr="00D50087" w:rsidRDefault="00D50087" w:rsidP="0053438B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 каких условиях (кому и почему)</w:t>
            </w:r>
          </w:p>
        </w:tc>
      </w:tr>
      <w:tr w:rsidR="00D50087" w:rsidRPr="00BA297F" w14:paraId="0C44BBE7" w14:textId="77777777" w:rsidTr="0053438B">
        <w:tc>
          <w:tcPr>
            <w:tcW w:w="1005" w:type="dxa"/>
          </w:tcPr>
          <w:p w14:paraId="68F43457" w14:textId="77777777" w:rsidR="00D50087" w:rsidRPr="00BA297F" w:rsidRDefault="00D50087" w:rsidP="0053438B">
            <w:pPr>
              <w:pStyle w:val="BodyText"/>
            </w:pPr>
            <w:r w:rsidRPr="00BA297F">
              <w:t>6</w:t>
            </w:r>
          </w:p>
        </w:tc>
        <w:tc>
          <w:tcPr>
            <w:tcW w:w="3101" w:type="dxa"/>
          </w:tcPr>
          <w:p w14:paraId="7B88D843" w14:textId="16FB33B9" w:rsidR="00D50087" w:rsidRPr="00BA297F" w:rsidRDefault="00D50087" w:rsidP="00D50087">
            <w:pPr>
              <w:pStyle w:val="BodyText"/>
            </w:pPr>
            <w:r>
              <w:t>Discount</w:t>
            </w:r>
            <w:r w:rsidRPr="00BA297F">
              <w:t xml:space="preserve"> </w:t>
            </w:r>
            <w:r>
              <w:t>Begin Date</w:t>
            </w:r>
            <w:r w:rsidRPr="00BA297F">
              <w:t xml:space="preserve"> </w:t>
            </w:r>
          </w:p>
        </w:tc>
        <w:tc>
          <w:tcPr>
            <w:tcW w:w="5241" w:type="dxa"/>
          </w:tcPr>
          <w:p w14:paraId="4BDD8504" w14:textId="77777777" w:rsidR="00D50087" w:rsidRPr="00BA297F" w:rsidRDefault="00D50087" w:rsidP="0053438B">
            <w:pPr>
              <w:pStyle w:val="BodyText"/>
            </w:pPr>
          </w:p>
        </w:tc>
      </w:tr>
      <w:tr w:rsidR="00D50087" w:rsidRPr="00BA297F" w14:paraId="1FF4839A" w14:textId="77777777" w:rsidTr="0053438B">
        <w:tc>
          <w:tcPr>
            <w:tcW w:w="1005" w:type="dxa"/>
          </w:tcPr>
          <w:p w14:paraId="43E95167" w14:textId="77777777" w:rsidR="00D50087" w:rsidRPr="00BA297F" w:rsidRDefault="00D50087" w:rsidP="0053438B">
            <w:pPr>
              <w:pStyle w:val="BodyText"/>
            </w:pPr>
            <w:r w:rsidRPr="00BA297F">
              <w:t>7</w:t>
            </w:r>
          </w:p>
        </w:tc>
        <w:tc>
          <w:tcPr>
            <w:tcW w:w="3101" w:type="dxa"/>
          </w:tcPr>
          <w:p w14:paraId="68E4B701" w14:textId="62FDB021" w:rsidR="00D50087" w:rsidRPr="00BA297F" w:rsidRDefault="00D50087" w:rsidP="00D50087">
            <w:pPr>
              <w:pStyle w:val="BodyText"/>
            </w:pPr>
            <w:r>
              <w:t>Discount</w:t>
            </w:r>
            <w:r w:rsidRPr="00BA297F">
              <w:t xml:space="preserve"> </w:t>
            </w:r>
            <w:r>
              <w:t>End Date</w:t>
            </w:r>
          </w:p>
        </w:tc>
        <w:tc>
          <w:tcPr>
            <w:tcW w:w="5241" w:type="dxa"/>
          </w:tcPr>
          <w:p w14:paraId="294D925B" w14:textId="77777777" w:rsidR="00D50087" w:rsidRPr="00BA297F" w:rsidRDefault="00D50087" w:rsidP="0053438B">
            <w:pPr>
              <w:pStyle w:val="BodyText"/>
            </w:pPr>
          </w:p>
        </w:tc>
      </w:tr>
    </w:tbl>
    <w:p w14:paraId="3CD2E9A5" w14:textId="77777777" w:rsidR="00BA297F" w:rsidRPr="00D50087" w:rsidRDefault="00BA297F" w:rsidP="00BA297F">
      <w:pPr>
        <w:pStyle w:val="BodyText"/>
        <w:rPr>
          <w:lang w:val="ru-RU"/>
        </w:rPr>
      </w:pPr>
    </w:p>
    <w:p w14:paraId="025A38DC" w14:textId="0E70FEB7" w:rsidR="00BA297F" w:rsidRDefault="00BA297F" w:rsidP="00BA297F">
      <w:pPr>
        <w:pStyle w:val="Heading3"/>
      </w:pPr>
      <w:proofErr w:type="spellStart"/>
      <w:r>
        <w:t>DimCurrency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3101"/>
        <w:gridCol w:w="5241"/>
      </w:tblGrid>
      <w:tr w:rsidR="00D50087" w:rsidRPr="00BA297F" w14:paraId="5EDC23FA" w14:textId="77777777" w:rsidTr="0053438B">
        <w:tc>
          <w:tcPr>
            <w:tcW w:w="1005" w:type="dxa"/>
          </w:tcPr>
          <w:p w14:paraId="6BF43B47" w14:textId="77777777" w:rsidR="00D50087" w:rsidRPr="00BA297F" w:rsidRDefault="00D50087" w:rsidP="0053438B">
            <w:pPr>
              <w:pStyle w:val="BodyText"/>
            </w:pPr>
            <w:r w:rsidRPr="00BA297F">
              <w:t>#</w:t>
            </w:r>
          </w:p>
        </w:tc>
        <w:tc>
          <w:tcPr>
            <w:tcW w:w="3101" w:type="dxa"/>
          </w:tcPr>
          <w:p w14:paraId="13931313" w14:textId="77777777" w:rsidR="00D50087" w:rsidRPr="00BA297F" w:rsidRDefault="00D50087" w:rsidP="0053438B">
            <w:pPr>
              <w:pStyle w:val="BodyText"/>
            </w:pPr>
            <w:r w:rsidRPr="00BA297F">
              <w:t>Name</w:t>
            </w:r>
          </w:p>
        </w:tc>
        <w:tc>
          <w:tcPr>
            <w:tcW w:w="5241" w:type="dxa"/>
          </w:tcPr>
          <w:p w14:paraId="0C4F722F" w14:textId="77777777" w:rsidR="00D50087" w:rsidRPr="00BA297F" w:rsidRDefault="00D50087" w:rsidP="0053438B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D50087" w:rsidRPr="003672FD" w14:paraId="222ED34E" w14:textId="77777777" w:rsidTr="0053438B">
        <w:tc>
          <w:tcPr>
            <w:tcW w:w="1005" w:type="dxa"/>
          </w:tcPr>
          <w:p w14:paraId="3E5D22C9" w14:textId="77777777" w:rsidR="00D50087" w:rsidRPr="00BA297F" w:rsidRDefault="00D50087" w:rsidP="0053438B">
            <w:pPr>
              <w:pStyle w:val="BodyText"/>
            </w:pPr>
            <w:r w:rsidRPr="00BA297F">
              <w:t>1</w:t>
            </w:r>
          </w:p>
        </w:tc>
        <w:tc>
          <w:tcPr>
            <w:tcW w:w="3101" w:type="dxa"/>
          </w:tcPr>
          <w:p w14:paraId="160C4141" w14:textId="6E5A4111" w:rsidR="00D50087" w:rsidRPr="00BA297F" w:rsidRDefault="00D50087" w:rsidP="0053438B">
            <w:pPr>
              <w:pStyle w:val="BodyText"/>
            </w:pPr>
            <w:r>
              <w:t>Currency</w:t>
            </w:r>
            <w:r w:rsidRPr="00BA297F">
              <w:t xml:space="preserve"> Key</w:t>
            </w:r>
          </w:p>
        </w:tc>
        <w:tc>
          <w:tcPr>
            <w:tcW w:w="5241" w:type="dxa"/>
          </w:tcPr>
          <w:p w14:paraId="6F3011FC" w14:textId="77777777" w:rsidR="00D50087" w:rsidRPr="00166B20" w:rsidRDefault="00D50087" w:rsidP="0053438B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D50087" w:rsidRPr="00BA297F" w14:paraId="3D37DB94" w14:textId="77777777" w:rsidTr="0053438B">
        <w:tc>
          <w:tcPr>
            <w:tcW w:w="1005" w:type="dxa"/>
          </w:tcPr>
          <w:p w14:paraId="796D1A65" w14:textId="77777777" w:rsidR="00D50087" w:rsidRPr="00BA297F" w:rsidRDefault="00D50087" w:rsidP="0053438B">
            <w:pPr>
              <w:pStyle w:val="BodyText"/>
            </w:pPr>
            <w:r w:rsidRPr="00BA297F">
              <w:t>2</w:t>
            </w:r>
          </w:p>
        </w:tc>
        <w:tc>
          <w:tcPr>
            <w:tcW w:w="3101" w:type="dxa"/>
          </w:tcPr>
          <w:p w14:paraId="699A8455" w14:textId="02A893E8" w:rsidR="00D50087" w:rsidRPr="00BA297F" w:rsidRDefault="00D50087" w:rsidP="0053438B">
            <w:pPr>
              <w:pStyle w:val="BodyText"/>
            </w:pPr>
            <w:r>
              <w:t>Currency</w:t>
            </w:r>
            <w:r w:rsidRPr="00BA297F">
              <w:t xml:space="preserve"> ID</w:t>
            </w:r>
          </w:p>
        </w:tc>
        <w:tc>
          <w:tcPr>
            <w:tcW w:w="5241" w:type="dxa"/>
          </w:tcPr>
          <w:p w14:paraId="67D3A398" w14:textId="45850792" w:rsidR="00D50087" w:rsidRPr="00D50087" w:rsidRDefault="00D50087" w:rsidP="00D50087">
            <w:pPr>
              <w:pStyle w:val="BodyText"/>
              <w:rPr>
                <w:lang w:val="ru-RU"/>
              </w:rPr>
            </w:pPr>
            <w:r>
              <w:t xml:space="preserve">Natural Key: </w:t>
            </w:r>
            <w:r>
              <w:rPr>
                <w:lang w:val="ru-RU"/>
              </w:rPr>
              <w:t>аббревиатура</w:t>
            </w:r>
          </w:p>
        </w:tc>
      </w:tr>
      <w:tr w:rsidR="00D50087" w:rsidRPr="00D50087" w14:paraId="3BC1464A" w14:textId="77777777" w:rsidTr="0053438B">
        <w:tc>
          <w:tcPr>
            <w:tcW w:w="1005" w:type="dxa"/>
          </w:tcPr>
          <w:p w14:paraId="22EFA30B" w14:textId="77777777" w:rsidR="00D50087" w:rsidRPr="00BA297F" w:rsidRDefault="00D50087" w:rsidP="0053438B">
            <w:pPr>
              <w:pStyle w:val="BodyText"/>
            </w:pPr>
            <w:r w:rsidRPr="00BA297F">
              <w:t>3</w:t>
            </w:r>
          </w:p>
        </w:tc>
        <w:tc>
          <w:tcPr>
            <w:tcW w:w="3101" w:type="dxa"/>
          </w:tcPr>
          <w:p w14:paraId="5E4EB483" w14:textId="3DF58FE1" w:rsidR="00D50087" w:rsidRPr="00BA297F" w:rsidRDefault="00D50087" w:rsidP="00D50087">
            <w:pPr>
              <w:pStyle w:val="BodyText"/>
            </w:pPr>
            <w:r>
              <w:t>Currency</w:t>
            </w:r>
            <w:r w:rsidRPr="00BA297F">
              <w:t xml:space="preserve"> </w:t>
            </w:r>
            <w:r>
              <w:t>Full Name</w:t>
            </w:r>
          </w:p>
        </w:tc>
        <w:tc>
          <w:tcPr>
            <w:tcW w:w="5241" w:type="dxa"/>
          </w:tcPr>
          <w:p w14:paraId="0C6FE56D" w14:textId="109D8A46" w:rsidR="00D50087" w:rsidRPr="00D50087" w:rsidRDefault="00D50087" w:rsidP="0053438B">
            <w:pPr>
              <w:pStyle w:val="BodyText"/>
              <w:rPr>
                <w:lang w:val="ru-RU"/>
              </w:rPr>
            </w:pPr>
          </w:p>
        </w:tc>
      </w:tr>
    </w:tbl>
    <w:p w14:paraId="1FE871A6" w14:textId="77777777" w:rsidR="00BA297F" w:rsidRDefault="00BA297F" w:rsidP="00BA297F">
      <w:pPr>
        <w:pStyle w:val="BodyText"/>
      </w:pPr>
    </w:p>
    <w:p w14:paraId="335CA581" w14:textId="69385C47" w:rsidR="00BA297F" w:rsidRPr="00BA297F" w:rsidRDefault="00BA297F" w:rsidP="00BA297F">
      <w:pPr>
        <w:pStyle w:val="Heading3"/>
      </w:pPr>
      <w:proofErr w:type="spellStart"/>
      <w:r>
        <w:t>DimPayment</w:t>
      </w:r>
      <w:proofErr w:type="spellEnd"/>
    </w:p>
    <w:p w14:paraId="015C12E3" w14:textId="40D2A332" w:rsidR="00C36EAC" w:rsidRDefault="00D50087" w:rsidP="00C36EAC">
      <w:pPr>
        <w:pStyle w:val="BodyText"/>
      </w:pPr>
      <w:r w:rsidRPr="00213CE4">
        <w:rPr>
          <w:highlight w:val="yellow"/>
        </w:rPr>
        <w:t>Junk dimension: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3101"/>
        <w:gridCol w:w="5241"/>
      </w:tblGrid>
      <w:tr w:rsidR="00D50087" w:rsidRPr="00BA297F" w14:paraId="6C7B5D0C" w14:textId="77777777" w:rsidTr="0053438B">
        <w:tc>
          <w:tcPr>
            <w:tcW w:w="1005" w:type="dxa"/>
          </w:tcPr>
          <w:p w14:paraId="0C28341A" w14:textId="77777777" w:rsidR="00D50087" w:rsidRPr="00BA297F" w:rsidRDefault="00D50087" w:rsidP="0053438B">
            <w:pPr>
              <w:pStyle w:val="BodyText"/>
            </w:pPr>
            <w:r w:rsidRPr="00BA297F">
              <w:t>#</w:t>
            </w:r>
          </w:p>
        </w:tc>
        <w:tc>
          <w:tcPr>
            <w:tcW w:w="3101" w:type="dxa"/>
          </w:tcPr>
          <w:p w14:paraId="7D638755" w14:textId="77777777" w:rsidR="00D50087" w:rsidRPr="00BA297F" w:rsidRDefault="00D50087" w:rsidP="0053438B">
            <w:pPr>
              <w:pStyle w:val="BodyText"/>
            </w:pPr>
            <w:r w:rsidRPr="00BA297F">
              <w:t>Name</w:t>
            </w:r>
          </w:p>
        </w:tc>
        <w:tc>
          <w:tcPr>
            <w:tcW w:w="5241" w:type="dxa"/>
          </w:tcPr>
          <w:p w14:paraId="6E4BC96D" w14:textId="77777777" w:rsidR="00D50087" w:rsidRPr="00BA297F" w:rsidRDefault="00D50087" w:rsidP="0053438B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D50087" w:rsidRPr="003672FD" w14:paraId="031DE23A" w14:textId="77777777" w:rsidTr="0053438B">
        <w:tc>
          <w:tcPr>
            <w:tcW w:w="1005" w:type="dxa"/>
          </w:tcPr>
          <w:p w14:paraId="53AD7857" w14:textId="77777777" w:rsidR="00D50087" w:rsidRPr="00BA297F" w:rsidRDefault="00D50087" w:rsidP="0053438B">
            <w:pPr>
              <w:pStyle w:val="BodyText"/>
            </w:pPr>
            <w:r w:rsidRPr="00BA297F">
              <w:t>1</w:t>
            </w:r>
          </w:p>
        </w:tc>
        <w:tc>
          <w:tcPr>
            <w:tcW w:w="3101" w:type="dxa"/>
          </w:tcPr>
          <w:p w14:paraId="40EE797F" w14:textId="5BB7AA55" w:rsidR="00D50087" w:rsidRPr="00BA297F" w:rsidRDefault="0070475F" w:rsidP="0053438B">
            <w:pPr>
              <w:pStyle w:val="BodyText"/>
            </w:pPr>
            <w:r>
              <w:t>Payment</w:t>
            </w:r>
            <w:r w:rsidR="00D50087" w:rsidRPr="00BA297F">
              <w:t xml:space="preserve"> Key</w:t>
            </w:r>
          </w:p>
        </w:tc>
        <w:tc>
          <w:tcPr>
            <w:tcW w:w="5241" w:type="dxa"/>
          </w:tcPr>
          <w:p w14:paraId="17B7D973" w14:textId="77777777" w:rsidR="00D50087" w:rsidRPr="00166B20" w:rsidRDefault="00D50087" w:rsidP="0053438B">
            <w:pPr>
              <w:pStyle w:val="BodyText"/>
              <w:rPr>
                <w:lang w:val="ru-RU"/>
              </w:rPr>
            </w:pPr>
            <w:r w:rsidRPr="00BA297F">
              <w:t>Pri</w:t>
            </w:r>
            <w:r>
              <w:t>mary</w:t>
            </w:r>
            <w:r w:rsidRPr="00166B20">
              <w:rPr>
                <w:lang w:val="ru-RU"/>
              </w:rPr>
              <w:t xml:space="preserve"> </w:t>
            </w:r>
            <w:r>
              <w:t>Key</w:t>
            </w:r>
            <w:r w:rsidRPr="00166B20">
              <w:rPr>
                <w:lang w:val="ru-RU"/>
              </w:rPr>
              <w:t xml:space="preserve"> (</w:t>
            </w:r>
            <w:r>
              <w:rPr>
                <w:lang w:val="ru-RU"/>
              </w:rPr>
              <w:t>уникален для каждой записи</w:t>
            </w:r>
            <w:r w:rsidRPr="00166B20">
              <w:rPr>
                <w:lang w:val="ru-RU"/>
              </w:rPr>
              <w:t>)</w:t>
            </w:r>
          </w:p>
        </w:tc>
      </w:tr>
      <w:tr w:rsidR="00D50087" w:rsidRPr="003672FD" w14:paraId="44FAAAA9" w14:textId="77777777" w:rsidTr="0053438B">
        <w:tc>
          <w:tcPr>
            <w:tcW w:w="1005" w:type="dxa"/>
          </w:tcPr>
          <w:p w14:paraId="2C7C8F8E" w14:textId="77777777" w:rsidR="00D50087" w:rsidRPr="00BA297F" w:rsidRDefault="00D50087" w:rsidP="0053438B">
            <w:pPr>
              <w:pStyle w:val="BodyText"/>
            </w:pPr>
            <w:r w:rsidRPr="00BA297F">
              <w:t>2</w:t>
            </w:r>
          </w:p>
        </w:tc>
        <w:tc>
          <w:tcPr>
            <w:tcW w:w="3101" w:type="dxa"/>
          </w:tcPr>
          <w:p w14:paraId="419C152D" w14:textId="33FADF29" w:rsidR="00D50087" w:rsidRPr="00BA297F" w:rsidRDefault="0070475F" w:rsidP="0053438B">
            <w:pPr>
              <w:pStyle w:val="BodyText"/>
            </w:pPr>
            <w:r>
              <w:t>Payment Type Group</w:t>
            </w:r>
          </w:p>
        </w:tc>
        <w:tc>
          <w:tcPr>
            <w:tcW w:w="5241" w:type="dxa"/>
          </w:tcPr>
          <w:p w14:paraId="1BE540FB" w14:textId="7D484A96" w:rsidR="00D50087" w:rsidRPr="0070475F" w:rsidRDefault="0070475F" w:rsidP="0053438B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Наличные, кредитная карта, электронная валюта</w:t>
            </w:r>
          </w:p>
        </w:tc>
      </w:tr>
      <w:tr w:rsidR="00D50087" w:rsidRPr="00D50087" w14:paraId="7EBC54B5" w14:textId="77777777" w:rsidTr="0053438B">
        <w:tc>
          <w:tcPr>
            <w:tcW w:w="1005" w:type="dxa"/>
          </w:tcPr>
          <w:p w14:paraId="5F71E830" w14:textId="77777777" w:rsidR="00D50087" w:rsidRPr="00BA297F" w:rsidRDefault="00D50087" w:rsidP="0053438B">
            <w:pPr>
              <w:pStyle w:val="BodyText"/>
            </w:pPr>
            <w:r w:rsidRPr="00BA297F">
              <w:t>3</w:t>
            </w:r>
          </w:p>
        </w:tc>
        <w:tc>
          <w:tcPr>
            <w:tcW w:w="3101" w:type="dxa"/>
          </w:tcPr>
          <w:p w14:paraId="2FE56EA0" w14:textId="604D9546" w:rsidR="00D50087" w:rsidRPr="00BA297F" w:rsidRDefault="0070475F" w:rsidP="0070475F">
            <w:pPr>
              <w:pStyle w:val="BodyText"/>
            </w:pPr>
            <w:r>
              <w:t>Payment Type Description</w:t>
            </w:r>
          </w:p>
        </w:tc>
        <w:tc>
          <w:tcPr>
            <w:tcW w:w="5241" w:type="dxa"/>
          </w:tcPr>
          <w:p w14:paraId="2D7F6AEE" w14:textId="77777777" w:rsidR="00D50087" w:rsidRPr="0053438B" w:rsidRDefault="0070475F" w:rsidP="0053438B">
            <w:pPr>
              <w:pStyle w:val="BodyText"/>
            </w:pPr>
            <w:r>
              <w:rPr>
                <w:lang w:val="ru-RU"/>
              </w:rPr>
              <w:t>Кредитные</w:t>
            </w:r>
            <w:r w:rsidRPr="0053438B">
              <w:t xml:space="preserve"> </w:t>
            </w:r>
            <w:r>
              <w:rPr>
                <w:lang w:val="ru-RU"/>
              </w:rPr>
              <w:t>карты</w:t>
            </w:r>
            <w:r w:rsidRPr="0053438B">
              <w:t xml:space="preserve">: </w:t>
            </w:r>
            <w:r>
              <w:t>Visa</w:t>
            </w:r>
            <w:r w:rsidRPr="0053438B">
              <w:t xml:space="preserve">, </w:t>
            </w:r>
            <w:proofErr w:type="spellStart"/>
            <w:r>
              <w:t>MasterCars</w:t>
            </w:r>
            <w:proofErr w:type="spellEnd"/>
          </w:p>
          <w:p w14:paraId="0FD1CD44" w14:textId="54A115D8" w:rsidR="0070475F" w:rsidRPr="0070475F" w:rsidRDefault="0070475F" w:rsidP="0070475F">
            <w:pPr>
              <w:pStyle w:val="BodyText"/>
            </w:pPr>
            <w:r>
              <w:rPr>
                <w:lang w:val="ru-RU"/>
              </w:rPr>
              <w:t>Электронная</w:t>
            </w:r>
            <w:r w:rsidRPr="0053438B">
              <w:t xml:space="preserve"> </w:t>
            </w:r>
            <w:r>
              <w:rPr>
                <w:lang w:val="ru-RU"/>
              </w:rPr>
              <w:t>валюта</w:t>
            </w:r>
            <w:r w:rsidRPr="0053438B">
              <w:t xml:space="preserve">: </w:t>
            </w:r>
            <w:r>
              <w:t xml:space="preserve">Bitcoin, </w:t>
            </w:r>
            <w:proofErr w:type="spellStart"/>
            <w:r>
              <w:t>Etherum</w:t>
            </w:r>
            <w:proofErr w:type="spellEnd"/>
          </w:p>
        </w:tc>
      </w:tr>
      <w:tr w:rsidR="0070475F" w:rsidRPr="00D50087" w14:paraId="7CEFDEBA" w14:textId="77777777" w:rsidTr="0053438B">
        <w:tc>
          <w:tcPr>
            <w:tcW w:w="1005" w:type="dxa"/>
          </w:tcPr>
          <w:p w14:paraId="0CB548E0" w14:textId="0C35F6F1" w:rsidR="0070475F" w:rsidRPr="00BA297F" w:rsidRDefault="0070475F" w:rsidP="0053438B">
            <w:pPr>
              <w:pStyle w:val="BodyText"/>
            </w:pPr>
            <w:r>
              <w:t>4</w:t>
            </w:r>
          </w:p>
        </w:tc>
        <w:tc>
          <w:tcPr>
            <w:tcW w:w="3101" w:type="dxa"/>
          </w:tcPr>
          <w:p w14:paraId="21B97758" w14:textId="7C43943F" w:rsidR="0070475F" w:rsidRDefault="0070475F" w:rsidP="0053438B">
            <w:pPr>
              <w:pStyle w:val="BodyText"/>
            </w:pPr>
            <w:r>
              <w:t>Prepayment</w:t>
            </w:r>
          </w:p>
        </w:tc>
        <w:tc>
          <w:tcPr>
            <w:tcW w:w="5241" w:type="dxa"/>
          </w:tcPr>
          <w:p w14:paraId="632426C2" w14:textId="288442C7" w:rsidR="0070475F" w:rsidRPr="0070475F" w:rsidRDefault="0070475F" w:rsidP="0053438B">
            <w:pPr>
              <w:pStyle w:val="BodyText"/>
            </w:pPr>
            <w:r>
              <w:rPr>
                <w:lang w:val="ru-RU"/>
              </w:rPr>
              <w:t xml:space="preserve">Предоплата: </w:t>
            </w:r>
            <w:r>
              <w:t>Y/N</w:t>
            </w:r>
          </w:p>
        </w:tc>
      </w:tr>
    </w:tbl>
    <w:p w14:paraId="252613CF" w14:textId="77777777" w:rsidR="00D50087" w:rsidRPr="00D50087" w:rsidRDefault="00D50087" w:rsidP="00C36EAC">
      <w:pPr>
        <w:pStyle w:val="BodyText"/>
      </w:pPr>
    </w:p>
    <w:p w14:paraId="015C12E4" w14:textId="4EBBB07B" w:rsidR="00C36EAC" w:rsidRDefault="00EB5783" w:rsidP="00C36EAC">
      <w:pPr>
        <w:pStyle w:val="Heading2"/>
        <w:rPr>
          <w:lang w:val="ru-RU"/>
        </w:rPr>
      </w:pPr>
      <w:r>
        <w:rPr>
          <w:lang w:val="ru-RU"/>
        </w:rPr>
        <w:t>Фактовая таблица</w:t>
      </w:r>
    </w:p>
    <w:p w14:paraId="015C12E5" w14:textId="77777777" w:rsidR="009C7497" w:rsidRDefault="00C36EAC" w:rsidP="009C7497">
      <w:pPr>
        <w:pStyle w:val="BodyText"/>
        <w:rPr>
          <w:lang w:val="ru-RU"/>
        </w:rPr>
      </w:pPr>
      <w:r>
        <w:rPr>
          <w:lang w:val="ru-RU"/>
        </w:rPr>
        <w:t>Ф</w:t>
      </w:r>
      <w:r w:rsidR="009C7497">
        <w:rPr>
          <w:lang w:val="ru-RU"/>
        </w:rPr>
        <w:t>актов</w:t>
      </w:r>
      <w:r>
        <w:rPr>
          <w:lang w:val="ru-RU"/>
        </w:rPr>
        <w:t>ая</w:t>
      </w:r>
      <w:r w:rsidR="009C7497">
        <w:rPr>
          <w:lang w:val="ru-RU"/>
        </w:rPr>
        <w:t xml:space="preserve"> табли</w:t>
      </w:r>
      <w:r>
        <w:rPr>
          <w:lang w:val="ru-RU"/>
        </w:rPr>
        <w:t>ца</w:t>
      </w:r>
      <w:r w:rsidR="009C7497">
        <w:rPr>
          <w:lang w:val="ru-RU"/>
        </w:rPr>
        <w:t>:</w:t>
      </w:r>
    </w:p>
    <w:p w14:paraId="015C12E6" w14:textId="77777777" w:rsidR="00110936" w:rsidRDefault="009C7497" w:rsidP="00C36EAC">
      <w:pPr>
        <w:pStyle w:val="BodyText"/>
        <w:numPr>
          <w:ilvl w:val="0"/>
          <w:numId w:val="25"/>
        </w:numPr>
        <w:rPr>
          <w:lang w:val="ru-RU"/>
        </w:rPr>
      </w:pPr>
      <w:r>
        <w:rPr>
          <w:lang w:val="ru-RU"/>
        </w:rPr>
        <w:t>Продажи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"/>
        <w:gridCol w:w="3101"/>
        <w:gridCol w:w="5241"/>
      </w:tblGrid>
      <w:tr w:rsidR="00074365" w:rsidRPr="00BA297F" w14:paraId="356639B7" w14:textId="77777777" w:rsidTr="0053438B">
        <w:tc>
          <w:tcPr>
            <w:tcW w:w="1005" w:type="dxa"/>
          </w:tcPr>
          <w:p w14:paraId="315EE042" w14:textId="77777777" w:rsidR="00074365" w:rsidRPr="00BA297F" w:rsidRDefault="00074365" w:rsidP="00074365">
            <w:pPr>
              <w:pStyle w:val="BodyText"/>
            </w:pPr>
            <w:r w:rsidRPr="00BA297F">
              <w:t>#</w:t>
            </w:r>
          </w:p>
        </w:tc>
        <w:tc>
          <w:tcPr>
            <w:tcW w:w="3101" w:type="dxa"/>
          </w:tcPr>
          <w:p w14:paraId="1FCE0E3C" w14:textId="5292BBB7" w:rsidR="00074365" w:rsidRPr="00BA297F" w:rsidRDefault="00074365" w:rsidP="00074365">
            <w:pPr>
              <w:pStyle w:val="BodyText"/>
            </w:pPr>
            <w:r w:rsidRPr="00BA297F">
              <w:t>Name</w:t>
            </w:r>
          </w:p>
        </w:tc>
        <w:tc>
          <w:tcPr>
            <w:tcW w:w="5241" w:type="dxa"/>
          </w:tcPr>
          <w:p w14:paraId="3F04C77F" w14:textId="62382FA0" w:rsidR="00074365" w:rsidRPr="00BA297F" w:rsidRDefault="00074365" w:rsidP="00074365">
            <w:pPr>
              <w:pStyle w:val="BodyText"/>
            </w:pPr>
            <w:proofErr w:type="spellStart"/>
            <w:r w:rsidRPr="00BA297F">
              <w:t>Decription</w:t>
            </w:r>
            <w:proofErr w:type="spellEnd"/>
          </w:p>
        </w:tc>
      </w:tr>
      <w:tr w:rsidR="00074365" w:rsidRPr="00166B20" w14:paraId="47E6A187" w14:textId="77777777" w:rsidTr="0053438B">
        <w:tc>
          <w:tcPr>
            <w:tcW w:w="1005" w:type="dxa"/>
          </w:tcPr>
          <w:p w14:paraId="2DC0EE82" w14:textId="77777777" w:rsidR="00074365" w:rsidRPr="00BA297F" w:rsidRDefault="00074365" w:rsidP="0053438B">
            <w:pPr>
              <w:pStyle w:val="BodyText"/>
            </w:pPr>
            <w:r w:rsidRPr="00BA297F">
              <w:t>1</w:t>
            </w:r>
          </w:p>
        </w:tc>
        <w:tc>
          <w:tcPr>
            <w:tcW w:w="3101" w:type="dxa"/>
          </w:tcPr>
          <w:p w14:paraId="5D8AC093" w14:textId="5DEF1842" w:rsidR="00074365" w:rsidRPr="00BA297F" w:rsidRDefault="00074365" w:rsidP="0053438B">
            <w:pPr>
              <w:pStyle w:val="BodyText"/>
            </w:pPr>
            <w:r>
              <w:t>Date Key</w:t>
            </w:r>
          </w:p>
        </w:tc>
        <w:tc>
          <w:tcPr>
            <w:tcW w:w="5241" w:type="dxa"/>
          </w:tcPr>
          <w:p w14:paraId="2F0AAEF4" w14:textId="23D2DA28" w:rsidR="00074365" w:rsidRPr="00166B20" w:rsidRDefault="00074365" w:rsidP="0053438B">
            <w:pPr>
              <w:pStyle w:val="BodyText"/>
              <w:rPr>
                <w:lang w:val="ru-RU"/>
              </w:rPr>
            </w:pPr>
          </w:p>
        </w:tc>
      </w:tr>
      <w:tr w:rsidR="00074365" w:rsidRPr="00BA297F" w14:paraId="4FDD7727" w14:textId="77777777" w:rsidTr="0053438B">
        <w:tc>
          <w:tcPr>
            <w:tcW w:w="1005" w:type="dxa"/>
          </w:tcPr>
          <w:p w14:paraId="75CF9E8B" w14:textId="77777777" w:rsidR="00074365" w:rsidRPr="00BA297F" w:rsidRDefault="00074365" w:rsidP="0053438B">
            <w:pPr>
              <w:pStyle w:val="BodyText"/>
            </w:pPr>
            <w:r w:rsidRPr="00BA297F">
              <w:t>2</w:t>
            </w:r>
          </w:p>
        </w:tc>
        <w:tc>
          <w:tcPr>
            <w:tcW w:w="3101" w:type="dxa"/>
          </w:tcPr>
          <w:p w14:paraId="390226EB" w14:textId="03B19947" w:rsidR="00074365" w:rsidRPr="00BA297F" w:rsidRDefault="00074365" w:rsidP="0053438B">
            <w:pPr>
              <w:pStyle w:val="BodyText"/>
            </w:pPr>
            <w:r>
              <w:t>Customer Key</w:t>
            </w:r>
          </w:p>
        </w:tc>
        <w:tc>
          <w:tcPr>
            <w:tcW w:w="5241" w:type="dxa"/>
          </w:tcPr>
          <w:p w14:paraId="229BD8EB" w14:textId="6B08050C" w:rsidR="00074365" w:rsidRPr="00BA297F" w:rsidRDefault="00074365" w:rsidP="0053438B">
            <w:pPr>
              <w:pStyle w:val="BodyText"/>
            </w:pPr>
          </w:p>
        </w:tc>
      </w:tr>
      <w:tr w:rsidR="00074365" w:rsidRPr="00BA297F" w14:paraId="0ABB4DDC" w14:textId="77777777" w:rsidTr="0053438B">
        <w:tc>
          <w:tcPr>
            <w:tcW w:w="1005" w:type="dxa"/>
          </w:tcPr>
          <w:p w14:paraId="7E30ED74" w14:textId="77777777" w:rsidR="00074365" w:rsidRPr="00BA297F" w:rsidRDefault="00074365" w:rsidP="0053438B">
            <w:pPr>
              <w:pStyle w:val="BodyText"/>
            </w:pPr>
            <w:r w:rsidRPr="00BA297F">
              <w:t>3</w:t>
            </w:r>
          </w:p>
        </w:tc>
        <w:tc>
          <w:tcPr>
            <w:tcW w:w="3101" w:type="dxa"/>
          </w:tcPr>
          <w:p w14:paraId="361276A0" w14:textId="3796245A" w:rsidR="00074365" w:rsidRPr="00BA297F" w:rsidRDefault="00074365" w:rsidP="0053438B">
            <w:pPr>
              <w:pStyle w:val="BodyText"/>
            </w:pPr>
            <w:r>
              <w:t>Employee Key</w:t>
            </w:r>
          </w:p>
        </w:tc>
        <w:tc>
          <w:tcPr>
            <w:tcW w:w="5241" w:type="dxa"/>
          </w:tcPr>
          <w:p w14:paraId="7D5D98C9" w14:textId="77777777" w:rsidR="00074365" w:rsidRPr="00BA297F" w:rsidRDefault="00074365" w:rsidP="0053438B">
            <w:pPr>
              <w:pStyle w:val="BodyText"/>
            </w:pPr>
          </w:p>
        </w:tc>
      </w:tr>
      <w:tr w:rsidR="00074365" w:rsidRPr="00BA297F" w14:paraId="690DEA83" w14:textId="77777777" w:rsidTr="0053438B">
        <w:tc>
          <w:tcPr>
            <w:tcW w:w="1005" w:type="dxa"/>
          </w:tcPr>
          <w:p w14:paraId="4EA6A7B2" w14:textId="77777777" w:rsidR="00074365" w:rsidRPr="00BA297F" w:rsidRDefault="00074365" w:rsidP="0053438B">
            <w:pPr>
              <w:pStyle w:val="BodyText"/>
            </w:pPr>
            <w:r w:rsidRPr="00BA297F">
              <w:t>4</w:t>
            </w:r>
          </w:p>
        </w:tc>
        <w:tc>
          <w:tcPr>
            <w:tcW w:w="3101" w:type="dxa"/>
          </w:tcPr>
          <w:p w14:paraId="6A7C2909" w14:textId="35EFBB50" w:rsidR="00074365" w:rsidRPr="00BA297F" w:rsidRDefault="00074365" w:rsidP="0053438B">
            <w:pPr>
              <w:pStyle w:val="BodyText"/>
            </w:pPr>
            <w:r>
              <w:t>Store Key</w:t>
            </w:r>
          </w:p>
        </w:tc>
        <w:tc>
          <w:tcPr>
            <w:tcW w:w="5241" w:type="dxa"/>
          </w:tcPr>
          <w:p w14:paraId="383F2226" w14:textId="77777777" w:rsidR="00074365" w:rsidRPr="00BA297F" w:rsidRDefault="00074365" w:rsidP="0053438B">
            <w:pPr>
              <w:pStyle w:val="BodyText"/>
            </w:pPr>
          </w:p>
        </w:tc>
      </w:tr>
      <w:tr w:rsidR="00074365" w:rsidRPr="00BA297F" w14:paraId="2A08DC64" w14:textId="77777777" w:rsidTr="0053438B">
        <w:tc>
          <w:tcPr>
            <w:tcW w:w="1005" w:type="dxa"/>
          </w:tcPr>
          <w:p w14:paraId="55EA9435" w14:textId="77777777" w:rsidR="00074365" w:rsidRPr="00BA297F" w:rsidRDefault="00074365" w:rsidP="0053438B">
            <w:pPr>
              <w:pStyle w:val="BodyText"/>
            </w:pPr>
            <w:r w:rsidRPr="00BA297F">
              <w:t>5</w:t>
            </w:r>
          </w:p>
        </w:tc>
        <w:tc>
          <w:tcPr>
            <w:tcW w:w="3101" w:type="dxa"/>
          </w:tcPr>
          <w:p w14:paraId="23448F52" w14:textId="7E563EE9" w:rsidR="00074365" w:rsidRPr="00BA297F" w:rsidRDefault="00074365" w:rsidP="0053438B">
            <w:pPr>
              <w:pStyle w:val="BodyText"/>
            </w:pPr>
            <w:r>
              <w:t>Product Key</w:t>
            </w:r>
          </w:p>
        </w:tc>
        <w:tc>
          <w:tcPr>
            <w:tcW w:w="5241" w:type="dxa"/>
          </w:tcPr>
          <w:p w14:paraId="183AFD01" w14:textId="77777777" w:rsidR="00074365" w:rsidRPr="00BA297F" w:rsidRDefault="00074365" w:rsidP="0053438B">
            <w:pPr>
              <w:pStyle w:val="BodyText"/>
            </w:pPr>
          </w:p>
        </w:tc>
      </w:tr>
      <w:tr w:rsidR="00074365" w:rsidRPr="00BA297F" w14:paraId="3A7EC20E" w14:textId="77777777" w:rsidTr="0053438B">
        <w:tc>
          <w:tcPr>
            <w:tcW w:w="1005" w:type="dxa"/>
          </w:tcPr>
          <w:p w14:paraId="30FBB7AE" w14:textId="77777777" w:rsidR="00074365" w:rsidRPr="00BA297F" w:rsidRDefault="00074365" w:rsidP="0053438B">
            <w:pPr>
              <w:pStyle w:val="BodyText"/>
            </w:pPr>
            <w:r w:rsidRPr="00BA297F">
              <w:t>6</w:t>
            </w:r>
          </w:p>
        </w:tc>
        <w:tc>
          <w:tcPr>
            <w:tcW w:w="3101" w:type="dxa"/>
          </w:tcPr>
          <w:p w14:paraId="43C24F66" w14:textId="38637FDB" w:rsidR="00074365" w:rsidRPr="00BA297F" w:rsidRDefault="00074365" w:rsidP="0053438B">
            <w:pPr>
              <w:pStyle w:val="BodyText"/>
            </w:pPr>
            <w:r>
              <w:t>Discount Key</w:t>
            </w:r>
          </w:p>
        </w:tc>
        <w:tc>
          <w:tcPr>
            <w:tcW w:w="5241" w:type="dxa"/>
          </w:tcPr>
          <w:p w14:paraId="106CD6F2" w14:textId="77777777" w:rsidR="00074365" w:rsidRPr="00BA297F" w:rsidRDefault="00074365" w:rsidP="0053438B">
            <w:pPr>
              <w:pStyle w:val="BodyText"/>
            </w:pPr>
          </w:p>
        </w:tc>
      </w:tr>
      <w:tr w:rsidR="00074365" w:rsidRPr="00BA297F" w14:paraId="7B6FCEB2" w14:textId="77777777" w:rsidTr="0053438B">
        <w:tc>
          <w:tcPr>
            <w:tcW w:w="1005" w:type="dxa"/>
          </w:tcPr>
          <w:p w14:paraId="2BE75925" w14:textId="77777777" w:rsidR="00074365" w:rsidRPr="00BA297F" w:rsidRDefault="00074365" w:rsidP="0053438B">
            <w:pPr>
              <w:pStyle w:val="BodyText"/>
            </w:pPr>
            <w:r w:rsidRPr="00BA297F">
              <w:lastRenderedPageBreak/>
              <w:t>7</w:t>
            </w:r>
          </w:p>
        </w:tc>
        <w:tc>
          <w:tcPr>
            <w:tcW w:w="3101" w:type="dxa"/>
          </w:tcPr>
          <w:p w14:paraId="6553B3E9" w14:textId="3B92AC46" w:rsidR="00074365" w:rsidRPr="00BA297F" w:rsidRDefault="00074365" w:rsidP="0053438B">
            <w:pPr>
              <w:pStyle w:val="BodyText"/>
            </w:pPr>
            <w:r>
              <w:t>Currency Key</w:t>
            </w:r>
          </w:p>
        </w:tc>
        <w:tc>
          <w:tcPr>
            <w:tcW w:w="5241" w:type="dxa"/>
          </w:tcPr>
          <w:p w14:paraId="5729D8D2" w14:textId="77777777" w:rsidR="00074365" w:rsidRPr="00BA297F" w:rsidRDefault="00074365" w:rsidP="0053438B">
            <w:pPr>
              <w:pStyle w:val="BodyText"/>
            </w:pPr>
          </w:p>
        </w:tc>
      </w:tr>
      <w:tr w:rsidR="00074365" w:rsidRPr="00BA297F" w14:paraId="5025560A" w14:textId="77777777" w:rsidTr="0053438B">
        <w:tc>
          <w:tcPr>
            <w:tcW w:w="1005" w:type="dxa"/>
          </w:tcPr>
          <w:p w14:paraId="0B597DC6" w14:textId="77777777" w:rsidR="00074365" w:rsidRPr="00BA297F" w:rsidRDefault="00074365" w:rsidP="0053438B">
            <w:pPr>
              <w:pStyle w:val="BodyText"/>
            </w:pPr>
            <w:r w:rsidRPr="00BA297F">
              <w:t>8</w:t>
            </w:r>
          </w:p>
        </w:tc>
        <w:tc>
          <w:tcPr>
            <w:tcW w:w="3101" w:type="dxa"/>
          </w:tcPr>
          <w:p w14:paraId="033AD932" w14:textId="4BE03867" w:rsidR="00074365" w:rsidRPr="00BA297F" w:rsidRDefault="00074365" w:rsidP="0053438B">
            <w:pPr>
              <w:pStyle w:val="BodyText"/>
            </w:pPr>
            <w:r>
              <w:t>Payment Key</w:t>
            </w:r>
          </w:p>
        </w:tc>
        <w:tc>
          <w:tcPr>
            <w:tcW w:w="5241" w:type="dxa"/>
          </w:tcPr>
          <w:p w14:paraId="03AAF27D" w14:textId="77777777" w:rsidR="00074365" w:rsidRPr="00BA297F" w:rsidRDefault="00074365" w:rsidP="0053438B">
            <w:pPr>
              <w:pStyle w:val="BodyText"/>
            </w:pPr>
          </w:p>
        </w:tc>
      </w:tr>
      <w:tr w:rsidR="00074365" w:rsidRPr="00BA297F" w14:paraId="6A557983" w14:textId="77777777" w:rsidTr="0053438B">
        <w:tc>
          <w:tcPr>
            <w:tcW w:w="1005" w:type="dxa"/>
          </w:tcPr>
          <w:p w14:paraId="4362AA0B" w14:textId="77777777" w:rsidR="00074365" w:rsidRPr="00166B20" w:rsidRDefault="00074365" w:rsidP="0053438B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3101" w:type="dxa"/>
          </w:tcPr>
          <w:p w14:paraId="3B22528B" w14:textId="2EA02F62" w:rsidR="00074365" w:rsidRPr="00074365" w:rsidRDefault="00074365" w:rsidP="0053438B">
            <w:pPr>
              <w:pStyle w:val="BodyText"/>
            </w:pPr>
            <w:r>
              <w:t>Check</w:t>
            </w:r>
            <w:r>
              <w:rPr>
                <w:lang w:val="ru-RU"/>
              </w:rPr>
              <w:t xml:space="preserve"> </w:t>
            </w:r>
            <w:r>
              <w:t>ID</w:t>
            </w:r>
          </w:p>
        </w:tc>
        <w:tc>
          <w:tcPr>
            <w:tcW w:w="5241" w:type="dxa"/>
          </w:tcPr>
          <w:p w14:paraId="2EC58393" w14:textId="52469506" w:rsidR="00074365" w:rsidRPr="00166B20" w:rsidRDefault="00074365" w:rsidP="0053438B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Дегенеративное измерение</w:t>
            </w:r>
          </w:p>
        </w:tc>
      </w:tr>
      <w:tr w:rsidR="00074365" w:rsidRPr="00166B20" w14:paraId="3AF07854" w14:textId="77777777" w:rsidTr="0053438B">
        <w:tc>
          <w:tcPr>
            <w:tcW w:w="1005" w:type="dxa"/>
          </w:tcPr>
          <w:p w14:paraId="6C2391FF" w14:textId="77777777" w:rsidR="00074365" w:rsidRPr="00166B20" w:rsidRDefault="00074365" w:rsidP="0053438B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3101" w:type="dxa"/>
          </w:tcPr>
          <w:p w14:paraId="2BA4C3B2" w14:textId="78CFD986" w:rsidR="00074365" w:rsidRDefault="00074365" w:rsidP="0053438B">
            <w:pPr>
              <w:pStyle w:val="BodyText"/>
            </w:pPr>
            <w:r>
              <w:t>Quantity</w:t>
            </w:r>
          </w:p>
        </w:tc>
        <w:tc>
          <w:tcPr>
            <w:tcW w:w="5241" w:type="dxa"/>
          </w:tcPr>
          <w:p w14:paraId="6AF45868" w14:textId="5126764D" w:rsidR="00074365" w:rsidRPr="00166B20" w:rsidRDefault="00074365" w:rsidP="0053438B">
            <w:pPr>
              <w:pStyle w:val="BodyText"/>
              <w:rPr>
                <w:lang w:val="ru-RU"/>
              </w:rPr>
            </w:pPr>
          </w:p>
        </w:tc>
      </w:tr>
      <w:tr w:rsidR="00074365" w:rsidRPr="00166B20" w14:paraId="705E1C32" w14:textId="77777777" w:rsidTr="0053438B">
        <w:tc>
          <w:tcPr>
            <w:tcW w:w="1005" w:type="dxa"/>
          </w:tcPr>
          <w:p w14:paraId="364513BF" w14:textId="77777777" w:rsidR="00074365" w:rsidRPr="00166B20" w:rsidRDefault="00074365" w:rsidP="0053438B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3101" w:type="dxa"/>
          </w:tcPr>
          <w:p w14:paraId="13134913" w14:textId="2807CA59" w:rsidR="00074365" w:rsidRPr="0082106F" w:rsidRDefault="00074365" w:rsidP="0053438B">
            <w:pPr>
              <w:pStyle w:val="BodyText"/>
            </w:pPr>
            <w:r>
              <w:t xml:space="preserve">Unit Price </w:t>
            </w:r>
            <w:r w:rsidR="0082106F">
              <w:t>BYN</w:t>
            </w:r>
          </w:p>
        </w:tc>
        <w:tc>
          <w:tcPr>
            <w:tcW w:w="5241" w:type="dxa"/>
          </w:tcPr>
          <w:p w14:paraId="65E72AB4" w14:textId="63BCBA4F" w:rsidR="00074365" w:rsidRPr="00166B20" w:rsidRDefault="0082106F" w:rsidP="0053438B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Цена за штуку</w:t>
            </w:r>
          </w:p>
        </w:tc>
      </w:tr>
      <w:tr w:rsidR="00074365" w:rsidRPr="00BA297F" w14:paraId="5B430812" w14:textId="77777777" w:rsidTr="0053438B">
        <w:tc>
          <w:tcPr>
            <w:tcW w:w="1005" w:type="dxa"/>
          </w:tcPr>
          <w:p w14:paraId="656C9E14" w14:textId="77777777" w:rsidR="00074365" w:rsidRPr="00BA297F" w:rsidRDefault="00074365" w:rsidP="0053438B">
            <w:pPr>
              <w:pStyle w:val="BodyText"/>
            </w:pPr>
            <w:r w:rsidRPr="00BA297F">
              <w:t>1</w:t>
            </w:r>
            <w:r>
              <w:t>2</w:t>
            </w:r>
          </w:p>
        </w:tc>
        <w:tc>
          <w:tcPr>
            <w:tcW w:w="3101" w:type="dxa"/>
          </w:tcPr>
          <w:p w14:paraId="12F93F1C" w14:textId="2DB79DBF" w:rsidR="00074365" w:rsidRPr="00BA297F" w:rsidRDefault="00074365" w:rsidP="0053438B">
            <w:pPr>
              <w:pStyle w:val="BodyText"/>
            </w:pPr>
            <w:r>
              <w:t>Unit Price With Discount</w:t>
            </w:r>
            <w:r w:rsidR="0082106F">
              <w:t xml:space="preserve"> BYN</w:t>
            </w:r>
          </w:p>
        </w:tc>
        <w:tc>
          <w:tcPr>
            <w:tcW w:w="5241" w:type="dxa"/>
          </w:tcPr>
          <w:p w14:paraId="7EF6C07A" w14:textId="77777777" w:rsidR="00074365" w:rsidRPr="00BA297F" w:rsidRDefault="00074365" w:rsidP="0053438B">
            <w:pPr>
              <w:pStyle w:val="BodyText"/>
            </w:pPr>
          </w:p>
        </w:tc>
      </w:tr>
      <w:tr w:rsidR="00074365" w:rsidRPr="003672FD" w14:paraId="59C37215" w14:textId="77777777" w:rsidTr="0053438B">
        <w:tc>
          <w:tcPr>
            <w:tcW w:w="1005" w:type="dxa"/>
          </w:tcPr>
          <w:p w14:paraId="35998F34" w14:textId="77777777" w:rsidR="00074365" w:rsidRPr="00BA297F" w:rsidRDefault="00074365" w:rsidP="0053438B">
            <w:pPr>
              <w:pStyle w:val="BodyText"/>
            </w:pPr>
            <w:r w:rsidRPr="00BA297F">
              <w:t>1</w:t>
            </w:r>
            <w:r>
              <w:t>3</w:t>
            </w:r>
          </w:p>
        </w:tc>
        <w:tc>
          <w:tcPr>
            <w:tcW w:w="3101" w:type="dxa"/>
          </w:tcPr>
          <w:p w14:paraId="5F17909C" w14:textId="34D72348" w:rsidR="00074365" w:rsidRPr="00BA297F" w:rsidRDefault="00074365" w:rsidP="0053438B">
            <w:pPr>
              <w:pStyle w:val="BodyText"/>
            </w:pPr>
            <w:r>
              <w:t>Sales Amount</w:t>
            </w:r>
            <w:r w:rsidR="0082106F">
              <w:t xml:space="preserve"> BYN</w:t>
            </w:r>
          </w:p>
        </w:tc>
        <w:tc>
          <w:tcPr>
            <w:tcW w:w="5241" w:type="dxa"/>
          </w:tcPr>
          <w:p w14:paraId="26139EE5" w14:textId="3C715AFF" w:rsidR="00074365" w:rsidRPr="0082106F" w:rsidRDefault="0082106F" w:rsidP="0053438B">
            <w:pPr>
              <w:pStyle w:val="BodyText"/>
              <w:rPr>
                <w:lang w:val="ru-RU"/>
              </w:rPr>
            </w:pPr>
            <w:r>
              <w:rPr>
                <w:lang w:val="ru-RU"/>
              </w:rPr>
              <w:t>Кол-во*Цену за штуку</w:t>
            </w:r>
          </w:p>
        </w:tc>
      </w:tr>
      <w:tr w:rsidR="00074365" w:rsidRPr="00BA297F" w14:paraId="4BDC7AD5" w14:textId="77777777" w:rsidTr="0053438B">
        <w:tc>
          <w:tcPr>
            <w:tcW w:w="1005" w:type="dxa"/>
          </w:tcPr>
          <w:p w14:paraId="39FC86FE" w14:textId="77777777" w:rsidR="00074365" w:rsidRPr="00BA297F" w:rsidRDefault="00074365" w:rsidP="00074365">
            <w:pPr>
              <w:pStyle w:val="BodyText"/>
            </w:pPr>
            <w:r w:rsidRPr="00BA297F">
              <w:t>1</w:t>
            </w:r>
            <w:r>
              <w:t>4</w:t>
            </w:r>
          </w:p>
        </w:tc>
        <w:tc>
          <w:tcPr>
            <w:tcW w:w="3101" w:type="dxa"/>
          </w:tcPr>
          <w:p w14:paraId="27D37F50" w14:textId="078CF5E3" w:rsidR="00074365" w:rsidRPr="00BA297F" w:rsidRDefault="00074365" w:rsidP="00074365">
            <w:pPr>
              <w:pStyle w:val="BodyText"/>
            </w:pPr>
            <w:r>
              <w:t xml:space="preserve">Unit Price </w:t>
            </w:r>
          </w:p>
        </w:tc>
        <w:tc>
          <w:tcPr>
            <w:tcW w:w="5241" w:type="dxa"/>
          </w:tcPr>
          <w:p w14:paraId="77C7ED03" w14:textId="77777777" w:rsidR="00074365" w:rsidRPr="00BA297F" w:rsidRDefault="00074365" w:rsidP="00074365">
            <w:pPr>
              <w:pStyle w:val="BodyText"/>
            </w:pPr>
          </w:p>
        </w:tc>
      </w:tr>
      <w:tr w:rsidR="00074365" w:rsidRPr="00BA297F" w14:paraId="00E9A070" w14:textId="77777777" w:rsidTr="0053438B">
        <w:tc>
          <w:tcPr>
            <w:tcW w:w="1005" w:type="dxa"/>
          </w:tcPr>
          <w:p w14:paraId="64612933" w14:textId="77777777" w:rsidR="00074365" w:rsidRPr="00BA297F" w:rsidRDefault="00074365" w:rsidP="00074365">
            <w:pPr>
              <w:pStyle w:val="BodyText"/>
            </w:pPr>
            <w:r w:rsidRPr="00BA297F">
              <w:t>1</w:t>
            </w:r>
            <w:r>
              <w:t>5</w:t>
            </w:r>
          </w:p>
        </w:tc>
        <w:tc>
          <w:tcPr>
            <w:tcW w:w="3101" w:type="dxa"/>
          </w:tcPr>
          <w:p w14:paraId="7E7671F9" w14:textId="45C1AE00" w:rsidR="00074365" w:rsidRPr="00BA297F" w:rsidRDefault="00074365" w:rsidP="00074365">
            <w:pPr>
              <w:pStyle w:val="BodyText"/>
            </w:pPr>
            <w:r>
              <w:t>Unit Price With Discount</w:t>
            </w:r>
          </w:p>
        </w:tc>
        <w:tc>
          <w:tcPr>
            <w:tcW w:w="5241" w:type="dxa"/>
          </w:tcPr>
          <w:p w14:paraId="20FF659B" w14:textId="77777777" w:rsidR="00074365" w:rsidRPr="00BA297F" w:rsidRDefault="00074365" w:rsidP="00074365">
            <w:pPr>
              <w:pStyle w:val="BodyText"/>
            </w:pPr>
          </w:p>
        </w:tc>
      </w:tr>
      <w:tr w:rsidR="00074365" w:rsidRPr="00BA297F" w14:paraId="071D8E07" w14:textId="77777777" w:rsidTr="0053438B">
        <w:tc>
          <w:tcPr>
            <w:tcW w:w="1005" w:type="dxa"/>
          </w:tcPr>
          <w:p w14:paraId="1DBC93D9" w14:textId="77777777" w:rsidR="00074365" w:rsidRPr="00BA297F" w:rsidRDefault="00074365" w:rsidP="00074365">
            <w:pPr>
              <w:pStyle w:val="BodyText"/>
            </w:pPr>
            <w:r w:rsidRPr="00BA297F">
              <w:t>1</w:t>
            </w:r>
            <w:r>
              <w:t>6</w:t>
            </w:r>
          </w:p>
        </w:tc>
        <w:tc>
          <w:tcPr>
            <w:tcW w:w="3101" w:type="dxa"/>
          </w:tcPr>
          <w:p w14:paraId="6680B749" w14:textId="323D1A1B" w:rsidR="00074365" w:rsidRPr="00BA297F" w:rsidRDefault="00074365" w:rsidP="00074365">
            <w:pPr>
              <w:pStyle w:val="BodyText"/>
            </w:pPr>
            <w:r>
              <w:t>Sales Amount</w:t>
            </w:r>
          </w:p>
        </w:tc>
        <w:tc>
          <w:tcPr>
            <w:tcW w:w="5241" w:type="dxa"/>
          </w:tcPr>
          <w:p w14:paraId="73044D7C" w14:textId="77777777" w:rsidR="00074365" w:rsidRPr="00BA297F" w:rsidRDefault="00074365" w:rsidP="00074365">
            <w:pPr>
              <w:pStyle w:val="BodyText"/>
            </w:pPr>
          </w:p>
        </w:tc>
      </w:tr>
    </w:tbl>
    <w:p w14:paraId="015C12EA" w14:textId="77777777" w:rsidR="0099580A" w:rsidRPr="00110936" w:rsidRDefault="0099580A" w:rsidP="009C7497">
      <w:pPr>
        <w:pStyle w:val="BodyText"/>
      </w:pPr>
    </w:p>
    <w:p w14:paraId="648F62B4" w14:textId="6D1F4B0F" w:rsidR="00074365" w:rsidRDefault="00074365">
      <w:pPr>
        <w:widowControl/>
        <w:spacing w:line="240" w:lineRule="auto"/>
        <w:rPr>
          <w:rFonts w:ascii="Arial" w:hAnsi="Arial"/>
          <w:b/>
          <w:sz w:val="24"/>
        </w:rPr>
      </w:pPr>
      <w:bookmarkStart w:id="11" w:name="_Toc412572574"/>
      <w:r>
        <w:br w:type="page"/>
      </w:r>
    </w:p>
    <w:p w14:paraId="015C12EB" w14:textId="0EEAC03F" w:rsidR="00473DF1" w:rsidRDefault="00473DF1" w:rsidP="00BE7409">
      <w:pPr>
        <w:pStyle w:val="Heading1"/>
      </w:pPr>
      <w:r>
        <w:lastRenderedPageBreak/>
        <w:t>Logical Scheme</w:t>
      </w:r>
      <w:bookmarkEnd w:id="11"/>
      <w:r w:rsidR="00BE7409">
        <w:br/>
      </w:r>
      <w:r w:rsidR="00BE7409">
        <w:br/>
      </w:r>
      <w:r w:rsidR="00BE7409">
        <w:br/>
      </w:r>
      <w:r w:rsidR="00BE7409">
        <w:br/>
      </w:r>
      <w:r w:rsidR="00BE7409" w:rsidRPr="00BE7409">
        <w:rPr>
          <w:noProof/>
        </w:rPr>
        <w:drawing>
          <wp:inline distT="0" distB="0" distL="0" distR="0" wp14:anchorId="16C371D6" wp14:editId="3A48981E">
            <wp:extent cx="6105843" cy="3248112"/>
            <wp:effectExtent l="0" t="0" r="9525" b="0"/>
            <wp:docPr id="5" name="Picture 5" descr="C:\Users\Saida_Melikava\Desktop\Star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ida_Melikava\Desktop\Star_schem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207" cy="325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B3B09" w14:textId="77777777" w:rsidR="00BE7409" w:rsidRDefault="00BE7409">
      <w:pPr>
        <w:widowControl/>
        <w:spacing w:line="240" w:lineRule="auto"/>
        <w:rPr>
          <w:rFonts w:ascii="Arial" w:hAnsi="Arial"/>
          <w:b/>
          <w:sz w:val="24"/>
        </w:rPr>
      </w:pPr>
      <w:bookmarkStart w:id="12" w:name="_Toc412572575"/>
      <w:r>
        <w:br w:type="page"/>
      </w:r>
    </w:p>
    <w:p w14:paraId="015C12EC" w14:textId="61D3E3E9" w:rsidR="00473DF1" w:rsidRDefault="00473DF1" w:rsidP="00473DF1">
      <w:pPr>
        <w:pStyle w:val="Heading1"/>
      </w:pPr>
      <w:r>
        <w:lastRenderedPageBreak/>
        <w:t>Data Flow</w:t>
      </w:r>
      <w:bookmarkEnd w:id="12"/>
    </w:p>
    <w:p w14:paraId="015C12ED" w14:textId="77777777" w:rsidR="00473DF1" w:rsidRDefault="00473DF1" w:rsidP="00473DF1">
      <w:pPr>
        <w:pStyle w:val="Heading1"/>
      </w:pPr>
      <w:bookmarkStart w:id="13" w:name="_Toc412572576"/>
      <w:r>
        <w:t>Fact Table Partitioning Strategy</w:t>
      </w:r>
      <w:bookmarkEnd w:id="13"/>
    </w:p>
    <w:p w14:paraId="015C12EE" w14:textId="77777777" w:rsidR="00473DF1" w:rsidRDefault="00473DF1" w:rsidP="00473DF1">
      <w:pPr>
        <w:pStyle w:val="Heading1"/>
      </w:pPr>
      <w:bookmarkStart w:id="14" w:name="_Toc412572577"/>
      <w:r>
        <w:t>Strategy of Parallel Load</w:t>
      </w:r>
      <w:bookmarkEnd w:id="14"/>
    </w:p>
    <w:p w14:paraId="015C12EF" w14:textId="77777777" w:rsidR="00473DF1" w:rsidRPr="00473DF1" w:rsidRDefault="00473DF1" w:rsidP="00473DF1">
      <w:pPr>
        <w:pStyle w:val="Heading1"/>
      </w:pPr>
      <w:bookmarkStart w:id="15" w:name="_Toc412572578"/>
      <w:r>
        <w:t>Report Layouts</w:t>
      </w:r>
      <w:bookmarkEnd w:id="9"/>
      <w:bookmarkEnd w:id="15"/>
    </w:p>
    <w:sectPr w:rsidR="00473DF1" w:rsidRPr="00473DF1" w:rsidSect="003D1F28">
      <w:headerReference w:type="default" r:id="rId15"/>
      <w:footerReference w:type="default" r:id="rId16"/>
      <w:headerReference w:type="first" r:id="rId17"/>
      <w:footerReference w:type="first" r:id="rId18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0CDD0" w14:textId="77777777" w:rsidR="00FE0DFC" w:rsidRDefault="00FE0DFC">
      <w:r>
        <w:separator/>
      </w:r>
    </w:p>
  </w:endnote>
  <w:endnote w:type="continuationSeparator" w:id="0">
    <w:p w14:paraId="67EF930B" w14:textId="77777777" w:rsidR="00FE0DFC" w:rsidRDefault="00FE0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erkeleyStd-Medium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C12FE" w14:textId="77777777" w:rsidR="0053438B" w:rsidRDefault="0053438B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53438B" w:rsidRPr="002F5D7B" w14:paraId="015C1302" w14:textId="77777777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015C12FF" w14:textId="77777777" w:rsidR="0053438B" w:rsidRPr="003D1F28" w:rsidRDefault="0053438B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015C1300" w14:textId="689270CD" w:rsidR="0053438B" w:rsidRPr="003D1F28" w:rsidRDefault="0053438B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3672FD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015C1301" w14:textId="07E5CD79" w:rsidR="0053438B" w:rsidRPr="002F5D7B" w:rsidRDefault="0053438B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672FD">
            <w:rPr>
              <w:noProof/>
            </w:rPr>
            <w:t>4</w:t>
          </w:r>
          <w:r>
            <w:rPr>
              <w:noProof/>
            </w:rPr>
            <w:fldChar w:fldCharType="end"/>
          </w:r>
          <w:r w:rsidRPr="002F5D7B">
            <w:t>/</w:t>
          </w:r>
          <w:r w:rsidR="00FE0DFC">
            <w:fldChar w:fldCharType="begin"/>
          </w:r>
          <w:r w:rsidR="00FE0DFC">
            <w:instrText xml:space="preserve"> NUMPAGES </w:instrText>
          </w:r>
          <w:r w:rsidR="00FE0DFC">
            <w:fldChar w:fldCharType="separate"/>
          </w:r>
          <w:r w:rsidR="003672FD">
            <w:rPr>
              <w:noProof/>
            </w:rPr>
            <w:t>10</w:t>
          </w:r>
          <w:r w:rsidR="00FE0DFC">
            <w:rPr>
              <w:noProof/>
            </w:rPr>
            <w:fldChar w:fldCharType="end"/>
          </w:r>
        </w:p>
      </w:tc>
    </w:tr>
  </w:tbl>
  <w:p w14:paraId="015C1303" w14:textId="77777777" w:rsidR="0053438B" w:rsidRDefault="005343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53438B" w14:paraId="015C130F" w14:textId="77777777" w:rsidTr="002154C4">
      <w:trPr>
        <w:trHeight w:val="714"/>
      </w:trPr>
      <w:tc>
        <w:tcPr>
          <w:tcW w:w="705" w:type="dxa"/>
          <w:tcBorders>
            <w:top w:val="nil"/>
          </w:tcBorders>
        </w:tcPr>
        <w:p w14:paraId="015C130C" w14:textId="77777777" w:rsidR="0053438B" w:rsidRDefault="0053438B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015C130D" w14:textId="77777777" w:rsidR="0053438B" w:rsidRDefault="0053438B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015C130E" w14:textId="77777777" w:rsidR="0053438B" w:rsidRPr="00131A1C" w:rsidRDefault="0053438B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53438B" w:rsidRPr="002F5D7B" w14:paraId="015C1313" w14:textId="77777777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015C1310" w14:textId="77777777" w:rsidR="0053438B" w:rsidRPr="003D1F28" w:rsidRDefault="0053438B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015C1311" w14:textId="5659A64F" w:rsidR="0053438B" w:rsidRPr="003D1F28" w:rsidRDefault="0053438B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3672FD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015C1312" w14:textId="77777777" w:rsidR="0053438B" w:rsidRPr="002F5D7B" w:rsidRDefault="0053438B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 w:rsidR="00FE0DFC">
            <w:fldChar w:fldCharType="begin"/>
          </w:r>
          <w:r w:rsidR="00FE0DFC">
            <w:instrText xml:space="preserve"> NUMPAGES </w:instrText>
          </w:r>
          <w:r w:rsidR="00FE0DFC">
            <w:fldChar w:fldCharType="separate"/>
          </w:r>
          <w:r>
            <w:rPr>
              <w:noProof/>
            </w:rPr>
            <w:t>3</w:t>
          </w:r>
          <w:r w:rsidR="00FE0DFC">
            <w:rPr>
              <w:noProof/>
            </w:rPr>
            <w:fldChar w:fldCharType="end"/>
          </w:r>
        </w:p>
      </w:tc>
    </w:tr>
  </w:tbl>
  <w:p w14:paraId="015C1314" w14:textId="77777777" w:rsidR="0053438B" w:rsidRPr="0072682A" w:rsidRDefault="0053438B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9FB577" w14:textId="77777777" w:rsidR="00FE0DFC" w:rsidRDefault="00FE0DFC">
      <w:r>
        <w:separator/>
      </w:r>
    </w:p>
  </w:footnote>
  <w:footnote w:type="continuationSeparator" w:id="0">
    <w:p w14:paraId="36153E9D" w14:textId="77777777" w:rsidR="00FE0DFC" w:rsidRDefault="00FE0D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53438B" w14:paraId="015C12F8" w14:textId="7777777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015C12F6" w14:textId="77777777" w:rsidR="0053438B" w:rsidRPr="00C85AF1" w:rsidRDefault="0053438B" w:rsidP="00B23CF5">
          <w:pPr>
            <w:pStyle w:val="Header"/>
            <w:rPr>
              <w:b/>
              <w:lang w:val="ru-RU"/>
            </w:rPr>
          </w:pPr>
          <w:r>
            <w:rPr>
              <w:b/>
              <w:lang w:val="ru-RU"/>
            </w:rPr>
            <w:t xml:space="preserve">Издательство </w:t>
          </w:r>
          <w:r>
            <w:rPr>
              <w:b/>
            </w:rPr>
            <w:t>“</w:t>
          </w:r>
          <w:r>
            <w:rPr>
              <w:b/>
              <w:lang w:val="ru-RU"/>
            </w:rPr>
            <w:t>МИФ</w:t>
          </w:r>
          <w:r>
            <w:rPr>
              <w:b/>
            </w:rPr>
            <w:t>”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015C12F7" w14:textId="77777777" w:rsidR="0053438B" w:rsidRDefault="00FE0DFC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53438B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53438B" w14:paraId="015C12FC" w14:textId="7777777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015C12F9" w14:textId="77777777" w:rsidR="0053438B" w:rsidRPr="00932D17" w:rsidRDefault="0053438B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015C12FA" w14:textId="77777777" w:rsidR="0053438B" w:rsidRPr="00932D17" w:rsidRDefault="0053438B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015C12FB" w14:textId="38ACEDCE" w:rsidR="0053438B" w:rsidRPr="00D639FE" w:rsidRDefault="0053438B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3672FD">
            <w:rPr>
              <w:noProof/>
              <w:sz w:val="16"/>
              <w:szCs w:val="16"/>
            </w:rPr>
            <w:t>13-Nov-2017 01:08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015C12FD" w14:textId="77777777" w:rsidR="0053438B" w:rsidRPr="008D4230" w:rsidRDefault="0053438B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53438B" w14:paraId="015C1306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015C1304" w14:textId="77777777" w:rsidR="0053438B" w:rsidRDefault="0053438B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FE0DFC">
            <w:fldChar w:fldCharType="begin"/>
          </w:r>
          <w:r w:rsidR="00FE0DFC">
            <w:instrText xml:space="preserve"> TITLE  \* MERGEFORMAT </w:instrText>
          </w:r>
          <w:r w:rsidR="00FE0DFC">
            <w:fldChar w:fldCharType="separate"/>
          </w:r>
          <w:r w:rsidRPr="007C38B2">
            <w:rPr>
              <w:b/>
            </w:rPr>
            <w:t xml:space="preserve">MTN.BI.07 </w:t>
          </w:r>
          <w:r>
            <w:t>Oracle Relational Structures</w:t>
          </w:r>
          <w:r w:rsidR="00FE0DFC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015C1305" w14:textId="77777777" w:rsidR="0053438B" w:rsidRDefault="00FE0DFC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53438B" w:rsidRPr="007C38B2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53438B" w14:paraId="015C130A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015C1307" w14:textId="77777777" w:rsidR="0053438B" w:rsidRPr="00932D17" w:rsidRDefault="0053438B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015C1308" w14:textId="77777777" w:rsidR="0053438B" w:rsidRPr="00932D17" w:rsidRDefault="0053438B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015C1309" w14:textId="63FF839D" w:rsidR="0053438B" w:rsidRPr="00D639FE" w:rsidRDefault="0053438B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3672FD">
            <w:rPr>
              <w:noProof/>
              <w:sz w:val="16"/>
              <w:szCs w:val="16"/>
            </w:rPr>
            <w:t>13-Nov-2017 01:08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015C130B" w14:textId="77777777" w:rsidR="0053438B" w:rsidRPr="008D4230" w:rsidRDefault="0053438B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A934C1B"/>
    <w:multiLevelType w:val="hybridMultilevel"/>
    <w:tmpl w:val="E8604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3232D1"/>
    <w:multiLevelType w:val="hybridMultilevel"/>
    <w:tmpl w:val="6598DD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2741A0"/>
    <w:multiLevelType w:val="hybridMultilevel"/>
    <w:tmpl w:val="B462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1768D"/>
    <w:multiLevelType w:val="hybridMultilevel"/>
    <w:tmpl w:val="B50AE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4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923D40"/>
    <w:multiLevelType w:val="multilevel"/>
    <w:tmpl w:val="E430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346A39"/>
    <w:multiLevelType w:val="multilevel"/>
    <w:tmpl w:val="B436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57C30E6F"/>
    <w:multiLevelType w:val="multilevel"/>
    <w:tmpl w:val="EC5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0847B0"/>
    <w:multiLevelType w:val="hybridMultilevel"/>
    <w:tmpl w:val="E38AC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0569E0"/>
    <w:multiLevelType w:val="hybridMultilevel"/>
    <w:tmpl w:val="07E8A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751DE7"/>
    <w:multiLevelType w:val="multilevel"/>
    <w:tmpl w:val="DD80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1E0563"/>
    <w:multiLevelType w:val="hybridMultilevel"/>
    <w:tmpl w:val="B16E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7CAC21A3"/>
    <w:multiLevelType w:val="multilevel"/>
    <w:tmpl w:val="32C0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7"/>
  </w:num>
  <w:num w:numId="3">
    <w:abstractNumId w:val="14"/>
  </w:num>
  <w:num w:numId="4">
    <w:abstractNumId w:val="5"/>
  </w:num>
  <w:num w:numId="5">
    <w:abstractNumId w:val="12"/>
  </w:num>
  <w:num w:numId="6">
    <w:abstractNumId w:val="2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23"/>
  </w:num>
  <w:num w:numId="15">
    <w:abstractNumId w:val="14"/>
  </w:num>
  <w:num w:numId="16">
    <w:abstractNumId w:val="20"/>
  </w:num>
  <w:num w:numId="17">
    <w:abstractNumId w:val="22"/>
  </w:num>
  <w:num w:numId="18">
    <w:abstractNumId w:val="18"/>
  </w:num>
  <w:num w:numId="19">
    <w:abstractNumId w:val="10"/>
  </w:num>
  <w:num w:numId="20">
    <w:abstractNumId w:val="25"/>
  </w:num>
  <w:num w:numId="21">
    <w:abstractNumId w:val="16"/>
  </w:num>
  <w:num w:numId="22">
    <w:abstractNumId w:val="15"/>
  </w:num>
  <w:num w:numId="23">
    <w:abstractNumId w:val="21"/>
  </w:num>
  <w:num w:numId="24">
    <w:abstractNumId w:val="11"/>
  </w:num>
  <w:num w:numId="25">
    <w:abstractNumId w:val="8"/>
  </w:num>
  <w:num w:numId="26">
    <w:abstractNumId w:val="9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6D2"/>
    <w:rsid w:val="00066585"/>
    <w:rsid w:val="00074365"/>
    <w:rsid w:val="00081508"/>
    <w:rsid w:val="000A381C"/>
    <w:rsid w:val="000A6040"/>
    <w:rsid w:val="000D22DF"/>
    <w:rsid w:val="000D4695"/>
    <w:rsid w:val="000E5733"/>
    <w:rsid w:val="000E676F"/>
    <w:rsid w:val="000E68BD"/>
    <w:rsid w:val="000F2774"/>
    <w:rsid w:val="000F46D2"/>
    <w:rsid w:val="00110936"/>
    <w:rsid w:val="00114D08"/>
    <w:rsid w:val="00130569"/>
    <w:rsid w:val="00131A1C"/>
    <w:rsid w:val="00131E4A"/>
    <w:rsid w:val="001355C3"/>
    <w:rsid w:val="00166B20"/>
    <w:rsid w:val="00171785"/>
    <w:rsid w:val="00173FBC"/>
    <w:rsid w:val="001B6B1E"/>
    <w:rsid w:val="001D47B8"/>
    <w:rsid w:val="0021364C"/>
    <w:rsid w:val="00213CE4"/>
    <w:rsid w:val="002154C4"/>
    <w:rsid w:val="00222DC3"/>
    <w:rsid w:val="00235712"/>
    <w:rsid w:val="002544AA"/>
    <w:rsid w:val="00260465"/>
    <w:rsid w:val="0027273F"/>
    <w:rsid w:val="00276374"/>
    <w:rsid w:val="00286611"/>
    <w:rsid w:val="002A713E"/>
    <w:rsid w:val="002D0B56"/>
    <w:rsid w:val="002F5D7B"/>
    <w:rsid w:val="00324DD2"/>
    <w:rsid w:val="00331A15"/>
    <w:rsid w:val="0033495D"/>
    <w:rsid w:val="003438DB"/>
    <w:rsid w:val="003609E8"/>
    <w:rsid w:val="003672FD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63C5E"/>
    <w:rsid w:val="00473DF1"/>
    <w:rsid w:val="004A49EF"/>
    <w:rsid w:val="004B4D2A"/>
    <w:rsid w:val="004C2F82"/>
    <w:rsid w:val="004D29BE"/>
    <w:rsid w:val="004E0FB3"/>
    <w:rsid w:val="004E22A3"/>
    <w:rsid w:val="0052662C"/>
    <w:rsid w:val="0053438B"/>
    <w:rsid w:val="005400E3"/>
    <w:rsid w:val="00557725"/>
    <w:rsid w:val="005703C7"/>
    <w:rsid w:val="0057115C"/>
    <w:rsid w:val="005731ED"/>
    <w:rsid w:val="005732B5"/>
    <w:rsid w:val="00593E6E"/>
    <w:rsid w:val="005A2132"/>
    <w:rsid w:val="005C0966"/>
    <w:rsid w:val="005D2685"/>
    <w:rsid w:val="005E2DE5"/>
    <w:rsid w:val="005E56AF"/>
    <w:rsid w:val="0060532A"/>
    <w:rsid w:val="00607FB8"/>
    <w:rsid w:val="0061050A"/>
    <w:rsid w:val="00615CF8"/>
    <w:rsid w:val="00617320"/>
    <w:rsid w:val="0065035F"/>
    <w:rsid w:val="0068062E"/>
    <w:rsid w:val="00686BAB"/>
    <w:rsid w:val="0068757C"/>
    <w:rsid w:val="00697670"/>
    <w:rsid w:val="006A77BC"/>
    <w:rsid w:val="006C5085"/>
    <w:rsid w:val="006D5D58"/>
    <w:rsid w:val="006F37C1"/>
    <w:rsid w:val="0070475F"/>
    <w:rsid w:val="007124C3"/>
    <w:rsid w:val="007156B3"/>
    <w:rsid w:val="0072682A"/>
    <w:rsid w:val="007332B5"/>
    <w:rsid w:val="00750BDF"/>
    <w:rsid w:val="0075737B"/>
    <w:rsid w:val="0077510E"/>
    <w:rsid w:val="00790075"/>
    <w:rsid w:val="007A740E"/>
    <w:rsid w:val="007B3D5F"/>
    <w:rsid w:val="007C38B2"/>
    <w:rsid w:val="007D43B6"/>
    <w:rsid w:val="007F026A"/>
    <w:rsid w:val="00820129"/>
    <w:rsid w:val="0082106F"/>
    <w:rsid w:val="00822F64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4A3F"/>
    <w:rsid w:val="008D7C03"/>
    <w:rsid w:val="008E5E15"/>
    <w:rsid w:val="00932D17"/>
    <w:rsid w:val="00941E7E"/>
    <w:rsid w:val="00964F64"/>
    <w:rsid w:val="0099580A"/>
    <w:rsid w:val="009C7497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0104"/>
    <w:rsid w:val="00B76439"/>
    <w:rsid w:val="00B81A83"/>
    <w:rsid w:val="00B839E0"/>
    <w:rsid w:val="00BA297F"/>
    <w:rsid w:val="00BB0780"/>
    <w:rsid w:val="00BE1AED"/>
    <w:rsid w:val="00BE4191"/>
    <w:rsid w:val="00BE7409"/>
    <w:rsid w:val="00BE7F18"/>
    <w:rsid w:val="00BF141A"/>
    <w:rsid w:val="00C03F50"/>
    <w:rsid w:val="00C04907"/>
    <w:rsid w:val="00C21975"/>
    <w:rsid w:val="00C3363B"/>
    <w:rsid w:val="00C36EAC"/>
    <w:rsid w:val="00C6038F"/>
    <w:rsid w:val="00C63011"/>
    <w:rsid w:val="00C631A6"/>
    <w:rsid w:val="00C70F22"/>
    <w:rsid w:val="00C85AF1"/>
    <w:rsid w:val="00C90F18"/>
    <w:rsid w:val="00C922B5"/>
    <w:rsid w:val="00C93840"/>
    <w:rsid w:val="00CA2A71"/>
    <w:rsid w:val="00CB16E7"/>
    <w:rsid w:val="00D454F0"/>
    <w:rsid w:val="00D50087"/>
    <w:rsid w:val="00D56E3B"/>
    <w:rsid w:val="00D61ABA"/>
    <w:rsid w:val="00D639FE"/>
    <w:rsid w:val="00D85ADF"/>
    <w:rsid w:val="00D86536"/>
    <w:rsid w:val="00DE4E52"/>
    <w:rsid w:val="00E05523"/>
    <w:rsid w:val="00E14751"/>
    <w:rsid w:val="00E44576"/>
    <w:rsid w:val="00E74234"/>
    <w:rsid w:val="00E8459E"/>
    <w:rsid w:val="00E903AC"/>
    <w:rsid w:val="00EB5783"/>
    <w:rsid w:val="00EC462D"/>
    <w:rsid w:val="00EE5CC2"/>
    <w:rsid w:val="00F00698"/>
    <w:rsid w:val="00F06C91"/>
    <w:rsid w:val="00F26FE7"/>
    <w:rsid w:val="00F27DBB"/>
    <w:rsid w:val="00F4264F"/>
    <w:rsid w:val="00F6260A"/>
    <w:rsid w:val="00F9679B"/>
    <w:rsid w:val="00FC4CD9"/>
    <w:rsid w:val="00FE0DFC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5C1290"/>
  <w15:docId w15:val="{A1172F09-5C5F-4AF3-956C-69F62F36A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  <w:style w:type="character" w:customStyle="1" w:styleId="fontstyle01">
    <w:name w:val="fontstyle01"/>
    <w:basedOn w:val="DefaultParagraphFont"/>
    <w:rsid w:val="008D4A3F"/>
    <w:rPr>
      <w:rFonts w:ascii="BerkeleyStd-Medium" w:hAnsi="BerkeleyStd-Medium" w:hint="default"/>
      <w:b w:val="0"/>
      <w:bCs w:val="0"/>
      <w:i w:val="0"/>
      <w:iCs w:val="0"/>
      <w:color w:val="231F2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MBA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3%D0%BF%D1%80%D0%B0%D0%B2%D0%BB%D0%B5%D0%BD%D0%B8%D0%B5_%D0%B2%D1%80%D0%B5%D0%BC%D0%B5%D0%BD%D0%B5%D0%BC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C%D0%B5%D0%BD%D0%B5%D0%B4%D0%B6%D0%BC%D0%B5%D0%BD%D1%8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9C%D0%B0%D1%80%D0%BA%D0%B5%D1%82%D0%B8%D0%BD%D0%B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2005_%D0%B3%D0%BE%D0%B4" TargetMode="Externa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C8A27-5663-4A04-9D5F-D0ADDA35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</TotalTime>
  <Pages>10</Pages>
  <Words>1246</Words>
  <Characters>7104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Any Title</vt:lpstr>
    </vt:vector>
  </TitlesOfParts>
  <Company>EPAM Systems, RD Dep.</Company>
  <LinksUpToDate>false</LinksUpToDate>
  <CharactersWithSpaces>8334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Saida Melikava</cp:lastModifiedBy>
  <cp:revision>3</cp:revision>
  <cp:lastPrinted>2005-01-28T11:27:00Z</cp:lastPrinted>
  <dcterms:created xsi:type="dcterms:W3CDTF">2017-11-12T22:08:00Z</dcterms:created>
  <dcterms:modified xsi:type="dcterms:W3CDTF">2017-11-12T23:03:00Z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