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C6DF6" w:rsidP="0068757C">
            <w:pPr>
              <w:pStyle w:val="CompanyName"/>
            </w:pPr>
            <w:fldSimple w:instr=" DOCPROPERTY  Company  \* MERGEFORMAT ">
              <w:r w:rsidR="0037428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C6DF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C37435">
                <w:t>MTN.BI.08 Load and Transformation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02155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02155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405CB" w:rsidRDefault="00F673F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444190110" w:history="1">
        <w:r w:rsidR="009405CB" w:rsidRPr="00DF17B5">
          <w:rPr>
            <w:rStyle w:val="Hyperlink"/>
            <w:noProof/>
          </w:rPr>
          <w:t>1.</w:t>
        </w:r>
        <w:r w:rsidR="0094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Data Modelling Task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_Toc444190110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00215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190111" w:history="1">
        <w:r w:rsidR="009405CB" w:rsidRPr="00DF17B5">
          <w:rPr>
            <w:rStyle w:val="Hyperlink"/>
            <w:noProof/>
          </w:rPr>
          <w:t>1.1.</w:t>
        </w:r>
        <w:r w:rsidR="009405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Detail your diagrams for 3NF and Star layers.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_Toc444190111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00215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190112" w:history="1">
        <w:r w:rsidR="009405CB" w:rsidRPr="00DF17B5">
          <w:rPr>
            <w:rStyle w:val="Hyperlink"/>
            <w:noProof/>
          </w:rPr>
          <w:t>1.2.</w:t>
        </w:r>
        <w:r w:rsidR="009405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Create visual and textual description of layers of your data warehouse.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_Toc444190112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00215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190113" w:history="1">
        <w:r w:rsidR="009405CB" w:rsidRPr="00DF17B5">
          <w:rPr>
            <w:rStyle w:val="Hyperlink"/>
            <w:noProof/>
          </w:rPr>
          <w:t>2.</w:t>
        </w:r>
        <w:r w:rsidR="0094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Data Vault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_Toc444190113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222DC3" w:rsidRPr="00114D08" w:rsidRDefault="00F673FA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Pr="00E7244C" w:rsidRDefault="00222DC3" w:rsidP="0037428E">
      <w:pPr>
        <w:pStyle w:val="Heading1"/>
      </w:pPr>
      <w:r w:rsidRPr="00114D08">
        <w:br w:type="page"/>
      </w:r>
      <w:bookmarkStart w:id="4" w:name="_Toc444190110"/>
      <w:bookmarkEnd w:id="0"/>
      <w:bookmarkEnd w:id="1"/>
      <w:bookmarkEnd w:id="2"/>
      <w:bookmarkEnd w:id="3"/>
      <w:r w:rsidR="00CE2F0C">
        <w:lastRenderedPageBreak/>
        <w:t>Data Modelling Task</w:t>
      </w:r>
      <w:bookmarkEnd w:id="4"/>
    </w:p>
    <w:p w:rsidR="00CE2F0C" w:rsidRDefault="00CE2F0C" w:rsidP="009405CB">
      <w:pPr>
        <w:pStyle w:val="Heading2"/>
      </w:pPr>
      <w:bookmarkStart w:id="5" w:name="_Toc444190111"/>
      <w:r>
        <w:t>Detail your diagrams for 3NF and Star</w:t>
      </w:r>
      <w:r w:rsidR="0047011A">
        <w:t>/snowflake</w:t>
      </w:r>
      <w:r>
        <w:t xml:space="preserve"> layers.</w:t>
      </w:r>
      <w:bookmarkEnd w:id="5"/>
    </w:p>
    <w:p w:rsidR="00CE2F0C" w:rsidRDefault="00CE2F0C" w:rsidP="00CE2F0C">
      <w:pPr>
        <w:pStyle w:val="BodyText"/>
      </w:pPr>
      <w:r>
        <w:t xml:space="preserve">Reminder: </w:t>
      </w:r>
    </w:p>
    <w:p w:rsidR="00CE2F0C" w:rsidRDefault="00CE2F0C" w:rsidP="00CE2F0C">
      <w:pPr>
        <w:pStyle w:val="ListBullet"/>
      </w:pPr>
      <w:r>
        <w:t>You need to have at least 5 dimensions.</w:t>
      </w:r>
    </w:p>
    <w:p w:rsidR="00CE2F0C" w:rsidRDefault="00CE2F0C" w:rsidP="00CE2F0C">
      <w:pPr>
        <w:pStyle w:val="ListBullet"/>
      </w:pPr>
      <w:r>
        <w:t>You need to use at least 2 type SCD2 attributes in different dimensions.</w:t>
      </w:r>
    </w:p>
    <w:p w:rsidR="00C53A86" w:rsidRDefault="00C53A86" w:rsidP="00C53A86">
      <w:pPr>
        <w:pStyle w:val="ListBullet"/>
        <w:numPr>
          <w:ilvl w:val="0"/>
          <w:numId w:val="0"/>
        </w:numPr>
        <w:ind w:left="360" w:hanging="360"/>
      </w:pPr>
    </w:p>
    <w:p w:rsidR="00C53A86" w:rsidRDefault="00C53A86" w:rsidP="00C53A86">
      <w:pPr>
        <w:pStyle w:val="ListBullet"/>
        <w:numPr>
          <w:ilvl w:val="0"/>
          <w:numId w:val="0"/>
        </w:numPr>
        <w:ind w:left="360" w:hanging="360"/>
      </w:pPr>
      <w:r w:rsidRPr="00C53A86">
        <w:rPr>
          <w:noProof/>
        </w:rPr>
        <w:drawing>
          <wp:inline distT="0" distB="0" distL="0" distR="0">
            <wp:extent cx="5941695" cy="3022299"/>
            <wp:effectExtent l="0" t="0" r="0" b="0"/>
            <wp:docPr id="1" name="Picture 1" descr="D:\DWH share projects\BI-Lab-2017\Saida_Melikava\docs\Star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WH share projects\BI-Lab-2017\Saida_Melikava\docs\Star_sch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0C" w:rsidRDefault="00CE2F0C" w:rsidP="00CE2F0C">
      <w:pPr>
        <w:pStyle w:val="BodyText"/>
      </w:pPr>
    </w:p>
    <w:p w:rsidR="00CE2F0C" w:rsidRDefault="00CE2F0C" w:rsidP="009405CB">
      <w:pPr>
        <w:pStyle w:val="Heading2"/>
      </w:pPr>
      <w:bookmarkStart w:id="6" w:name="_Toc444190112"/>
      <w:r>
        <w:lastRenderedPageBreak/>
        <w:t>Create visual and textual description of layers of your data warehouse.</w:t>
      </w:r>
      <w:bookmarkEnd w:id="6"/>
      <w:r>
        <w:t xml:space="preserve"> </w:t>
      </w:r>
    </w:p>
    <w:p w:rsidR="00CE2F0C" w:rsidRDefault="00C53A86" w:rsidP="00CE2F0C">
      <w:pPr>
        <w:pStyle w:val="BodyText"/>
      </w:pPr>
      <w:r w:rsidRPr="00C53A86">
        <w:rPr>
          <w:noProof/>
        </w:rPr>
        <w:drawing>
          <wp:inline distT="0" distB="0" distL="0" distR="0">
            <wp:extent cx="5941695" cy="4927917"/>
            <wp:effectExtent l="0" t="0" r="0" b="0"/>
            <wp:docPr id="2" name="Picture 2" descr="D:\DWH share projects\BI-Lab-2017\Saida_Melikava\docs\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WH share projects\BI-Lab-2017\Saida_Melikava\docs\Data Fl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92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A6239" w:rsidRDefault="006A6239" w:rsidP="006A6239">
      <w:pPr>
        <w:pStyle w:val="Heading1"/>
      </w:pPr>
      <w:bookmarkStart w:id="8" w:name="_Toc444190113"/>
      <w:r>
        <w:t>Data Vault</w:t>
      </w:r>
      <w:bookmarkEnd w:id="8"/>
    </w:p>
    <w:p w:rsidR="006A6239" w:rsidRPr="006A6239" w:rsidRDefault="006A6239" w:rsidP="006A6239">
      <w:pPr>
        <w:pStyle w:val="ListBullet"/>
        <w:numPr>
          <w:ilvl w:val="0"/>
          <w:numId w:val="3"/>
        </w:numPr>
      </w:pPr>
      <w:r>
        <w:t>Get back to the task 5 from and refactor sample business schema into the Data Vault model.</w:t>
      </w:r>
    </w:p>
    <w:sectPr w:rsidR="006A6239" w:rsidRPr="006A623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155" w:rsidRDefault="00002155">
      <w:r>
        <w:separator/>
      </w:r>
    </w:p>
  </w:endnote>
  <w:endnote w:type="continuationSeparator" w:id="0">
    <w:p w:rsidR="00002155" w:rsidRDefault="0000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F673F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73FA">
            <w:rPr>
              <w:sz w:val="16"/>
            </w:rPr>
            <w:fldChar w:fldCharType="separate"/>
          </w:r>
          <w:r w:rsidR="00C53A86">
            <w:rPr>
              <w:noProof/>
              <w:sz w:val="16"/>
            </w:rPr>
            <w:t>2017</w:t>
          </w:r>
          <w:r w:rsidR="00F673F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73FA">
            <w:fldChar w:fldCharType="begin"/>
          </w:r>
          <w:r w:rsidR="00D3436F">
            <w:instrText xml:space="preserve"> PAGE </w:instrText>
          </w:r>
          <w:r w:rsidR="00F673FA">
            <w:fldChar w:fldCharType="separate"/>
          </w:r>
          <w:r w:rsidR="00C53A86">
            <w:rPr>
              <w:noProof/>
            </w:rPr>
            <w:t>3</w:t>
          </w:r>
          <w:r w:rsidR="00F673F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53A86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F673F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73FA">
            <w:rPr>
              <w:sz w:val="16"/>
            </w:rPr>
            <w:fldChar w:fldCharType="separate"/>
          </w:r>
          <w:r w:rsidR="00C53A86">
            <w:rPr>
              <w:noProof/>
              <w:sz w:val="16"/>
            </w:rPr>
            <w:t>2017</w:t>
          </w:r>
          <w:r w:rsidR="00F673F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73FA">
            <w:fldChar w:fldCharType="begin"/>
          </w:r>
          <w:r w:rsidR="00D3436F">
            <w:instrText xml:space="preserve"> PAGE </w:instrText>
          </w:r>
          <w:r w:rsidR="00F673FA">
            <w:fldChar w:fldCharType="separate"/>
          </w:r>
          <w:r w:rsidR="00C53A86">
            <w:rPr>
              <w:noProof/>
            </w:rPr>
            <w:t>1</w:t>
          </w:r>
          <w:r w:rsidR="00F673F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53A86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155" w:rsidRDefault="00002155">
      <w:r>
        <w:separator/>
      </w:r>
    </w:p>
  </w:footnote>
  <w:footnote w:type="continuationSeparator" w:id="0">
    <w:p w:rsidR="00002155" w:rsidRDefault="00002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C37435" w:rsidRPr="00C37435">
              <w:rPr>
                <w:b/>
              </w:rPr>
              <w:t>MTN.BI</w:t>
            </w:r>
            <w:r w:rsidR="00C37435">
              <w:t>.08 Load and Transformation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C6DF6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73F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73FA" w:rsidRPr="00D639FE">
            <w:rPr>
              <w:sz w:val="16"/>
              <w:szCs w:val="16"/>
            </w:rPr>
            <w:fldChar w:fldCharType="separate"/>
          </w:r>
          <w:r w:rsidR="00C53A86">
            <w:rPr>
              <w:noProof/>
              <w:sz w:val="16"/>
              <w:szCs w:val="16"/>
            </w:rPr>
            <w:t>15-Nov-2017 11:40</w:t>
          </w:r>
          <w:r w:rsidR="00F673F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C37435" w:rsidRPr="00C37435">
              <w:rPr>
                <w:b/>
              </w:rPr>
              <w:t xml:space="preserve">MTN.BI.08 </w:t>
            </w:r>
            <w:r w:rsidR="00C37435">
              <w:t>Load and Transformation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C6DF6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73F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73FA" w:rsidRPr="00D639FE">
            <w:rPr>
              <w:sz w:val="16"/>
              <w:szCs w:val="16"/>
            </w:rPr>
            <w:fldChar w:fldCharType="separate"/>
          </w:r>
          <w:r w:rsidR="00C53A86">
            <w:rPr>
              <w:noProof/>
              <w:sz w:val="16"/>
              <w:szCs w:val="16"/>
            </w:rPr>
            <w:t>15-Nov-2017 11:40</w:t>
          </w:r>
          <w:r w:rsidR="00F673F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0287"/>
    <w:rsid w:val="00002155"/>
    <w:rsid w:val="000142FB"/>
    <w:rsid w:val="00081508"/>
    <w:rsid w:val="000A6040"/>
    <w:rsid w:val="000D22DF"/>
    <w:rsid w:val="000D4695"/>
    <w:rsid w:val="000E5733"/>
    <w:rsid w:val="000E676F"/>
    <w:rsid w:val="000E68BD"/>
    <w:rsid w:val="000F2774"/>
    <w:rsid w:val="00107528"/>
    <w:rsid w:val="00113EFF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3F8D"/>
    <w:rsid w:val="00235712"/>
    <w:rsid w:val="00260465"/>
    <w:rsid w:val="00261773"/>
    <w:rsid w:val="0027273F"/>
    <w:rsid w:val="00276374"/>
    <w:rsid w:val="00283EE8"/>
    <w:rsid w:val="00286611"/>
    <w:rsid w:val="002A713E"/>
    <w:rsid w:val="002F0E4E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011A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6239"/>
    <w:rsid w:val="006A77BC"/>
    <w:rsid w:val="006C5085"/>
    <w:rsid w:val="006D5D58"/>
    <w:rsid w:val="006F02E5"/>
    <w:rsid w:val="006F37C1"/>
    <w:rsid w:val="006F4766"/>
    <w:rsid w:val="007039B5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F5CEE"/>
    <w:rsid w:val="00932D17"/>
    <w:rsid w:val="00937170"/>
    <w:rsid w:val="009405CB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C6DF6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37435"/>
    <w:rsid w:val="00C53A86"/>
    <w:rsid w:val="00C63011"/>
    <w:rsid w:val="00C631A6"/>
    <w:rsid w:val="00C70F22"/>
    <w:rsid w:val="00C90287"/>
    <w:rsid w:val="00C90F18"/>
    <w:rsid w:val="00C922B5"/>
    <w:rsid w:val="00CA2A71"/>
    <w:rsid w:val="00CB16E7"/>
    <w:rsid w:val="00CE2F0C"/>
    <w:rsid w:val="00D3436F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673F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0ECBCB"/>
  <w15:docId w15:val="{12716326-B76C-47D3-96DB-053E74CD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43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Load and Transformation</vt:lpstr>
      <vt:lpstr>&lt;code&gt;&lt;Title&gt;</vt:lpstr>
    </vt:vector>
  </TitlesOfParts>
  <Company>EPAM Systems, RD Dep.</Company>
  <LinksUpToDate>false</LinksUpToDate>
  <CharactersWithSpaces>1280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Load and Transformation</dc:title>
  <dc:subject>Resource Department Dep.</dc:subject>
  <dc:creator>Elias Nema</dc:creator>
  <cp:lastModifiedBy>Saida Melikava</cp:lastModifiedBy>
  <cp:revision>13</cp:revision>
  <cp:lastPrinted>2005-01-28T11:27:00Z</cp:lastPrinted>
  <dcterms:created xsi:type="dcterms:W3CDTF">2014-03-31T06:07:00Z</dcterms:created>
  <dcterms:modified xsi:type="dcterms:W3CDTF">2017-11-15T23:29:00Z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