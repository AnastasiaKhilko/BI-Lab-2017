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56C91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572B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56C9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572B0">
              <w:t>MTN.BI.07 Data Warehouse Architecture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761B7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761B7E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761B7E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761B7E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456C91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496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 w:rsidTr="00761B7E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456C9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496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61B7E" w:rsidRPr="00114D08" w:rsidTr="00761B7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Default="00761B7E" w:rsidP="0079538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</w:t>
            </w:r>
            <w:r>
              <w:rPr>
                <w:rFonts w:cs="Arial"/>
                <w:sz w:val="16"/>
                <w:szCs w:val="16"/>
                <w:lang w:val="en-US"/>
              </w:rPr>
              <w:t>.0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Default="00761B7E" w:rsidP="0079538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8 task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Pr="00761B7E" w:rsidRDefault="00761B7E" w:rsidP="00795384">
            <w:pPr>
              <w:pStyle w:val="TableText"/>
              <w:rPr>
                <w:rStyle w:val="Hyperlink"/>
              </w:rPr>
            </w:pPr>
            <w:r w:rsidRPr="00761B7E">
              <w:rPr>
                <w:rStyle w:val="Hyperlink"/>
              </w:rPr>
              <w:t>Aksana Kuratnik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Default="00761B7E" w:rsidP="0079538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10-NOV-2017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Pr="00114D08" w:rsidRDefault="00761B7E" w:rsidP="0079538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761B7E" w:rsidRPr="00114D08" w:rsidRDefault="00761B7E" w:rsidP="0079538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4" w:name="_GoBack"/>
      <w:bookmarkEnd w:id="4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456C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456C9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5" w:name="_Toc380077610"/>
      <w:bookmarkStart w:id="6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5"/>
      <w:bookmarkEnd w:id="6"/>
    </w:p>
    <w:p w:rsidR="004D37B3" w:rsidRDefault="004D37B3" w:rsidP="004D37B3">
      <w:pPr>
        <w:pStyle w:val="BodyText"/>
      </w:pPr>
      <w:bookmarkStart w:id="7" w:name="_Toc380077611"/>
      <w:bookmarkStart w:id="8" w:name="_Toc383290598"/>
      <w:r>
        <w:t>As far as TIME is very special dimension, it would not be populated from the normalized layer. Instead it would be populated once in a lifetime. Your task would be to create script for DIM_TIME_DAY (_MONTH, _MINUTE dependent on the time granularity your business process need) and to populate it with data.</w:t>
      </w:r>
    </w:p>
    <w:p w:rsidR="00F02255" w:rsidRDefault="00F02255" w:rsidP="004D37B3">
      <w:pPr>
        <w:pStyle w:val="BodyText"/>
      </w:pPr>
      <w:r>
        <w:rPr>
          <w:noProof/>
        </w:rPr>
        <w:drawing>
          <wp:inline distT="0" distB="0" distL="0" distR="0" wp14:anchorId="0535C986" wp14:editId="061CE039">
            <wp:extent cx="5941695" cy="2154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55" w:rsidRDefault="00F02255" w:rsidP="004D37B3">
      <w:pPr>
        <w:pStyle w:val="BodyText"/>
      </w:pPr>
    </w:p>
    <w:p w:rsidR="00F02255" w:rsidRDefault="00F02255" w:rsidP="004D37B3">
      <w:pPr>
        <w:pStyle w:val="BodyText"/>
      </w:pPr>
      <w:r>
        <w:rPr>
          <w:noProof/>
        </w:rPr>
        <w:drawing>
          <wp:inline distT="0" distB="0" distL="0" distR="0" wp14:anchorId="51ABCE9C" wp14:editId="056DE494">
            <wp:extent cx="5941695" cy="14109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B0" w:rsidRDefault="00D572B0" w:rsidP="00D572B0">
      <w:pPr>
        <w:pStyle w:val="Heading1"/>
      </w:pPr>
      <w:r>
        <w:t>Analytical task</w:t>
      </w:r>
      <w:bookmarkEnd w:id="7"/>
      <w:bookmarkEnd w:id="8"/>
    </w:p>
    <w:p w:rsidR="00EE43E2" w:rsidRDefault="00EE43E2" w:rsidP="00EE43E2">
      <w:pPr>
        <w:pStyle w:val="BodyText"/>
      </w:pPr>
      <w:r>
        <w:t>Create high-level data-model for the 3NF level. Use a previously created dimensional model as a reference.</w:t>
      </w:r>
    </w:p>
    <w:p w:rsidR="001124A6" w:rsidRDefault="001124A6" w:rsidP="00553B1B">
      <w:pPr>
        <w:pStyle w:val="ListBullet"/>
        <w:numPr>
          <w:ilvl w:val="0"/>
          <w:numId w:val="0"/>
        </w:numPr>
      </w:pPr>
      <w:r>
        <w:t>3NF layer of your Data Warehouse for your business.</w:t>
      </w:r>
    </w:p>
    <w:p w:rsidR="00553B1B" w:rsidRDefault="00553B1B" w:rsidP="00553B1B">
      <w:pPr>
        <w:pStyle w:val="ListBullet"/>
      </w:pPr>
      <w:proofErr w:type="spellStart"/>
      <w:r>
        <w:t>Dim_Products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Dim_Product_Type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Dim_Product_Score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Dim_Manufacturer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Dim_Categories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Dim_Subcategories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Dim_Customers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Dim_Customer_Location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Dim_Sellers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Dim_Orders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Dim_Date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Dim_PaymentMethod</w:t>
      </w:r>
      <w:proofErr w:type="spellEnd"/>
    </w:p>
    <w:p w:rsidR="00553B1B" w:rsidRDefault="00553B1B" w:rsidP="00553B1B">
      <w:pPr>
        <w:pStyle w:val="ListBullet"/>
      </w:pPr>
      <w:proofErr w:type="spellStart"/>
      <w:r>
        <w:t>Dim_DeliveryMethod</w:t>
      </w:r>
      <w:proofErr w:type="spellEnd"/>
    </w:p>
    <w:p w:rsidR="00D572B0" w:rsidRDefault="00D572B0" w:rsidP="00D572B0">
      <w:pPr>
        <w:pStyle w:val="Heading1"/>
      </w:pPr>
      <w:bookmarkStart w:id="9" w:name="_Toc380077612"/>
      <w:bookmarkStart w:id="10" w:name="_Toc383290599"/>
      <w:r>
        <w:t>Results</w:t>
      </w:r>
      <w:bookmarkEnd w:id="9"/>
      <w:bookmarkEnd w:id="10"/>
    </w:p>
    <w:p w:rsidR="00D572B0" w:rsidRDefault="00D572B0" w:rsidP="00D572B0">
      <w:pPr>
        <w:pStyle w:val="BodyText"/>
      </w:pPr>
      <w:r>
        <w:t xml:space="preserve">Result of this </w:t>
      </w:r>
      <w:r w:rsidR="00B276C7">
        <w:t>lab work</w:t>
      </w:r>
      <w:r>
        <w:t xml:space="preserve"> should be:</w:t>
      </w:r>
    </w:p>
    <w:p w:rsidR="00D572B0" w:rsidRDefault="00D572B0" w:rsidP="00D572B0">
      <w:pPr>
        <w:pStyle w:val="ListBullet"/>
        <w:numPr>
          <w:ilvl w:val="0"/>
          <w:numId w:val="3"/>
        </w:numPr>
      </w:pPr>
      <w:r>
        <w:t xml:space="preserve">Scripts for creating </w:t>
      </w:r>
      <w:r w:rsidR="004D37B3">
        <w:t>a time dimension</w:t>
      </w:r>
      <w:r>
        <w:t>.</w:t>
      </w:r>
    </w:p>
    <w:p w:rsidR="00C3363B" w:rsidRPr="00114D08" w:rsidRDefault="004D37B3" w:rsidP="00911CE8">
      <w:pPr>
        <w:pStyle w:val="ListBullet"/>
        <w:numPr>
          <w:ilvl w:val="0"/>
          <w:numId w:val="3"/>
        </w:numPr>
      </w:pPr>
      <w:r>
        <w:t>Chapter in document with the 3NF model and design process.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91" w:rsidRDefault="00456C91">
      <w:r>
        <w:separator/>
      </w:r>
    </w:p>
  </w:endnote>
  <w:endnote w:type="continuationSeparator" w:id="0">
    <w:p w:rsidR="00456C91" w:rsidRDefault="004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761B7E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761B7E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761B7E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761B7E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761B7E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761B7E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91" w:rsidRDefault="00456C91">
      <w:r>
        <w:separator/>
      </w:r>
    </w:p>
  </w:footnote>
  <w:footnote w:type="continuationSeparator" w:id="0">
    <w:p w:rsidR="00456C91" w:rsidRDefault="0045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456C91">
            <w:fldChar w:fldCharType="begin"/>
          </w:r>
          <w:r w:rsidR="00456C91">
            <w:instrText xml:space="preserve"> TITLE  \* MERGEFORMAT </w:instrText>
          </w:r>
          <w:r w:rsidR="00456C91">
            <w:fldChar w:fldCharType="separate"/>
          </w:r>
          <w:r w:rsidR="00D572B0" w:rsidRPr="00D572B0">
            <w:rPr>
              <w:b/>
            </w:rPr>
            <w:t>MTN.BI.07</w:t>
          </w:r>
          <w:r w:rsidR="00D572B0">
            <w:t xml:space="preserve"> Data Warehouse Architecture</w:t>
          </w:r>
          <w:r w:rsidR="00456C9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56C9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761B7E">
            <w:rPr>
              <w:noProof/>
              <w:sz w:val="16"/>
              <w:szCs w:val="16"/>
            </w:rPr>
            <w:t>12-Nov-2017 10:53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456C91">
            <w:fldChar w:fldCharType="begin"/>
          </w:r>
          <w:r w:rsidR="00456C91">
            <w:instrText xml:space="preserve"> TITLE  \* MERGEFORMAT </w:instrText>
          </w:r>
          <w:r w:rsidR="00456C91">
            <w:fldChar w:fldCharType="separate"/>
          </w:r>
          <w:r w:rsidR="00D572B0" w:rsidRPr="00D572B0">
            <w:rPr>
              <w:b/>
            </w:rPr>
            <w:t xml:space="preserve">MTN.BI.07 </w:t>
          </w:r>
          <w:r w:rsidR="00D572B0">
            <w:t>Data Warehouse Architecture</w:t>
          </w:r>
          <w:r w:rsidR="00456C9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56C9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761B7E">
            <w:rPr>
              <w:noProof/>
              <w:sz w:val="16"/>
              <w:szCs w:val="16"/>
            </w:rPr>
            <w:t>12-Nov-2017 10:53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69B7ED5"/>
    <w:multiLevelType w:val="hybridMultilevel"/>
    <w:tmpl w:val="E520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6C91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3B1B"/>
    <w:rsid w:val="00557725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61B7E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84E0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2255"/>
    <w:rsid w:val="00F06C91"/>
    <w:rsid w:val="00F26FE7"/>
    <w:rsid w:val="00F4264F"/>
    <w:rsid w:val="00F60E5D"/>
    <w:rsid w:val="00F6260A"/>
    <w:rsid w:val="00F9679B"/>
    <w:rsid w:val="00FE06B5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46F6BA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1630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Aksana Kuratnik</cp:lastModifiedBy>
  <cp:revision>4</cp:revision>
  <cp:lastPrinted>2005-01-28T11:27:00Z</cp:lastPrinted>
  <dcterms:created xsi:type="dcterms:W3CDTF">2017-11-12T07:41:00Z</dcterms:created>
  <dcterms:modified xsi:type="dcterms:W3CDTF">2017-11-12T07:59:00Z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