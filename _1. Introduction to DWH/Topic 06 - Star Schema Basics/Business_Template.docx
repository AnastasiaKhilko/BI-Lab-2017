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A381C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A381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73DF1">
                <w:t>Any Title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bookmarkStart w:id="4" w:name="_GoBack"/>
      <w:bookmarkEnd w:id="4"/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473DF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Pr="00BB593C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Pr="00BB593C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Pr="00BB593C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Pr="00BB593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Pr="00BB593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Pr="00BB593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Pr="00BB593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Fact Table Partitioning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Pr="00BB593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Strategy of Parallel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DF1" w:rsidRDefault="00473DF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Pr="00BB593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BB593C">
          <w:rPr>
            <w:rStyle w:val="Hyperlink"/>
            <w:noProof/>
          </w:rPr>
          <w:t>Report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5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5"/>
    </w:p>
    <w:p w:rsidR="00473DF1" w:rsidRDefault="00473DF1" w:rsidP="00473DF1">
      <w:pPr>
        <w:pStyle w:val="Heading2"/>
      </w:pPr>
      <w:bookmarkStart w:id="6" w:name="_Toc412572570"/>
      <w:r>
        <w:t>Business background</w:t>
      </w:r>
      <w:bookmarkEnd w:id="6"/>
    </w:p>
    <w:p w:rsidR="00473DF1" w:rsidRDefault="00473DF1" w:rsidP="00473DF1">
      <w:pPr>
        <w:pStyle w:val="Heading2"/>
      </w:pPr>
      <w:bookmarkStart w:id="7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7"/>
    </w:p>
    <w:p w:rsidR="00473DF1" w:rsidRPr="00473DF1" w:rsidRDefault="00473DF1" w:rsidP="00473DF1">
      <w:pPr>
        <w:pStyle w:val="Heading2"/>
      </w:pPr>
      <w:bookmarkStart w:id="8" w:name="_Toc412572572"/>
      <w:r>
        <w:t>Benefits from implementing a Data Warehouse</w:t>
      </w:r>
      <w:bookmarkEnd w:id="8"/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B6" w:rsidRDefault="007D43B6">
      <w:r>
        <w:separator/>
      </w:r>
    </w:p>
  </w:endnote>
  <w:endnote w:type="continuationSeparator" w:id="0">
    <w:p w:rsidR="007D43B6" w:rsidRDefault="007D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473DF1">
            <w:rPr>
              <w:noProof/>
              <w:sz w:val="16"/>
            </w:rPr>
            <w:t>2014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73DF1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73DF1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473DF1">
            <w:rPr>
              <w:noProof/>
              <w:sz w:val="16"/>
            </w:rPr>
            <w:t>2014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73DF1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73DF1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B6" w:rsidRDefault="007D43B6">
      <w:r>
        <w:separator/>
      </w:r>
    </w:p>
  </w:footnote>
  <w:footnote w:type="continuationSeparator" w:id="0">
    <w:p w:rsidR="007D43B6" w:rsidRDefault="007D4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A381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473DF1">
            <w:rPr>
              <w:noProof/>
              <w:sz w:val="16"/>
              <w:szCs w:val="16"/>
            </w:rPr>
            <w:t>08-Apr-2014 13:48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A381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473DF1">
            <w:rPr>
              <w:noProof/>
              <w:sz w:val="16"/>
              <w:szCs w:val="16"/>
            </w:rPr>
            <w:t>08-Apr-2014 13:48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</TotalTime>
  <Pages>3</Pages>
  <Words>218</Words>
  <Characters>1149</Characters>
  <Application>Microsoft Office Word</Application>
  <DocSecurity>0</DocSecurity>
  <Lines>76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1313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Elias Nema</cp:lastModifiedBy>
  <cp:revision>4</cp:revision>
  <cp:lastPrinted>2005-01-28T11:27:00Z</cp:lastPrinted>
  <dcterms:created xsi:type="dcterms:W3CDTF">2014-03-22T18:41:00Z</dcterms:created>
  <dcterms:modified xsi:type="dcterms:W3CDTF">2015-02-24T17:21:00Z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