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3103D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3103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73DF1">
              <w:t>Any Title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33103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3B6750" w:rsidRPr="00D4163E" w:rsidRDefault="00D4163E" w:rsidP="003B6750">
      <w:pPr>
        <w:pStyle w:val="BodyText"/>
      </w:pPr>
      <w:r>
        <w:t>Internet-shop of sports equipment and sports nutrition</w:t>
      </w:r>
    </w:p>
    <w:p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3B6750" w:rsidRPr="003B6750" w:rsidRDefault="00D4163E" w:rsidP="003B6750">
      <w:pPr>
        <w:pStyle w:val="BodyText"/>
      </w:pPr>
      <w:r>
        <w:t xml:space="preserve">Loss of customers because of narrow range of products </w:t>
      </w:r>
    </w:p>
    <w:p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:rsidR="003B6750" w:rsidRPr="003B6750" w:rsidRDefault="00FA5FBF" w:rsidP="003B6750">
      <w:pPr>
        <w:pStyle w:val="BodyText"/>
      </w:pPr>
      <w:r>
        <w:t>Increment of</w:t>
      </w:r>
      <w:r w:rsidR="003B6750">
        <w:t xml:space="preserve"> activity, sales growth, understand the needs of some equipment and its enrichment. </w:t>
      </w:r>
    </w:p>
    <w:p w:rsidR="007C38B2" w:rsidRDefault="00473DF1" w:rsidP="00473DF1">
      <w:pPr>
        <w:pStyle w:val="Heading1"/>
      </w:pPr>
      <w:bookmarkStart w:id="8" w:name="_Toc412572573"/>
      <w:r>
        <w:t>Dimensions of a Business</w:t>
      </w:r>
      <w:bookmarkStart w:id="9" w:name="_Hlk314571188"/>
      <w:bookmarkEnd w:id="8"/>
    </w:p>
    <w:p w:rsidR="00D4163E" w:rsidRDefault="00D4163E" w:rsidP="00D4163E">
      <w:pPr>
        <w:pStyle w:val="Heading1"/>
        <w:numPr>
          <w:ilvl w:val="0"/>
          <w:numId w:val="0"/>
        </w:numPr>
        <w:rPr>
          <w:b w:val="0"/>
          <w:color w:val="000000" w:themeColor="text1"/>
        </w:rPr>
      </w:pPr>
      <w:r>
        <w:rPr>
          <w:color w:val="000000" w:themeColor="text1"/>
        </w:rPr>
        <w:t xml:space="preserve">Dimensional layer of </w:t>
      </w:r>
      <w:r w:rsidRPr="00F46020">
        <w:rPr>
          <w:color w:val="000000" w:themeColor="text1"/>
        </w:rPr>
        <w:t>business process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</w:t>
      </w:r>
      <w:r w:rsidRPr="00D4163E">
        <w:t xml:space="preserve"> 1. </w:t>
      </w:r>
      <w:r>
        <w:rPr>
          <w:lang w:val="ru-RU"/>
        </w:rPr>
        <w:t>Выбор бизнес-процесса: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 xml:space="preserve">Для постраения хранилища данных был выбран процесс продажи </w:t>
      </w:r>
      <w:r w:rsidRPr="00D4163E">
        <w:rPr>
          <w:lang w:val="ru-RU"/>
        </w:rPr>
        <w:t>(</w:t>
      </w:r>
      <w:r>
        <w:t>sport</w:t>
      </w:r>
      <w:r w:rsidRPr="00D4163E">
        <w:rPr>
          <w:lang w:val="ru-RU"/>
        </w:rPr>
        <w:t xml:space="preserve"> </w:t>
      </w:r>
      <w:r>
        <w:t>equipment</w:t>
      </w:r>
      <w:r w:rsidRPr="00D4163E">
        <w:rPr>
          <w:lang w:val="ru-RU"/>
        </w:rPr>
        <w:t xml:space="preserve"> </w:t>
      </w:r>
      <w:r>
        <w:t>and</w:t>
      </w:r>
      <w:r w:rsidRPr="00D4163E">
        <w:rPr>
          <w:lang w:val="ru-RU"/>
        </w:rPr>
        <w:t xml:space="preserve"> </w:t>
      </w:r>
      <w:r>
        <w:t>sport</w:t>
      </w:r>
      <w:r w:rsidRPr="00D4163E">
        <w:rPr>
          <w:lang w:val="ru-RU"/>
        </w:rPr>
        <w:t xml:space="preserve"> </w:t>
      </w:r>
      <w:r>
        <w:t>nutrition</w:t>
      </w:r>
      <w:r w:rsidRPr="00D4163E">
        <w:rPr>
          <w:lang w:val="ru-RU"/>
        </w:rPr>
        <w:t xml:space="preserve"> )</w:t>
      </w:r>
      <w:r>
        <w:rPr>
          <w:lang w:val="ru-RU"/>
        </w:rPr>
        <w:t>.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 2. Определение зерна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Зерном будет являться продажа товара.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 3. Определение измерений:</w:t>
      </w:r>
    </w:p>
    <w:p w:rsidR="003A1161" w:rsidRPr="003A1161" w:rsidRDefault="00D4163E" w:rsidP="00D4163E">
      <w:pPr>
        <w:rPr>
          <w:lang w:val="ru-RU"/>
        </w:rPr>
      </w:pPr>
      <w:r>
        <w:rPr>
          <w:lang w:val="ru-RU"/>
        </w:rPr>
        <w:t>Измерения</w:t>
      </w:r>
      <w:r w:rsidRPr="003A1161">
        <w:rPr>
          <w:lang w:val="ru-RU"/>
        </w:rPr>
        <w:t xml:space="preserve"> </w:t>
      </w:r>
      <w:r>
        <w:rPr>
          <w:lang w:val="ru-RU"/>
        </w:rPr>
        <w:t>могут</w:t>
      </w:r>
      <w:r w:rsidRPr="003A1161">
        <w:rPr>
          <w:lang w:val="ru-RU"/>
        </w:rPr>
        <w:t xml:space="preserve"> </w:t>
      </w:r>
      <w:r>
        <w:rPr>
          <w:lang w:val="ru-RU"/>
        </w:rPr>
        <w:t>быть</w:t>
      </w:r>
      <w:r w:rsidRPr="003A1161">
        <w:rPr>
          <w:lang w:val="ru-RU"/>
        </w:rPr>
        <w:t xml:space="preserve"> </w:t>
      </w:r>
      <w:r>
        <w:rPr>
          <w:lang w:val="ru-RU"/>
        </w:rPr>
        <w:t>следующими</w:t>
      </w:r>
      <w:r w:rsidR="003A1161" w:rsidRPr="003A1161">
        <w:rPr>
          <w:lang w:val="ru-RU"/>
        </w:rPr>
        <w:t>:</w:t>
      </w:r>
    </w:p>
    <w:p w:rsidR="003A1161" w:rsidRDefault="003A1161" w:rsidP="00D4163E">
      <w:r>
        <w:t>C</w:t>
      </w:r>
      <w:r w:rsidR="00D4163E">
        <w:t>ustomer</w:t>
      </w:r>
      <w:r>
        <w:t>:</w:t>
      </w:r>
    </w:p>
    <w:p w:rsidR="0064267E" w:rsidRDefault="0064267E" w:rsidP="0064267E">
      <w:r>
        <w:t xml:space="preserve">CREATE TABLE </w:t>
      </w:r>
      <w:proofErr w:type="spellStart"/>
      <w:r>
        <w:t>DimCustomer</w:t>
      </w:r>
      <w:proofErr w:type="spellEnd"/>
    </w:p>
    <w:p w:rsidR="0064267E" w:rsidRDefault="0064267E" w:rsidP="0064267E">
      <w:r>
        <w:t xml:space="preserve">  (</w:t>
      </w:r>
    </w:p>
    <w:p w:rsidR="0064267E" w:rsidRDefault="0064267E" w:rsidP="0064267E">
      <w:r>
        <w:t xml:space="preserve">    CUST_ID </w:t>
      </w:r>
      <w:proofErr w:type="gramStart"/>
      <w:r>
        <w:t>NUMBER(</w:t>
      </w:r>
      <w:proofErr w:type="gramEnd"/>
      <w:r>
        <w:t>8) NOT NULL PRIMARY KEY,</w:t>
      </w:r>
    </w:p>
    <w:p w:rsidR="0064267E" w:rsidRDefault="0064267E" w:rsidP="0064267E">
      <w:r>
        <w:t xml:space="preserve">    CUST_CODE </w:t>
      </w:r>
      <w:proofErr w:type="gramStart"/>
      <w:r>
        <w:t>VARCHAR2(</w:t>
      </w:r>
      <w:proofErr w:type="gramEnd"/>
      <w:r>
        <w:t>8),</w:t>
      </w:r>
    </w:p>
    <w:p w:rsidR="0064267E" w:rsidRDefault="0064267E" w:rsidP="0064267E">
      <w:r>
        <w:t xml:space="preserve">    LAST_NAME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FIRST_</w:t>
      </w:r>
      <w:proofErr w:type="gramStart"/>
      <w:r>
        <w:t>NAME  VARCHAR2</w:t>
      </w:r>
      <w:proofErr w:type="gramEnd"/>
      <w:r>
        <w:t>(50),</w:t>
      </w:r>
    </w:p>
    <w:p w:rsidR="0064267E" w:rsidRDefault="0064267E" w:rsidP="0064267E">
      <w:r>
        <w:t xml:space="preserve">    MIDDLE_NAME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AGE         </w:t>
      </w:r>
      <w:proofErr w:type="gramStart"/>
      <w:r>
        <w:t>VARCHAR2(</w:t>
      </w:r>
      <w:proofErr w:type="gramEnd"/>
      <w:r>
        <w:t>3),</w:t>
      </w:r>
    </w:p>
    <w:p w:rsidR="0064267E" w:rsidRDefault="0064267E" w:rsidP="0064267E">
      <w:r>
        <w:t xml:space="preserve">    GENDER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ADDRESS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CITY  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ATE         </w:t>
      </w:r>
      <w:proofErr w:type="gramStart"/>
      <w:r>
        <w:t>VARCHAR2(</w:t>
      </w:r>
      <w:proofErr w:type="gramEnd"/>
      <w:r>
        <w:t>50)</w:t>
      </w:r>
    </w:p>
    <w:p w:rsidR="0064267E" w:rsidRDefault="0064267E" w:rsidP="0064267E">
      <w:r>
        <w:t xml:space="preserve">  );</w:t>
      </w:r>
    </w:p>
    <w:p w:rsidR="003A1161" w:rsidRDefault="003A1161" w:rsidP="0064267E">
      <w:r>
        <w:t>S</w:t>
      </w:r>
      <w:r w:rsidR="00D4163E">
        <w:t>upplier</w:t>
      </w:r>
      <w:r>
        <w:t>:</w:t>
      </w:r>
    </w:p>
    <w:p w:rsidR="0064267E" w:rsidRDefault="0064267E" w:rsidP="0064267E">
      <w:r>
        <w:t xml:space="preserve">CREATE TABLE </w:t>
      </w:r>
      <w:proofErr w:type="spellStart"/>
      <w:r>
        <w:t>DimSupplier</w:t>
      </w:r>
      <w:proofErr w:type="spellEnd"/>
    </w:p>
    <w:p w:rsidR="0064267E" w:rsidRDefault="0064267E" w:rsidP="0064267E">
      <w:r>
        <w:t xml:space="preserve">  (</w:t>
      </w:r>
    </w:p>
    <w:p w:rsidR="0064267E" w:rsidRDefault="0064267E" w:rsidP="0064267E">
      <w:r>
        <w:t xml:space="preserve">    SUP_ID    </w:t>
      </w:r>
      <w:proofErr w:type="gramStart"/>
      <w:r>
        <w:t>NUMBER(</w:t>
      </w:r>
      <w:proofErr w:type="gramEnd"/>
      <w:r>
        <w:t>8) NOT NULL PRIMARY KEY,</w:t>
      </w:r>
    </w:p>
    <w:p w:rsidR="0064267E" w:rsidRDefault="0064267E" w:rsidP="0064267E">
      <w:r>
        <w:t xml:space="preserve">    SUP_CODE </w:t>
      </w:r>
      <w:proofErr w:type="gramStart"/>
      <w:r>
        <w:t>VARCHAR2(</w:t>
      </w:r>
      <w:proofErr w:type="gramEnd"/>
      <w:r>
        <w:t>8),</w:t>
      </w:r>
    </w:p>
    <w:p w:rsidR="0064267E" w:rsidRDefault="0064267E" w:rsidP="0064267E">
      <w:r>
        <w:t xml:space="preserve">    SUP_</w:t>
      </w:r>
      <w:proofErr w:type="gramStart"/>
      <w:r>
        <w:t>NAME  VARCHAR2</w:t>
      </w:r>
      <w:proofErr w:type="gramEnd"/>
      <w:r>
        <w:t>(50),</w:t>
      </w:r>
    </w:p>
    <w:p w:rsidR="0064267E" w:rsidRDefault="0064267E" w:rsidP="0064267E">
      <w:r>
        <w:t xml:space="preserve">    PHONE     </w:t>
      </w:r>
      <w:proofErr w:type="gramStart"/>
      <w:r>
        <w:t>NUMBER(</w:t>
      </w:r>
      <w:proofErr w:type="gramEnd"/>
      <w:r>
        <w:t>8),</w:t>
      </w:r>
    </w:p>
    <w:p w:rsidR="0064267E" w:rsidRDefault="0064267E" w:rsidP="0064267E">
      <w:r>
        <w:t xml:space="preserve">    E_MAIL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ADDRESS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CITY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ATE 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CIUNTRY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START_</w:t>
      </w:r>
      <w:proofErr w:type="gramStart"/>
      <w:r>
        <w:t>DT  DATE</w:t>
      </w:r>
      <w:proofErr w:type="gramEnd"/>
      <w:r>
        <w:t xml:space="preserve"> NOT NULL,</w:t>
      </w:r>
    </w:p>
    <w:p w:rsidR="0064267E" w:rsidRDefault="0064267E" w:rsidP="0064267E">
      <w:r>
        <w:t xml:space="preserve">    END_DT    DATE NOT NULL,</w:t>
      </w:r>
    </w:p>
    <w:p w:rsidR="0064267E" w:rsidRDefault="0064267E" w:rsidP="0064267E">
      <w:r>
        <w:t xml:space="preserve">    IS_ACTIVE </w:t>
      </w:r>
      <w:proofErr w:type="gramStart"/>
      <w:r>
        <w:t>VARCHAR2(</w:t>
      </w:r>
      <w:proofErr w:type="gramEnd"/>
      <w:r>
        <w:t>4) NOT NULL</w:t>
      </w:r>
    </w:p>
    <w:p w:rsidR="003A1161" w:rsidRDefault="0064267E" w:rsidP="0064267E">
      <w:r>
        <w:t xml:space="preserve">  );</w:t>
      </w:r>
    </w:p>
    <w:p w:rsidR="003A1161" w:rsidRDefault="003A1161" w:rsidP="00D4163E"/>
    <w:p w:rsidR="003A1161" w:rsidRDefault="003A1161" w:rsidP="00D4163E"/>
    <w:p w:rsidR="003A1161" w:rsidRDefault="003A1161" w:rsidP="00D4163E"/>
    <w:p w:rsidR="003A1161" w:rsidRDefault="003A1161" w:rsidP="00D4163E"/>
    <w:p w:rsidR="003A1161" w:rsidRDefault="003A1161" w:rsidP="00D4163E"/>
    <w:p w:rsidR="003A1161" w:rsidRDefault="003A1161" w:rsidP="00D4163E">
      <w:r>
        <w:t>P</w:t>
      </w:r>
      <w:r w:rsidR="00D4163E">
        <w:t>roduct</w:t>
      </w:r>
      <w:r>
        <w:t>:</w:t>
      </w:r>
    </w:p>
    <w:p w:rsidR="0064267E" w:rsidRDefault="0064267E" w:rsidP="0064267E">
      <w:r>
        <w:t xml:space="preserve">CREATE TABLE </w:t>
      </w:r>
      <w:proofErr w:type="spellStart"/>
      <w:r>
        <w:t>DimProduct</w:t>
      </w:r>
      <w:proofErr w:type="spellEnd"/>
    </w:p>
    <w:p w:rsidR="0064267E" w:rsidRDefault="0064267E" w:rsidP="0064267E">
      <w:r>
        <w:t xml:space="preserve">  (</w:t>
      </w:r>
    </w:p>
    <w:p w:rsidR="0064267E" w:rsidRDefault="0064267E" w:rsidP="0064267E">
      <w:r>
        <w:t xml:space="preserve">    PROD_ID          </w:t>
      </w:r>
      <w:proofErr w:type="gramStart"/>
      <w:r>
        <w:t>NUMBER(</w:t>
      </w:r>
      <w:proofErr w:type="gramEnd"/>
      <w:r>
        <w:t>8) NOT NULL PRIMARY KEY,</w:t>
      </w:r>
    </w:p>
    <w:p w:rsidR="0064267E" w:rsidRDefault="0064267E" w:rsidP="0064267E">
      <w:r>
        <w:t xml:space="preserve">    PROD_CODE </w:t>
      </w:r>
      <w:proofErr w:type="gramStart"/>
      <w:r>
        <w:t>VARCHAR2(</w:t>
      </w:r>
      <w:proofErr w:type="gramEnd"/>
      <w:r>
        <w:t>8),</w:t>
      </w:r>
    </w:p>
    <w:p w:rsidR="0064267E" w:rsidRDefault="0064267E" w:rsidP="0064267E">
      <w:r>
        <w:t xml:space="preserve">    PROD_NAME  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CATEG_NAME       </w:t>
      </w:r>
      <w:proofErr w:type="gramStart"/>
      <w:r>
        <w:t>VARCHAR2(</w:t>
      </w:r>
      <w:proofErr w:type="gramEnd"/>
      <w:r>
        <w:t>25),</w:t>
      </w:r>
    </w:p>
    <w:p w:rsidR="0064267E" w:rsidRDefault="0064267E" w:rsidP="0064267E">
      <w:r>
        <w:t xml:space="preserve">    SUBCAT_NAME      </w:t>
      </w:r>
      <w:proofErr w:type="gramStart"/>
      <w:r>
        <w:t>VARCHAR2(</w:t>
      </w:r>
      <w:proofErr w:type="gramEnd"/>
      <w:r>
        <w:t>25),</w:t>
      </w:r>
    </w:p>
    <w:p w:rsidR="0064267E" w:rsidRDefault="0064267E" w:rsidP="0064267E">
      <w:r>
        <w:t xml:space="preserve">    PROD_PRICE       </w:t>
      </w:r>
      <w:proofErr w:type="gramStart"/>
      <w:r>
        <w:t>NUMBER(</w:t>
      </w:r>
      <w:proofErr w:type="gramEnd"/>
      <w:r>
        <w:t>8),</w:t>
      </w:r>
    </w:p>
    <w:p w:rsidR="0064267E" w:rsidRDefault="0064267E" w:rsidP="0064267E">
      <w:r>
        <w:t xml:space="preserve">    PROD_DESCRIPTION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START_DT         DATE NOT NULL,</w:t>
      </w:r>
    </w:p>
    <w:p w:rsidR="0064267E" w:rsidRDefault="0064267E" w:rsidP="0064267E">
      <w:r>
        <w:t xml:space="preserve">    END_DT           DATE NOT NULL,</w:t>
      </w:r>
    </w:p>
    <w:p w:rsidR="0064267E" w:rsidRDefault="0064267E" w:rsidP="0064267E">
      <w:r>
        <w:t xml:space="preserve">    IS_ACTIVE        </w:t>
      </w:r>
      <w:proofErr w:type="gramStart"/>
      <w:r>
        <w:t>VARCHAR2(</w:t>
      </w:r>
      <w:proofErr w:type="gramEnd"/>
      <w:r>
        <w:t>4) NOT NULL</w:t>
      </w:r>
    </w:p>
    <w:p w:rsidR="0064267E" w:rsidRDefault="0064267E" w:rsidP="0064267E">
      <w:r>
        <w:t xml:space="preserve">  );</w:t>
      </w:r>
    </w:p>
    <w:p w:rsidR="003A1161" w:rsidRDefault="003A1161" w:rsidP="0064267E">
      <w:bookmarkStart w:id="10" w:name="_GoBack"/>
      <w:bookmarkEnd w:id="10"/>
      <w:r>
        <w:t>D</w:t>
      </w:r>
      <w:r w:rsidR="00D4163E">
        <w:t>ate</w:t>
      </w:r>
      <w:r>
        <w:t>:</w:t>
      </w:r>
    </w:p>
    <w:p w:rsidR="003A1161" w:rsidRDefault="003A1161" w:rsidP="003A1161">
      <w:r>
        <w:t xml:space="preserve">CREATE TABLE </w:t>
      </w:r>
      <w:proofErr w:type="spellStart"/>
      <w:r>
        <w:t>DimDate</w:t>
      </w:r>
      <w:proofErr w:type="spellEnd"/>
    </w:p>
    <w:p w:rsidR="003A1161" w:rsidRDefault="003A1161" w:rsidP="003A1161">
      <w:r>
        <w:t xml:space="preserve">  (</w:t>
      </w:r>
    </w:p>
    <w:p w:rsidR="003A1161" w:rsidRDefault="003A1161" w:rsidP="003A1161">
      <w:r>
        <w:t xml:space="preserve">    "DATE_ID"            DATE NOT NULL PRIMARY KEY,</w:t>
      </w:r>
    </w:p>
    <w:p w:rsidR="003A1161" w:rsidRDefault="003A1161" w:rsidP="003A1161">
      <w:r>
        <w:t xml:space="preserve">    "DA_OF_WEEK"         </w:t>
      </w:r>
      <w:proofErr w:type="gramStart"/>
      <w:r>
        <w:t>NUMBER(</w:t>
      </w:r>
      <w:proofErr w:type="gramEnd"/>
      <w:r>
        <w:t>2),</w:t>
      </w:r>
    </w:p>
    <w:p w:rsidR="003A1161" w:rsidRDefault="003A1161" w:rsidP="003A1161">
      <w:r>
        <w:t xml:space="preserve">    "DAY_NAME_OF_WEEK"   </w:t>
      </w:r>
      <w:proofErr w:type="gramStart"/>
      <w:r>
        <w:t>VARCHAR2(</w:t>
      </w:r>
      <w:proofErr w:type="gramEnd"/>
      <w:r>
        <w:t>25),</w:t>
      </w:r>
    </w:p>
    <w:p w:rsidR="003A1161" w:rsidRDefault="003A1161" w:rsidP="003A1161">
      <w:r>
        <w:t xml:space="preserve">    "DAY_OF_MONTH" 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"DAY_OF_YEAR"  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"WEEK_OF_MONTH"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"WEEK_OF_YEAR" 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"MONTH_NUMBER" 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"MONTH_NAME"         </w:t>
      </w:r>
      <w:proofErr w:type="gramStart"/>
      <w:r>
        <w:t>VARCHAR2(</w:t>
      </w:r>
      <w:proofErr w:type="gramEnd"/>
      <w:r>
        <w:t>20),</w:t>
      </w:r>
    </w:p>
    <w:p w:rsidR="003A1161" w:rsidRDefault="003A1161" w:rsidP="003A1161">
      <w:r>
        <w:t xml:space="preserve">    "QUARTER"            </w:t>
      </w:r>
      <w:proofErr w:type="gramStart"/>
      <w:r>
        <w:t>NUMBER(</w:t>
      </w:r>
      <w:proofErr w:type="gramEnd"/>
      <w:r>
        <w:t>2),</w:t>
      </w:r>
    </w:p>
    <w:p w:rsidR="003A1161" w:rsidRDefault="003A1161" w:rsidP="003A1161">
      <w:r>
        <w:t xml:space="preserve">    "FIRST_DAY_OF_MONTH" DATE,</w:t>
      </w:r>
    </w:p>
    <w:p w:rsidR="003A1161" w:rsidRDefault="003A1161" w:rsidP="003A1161">
      <w:r>
        <w:t xml:space="preserve">    "LAST_DAY_OF_MONTH</w:t>
      </w:r>
      <w:proofErr w:type="gramStart"/>
      <w:r>
        <w:t>"  DATE</w:t>
      </w:r>
      <w:proofErr w:type="gramEnd"/>
      <w:r>
        <w:t>,</w:t>
      </w:r>
    </w:p>
    <w:p w:rsidR="003A1161" w:rsidRDefault="003A1161" w:rsidP="003A1161">
      <w:r>
        <w:t xml:space="preserve">    "YEAR"               </w:t>
      </w:r>
      <w:proofErr w:type="gramStart"/>
      <w:r>
        <w:t>NUMBER(</w:t>
      </w:r>
      <w:proofErr w:type="gramEnd"/>
      <w:r>
        <w:t>8)</w:t>
      </w:r>
    </w:p>
    <w:p w:rsidR="003A1161" w:rsidRDefault="003A1161" w:rsidP="003A1161">
      <w:r>
        <w:t xml:space="preserve">  );</w:t>
      </w:r>
    </w:p>
    <w:p w:rsidR="003A1161" w:rsidRDefault="003A1161" w:rsidP="00D4163E">
      <w:r>
        <w:t>P</w:t>
      </w:r>
      <w:r w:rsidR="00FA5FBF">
        <w:t>ayment</w:t>
      </w:r>
      <w:r>
        <w:t>:</w:t>
      </w:r>
    </w:p>
    <w:p w:rsidR="0064267E" w:rsidRDefault="0064267E" w:rsidP="0064267E">
      <w:r>
        <w:t xml:space="preserve">CREATE TABLE </w:t>
      </w:r>
      <w:proofErr w:type="spellStart"/>
      <w:r>
        <w:t>DimPayment</w:t>
      </w:r>
      <w:proofErr w:type="spellEnd"/>
    </w:p>
    <w:p w:rsidR="0064267E" w:rsidRDefault="0064267E" w:rsidP="0064267E">
      <w:r>
        <w:t xml:space="preserve">  (</w:t>
      </w:r>
    </w:p>
    <w:p w:rsidR="0064267E" w:rsidRDefault="0064267E" w:rsidP="0064267E">
      <w:r>
        <w:t xml:space="preserve">    PAYMENT_ID   </w:t>
      </w:r>
      <w:proofErr w:type="gramStart"/>
      <w:r>
        <w:t>NUMBER(</w:t>
      </w:r>
      <w:proofErr w:type="gramEnd"/>
      <w:r>
        <w:t>8) NOT NULL PRIMARY KEY,</w:t>
      </w:r>
    </w:p>
    <w:p w:rsidR="0064267E" w:rsidRDefault="0064267E" w:rsidP="0064267E">
      <w:r>
        <w:t xml:space="preserve">    PAYMENT_CODE </w:t>
      </w:r>
      <w:proofErr w:type="gramStart"/>
      <w:r>
        <w:t>VARCHAR2(</w:t>
      </w:r>
      <w:proofErr w:type="gramEnd"/>
      <w:r>
        <w:t>8),</w:t>
      </w:r>
    </w:p>
    <w:p w:rsidR="0064267E" w:rsidRDefault="0064267E" w:rsidP="0064267E">
      <w:r>
        <w:t xml:space="preserve">    PAYMENT_TYPE </w:t>
      </w:r>
      <w:proofErr w:type="gramStart"/>
      <w:r>
        <w:t>VARCHAR2(</w:t>
      </w:r>
      <w:proofErr w:type="gramEnd"/>
      <w:r>
        <w:t>4)</w:t>
      </w:r>
    </w:p>
    <w:p w:rsidR="0064267E" w:rsidRDefault="0064267E" w:rsidP="0064267E">
      <w:r>
        <w:t xml:space="preserve">  );</w:t>
      </w:r>
    </w:p>
    <w:p w:rsidR="00D4163E" w:rsidRDefault="00D4163E" w:rsidP="0064267E">
      <w:pPr>
        <w:rPr>
          <w:lang w:val="ru-RU"/>
        </w:rPr>
      </w:pPr>
      <w:r>
        <w:rPr>
          <w:lang w:val="ru-RU"/>
        </w:rPr>
        <w:t>Шаг 4. Определение фактов:</w:t>
      </w:r>
    </w:p>
    <w:p w:rsidR="00D4163E" w:rsidRDefault="00D4163E" w:rsidP="00FA5FBF">
      <w:pPr>
        <w:rPr>
          <w:lang w:val="ru-RU"/>
        </w:rPr>
      </w:pPr>
      <w:r>
        <w:rPr>
          <w:lang w:val="ru-RU"/>
        </w:rPr>
        <w:t xml:space="preserve">Фактами будут являться – </w:t>
      </w:r>
      <w:r w:rsidR="00FA5FBF">
        <w:t>quantity</w:t>
      </w:r>
      <w:r w:rsidR="00FA5FBF" w:rsidRPr="00FA5FBF">
        <w:rPr>
          <w:lang w:val="ru-RU"/>
        </w:rPr>
        <w:t xml:space="preserve">, </w:t>
      </w:r>
      <w:r w:rsidR="00FA5FBF">
        <w:t>price</w:t>
      </w:r>
      <w:r w:rsidR="00FA5FBF" w:rsidRPr="00FA5FBF">
        <w:rPr>
          <w:lang w:val="ru-RU"/>
        </w:rPr>
        <w:t>_</w:t>
      </w:r>
      <w:r w:rsidR="00FA5FBF">
        <w:t>sum</w:t>
      </w:r>
      <w:r w:rsidRPr="00FA5FBF">
        <w:rPr>
          <w:lang w:val="ru-RU"/>
        </w:rPr>
        <w:t>.</w:t>
      </w:r>
    </w:p>
    <w:p w:rsidR="003A1161" w:rsidRPr="003A1161" w:rsidRDefault="003A1161" w:rsidP="003A1161">
      <w:r>
        <w:t xml:space="preserve"> </w:t>
      </w:r>
      <w:r w:rsidRPr="003A1161">
        <w:t xml:space="preserve">CREATE TABLE </w:t>
      </w:r>
      <w:proofErr w:type="spellStart"/>
      <w:r w:rsidRPr="003A1161">
        <w:t>FactOrderSales</w:t>
      </w:r>
      <w:proofErr w:type="spellEnd"/>
    </w:p>
    <w:p w:rsidR="003A1161" w:rsidRPr="003A1161" w:rsidRDefault="003A1161" w:rsidP="003A1161">
      <w:r w:rsidRPr="003A1161">
        <w:t xml:space="preserve">  </w:t>
      </w:r>
      <w:proofErr w:type="gramStart"/>
      <w:r w:rsidRPr="003A1161">
        <w:t>( ORDERSALES</w:t>
      </w:r>
      <w:proofErr w:type="gramEnd"/>
      <w:r w:rsidRPr="003A1161">
        <w:t>_ID NUMBER(8) PRIMARY KEY,</w:t>
      </w:r>
    </w:p>
    <w:p w:rsidR="003A1161" w:rsidRPr="003A1161" w:rsidRDefault="003A1161" w:rsidP="003A1161">
      <w:r w:rsidRPr="003A1161">
        <w:t xml:space="preserve">    DATE_ID DATE,</w:t>
      </w:r>
    </w:p>
    <w:p w:rsidR="003A1161" w:rsidRPr="003A1161" w:rsidRDefault="003A1161" w:rsidP="003A1161">
      <w:r w:rsidRPr="003A1161">
        <w:t xml:space="preserve">     PROD_ID </w:t>
      </w:r>
      <w:proofErr w:type="gramStart"/>
      <w:r w:rsidRPr="003A1161">
        <w:t>NUMBER(</w:t>
      </w:r>
      <w:proofErr w:type="gramEnd"/>
      <w:r w:rsidRPr="003A1161">
        <w:t>8) NOT NULL,</w:t>
      </w:r>
    </w:p>
    <w:p w:rsidR="003A1161" w:rsidRPr="003A1161" w:rsidRDefault="003A1161" w:rsidP="003A1161">
      <w:r w:rsidRPr="003A1161">
        <w:t xml:space="preserve">      SUP_ID    </w:t>
      </w:r>
      <w:proofErr w:type="gramStart"/>
      <w:r w:rsidRPr="003A1161">
        <w:t>NUMBER(</w:t>
      </w:r>
      <w:proofErr w:type="gramEnd"/>
      <w:r w:rsidRPr="003A1161">
        <w:t>8) NOT NULL,</w:t>
      </w:r>
    </w:p>
    <w:p w:rsidR="003A1161" w:rsidRPr="003A1161" w:rsidRDefault="003A1161" w:rsidP="003A1161">
      <w:r w:rsidRPr="003A1161">
        <w:t xml:space="preserve">    PAYMENT_ID   </w:t>
      </w:r>
      <w:proofErr w:type="gramStart"/>
      <w:r w:rsidRPr="003A1161">
        <w:t>NUMBER(</w:t>
      </w:r>
      <w:proofErr w:type="gramEnd"/>
      <w:r w:rsidRPr="003A1161">
        <w:t>8) NOT NULL,</w:t>
      </w:r>
    </w:p>
    <w:p w:rsidR="003A1161" w:rsidRPr="003A1161" w:rsidRDefault="003A1161" w:rsidP="003A1161">
      <w:r w:rsidRPr="003A1161">
        <w:t xml:space="preserve">    CUST_ID </w:t>
      </w:r>
      <w:proofErr w:type="gramStart"/>
      <w:r w:rsidRPr="003A1161">
        <w:t>NUMBER(</w:t>
      </w:r>
      <w:proofErr w:type="gramEnd"/>
      <w:r w:rsidRPr="003A1161">
        <w:t>8) NOT NULL,</w:t>
      </w:r>
    </w:p>
    <w:p w:rsidR="003A1161" w:rsidRPr="003A1161" w:rsidRDefault="003A1161" w:rsidP="003A1161">
      <w:pPr>
        <w:rPr>
          <w:lang w:val="ru-RU"/>
        </w:rPr>
      </w:pPr>
      <w:r w:rsidRPr="003A1161">
        <w:t xml:space="preserve">    </w:t>
      </w:r>
      <w:r w:rsidRPr="003A1161">
        <w:rPr>
          <w:lang w:val="ru-RU"/>
        </w:rPr>
        <w:t>QUANTITY NUMBER,</w:t>
      </w:r>
    </w:p>
    <w:p w:rsidR="003A1161" w:rsidRPr="003A1161" w:rsidRDefault="003A1161" w:rsidP="003A1161">
      <w:pPr>
        <w:rPr>
          <w:lang w:val="ru-RU"/>
        </w:rPr>
      </w:pPr>
      <w:r w:rsidRPr="003A1161">
        <w:rPr>
          <w:lang w:val="ru-RU"/>
        </w:rPr>
        <w:t xml:space="preserve">    PRICE_SUM NUMBER   </w:t>
      </w:r>
    </w:p>
    <w:p w:rsidR="003A1161" w:rsidRDefault="003A1161" w:rsidP="003A1161">
      <w:pPr>
        <w:rPr>
          <w:lang w:val="ru-RU"/>
        </w:rPr>
      </w:pPr>
      <w:r w:rsidRPr="003A1161">
        <w:rPr>
          <w:lang w:val="ru-RU"/>
        </w:rPr>
        <w:t>);</w:t>
      </w:r>
    </w:p>
    <w:p w:rsidR="003A1161" w:rsidRDefault="003A1161" w:rsidP="00FA5FBF">
      <w:pPr>
        <w:rPr>
          <w:lang w:val="ru-RU"/>
        </w:rPr>
      </w:pPr>
    </w:p>
    <w:p w:rsidR="00FA5FBF" w:rsidRDefault="00FA5FBF" w:rsidP="00FA5FBF">
      <w:pPr>
        <w:rPr>
          <w:lang w:val="ru-RU"/>
        </w:rPr>
      </w:pPr>
    </w:p>
    <w:p w:rsidR="00FA5FBF" w:rsidRPr="00446BDB" w:rsidRDefault="00FA5FBF" w:rsidP="00FA5FBF">
      <w:pPr>
        <w:rPr>
          <w:lang w:val="ru-RU"/>
        </w:rPr>
      </w:pPr>
    </w:p>
    <w:p w:rsidR="00D4163E" w:rsidRDefault="00D4163E" w:rsidP="00D4163E">
      <w:pPr>
        <w:pStyle w:val="BodyText"/>
        <w:rPr>
          <w:lang w:val="ru-RU"/>
        </w:rPr>
      </w:pPr>
    </w:p>
    <w:p w:rsidR="003A1161" w:rsidRPr="00D4163E" w:rsidRDefault="003A1161" w:rsidP="00D4163E">
      <w:pPr>
        <w:pStyle w:val="BodyText"/>
        <w:rPr>
          <w:lang w:val="ru-RU"/>
        </w:rPr>
      </w:pPr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3A1161" w:rsidRDefault="003A1161" w:rsidP="003A1161">
      <w:pPr>
        <w:pStyle w:val="BodyText"/>
      </w:pPr>
      <w:r>
        <w:t>By adding following constraints we connect our existing tables in order to have star-scheme:</w:t>
      </w:r>
    </w:p>
    <w:p w:rsidR="003A1161" w:rsidRDefault="003A1161" w:rsidP="003A1161">
      <w:pPr>
        <w:pStyle w:val="BodyText"/>
      </w:pPr>
      <w:r>
        <w:t xml:space="preserve">ALTER TABLE </w:t>
      </w:r>
      <w:proofErr w:type="spellStart"/>
      <w:r>
        <w:t>FactOrderSales</w:t>
      </w:r>
      <w:proofErr w:type="spellEnd"/>
      <w:r>
        <w:t xml:space="preserve"> </w:t>
      </w:r>
    </w:p>
    <w:p w:rsidR="003A1161" w:rsidRDefault="003A1161" w:rsidP="003A1161">
      <w:pPr>
        <w:pStyle w:val="BodyText"/>
      </w:pPr>
      <w:r>
        <w:t xml:space="preserve">    ADD CONSTRAINT "</w:t>
      </w:r>
      <w:proofErr w:type="spellStart"/>
      <w:r>
        <w:t>FK_DATE_ID_Fact</w:t>
      </w:r>
      <w:proofErr w:type="spellEnd"/>
      <w:r>
        <w:t>"</w:t>
      </w:r>
    </w:p>
    <w:p w:rsidR="003A1161" w:rsidRDefault="003A1161" w:rsidP="003A1161">
      <w:pPr>
        <w:pStyle w:val="BodyText"/>
      </w:pPr>
      <w:r>
        <w:t xml:space="preserve">    FOREIGN KEY ("DATE_ID")</w:t>
      </w:r>
    </w:p>
    <w:p w:rsidR="003A1161" w:rsidRDefault="003A1161" w:rsidP="003A1161">
      <w:pPr>
        <w:pStyle w:val="BodyText"/>
      </w:pPr>
      <w:r>
        <w:t xml:space="preserve">        REFERENCES </w:t>
      </w:r>
      <w:proofErr w:type="spellStart"/>
      <w:proofErr w:type="gramStart"/>
      <w:r>
        <w:t>DimDate</w:t>
      </w:r>
      <w:proofErr w:type="spellEnd"/>
      <w:r>
        <w:t>(</w:t>
      </w:r>
      <w:proofErr w:type="gramEnd"/>
      <w:r>
        <w:t>"DATE_ID");</w:t>
      </w:r>
    </w:p>
    <w:p w:rsidR="003A1161" w:rsidRDefault="003A1161" w:rsidP="003A1161">
      <w:pPr>
        <w:pStyle w:val="BodyText"/>
      </w:pPr>
      <w:r>
        <w:t xml:space="preserve">         </w:t>
      </w:r>
    </w:p>
    <w:p w:rsidR="003A1161" w:rsidRDefault="003A1161" w:rsidP="003A1161">
      <w:pPr>
        <w:pStyle w:val="BodyText"/>
      </w:pPr>
      <w:r>
        <w:t xml:space="preserve">ALTER TABLE </w:t>
      </w:r>
      <w:proofErr w:type="spellStart"/>
      <w:r>
        <w:t>FactOrderSales</w:t>
      </w:r>
      <w:proofErr w:type="spellEnd"/>
    </w:p>
    <w:p w:rsidR="003A1161" w:rsidRDefault="003A1161" w:rsidP="003A1161">
      <w:pPr>
        <w:pStyle w:val="BodyText"/>
      </w:pPr>
      <w:r>
        <w:t xml:space="preserve">    ADD CONSTRAINT "</w:t>
      </w:r>
      <w:proofErr w:type="spellStart"/>
      <w:r>
        <w:t>FK_PROD_ID_Fact</w:t>
      </w:r>
      <w:proofErr w:type="spellEnd"/>
      <w:r>
        <w:t>"</w:t>
      </w:r>
    </w:p>
    <w:p w:rsidR="003A1161" w:rsidRDefault="003A1161" w:rsidP="003A1161">
      <w:pPr>
        <w:pStyle w:val="BodyText"/>
      </w:pPr>
      <w:r>
        <w:t xml:space="preserve">    FOREIGN KEY ("PROD_ID")</w:t>
      </w:r>
    </w:p>
    <w:p w:rsidR="003A1161" w:rsidRDefault="003A1161" w:rsidP="003A1161">
      <w:pPr>
        <w:pStyle w:val="BodyText"/>
      </w:pPr>
      <w:r>
        <w:t xml:space="preserve">        REFERENCES </w:t>
      </w:r>
      <w:proofErr w:type="spellStart"/>
      <w:proofErr w:type="gramStart"/>
      <w:r>
        <w:t>DimProduct</w:t>
      </w:r>
      <w:proofErr w:type="spellEnd"/>
      <w:r>
        <w:t>(</w:t>
      </w:r>
      <w:proofErr w:type="gramEnd"/>
      <w:r>
        <w:t>"PROD_ID");</w:t>
      </w:r>
    </w:p>
    <w:p w:rsidR="003A1161" w:rsidRDefault="003A1161" w:rsidP="003A1161">
      <w:pPr>
        <w:pStyle w:val="BodyText"/>
      </w:pPr>
      <w:r>
        <w:t xml:space="preserve">        </w:t>
      </w:r>
    </w:p>
    <w:p w:rsidR="003A1161" w:rsidRDefault="003A1161" w:rsidP="003A1161">
      <w:pPr>
        <w:pStyle w:val="BodyText"/>
      </w:pPr>
      <w:r>
        <w:t xml:space="preserve">ALTER TABLE </w:t>
      </w:r>
      <w:proofErr w:type="spellStart"/>
      <w:r>
        <w:t>FactOrderSales</w:t>
      </w:r>
      <w:proofErr w:type="spellEnd"/>
    </w:p>
    <w:p w:rsidR="003A1161" w:rsidRDefault="003A1161" w:rsidP="003A1161">
      <w:pPr>
        <w:pStyle w:val="BodyText"/>
      </w:pPr>
      <w:r>
        <w:t xml:space="preserve">    ADD CONSTRAINT "</w:t>
      </w:r>
      <w:proofErr w:type="spellStart"/>
      <w:r>
        <w:t>FK_PAYMENT_ID_Fact</w:t>
      </w:r>
      <w:proofErr w:type="spellEnd"/>
      <w:r>
        <w:t>"</w:t>
      </w:r>
    </w:p>
    <w:p w:rsidR="003A1161" w:rsidRDefault="003A1161" w:rsidP="003A1161">
      <w:pPr>
        <w:pStyle w:val="BodyText"/>
      </w:pPr>
      <w:r>
        <w:t xml:space="preserve">    FOREIGN KEY ("PAYMENT_ID")</w:t>
      </w:r>
    </w:p>
    <w:p w:rsidR="003A1161" w:rsidRDefault="003A1161" w:rsidP="003A1161">
      <w:pPr>
        <w:pStyle w:val="BodyText"/>
      </w:pPr>
      <w:r>
        <w:t xml:space="preserve">        REFERENCES </w:t>
      </w:r>
      <w:proofErr w:type="spellStart"/>
      <w:proofErr w:type="gramStart"/>
      <w:r>
        <w:t>DimPayment</w:t>
      </w:r>
      <w:proofErr w:type="spellEnd"/>
      <w:r>
        <w:t>(</w:t>
      </w:r>
      <w:proofErr w:type="gramEnd"/>
      <w:r>
        <w:t>"PAYMENT_ID");</w:t>
      </w:r>
    </w:p>
    <w:p w:rsidR="003A1161" w:rsidRDefault="003A1161" w:rsidP="003A1161">
      <w:pPr>
        <w:pStyle w:val="BodyText"/>
      </w:pPr>
      <w:r>
        <w:t xml:space="preserve">        </w:t>
      </w:r>
    </w:p>
    <w:p w:rsidR="003A1161" w:rsidRDefault="003A1161" w:rsidP="003A1161">
      <w:pPr>
        <w:pStyle w:val="BodyText"/>
      </w:pPr>
      <w:r>
        <w:t xml:space="preserve">ALTER TABLE </w:t>
      </w:r>
      <w:proofErr w:type="spellStart"/>
      <w:r>
        <w:t>FactOrderSales</w:t>
      </w:r>
      <w:proofErr w:type="spellEnd"/>
    </w:p>
    <w:p w:rsidR="003A1161" w:rsidRDefault="003A1161" w:rsidP="003A1161">
      <w:pPr>
        <w:pStyle w:val="BodyText"/>
      </w:pPr>
      <w:r>
        <w:t xml:space="preserve">    ADD CONSTRAINT "</w:t>
      </w:r>
      <w:proofErr w:type="spellStart"/>
      <w:r>
        <w:t>FK_SUP_ID_Fact</w:t>
      </w:r>
      <w:proofErr w:type="spellEnd"/>
      <w:r>
        <w:t>"</w:t>
      </w:r>
    </w:p>
    <w:p w:rsidR="003A1161" w:rsidRDefault="003A1161" w:rsidP="003A1161">
      <w:pPr>
        <w:pStyle w:val="BodyText"/>
      </w:pPr>
      <w:r>
        <w:t xml:space="preserve">    FOREIGN KEY ("SUP_ID")</w:t>
      </w:r>
    </w:p>
    <w:p w:rsidR="003A1161" w:rsidRDefault="003A1161" w:rsidP="003A1161">
      <w:pPr>
        <w:pStyle w:val="BodyText"/>
      </w:pPr>
      <w:r>
        <w:t xml:space="preserve">        REFERENCES </w:t>
      </w:r>
      <w:proofErr w:type="spellStart"/>
      <w:proofErr w:type="gramStart"/>
      <w:r>
        <w:t>DimSupplier</w:t>
      </w:r>
      <w:proofErr w:type="spellEnd"/>
      <w:r>
        <w:t>(</w:t>
      </w:r>
      <w:proofErr w:type="gramEnd"/>
      <w:r>
        <w:t>"SUP_ID");</w:t>
      </w:r>
    </w:p>
    <w:p w:rsidR="003A1161" w:rsidRDefault="003A1161" w:rsidP="003A1161">
      <w:pPr>
        <w:pStyle w:val="BodyText"/>
      </w:pPr>
    </w:p>
    <w:p w:rsidR="003A1161" w:rsidRDefault="003A1161" w:rsidP="003A1161">
      <w:pPr>
        <w:pStyle w:val="BodyText"/>
      </w:pPr>
      <w:r>
        <w:t xml:space="preserve">ALTER TABLE </w:t>
      </w:r>
      <w:proofErr w:type="spellStart"/>
      <w:r>
        <w:t>FactOrderSales</w:t>
      </w:r>
      <w:proofErr w:type="spellEnd"/>
      <w:r>
        <w:t xml:space="preserve"> </w:t>
      </w:r>
    </w:p>
    <w:p w:rsidR="003A1161" w:rsidRDefault="003A1161" w:rsidP="003A1161">
      <w:pPr>
        <w:pStyle w:val="BodyText"/>
      </w:pPr>
      <w:r>
        <w:t xml:space="preserve">    ADD CONSTRAINT "</w:t>
      </w:r>
      <w:proofErr w:type="spellStart"/>
      <w:r>
        <w:t>FK_CUST_ID_Fact</w:t>
      </w:r>
      <w:proofErr w:type="spellEnd"/>
      <w:r>
        <w:t>"</w:t>
      </w:r>
    </w:p>
    <w:p w:rsidR="003A1161" w:rsidRDefault="003A1161" w:rsidP="003A1161">
      <w:pPr>
        <w:pStyle w:val="BodyText"/>
      </w:pPr>
      <w:r>
        <w:t xml:space="preserve">    FOREIGN KEY ("CUST_ID")</w:t>
      </w:r>
    </w:p>
    <w:p w:rsidR="003A1161" w:rsidRDefault="003A1161" w:rsidP="003A1161">
      <w:pPr>
        <w:pStyle w:val="BodyText"/>
      </w:pPr>
      <w:r>
        <w:t xml:space="preserve">        REFERENCES </w:t>
      </w:r>
      <w:proofErr w:type="spellStart"/>
      <w:proofErr w:type="gramStart"/>
      <w:r>
        <w:t>DimCustomer</w:t>
      </w:r>
      <w:proofErr w:type="spellEnd"/>
      <w:r>
        <w:t>(</w:t>
      </w:r>
      <w:proofErr w:type="gramEnd"/>
      <w:r>
        <w:t>"CUST_ID");</w:t>
      </w:r>
    </w:p>
    <w:p w:rsidR="003A1161" w:rsidRDefault="003A1161" w:rsidP="003A1161">
      <w:pPr>
        <w:pStyle w:val="BodyText"/>
      </w:pPr>
    </w:p>
    <w:p w:rsidR="003A1161" w:rsidRDefault="009C7150" w:rsidP="003A1161">
      <w:pPr>
        <w:pStyle w:val="BodyText"/>
      </w:pPr>
      <w:r>
        <w:rPr>
          <w:noProof/>
        </w:rPr>
        <w:lastRenderedPageBreak/>
        <w:drawing>
          <wp:inline distT="0" distB="0" distL="0" distR="0" wp14:anchorId="712A246D" wp14:editId="30FE0C15">
            <wp:extent cx="5941695" cy="35439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50" w:rsidRDefault="009C7150" w:rsidP="003A1161">
      <w:pPr>
        <w:pStyle w:val="BodyText"/>
      </w:pPr>
      <w:r>
        <w:t>3NF LAYER:</w:t>
      </w:r>
    </w:p>
    <w:p w:rsidR="009C7150" w:rsidRPr="003A1161" w:rsidRDefault="009C7150" w:rsidP="003A1161">
      <w:pPr>
        <w:pStyle w:val="BodyText"/>
      </w:pPr>
      <w:r>
        <w:rPr>
          <w:noProof/>
        </w:rPr>
        <w:lastRenderedPageBreak/>
        <w:drawing>
          <wp:inline distT="0" distB="0" distL="0" distR="0" wp14:anchorId="7EA0C466" wp14:editId="2A1F2B4E">
            <wp:extent cx="5941695" cy="62795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03D" w:rsidRDefault="0033103D">
      <w:r>
        <w:separator/>
      </w:r>
    </w:p>
  </w:endnote>
  <w:endnote w:type="continuationSeparator" w:id="0">
    <w:p w:rsidR="0033103D" w:rsidRDefault="0033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FA5FBF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64267E">
            <w:rPr>
              <w:noProof/>
            </w:rPr>
            <w:t>6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33103D">
            <w:fldChar w:fldCharType="begin"/>
          </w:r>
          <w:r w:rsidR="0033103D">
            <w:instrText xml:space="preserve"> NUMPAGES </w:instrText>
          </w:r>
          <w:r w:rsidR="0033103D">
            <w:fldChar w:fldCharType="separate"/>
          </w:r>
          <w:r w:rsidR="0064267E">
            <w:rPr>
              <w:noProof/>
            </w:rPr>
            <w:t>7</w:t>
          </w:r>
          <w:r w:rsidR="0033103D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FA5FBF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9C7150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33103D">
            <w:fldChar w:fldCharType="begin"/>
          </w:r>
          <w:r w:rsidR="0033103D">
            <w:instrText xml:space="preserve"> NUMPAGES </w:instrText>
          </w:r>
          <w:r w:rsidR="0033103D">
            <w:fldChar w:fldCharType="separate"/>
          </w:r>
          <w:r w:rsidR="009C7150">
            <w:rPr>
              <w:noProof/>
            </w:rPr>
            <w:t>7</w:t>
          </w:r>
          <w:r w:rsidR="0033103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03D" w:rsidRDefault="0033103D">
      <w:r>
        <w:separator/>
      </w:r>
    </w:p>
  </w:footnote>
  <w:footnote w:type="continuationSeparator" w:id="0">
    <w:p w:rsidR="0033103D" w:rsidRDefault="00331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33103D">
            <w:fldChar w:fldCharType="begin"/>
          </w:r>
          <w:r w:rsidR="0033103D">
            <w:instrText xml:space="preserve"> TITLE  \* MERGEFORMAT </w:instrText>
          </w:r>
          <w:r w:rsidR="0033103D">
            <w:fldChar w:fldCharType="separate"/>
          </w:r>
          <w:r w:rsidR="00473DF1" w:rsidRPr="00473DF1">
            <w:rPr>
              <w:b/>
            </w:rPr>
            <w:t>Any Title</w:t>
          </w:r>
          <w:r w:rsidR="0033103D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3103D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FA5FBF">
            <w:rPr>
              <w:noProof/>
              <w:sz w:val="16"/>
              <w:szCs w:val="16"/>
            </w:rPr>
            <w:t>13-Nov-2017 17:43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33103D">
            <w:fldChar w:fldCharType="begin"/>
          </w:r>
          <w:r w:rsidR="0033103D">
            <w:instrText xml:space="preserve"> TITLE  \* MERGEFORMAT </w:instrText>
          </w:r>
          <w:r w:rsidR="0033103D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33103D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3103D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FA5FBF">
            <w:rPr>
              <w:noProof/>
              <w:sz w:val="16"/>
              <w:szCs w:val="16"/>
            </w:rPr>
            <w:t>13-Nov-2017 17:43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03D"/>
    <w:rsid w:val="00331A15"/>
    <w:rsid w:val="0033495D"/>
    <w:rsid w:val="003438DB"/>
    <w:rsid w:val="003609E8"/>
    <w:rsid w:val="00383ABB"/>
    <w:rsid w:val="00386A51"/>
    <w:rsid w:val="0038754C"/>
    <w:rsid w:val="00394781"/>
    <w:rsid w:val="003A1161"/>
    <w:rsid w:val="003B0471"/>
    <w:rsid w:val="003B6750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6660B"/>
    <w:rsid w:val="0057115C"/>
    <w:rsid w:val="005731ED"/>
    <w:rsid w:val="005732B5"/>
    <w:rsid w:val="00593E6E"/>
    <w:rsid w:val="005A2132"/>
    <w:rsid w:val="005C0966"/>
    <w:rsid w:val="005D2685"/>
    <w:rsid w:val="005E56AF"/>
    <w:rsid w:val="005E7F41"/>
    <w:rsid w:val="0060532A"/>
    <w:rsid w:val="0061050A"/>
    <w:rsid w:val="00617320"/>
    <w:rsid w:val="0064267E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C7150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163E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4C89"/>
    <w:rsid w:val="00F9679B"/>
    <w:rsid w:val="00FA5FBF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6A3202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61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4848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Mikita Tur</cp:lastModifiedBy>
  <cp:revision>5</cp:revision>
  <cp:lastPrinted>2005-01-28T11:27:00Z</cp:lastPrinted>
  <dcterms:created xsi:type="dcterms:W3CDTF">2017-11-08T14:28:00Z</dcterms:created>
  <dcterms:modified xsi:type="dcterms:W3CDTF">2017-11-15T15:21:00Z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