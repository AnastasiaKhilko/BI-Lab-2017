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60" w:rsidRDefault="00803C60" w:rsidP="00803C60">
      <w:pPr>
        <w:pStyle w:val="Heading1"/>
      </w:pPr>
      <w:bookmarkStart w:id="0" w:name="_Toc380666918"/>
      <w:bookmarkStart w:id="1" w:name="_Toc383289750"/>
      <w:r>
        <w:t>Data Modelling Task</w:t>
      </w:r>
      <w:bookmarkEnd w:id="0"/>
      <w:bookmarkEnd w:id="1"/>
    </w:p>
    <w:p w:rsidR="00803C60" w:rsidRDefault="00393D2B" w:rsidP="00803C60">
      <w:pPr>
        <w:pStyle w:val="BodyText"/>
      </w:pPr>
      <w:r>
        <w:t>STAR schema:</w:t>
      </w:r>
      <w:r w:rsidR="008B0D60">
        <w:rPr>
          <w:noProof/>
        </w:rPr>
        <w:drawing>
          <wp:inline distT="0" distB="0" distL="0" distR="0" wp14:anchorId="7F1AEBB3" wp14:editId="5EBC2D18">
            <wp:extent cx="5941695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2B" w:rsidRDefault="00393D2B" w:rsidP="00803C60">
      <w:pPr>
        <w:pStyle w:val="BodyText"/>
        <w:rPr>
          <w:b/>
          <w:bCs/>
        </w:rPr>
      </w:pPr>
      <w:r w:rsidRPr="00393D2B">
        <w:rPr>
          <w:b/>
          <w:bCs/>
        </w:rPr>
        <w:t>4 Step Dimensional Process</w:t>
      </w:r>
    </w:p>
    <w:p w:rsidR="00000000" w:rsidRDefault="008C30DC" w:rsidP="00393D2B">
      <w:pPr>
        <w:pStyle w:val="BodyText"/>
        <w:numPr>
          <w:ilvl w:val="0"/>
          <w:numId w:val="16"/>
        </w:numPr>
      </w:pPr>
      <w:r w:rsidRPr="00393D2B">
        <w:rPr>
          <w:b/>
          <w:bCs/>
        </w:rPr>
        <w:t>Step 1:</w:t>
      </w:r>
      <w:r w:rsidRPr="00393D2B">
        <w:t xml:space="preserve"> Select the Business Process</w:t>
      </w:r>
    </w:p>
    <w:p w:rsidR="00393D2B" w:rsidRPr="00393D2B" w:rsidRDefault="00393D2B" w:rsidP="00393D2B">
      <w:pPr>
        <w:pStyle w:val="BodyText"/>
        <w:ind w:left="360"/>
      </w:pPr>
      <w:r>
        <w:t xml:space="preserve">Business Process </w:t>
      </w:r>
      <w:r>
        <w:t>gives an opportunity to see company’s sales</w:t>
      </w:r>
      <w:r>
        <w:t>.</w:t>
      </w:r>
    </w:p>
    <w:p w:rsidR="00000000" w:rsidRDefault="008C30DC" w:rsidP="00393D2B">
      <w:pPr>
        <w:pStyle w:val="BodyText"/>
        <w:numPr>
          <w:ilvl w:val="0"/>
          <w:numId w:val="16"/>
        </w:numPr>
      </w:pPr>
      <w:r w:rsidRPr="00393D2B">
        <w:rPr>
          <w:b/>
          <w:bCs/>
        </w:rPr>
        <w:t>Step 2:</w:t>
      </w:r>
      <w:r w:rsidRPr="00393D2B">
        <w:t xml:space="preserve"> Declare the Grain</w:t>
      </w:r>
    </w:p>
    <w:p w:rsidR="00393D2B" w:rsidRPr="00393D2B" w:rsidRDefault="00393D2B" w:rsidP="00393D2B">
      <w:pPr>
        <w:pStyle w:val="BodyText"/>
        <w:ind w:left="360"/>
      </w:pPr>
      <w:r>
        <w:t>Each</w:t>
      </w:r>
      <w:r>
        <w:t xml:space="preserve"> row in </w:t>
      </w:r>
      <w:r>
        <w:t xml:space="preserve">the table </w:t>
      </w:r>
      <w:r>
        <w:t xml:space="preserve">shows product </w:t>
      </w:r>
      <w:r>
        <w:t xml:space="preserve">that have been </w:t>
      </w:r>
      <w:r>
        <w:t xml:space="preserve">ordered </w:t>
      </w:r>
      <w:r>
        <w:t>by customer</w:t>
      </w:r>
      <w:r>
        <w:t xml:space="preserve">. </w:t>
      </w:r>
    </w:p>
    <w:p w:rsidR="00000000" w:rsidRDefault="008C30DC" w:rsidP="00393D2B">
      <w:pPr>
        <w:pStyle w:val="BodyText"/>
        <w:numPr>
          <w:ilvl w:val="0"/>
          <w:numId w:val="16"/>
        </w:numPr>
      </w:pPr>
      <w:r w:rsidRPr="00393D2B">
        <w:rPr>
          <w:b/>
          <w:bCs/>
        </w:rPr>
        <w:t>Step 3:</w:t>
      </w:r>
      <w:r w:rsidRPr="00393D2B">
        <w:t xml:space="preserve"> Identify the Dimensions</w:t>
      </w:r>
    </w:p>
    <w:p w:rsidR="002D3772" w:rsidRPr="00FB13D7" w:rsidRDefault="002D3772" w:rsidP="002D3772">
      <w:pPr>
        <w:pStyle w:val="BodyText"/>
        <w:ind w:left="360"/>
      </w:pPr>
      <w:r>
        <w:t xml:space="preserve">Table </w:t>
      </w:r>
      <w:r>
        <w:t>DIM_PRODUCTS contains product names</w:t>
      </w:r>
      <w:r>
        <w:t>, their categories</w:t>
      </w:r>
      <w:r>
        <w:t xml:space="preserve">. </w:t>
      </w:r>
    </w:p>
    <w:p w:rsidR="00393D2B" w:rsidRDefault="002D3772" w:rsidP="00393D2B">
      <w:pPr>
        <w:pStyle w:val="BodyText"/>
        <w:ind w:left="360"/>
      </w:pPr>
      <w:r>
        <w:t>Table</w:t>
      </w:r>
      <w:r>
        <w:t xml:space="preserve"> </w:t>
      </w:r>
      <w:r w:rsidR="00393D2B">
        <w:t>D</w:t>
      </w:r>
      <w:r w:rsidR="00393D2B">
        <w:t>IM_STORES</w:t>
      </w:r>
      <w:r w:rsidR="00393D2B">
        <w:t xml:space="preserve"> </w:t>
      </w:r>
      <w:r>
        <w:t>contains information about</w:t>
      </w:r>
      <w:r w:rsidR="00393D2B">
        <w:t xml:space="preserve"> locations and contacts of the each store. </w:t>
      </w:r>
    </w:p>
    <w:p w:rsidR="00393D2B" w:rsidRDefault="002D3772" w:rsidP="00393D2B">
      <w:pPr>
        <w:pStyle w:val="BodyText"/>
        <w:ind w:left="360"/>
      </w:pPr>
      <w:r>
        <w:t>Table</w:t>
      </w:r>
      <w:r>
        <w:t xml:space="preserve"> </w:t>
      </w:r>
      <w:r w:rsidR="00393D2B">
        <w:t>DIM_CUSTOMERS</w:t>
      </w:r>
      <w:r w:rsidR="00393D2B">
        <w:t xml:space="preserve"> </w:t>
      </w:r>
      <w:r>
        <w:t>contains</w:t>
      </w:r>
      <w:r>
        <w:t xml:space="preserve"> information about customers, their </w:t>
      </w:r>
      <w:r w:rsidR="00393D2B">
        <w:t>location and contact info.</w:t>
      </w:r>
    </w:p>
    <w:p w:rsidR="00393D2B" w:rsidRDefault="002D3772" w:rsidP="00393D2B">
      <w:pPr>
        <w:pStyle w:val="BodyText"/>
        <w:ind w:left="360"/>
      </w:pPr>
      <w:r>
        <w:t>Table</w:t>
      </w:r>
      <w:r>
        <w:t xml:space="preserve"> </w:t>
      </w:r>
      <w:r w:rsidR="00393D2B">
        <w:t>DIM_EMPLOYEES</w:t>
      </w:r>
      <w:r>
        <w:t xml:space="preserve"> contains all information about employees.</w:t>
      </w:r>
    </w:p>
    <w:p w:rsidR="00393D2B" w:rsidRDefault="002D3772" w:rsidP="00393D2B">
      <w:pPr>
        <w:pStyle w:val="BodyText"/>
        <w:ind w:left="360"/>
      </w:pPr>
      <w:r>
        <w:t>Table</w:t>
      </w:r>
      <w:r>
        <w:t xml:space="preserve"> </w:t>
      </w:r>
      <w:r w:rsidR="00393D2B">
        <w:t>DIM_DATE</w:t>
      </w:r>
      <w:r w:rsidR="00393D2B">
        <w:t xml:space="preserve"> </w:t>
      </w:r>
      <w:r>
        <w:t xml:space="preserve">contains </w:t>
      </w:r>
      <w:r w:rsidR="00393D2B">
        <w:t>all date information</w:t>
      </w:r>
      <w:r>
        <w:t>.</w:t>
      </w:r>
      <w:r w:rsidR="00393D2B">
        <w:t xml:space="preserve"> </w:t>
      </w:r>
    </w:p>
    <w:p w:rsidR="00393D2B" w:rsidRPr="00393D2B" w:rsidRDefault="00393D2B" w:rsidP="00393D2B">
      <w:pPr>
        <w:pStyle w:val="BodyText"/>
        <w:ind w:left="720"/>
      </w:pPr>
    </w:p>
    <w:p w:rsidR="00000000" w:rsidRPr="00393D2B" w:rsidRDefault="008C30DC" w:rsidP="00393D2B">
      <w:pPr>
        <w:pStyle w:val="BodyText"/>
        <w:numPr>
          <w:ilvl w:val="0"/>
          <w:numId w:val="16"/>
        </w:numPr>
      </w:pPr>
      <w:r w:rsidRPr="00393D2B">
        <w:rPr>
          <w:b/>
          <w:bCs/>
        </w:rPr>
        <w:t>Step 4:</w:t>
      </w:r>
      <w:r w:rsidRPr="00393D2B">
        <w:t xml:space="preserve"> Identify the Facts</w:t>
      </w:r>
    </w:p>
    <w:p w:rsidR="00393D2B" w:rsidRDefault="00663AC4" w:rsidP="00A64C8B">
      <w:pPr>
        <w:ind w:left="360"/>
      </w:pPr>
      <w:proofErr w:type="spellStart"/>
      <w:r>
        <w:t>P</w:t>
      </w:r>
      <w:r w:rsidRPr="00DA5D2B">
        <w:t>ayment</w:t>
      </w:r>
      <w:r>
        <w:t>_id</w:t>
      </w:r>
      <w:proofErr w:type="spellEnd"/>
      <w:proofErr w:type="gramStart"/>
      <w:r w:rsidRPr="00DA5D2B">
        <w:t xml:space="preserve">,  </w:t>
      </w:r>
      <w:proofErr w:type="spellStart"/>
      <w:r w:rsidRPr="001C3A19">
        <w:t>Customer</w:t>
      </w:r>
      <w:proofErr w:type="gramEnd"/>
      <w:r w:rsidRPr="001C3A19">
        <w:t>_id</w:t>
      </w:r>
      <w:proofErr w:type="spellEnd"/>
      <w:r w:rsidRPr="001C3A19">
        <w:t>,</w:t>
      </w:r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Staff_id</w:t>
      </w:r>
      <w:proofErr w:type="spellEnd"/>
      <w:r w:rsidRPr="00DA5D2B">
        <w:t>,</w:t>
      </w:r>
      <w:r>
        <w:t xml:space="preserve"> </w:t>
      </w:r>
      <w:proofErr w:type="spellStart"/>
      <w:r w:rsidRPr="00DA5D2B">
        <w:t>Sales_date_id</w:t>
      </w:r>
      <w:proofErr w:type="spellEnd"/>
      <w:r w:rsidRPr="00DA5D2B">
        <w:t>,</w:t>
      </w:r>
      <w:r>
        <w:t xml:space="preserve"> </w:t>
      </w:r>
      <w:proofErr w:type="spellStart"/>
      <w:r>
        <w:t>Product_id</w:t>
      </w:r>
      <w:proofErr w:type="spellEnd"/>
      <w:r w:rsidRPr="00DA5D2B">
        <w:t>,</w:t>
      </w:r>
      <w:r>
        <w:t xml:space="preserve"> </w:t>
      </w:r>
      <w:proofErr w:type="spellStart"/>
      <w:r>
        <w:t>Store_id</w:t>
      </w:r>
      <w:proofErr w:type="spellEnd"/>
      <w:r w:rsidRPr="00DA5D2B">
        <w:t xml:space="preserve">, </w:t>
      </w:r>
      <w:r w:rsidRPr="00663AC4">
        <w:t>Amount</w:t>
      </w:r>
      <w:r w:rsidRPr="00DA5D2B">
        <w:t xml:space="preserve">, </w:t>
      </w:r>
      <w:proofErr w:type="spellStart"/>
      <w:r w:rsidRPr="00DA5D2B">
        <w:t>Update_dt</w:t>
      </w:r>
      <w:proofErr w:type="spellEnd"/>
      <w:r w:rsidRPr="00DA5D2B">
        <w:t xml:space="preserve"> </w:t>
      </w:r>
      <w:r>
        <w:t>.</w:t>
      </w:r>
    </w:p>
    <w:p w:rsidR="00A64C8B" w:rsidRDefault="00A64C8B" w:rsidP="00803C60">
      <w:pPr>
        <w:pStyle w:val="BodyText"/>
      </w:pPr>
    </w:p>
    <w:p w:rsidR="00393D2B" w:rsidRDefault="00393D2B" w:rsidP="00803C60">
      <w:pPr>
        <w:pStyle w:val="BodyText"/>
      </w:pPr>
      <w:r>
        <w:t xml:space="preserve">SNOWFLAKE </w:t>
      </w:r>
      <w:proofErr w:type="spellStart"/>
      <w:r>
        <w:t>shema</w:t>
      </w:r>
      <w:proofErr w:type="spellEnd"/>
      <w:r>
        <w:t>:</w:t>
      </w:r>
    </w:p>
    <w:p w:rsidR="00393D2B" w:rsidRDefault="00393D2B" w:rsidP="00803C60">
      <w:pPr>
        <w:pStyle w:val="BodyText"/>
      </w:pPr>
    </w:p>
    <w:p w:rsidR="00C3363B" w:rsidRPr="00114D08" w:rsidRDefault="00393D2B" w:rsidP="00A64C8B">
      <w:pPr>
        <w:pStyle w:val="BodyText"/>
      </w:pPr>
      <w:bookmarkStart w:id="2" w:name="_GoBack"/>
      <w:r>
        <w:rPr>
          <w:noProof/>
        </w:rPr>
        <w:lastRenderedPageBreak/>
        <w:drawing>
          <wp:inline distT="0" distB="0" distL="0" distR="0" wp14:anchorId="37302CD5" wp14:editId="53152FD9">
            <wp:extent cx="5941695" cy="32861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C3363B" w:rsidRPr="00114D08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DC" w:rsidRDefault="008C30DC">
      <w:r>
        <w:separator/>
      </w:r>
    </w:p>
  </w:endnote>
  <w:endnote w:type="continuationSeparator" w:id="0">
    <w:p w:rsidR="008C30DC" w:rsidRDefault="008C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F90BE5">
            <w:rPr>
              <w:noProof/>
              <w:sz w:val="16"/>
            </w:rPr>
            <w:t>2016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A64C8B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A64C8B">
            <w:rPr>
              <w:noProof/>
            </w:rPr>
            <w:t>2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F90BE5">
            <w:rPr>
              <w:noProof/>
              <w:sz w:val="16"/>
            </w:rPr>
            <w:t>2016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393D2B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393D2B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DC" w:rsidRDefault="008C30DC">
      <w:r>
        <w:separator/>
      </w:r>
    </w:p>
  </w:footnote>
  <w:footnote w:type="continuationSeparator" w:id="0">
    <w:p w:rsidR="008C30DC" w:rsidRDefault="008C3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>MTN.BI.07</w:t>
            </w:r>
            <w:r w:rsidR="00803C60">
              <w:t xml:space="preserve"> 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E6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F90BE5">
            <w:rPr>
              <w:noProof/>
              <w:sz w:val="16"/>
              <w:szCs w:val="16"/>
            </w:rPr>
            <w:t>22-Feb-2016 09:28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 xml:space="preserve">MTN.BI.07 </w:t>
            </w:r>
            <w:r w:rsidR="00803C60">
              <w:t>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E6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F90BE5">
            <w:rPr>
              <w:noProof/>
              <w:sz w:val="16"/>
              <w:szCs w:val="16"/>
            </w:rPr>
            <w:t>22-Feb-2016 09:28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1DF1A3F"/>
    <w:multiLevelType w:val="hybridMultilevel"/>
    <w:tmpl w:val="7EE0E672"/>
    <w:lvl w:ilvl="0" w:tplc="6BDE8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5964FBE"/>
    <w:multiLevelType w:val="hybridMultilevel"/>
    <w:tmpl w:val="D63EA782"/>
    <w:lvl w:ilvl="0" w:tplc="974A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65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C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00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4A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46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C2C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2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B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8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D3772"/>
    <w:rsid w:val="002F5D7B"/>
    <w:rsid w:val="00331A15"/>
    <w:rsid w:val="0033495D"/>
    <w:rsid w:val="003438DB"/>
    <w:rsid w:val="003609E8"/>
    <w:rsid w:val="00383ABB"/>
    <w:rsid w:val="00386A51"/>
    <w:rsid w:val="0038754C"/>
    <w:rsid w:val="00393D2B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63029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63AC4"/>
    <w:rsid w:val="0068062E"/>
    <w:rsid w:val="00682A94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A16D2"/>
    <w:rsid w:val="008A31BA"/>
    <w:rsid w:val="008B0D60"/>
    <w:rsid w:val="008B3B7F"/>
    <w:rsid w:val="008C30DC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4C8B"/>
    <w:rsid w:val="00A667E6"/>
    <w:rsid w:val="00A83F89"/>
    <w:rsid w:val="00A9495A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BF3E1E"/>
    <w:rsid w:val="00C03F50"/>
    <w:rsid w:val="00C04907"/>
    <w:rsid w:val="00C1741C"/>
    <w:rsid w:val="00C21975"/>
    <w:rsid w:val="00C26667"/>
    <w:rsid w:val="00C3363B"/>
    <w:rsid w:val="00C63011"/>
    <w:rsid w:val="00C631A6"/>
    <w:rsid w:val="00C70F22"/>
    <w:rsid w:val="00C90F18"/>
    <w:rsid w:val="00C922B5"/>
    <w:rsid w:val="00CA2A71"/>
    <w:rsid w:val="00CB16E7"/>
    <w:rsid w:val="00CB6BB6"/>
    <w:rsid w:val="00D454F0"/>
    <w:rsid w:val="00D57D2B"/>
    <w:rsid w:val="00D61ABA"/>
    <w:rsid w:val="00D639FE"/>
    <w:rsid w:val="00D86536"/>
    <w:rsid w:val="00DE4E52"/>
    <w:rsid w:val="00DF5188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0BE5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83D72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7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4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8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10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Star Schema Basics</vt:lpstr>
      <vt:lpstr>MTN.BI.07 Star Schema Basics</vt:lpstr>
    </vt:vector>
  </TitlesOfParts>
  <Company>EPAM Systems, RD Dep.</Company>
  <LinksUpToDate>false</LinksUpToDate>
  <CharactersWithSpaces>793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Aksana Kuratnik</cp:lastModifiedBy>
  <cp:revision>4</cp:revision>
  <cp:lastPrinted>2005-01-28T11:27:00Z</cp:lastPrinted>
  <dcterms:created xsi:type="dcterms:W3CDTF">2017-11-08T19:58:00Z</dcterms:created>
  <dcterms:modified xsi:type="dcterms:W3CDTF">2017-11-08T20:45:00Z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