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76B29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76B2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C38B2">
                <w:t>MTN.BI.07 Oracle Relational Structures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F46C3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F46C3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r w:rsidR="008D7C03">
        <w:t xml:space="preserve"> (if needed)</w:t>
      </w:r>
    </w:p>
    <w:p w:rsidR="00395DC5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25446255" w:history="1">
        <w:r w:rsidR="00395DC5" w:rsidRPr="00591613">
          <w:rPr>
            <w:rStyle w:val="Hyperlink"/>
            <w:noProof/>
          </w:rPr>
          <w:t>1.</w:t>
        </w:r>
        <w:r w:rsidR="00395D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Prerequisite Task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_Toc425446255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3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446256" w:history="1">
        <w:r w:rsidR="00395DC5" w:rsidRPr="00591613">
          <w:rPr>
            <w:rStyle w:val="Hyperlink"/>
            <w:noProof/>
          </w:rPr>
          <w:t>2.</w:t>
        </w:r>
        <w:r w:rsidR="00395D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Row Migration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_Toc425446256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3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57" w:history="1">
        <w:r w:rsidR="00395DC5" w:rsidRPr="00591613">
          <w:rPr>
            <w:rStyle w:val="Hyperlink"/>
            <w:noProof/>
          </w:rPr>
          <w:t>2.1.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_Toc425446257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3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58" w:history="1">
        <w:r w:rsidR="00395DC5" w:rsidRPr="00591613">
          <w:rPr>
            <w:rStyle w:val="Hyperlink"/>
            <w:noProof/>
          </w:rPr>
          <w:t>2.2.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Results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_Toc425446258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3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446259" w:history="1">
        <w:r w:rsidR="00395DC5" w:rsidRPr="00591613">
          <w:rPr>
            <w:rStyle w:val="Hyperlink"/>
            <w:noProof/>
          </w:rPr>
          <w:t>3.</w:t>
        </w:r>
        <w:r w:rsidR="00395D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Heap Organized Tables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_Toc425446259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3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0" w:history="1">
        <w:r w:rsidR="00395DC5" w:rsidRPr="00591613">
          <w:rPr>
            <w:rStyle w:val="Hyperlink"/>
            <w:noProof/>
          </w:rPr>
          <w:t>3.1.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1 – Heap Understanding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_Toc425446260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3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1" w:history="1">
        <w:r w:rsidR="00395DC5" w:rsidRPr="00591613">
          <w:rPr>
            <w:rStyle w:val="Hyperlink"/>
            <w:noProof/>
          </w:rPr>
          <w:t>3.2.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Results: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_Toc425446261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3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2" w:history="1">
        <w:r w:rsidR="00395DC5" w:rsidRPr="00591613">
          <w:rPr>
            <w:rStyle w:val="Hyperlink"/>
            <w:noProof/>
          </w:rPr>
          <w:t>3.3.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2 – Understanding Heap Table Segments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_Toc425446262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4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3" w:history="1">
        <w:r w:rsidR="00395DC5" w:rsidRPr="00591613">
          <w:rPr>
            <w:rStyle w:val="Hyperlink"/>
            <w:noProof/>
          </w:rPr>
          <w:t>3.4.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Results: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_Toc425446263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4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446264" w:history="1">
        <w:r w:rsidR="00395DC5" w:rsidRPr="00591613">
          <w:rPr>
            <w:rStyle w:val="Hyperlink"/>
            <w:noProof/>
          </w:rPr>
          <w:t>4.</w:t>
        </w:r>
        <w:r w:rsidR="00395D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Index Organized Tables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_Toc425446264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4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5" w:history="1">
        <w:r w:rsidR="00395DC5" w:rsidRPr="00591613">
          <w:rPr>
            <w:rStyle w:val="Hyperlink"/>
            <w:noProof/>
          </w:rPr>
          <w:t>4.1.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3: Compare performance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_Toc425446265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4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6" w:history="1">
        <w:r w:rsidR="00395DC5" w:rsidRPr="00591613">
          <w:rPr>
            <w:rStyle w:val="Hyperlink"/>
            <w:noProof/>
          </w:rPr>
          <w:t>4.2.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Results: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_Toc425446266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6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446267" w:history="1">
        <w:r w:rsidR="00395DC5" w:rsidRPr="00591613">
          <w:rPr>
            <w:rStyle w:val="Hyperlink"/>
            <w:noProof/>
          </w:rPr>
          <w:t>5.</w:t>
        </w:r>
        <w:r w:rsidR="00395D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Index Clustered Tables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_Toc425446267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6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8" w:history="1">
        <w:r w:rsidR="00395DC5" w:rsidRPr="00591613">
          <w:rPr>
            <w:rStyle w:val="Hyperlink"/>
            <w:noProof/>
          </w:rPr>
          <w:t>5.1.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4: Cluster Storage by Blocks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_Toc425446268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6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69" w:history="1">
        <w:r w:rsidR="00395DC5" w:rsidRPr="00591613">
          <w:rPr>
            <w:rStyle w:val="Hyperlink"/>
            <w:noProof/>
          </w:rPr>
          <w:t>5.2.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Results: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_Toc425446269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7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446270" w:history="1">
        <w:r w:rsidR="00395DC5" w:rsidRPr="00591613">
          <w:rPr>
            <w:rStyle w:val="Hyperlink"/>
            <w:noProof/>
          </w:rPr>
          <w:t>6.</w:t>
        </w:r>
        <w:r w:rsidR="00395D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Hash Clustered Tables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_Toc425446270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7</w:t>
        </w:r>
        <w:r w:rsidR="00395DC5">
          <w:rPr>
            <w:noProof/>
            <w:webHidden/>
          </w:rPr>
          <w:fldChar w:fldCharType="end"/>
        </w:r>
      </w:hyperlink>
    </w:p>
    <w:p w:rsidR="00395DC5" w:rsidRDefault="001F46C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446271" w:history="1">
        <w:r w:rsidR="00395DC5" w:rsidRPr="00591613">
          <w:rPr>
            <w:rStyle w:val="Hyperlink"/>
            <w:noProof/>
          </w:rPr>
          <w:t>6.1.</w:t>
        </w:r>
        <w:r w:rsidR="00395DC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95DC5" w:rsidRPr="00591613">
          <w:rPr>
            <w:rStyle w:val="Hyperlink"/>
            <w:noProof/>
          </w:rPr>
          <w:t>Task 5: Analyses Cluster Storage by Blocks</w:t>
        </w:r>
        <w:r w:rsidR="00395DC5">
          <w:rPr>
            <w:noProof/>
            <w:webHidden/>
          </w:rPr>
          <w:tab/>
        </w:r>
        <w:r w:rsidR="00395DC5">
          <w:rPr>
            <w:noProof/>
            <w:webHidden/>
          </w:rPr>
          <w:fldChar w:fldCharType="begin"/>
        </w:r>
        <w:r w:rsidR="00395DC5">
          <w:rPr>
            <w:noProof/>
            <w:webHidden/>
          </w:rPr>
          <w:instrText xml:space="preserve"> PAGEREF _Toc425446271 \h </w:instrText>
        </w:r>
        <w:r w:rsidR="00395DC5">
          <w:rPr>
            <w:noProof/>
            <w:webHidden/>
          </w:rPr>
        </w:r>
        <w:r w:rsidR="00395DC5">
          <w:rPr>
            <w:noProof/>
            <w:webHidden/>
          </w:rPr>
          <w:fldChar w:fldCharType="separate"/>
        </w:r>
        <w:r w:rsidR="00395DC5">
          <w:rPr>
            <w:noProof/>
            <w:webHidden/>
          </w:rPr>
          <w:t>7</w:t>
        </w:r>
        <w:r w:rsidR="00395DC5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314577246"/>
      <w:bookmarkStart w:id="5" w:name="_Toc380676325"/>
      <w:bookmarkStart w:id="6" w:name="_Toc425446255"/>
      <w:bookmarkEnd w:id="0"/>
      <w:bookmarkEnd w:id="1"/>
      <w:bookmarkEnd w:id="2"/>
      <w:bookmarkEnd w:id="3"/>
      <w:r w:rsidR="007C38B2" w:rsidRPr="00E34204">
        <w:lastRenderedPageBreak/>
        <w:t>Prerequisite</w:t>
      </w:r>
      <w:r w:rsidR="007C38B2">
        <w:t xml:space="preserve"> Task</w:t>
      </w:r>
      <w:bookmarkEnd w:id="4"/>
      <w:bookmarkEnd w:id="5"/>
      <w:bookmarkEnd w:id="6"/>
    </w:p>
    <w:p w:rsidR="007C38B2" w:rsidRPr="00B47449" w:rsidRDefault="007C38B2" w:rsidP="007C38B2">
      <w:pPr>
        <w:pStyle w:val="BodyText"/>
      </w:pPr>
      <w:r w:rsidRPr="00B47449">
        <w:t xml:space="preserve">Connect as system </w:t>
      </w:r>
      <w:r w:rsidR="00A347A5">
        <w:t>to pluggable database pdb.</w:t>
      </w:r>
      <w:r w:rsidRPr="00B47449">
        <w:t xml:space="preserve"> Create</w:t>
      </w:r>
      <w:r w:rsidR="00A347A5">
        <w:t xml:space="preserve"> a</w:t>
      </w:r>
      <w:r w:rsidRPr="00B47449">
        <w:t xml:space="preserve"> new </w:t>
      </w:r>
      <w:r w:rsidR="00C93840" w:rsidRPr="00B47449">
        <w:t>tables</w:t>
      </w:r>
      <w:r w:rsidR="00C93840">
        <w:t xml:space="preserve">pace </w:t>
      </w:r>
      <w:r w:rsidR="00A347A5">
        <w:t>tbs_pdb_test</w:t>
      </w:r>
      <w:r w:rsidR="00C93840">
        <w:t xml:space="preserve"> with </w:t>
      </w:r>
      <w:r w:rsidR="00A347A5">
        <w:t xml:space="preserve">the </w:t>
      </w:r>
      <w:r w:rsidR="00C93840">
        <w:t>new datafile</w:t>
      </w:r>
      <w:r w:rsidRPr="00B47449">
        <w:t xml:space="preserve"> </w:t>
      </w:r>
      <w:r w:rsidR="00A347A5">
        <w:t>pdb_test</w:t>
      </w:r>
      <w:r w:rsidRPr="00B47449">
        <w:t>_001.d</w:t>
      </w:r>
      <w:r w:rsidR="00A347A5">
        <w:t>bf</w:t>
      </w:r>
      <w:r w:rsidRPr="00B47449">
        <w:t xml:space="preserve">: </w:t>
      </w:r>
    </w:p>
    <w:p w:rsidR="00A347A5" w:rsidRPr="00A347A5" w:rsidRDefault="00A347A5" w:rsidP="00A347A5">
      <w:pPr>
        <w:pStyle w:val="CodeText"/>
      </w:pPr>
      <w:bookmarkStart w:id="7" w:name="OLE_LINK3"/>
      <w:r w:rsidRPr="00A347A5">
        <w:t xml:space="preserve">CREATE TABLESPACE </w:t>
      </w:r>
      <w:bookmarkStart w:id="8" w:name="OLE_LINK1"/>
      <w:r w:rsidRPr="00A347A5">
        <w:t xml:space="preserve">TBS_PDB_TEST </w:t>
      </w:r>
      <w:bookmarkEnd w:id="8"/>
    </w:p>
    <w:p w:rsidR="00A347A5" w:rsidRPr="00A347A5" w:rsidRDefault="00A347A5" w:rsidP="00A347A5">
      <w:pPr>
        <w:pStyle w:val="CodeText"/>
      </w:pPr>
      <w:r w:rsidRPr="00A347A5">
        <w:t xml:space="preserve">    DATAFILE </w:t>
      </w:r>
    </w:p>
    <w:p w:rsidR="00A347A5" w:rsidRPr="00A347A5" w:rsidRDefault="00A347A5" w:rsidP="00A347A5">
      <w:pPr>
        <w:pStyle w:val="CodeText"/>
      </w:pPr>
      <w:r w:rsidRPr="00A347A5">
        <w:t xml:space="preserve">        'PDB_TEST_001.DBF' SIZE 104857600 AUTOEXTEND ON NEXT 20971520 </w:t>
      </w:r>
    </w:p>
    <w:p w:rsidR="00A347A5" w:rsidRPr="00A347A5" w:rsidRDefault="00A347A5" w:rsidP="00A347A5">
      <w:pPr>
        <w:pStyle w:val="CodeText"/>
      </w:pPr>
      <w:r w:rsidRPr="00A347A5">
        <w:t xml:space="preserve">    NOLOGGING </w:t>
      </w:r>
    </w:p>
    <w:p w:rsidR="00A347A5" w:rsidRPr="00A347A5" w:rsidRDefault="00A347A5" w:rsidP="00A347A5">
      <w:pPr>
        <w:pStyle w:val="CodeText"/>
      </w:pPr>
      <w:r w:rsidRPr="00A347A5">
        <w:t xml:space="preserve">    SEGMENT SPACE MANAGEMENT AUTO </w:t>
      </w:r>
    </w:p>
    <w:p w:rsidR="00A347A5" w:rsidRDefault="00A347A5" w:rsidP="00A347A5">
      <w:pPr>
        <w:pStyle w:val="CodeText"/>
      </w:pPr>
      <w:r w:rsidRPr="00A347A5">
        <w:t xml:space="preserve">    EXTENT MANAGEMENT LOCAL AUTOALLOCATE;</w:t>
      </w:r>
    </w:p>
    <w:bookmarkEnd w:id="7"/>
    <w:p w:rsidR="007C38B2" w:rsidRPr="00B47449" w:rsidRDefault="007C38B2" w:rsidP="00A347A5">
      <w:pPr>
        <w:pStyle w:val="BodyText"/>
      </w:pPr>
      <w:r w:rsidRPr="00B47449">
        <w:t xml:space="preserve">Create </w:t>
      </w:r>
      <w:r w:rsidR="00A347A5">
        <w:t xml:space="preserve">a </w:t>
      </w:r>
      <w:r w:rsidRPr="00B47449">
        <w:t>new user:</w:t>
      </w:r>
    </w:p>
    <w:p w:rsidR="007C38B2" w:rsidRPr="00B47449" w:rsidRDefault="007C38B2" w:rsidP="007C38B2">
      <w:pPr>
        <w:pStyle w:val="CodeText"/>
      </w:pPr>
      <w:bookmarkStart w:id="9" w:name="OLE_LINK4"/>
      <w:bookmarkStart w:id="10" w:name="OLE_LINK5"/>
      <w:r w:rsidRPr="00B47449">
        <w:t xml:space="preserve">create user $username$ identified by </w:t>
      </w:r>
      <w:r>
        <w:t>$pwd$</w:t>
      </w:r>
      <w:r w:rsidRPr="00B47449">
        <w:t xml:space="preserve"> default tablespace tbs_</w:t>
      </w:r>
      <w:r w:rsidR="00A347A5">
        <w:t>pdb_test</w:t>
      </w:r>
      <w:r w:rsidRPr="00B47449">
        <w:t>;</w:t>
      </w:r>
    </w:p>
    <w:bookmarkEnd w:id="9"/>
    <w:bookmarkEnd w:id="10"/>
    <w:p w:rsidR="007C38B2" w:rsidRPr="00B47449" w:rsidRDefault="007C38B2" w:rsidP="007C38B2">
      <w:pPr>
        <w:pStyle w:val="BodyText"/>
      </w:pPr>
      <w:r w:rsidRPr="00B47449">
        <w:t>Grant Connect Role and Resource Role:</w:t>
      </w:r>
    </w:p>
    <w:p w:rsidR="007C38B2" w:rsidRPr="00B47449" w:rsidRDefault="007C38B2" w:rsidP="007C38B2">
      <w:pPr>
        <w:pStyle w:val="CodeText"/>
      </w:pPr>
      <w:bookmarkStart w:id="11" w:name="OLE_LINK6"/>
      <w:r w:rsidRPr="00B47449">
        <w:t>grant connect to $username$;</w:t>
      </w:r>
    </w:p>
    <w:p w:rsidR="007C38B2" w:rsidRDefault="007C38B2" w:rsidP="007C38B2">
      <w:pPr>
        <w:pStyle w:val="CodeText"/>
      </w:pPr>
      <w:bookmarkStart w:id="12" w:name="OLE_LINK2"/>
      <w:r w:rsidRPr="00B47449">
        <w:t xml:space="preserve">grant resource to </w:t>
      </w:r>
      <w:bookmarkStart w:id="13" w:name="_Hlk314574289"/>
      <w:r w:rsidRPr="00B47449">
        <w:t>$username$</w:t>
      </w:r>
      <w:bookmarkEnd w:id="13"/>
      <w:r w:rsidRPr="00B47449">
        <w:t>;</w:t>
      </w:r>
    </w:p>
    <w:bookmarkEnd w:id="12"/>
    <w:p w:rsidR="00A347A5" w:rsidRPr="00B47449" w:rsidRDefault="00A347A5" w:rsidP="00A347A5">
      <w:pPr>
        <w:pStyle w:val="CodeText"/>
      </w:pPr>
      <w:r w:rsidRPr="00B47449">
        <w:t>grant</w:t>
      </w:r>
      <w:r>
        <w:t xml:space="preserve"> dba</w:t>
      </w:r>
      <w:r w:rsidRPr="00B47449">
        <w:t xml:space="preserve"> to $username$;</w:t>
      </w:r>
    </w:p>
    <w:p w:rsidR="007C38B2" w:rsidRPr="00B47449" w:rsidRDefault="007C38B2" w:rsidP="007C38B2">
      <w:pPr>
        <w:pStyle w:val="CodeText"/>
      </w:pPr>
      <w:r w:rsidRPr="00B47449">
        <w:t>grant select on scott.dept to $username$;</w:t>
      </w:r>
    </w:p>
    <w:p w:rsidR="007C38B2" w:rsidRPr="00B47449" w:rsidRDefault="007C38B2" w:rsidP="007C38B2">
      <w:pPr>
        <w:pStyle w:val="CodeText"/>
      </w:pPr>
      <w:r w:rsidRPr="00B47449">
        <w:t>grant select on scott.emp to $username$;</w:t>
      </w:r>
    </w:p>
    <w:p w:rsidR="00863F64" w:rsidRPr="00F633D7" w:rsidRDefault="00863F64" w:rsidP="00F633D7">
      <w:pPr>
        <w:pStyle w:val="BodyText"/>
      </w:pPr>
      <w:bookmarkStart w:id="14" w:name="_Toc314577247"/>
      <w:bookmarkStart w:id="15" w:name="_Toc380676326"/>
      <w:bookmarkEnd w:id="11"/>
    </w:p>
    <w:p w:rsidR="007C38B2" w:rsidRPr="0081747B" w:rsidRDefault="007C38B2" w:rsidP="007C38B2">
      <w:pPr>
        <w:pStyle w:val="Heading1"/>
      </w:pPr>
      <w:bookmarkStart w:id="16" w:name="_Toc425446259"/>
      <w:r w:rsidRPr="001C5235">
        <w:t xml:space="preserve">Heap </w:t>
      </w:r>
      <w:r w:rsidRPr="00E34204">
        <w:t>Organized</w:t>
      </w:r>
      <w:r w:rsidRPr="001C5235">
        <w:t xml:space="preserve"> Tables</w:t>
      </w:r>
      <w:bookmarkEnd w:id="14"/>
      <w:bookmarkEnd w:id="15"/>
      <w:bookmarkEnd w:id="16"/>
    </w:p>
    <w:p w:rsidR="007C38B2" w:rsidRPr="00A752F9" w:rsidRDefault="007C38B2" w:rsidP="007C38B2">
      <w:pPr>
        <w:pStyle w:val="Heading2"/>
      </w:pPr>
      <w:bookmarkStart w:id="17" w:name="_Toc314577248"/>
      <w:bookmarkStart w:id="18" w:name="_Toc380676327"/>
      <w:bookmarkStart w:id="19" w:name="_Toc425446260"/>
      <w:r>
        <w:t xml:space="preserve">Task 1 – </w:t>
      </w:r>
      <w:r w:rsidRPr="00E34204">
        <w:t>Heap</w:t>
      </w:r>
      <w:r>
        <w:t xml:space="preserve"> Understanding</w:t>
      </w:r>
      <w:bookmarkEnd w:id="17"/>
      <w:bookmarkEnd w:id="18"/>
      <w:bookmarkEnd w:id="19"/>
    </w:p>
    <w:p w:rsidR="007C38B2" w:rsidRDefault="007C38B2" w:rsidP="007C38B2">
      <w:pPr>
        <w:pStyle w:val="BodyText"/>
      </w:pPr>
      <w:r>
        <w:t>Step 1:</w:t>
      </w:r>
    </w:p>
    <w:p w:rsidR="007C38B2" w:rsidRPr="00C148D3" w:rsidRDefault="007C38B2" w:rsidP="007C38B2">
      <w:pPr>
        <w:pStyle w:val="CodeText"/>
        <w:rPr>
          <w:lang w:eastAsia="ru-RU"/>
        </w:rPr>
      </w:pPr>
      <w:r w:rsidRPr="00C148D3">
        <w:rPr>
          <w:lang w:eastAsia="ru-RU"/>
        </w:rPr>
        <w:t>create table t</w:t>
      </w:r>
    </w:p>
    <w:p w:rsidR="007C38B2" w:rsidRPr="00C148D3" w:rsidRDefault="007C38B2" w:rsidP="007C38B2">
      <w:pPr>
        <w:pStyle w:val="CodeText"/>
        <w:rPr>
          <w:lang w:eastAsia="ru-RU"/>
        </w:rPr>
      </w:pPr>
      <w:r w:rsidRPr="00C148D3">
        <w:rPr>
          <w:lang w:eastAsia="ru-RU"/>
        </w:rPr>
        <w:t xml:space="preserve">  ( a int,</w:t>
      </w:r>
    </w:p>
    <w:p w:rsidR="007C38B2" w:rsidRPr="00C148D3" w:rsidRDefault="007C38B2" w:rsidP="007C38B2">
      <w:pPr>
        <w:pStyle w:val="CodeText"/>
        <w:rPr>
          <w:lang w:eastAsia="ru-RU"/>
        </w:rPr>
      </w:pPr>
      <w:r w:rsidRPr="00C148D3">
        <w:rPr>
          <w:lang w:eastAsia="ru-RU"/>
        </w:rPr>
        <w:t xml:space="preserve">    b varchar2(4000) default rpad('*',4000,'*'),</w:t>
      </w:r>
    </w:p>
    <w:p w:rsidR="007C38B2" w:rsidRPr="00C148D3" w:rsidRDefault="007C38B2" w:rsidP="007C38B2">
      <w:pPr>
        <w:pStyle w:val="CodeText"/>
        <w:rPr>
          <w:lang w:eastAsia="ru-RU"/>
        </w:rPr>
      </w:pPr>
      <w:r w:rsidRPr="00C148D3">
        <w:rPr>
          <w:lang w:eastAsia="ru-RU"/>
        </w:rPr>
        <w:t xml:space="preserve">    c varchar2(3000) default rpad('*',3000,'*')</w:t>
      </w:r>
    </w:p>
    <w:p w:rsidR="007C38B2" w:rsidRPr="00C148D3" w:rsidRDefault="007C38B2" w:rsidP="007C38B2">
      <w:pPr>
        <w:pStyle w:val="CodeText"/>
        <w:rPr>
          <w:lang w:eastAsia="ru-RU"/>
        </w:rPr>
      </w:pPr>
      <w:r w:rsidRPr="00C148D3">
        <w:rPr>
          <w:lang w:eastAsia="ru-RU"/>
        </w:rPr>
        <w:t xml:space="preserve">   )</w:t>
      </w:r>
    </w:p>
    <w:p w:rsidR="007C38B2" w:rsidRPr="00C148D3" w:rsidRDefault="007C38B2" w:rsidP="007C38B2">
      <w:pPr>
        <w:pStyle w:val="CodeText"/>
        <w:rPr>
          <w:lang w:eastAsia="ru-RU"/>
        </w:rPr>
      </w:pPr>
      <w:r w:rsidRPr="00C148D3">
        <w:rPr>
          <w:lang w:eastAsia="ru-RU"/>
        </w:rPr>
        <w:t>/</w:t>
      </w:r>
    </w:p>
    <w:p w:rsidR="007C38B2" w:rsidRDefault="007C38B2" w:rsidP="007C38B2">
      <w:pPr>
        <w:pStyle w:val="BodyText"/>
      </w:pPr>
      <w:r>
        <w:t>Step 2:</w:t>
      </w:r>
    </w:p>
    <w:p w:rsidR="007C38B2" w:rsidRPr="00E34204" w:rsidRDefault="007C38B2" w:rsidP="007C38B2">
      <w:pPr>
        <w:pStyle w:val="CodeText"/>
      </w:pPr>
      <w:r w:rsidRPr="00E34204">
        <w:t>insert into t (a) values ( 1);</w:t>
      </w:r>
    </w:p>
    <w:p w:rsidR="007C38B2" w:rsidRPr="00E34204" w:rsidRDefault="007C38B2" w:rsidP="007C38B2">
      <w:pPr>
        <w:pStyle w:val="CodeText"/>
      </w:pPr>
      <w:r w:rsidRPr="00E34204">
        <w:t>insert into t (a) values ( 2);</w:t>
      </w:r>
    </w:p>
    <w:p w:rsidR="007C38B2" w:rsidRPr="00E34204" w:rsidRDefault="007C38B2" w:rsidP="007C38B2">
      <w:pPr>
        <w:pStyle w:val="CodeText"/>
      </w:pPr>
      <w:r w:rsidRPr="00E34204">
        <w:t>insert into t (a) values ( 3);</w:t>
      </w:r>
    </w:p>
    <w:p w:rsidR="007C38B2" w:rsidRPr="00E34204" w:rsidRDefault="007C38B2" w:rsidP="007C38B2">
      <w:pPr>
        <w:pStyle w:val="CodeText"/>
      </w:pPr>
      <w:r w:rsidRPr="00E34204">
        <w:t>commit;</w:t>
      </w:r>
    </w:p>
    <w:p w:rsidR="007C38B2" w:rsidRPr="00E34204" w:rsidRDefault="007C38B2" w:rsidP="007C38B2">
      <w:pPr>
        <w:pStyle w:val="CodeText"/>
      </w:pPr>
      <w:r w:rsidRPr="00E34204">
        <w:t>delete from t where a = 2 ;</w:t>
      </w:r>
    </w:p>
    <w:p w:rsidR="007C38B2" w:rsidRPr="00E34204" w:rsidRDefault="007C38B2" w:rsidP="007C38B2">
      <w:pPr>
        <w:pStyle w:val="CodeText"/>
      </w:pPr>
      <w:r w:rsidRPr="00E34204">
        <w:t>commit;</w:t>
      </w:r>
    </w:p>
    <w:p w:rsidR="007C38B2" w:rsidRPr="00E34204" w:rsidRDefault="007C38B2" w:rsidP="007C38B2">
      <w:pPr>
        <w:pStyle w:val="CodeText"/>
      </w:pPr>
      <w:r w:rsidRPr="00E34204">
        <w:t>insert into t (a) values ( 4);</w:t>
      </w:r>
    </w:p>
    <w:p w:rsidR="007C38B2" w:rsidRPr="00E34204" w:rsidRDefault="007C38B2" w:rsidP="007C38B2">
      <w:pPr>
        <w:pStyle w:val="CodeText"/>
      </w:pPr>
      <w:r w:rsidRPr="00E34204">
        <w:t>commit;</w:t>
      </w:r>
    </w:p>
    <w:p w:rsidR="007C38B2" w:rsidRPr="00E324CF" w:rsidRDefault="007C38B2" w:rsidP="007C38B2">
      <w:pPr>
        <w:pStyle w:val="BodyText"/>
      </w:pPr>
      <w:r w:rsidRPr="00E324CF">
        <w:t>Step 3:</w:t>
      </w:r>
    </w:p>
    <w:p w:rsidR="007C38B2" w:rsidRPr="00C148D3" w:rsidRDefault="007C38B2" w:rsidP="007C38B2">
      <w:pPr>
        <w:pStyle w:val="CodeText"/>
        <w:rPr>
          <w:lang w:eastAsia="ru-RU"/>
        </w:rPr>
      </w:pPr>
      <w:r w:rsidRPr="00C148D3">
        <w:rPr>
          <w:lang w:eastAsia="ru-RU"/>
        </w:rPr>
        <w:t>select a from t;</w:t>
      </w:r>
    </w:p>
    <w:p w:rsidR="007C38B2" w:rsidRPr="00E34204" w:rsidRDefault="007C38B2" w:rsidP="007C38B2">
      <w:pPr>
        <w:pStyle w:val="Heading2"/>
      </w:pPr>
      <w:bookmarkStart w:id="20" w:name="_Toc380676328"/>
      <w:bookmarkStart w:id="21" w:name="_Toc425446261"/>
      <w:bookmarkStart w:id="22" w:name="_Hlk314562260"/>
      <w:r w:rsidRPr="00E34204">
        <w:t>Task Results:</w:t>
      </w:r>
      <w:bookmarkEnd w:id="20"/>
      <w:bookmarkEnd w:id="21"/>
    </w:p>
    <w:bookmarkEnd w:id="22"/>
    <w:p w:rsidR="007026A8" w:rsidRDefault="007026A8" w:rsidP="007026A8">
      <w:pPr>
        <w:pStyle w:val="BodyText"/>
      </w:pPr>
      <w:r>
        <w:t>Add your personal description of what happened and why with screenshots where needed.</w:t>
      </w:r>
    </w:p>
    <w:p w:rsidR="007C38B2" w:rsidRPr="00E34204" w:rsidRDefault="007C38B2" w:rsidP="007C38B2">
      <w:pPr>
        <w:pStyle w:val="BodyText"/>
      </w:pPr>
      <w:r w:rsidRPr="007C38B2">
        <w:rPr>
          <w:b/>
        </w:rPr>
        <w:t xml:space="preserve">NOTE: </w:t>
      </w:r>
      <w:r w:rsidRPr="00E34204">
        <w:t>Adjust columns B and C to be appropriate for your block size if you would like to reproduce this. For example, if you have a 2KB block size, you do not need column C, and column B should be a VARCHAR2(1500) with a default of 1,500 asterisks. Since data is managed in a heap in a table like this, as space becomes available, it will be reused.</w:t>
      </w:r>
    </w:p>
    <w:p w:rsidR="007C38B2" w:rsidRDefault="007C38B2" w:rsidP="007C38B2">
      <w:pPr>
        <w:pStyle w:val="BodyText"/>
      </w:pPr>
      <w:r>
        <w:t>To find what is you block size you can use:</w:t>
      </w:r>
    </w:p>
    <w:p w:rsidR="007C38B2" w:rsidRDefault="007C38B2" w:rsidP="007C38B2">
      <w:pPr>
        <w:pStyle w:val="CodeText"/>
      </w:pPr>
      <w:r>
        <w:t>show parameter block_size;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CodeText"/>
      </w:pPr>
      <w:r>
        <w:t>select distinct bytes/blocks from user_segments;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CodeText"/>
      </w:pPr>
      <w:r>
        <w:t>SELECT name,value</w:t>
      </w:r>
    </w:p>
    <w:p w:rsidR="007C38B2" w:rsidRDefault="007C38B2" w:rsidP="007C38B2">
      <w:pPr>
        <w:pStyle w:val="CodeText"/>
      </w:pPr>
      <w:r>
        <w:t xml:space="preserve">  FROM v$parameter</w:t>
      </w:r>
    </w:p>
    <w:p w:rsidR="007C38B2" w:rsidRPr="00E34204" w:rsidRDefault="007C38B2" w:rsidP="007C38B2">
      <w:pPr>
        <w:pStyle w:val="CodeText"/>
      </w:pPr>
      <w:r>
        <w:t xml:space="preserve"> WHERE name = 'db_block_size';</w:t>
      </w:r>
    </w:p>
    <w:p w:rsidR="007C38B2" w:rsidRDefault="007C38B2" w:rsidP="007C38B2">
      <w:pPr>
        <w:pStyle w:val="Heading2"/>
      </w:pPr>
      <w:bookmarkStart w:id="23" w:name="_Toc314577249"/>
      <w:bookmarkStart w:id="24" w:name="_Toc380676329"/>
      <w:bookmarkStart w:id="25" w:name="_Toc425446262"/>
      <w:r>
        <w:lastRenderedPageBreak/>
        <w:t>Task 2 – Understanding Heap Table Segments</w:t>
      </w:r>
      <w:bookmarkEnd w:id="23"/>
      <w:bookmarkEnd w:id="24"/>
      <w:bookmarkEnd w:id="25"/>
    </w:p>
    <w:p w:rsidR="007C38B2" w:rsidRPr="00E34204" w:rsidRDefault="007C38B2" w:rsidP="007C38B2">
      <w:pPr>
        <w:pStyle w:val="BodyText"/>
      </w:pPr>
      <w:r w:rsidRPr="00E34204">
        <w:t>Step 1:</w:t>
      </w:r>
    </w:p>
    <w:p w:rsidR="007C38B2" w:rsidRPr="00E34204" w:rsidRDefault="007C38B2" w:rsidP="007C38B2">
      <w:pPr>
        <w:pStyle w:val="CodeText"/>
      </w:pPr>
      <w:r>
        <w:t>c</w:t>
      </w:r>
      <w:r w:rsidRPr="00E34204">
        <w:t>reate table t ( x int primary key, y clob, z blob );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BodyText"/>
      </w:pPr>
      <w:r w:rsidRPr="00E34204">
        <w:t>Step 2:</w:t>
      </w:r>
    </w:p>
    <w:p w:rsidR="007C38B2" w:rsidRPr="00E34204" w:rsidRDefault="007C38B2" w:rsidP="007C38B2">
      <w:pPr>
        <w:pStyle w:val="CodeText"/>
      </w:pPr>
      <w:r w:rsidRPr="00E34204">
        <w:t>select segment_name, segment_type from user_segments;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BodyText"/>
      </w:pPr>
      <w:r w:rsidRPr="00E34204">
        <w:t xml:space="preserve">Step 3: </w:t>
      </w:r>
    </w:p>
    <w:p w:rsidR="007C38B2" w:rsidRDefault="007C38B2" w:rsidP="007C38B2">
      <w:pPr>
        <w:pStyle w:val="CodeText"/>
      </w:pPr>
      <w:r w:rsidRPr="00E34204">
        <w:t xml:space="preserve">Create table t ( </w:t>
      </w:r>
    </w:p>
    <w:p w:rsidR="007C38B2" w:rsidRPr="00E34204" w:rsidRDefault="007C38B2" w:rsidP="007C38B2">
      <w:pPr>
        <w:pStyle w:val="CodeText"/>
      </w:pPr>
      <w:r w:rsidRPr="00E34204">
        <w:t>x int primary key,</w:t>
      </w:r>
    </w:p>
    <w:p w:rsidR="007C38B2" w:rsidRPr="00E34204" w:rsidRDefault="007C38B2" w:rsidP="007C38B2">
      <w:pPr>
        <w:pStyle w:val="CodeText"/>
      </w:pPr>
      <w:r w:rsidRPr="00E34204">
        <w:t xml:space="preserve"> y clob,</w:t>
      </w:r>
    </w:p>
    <w:p w:rsidR="007C38B2" w:rsidRDefault="007C38B2" w:rsidP="007C38B2">
      <w:pPr>
        <w:pStyle w:val="CodeText"/>
      </w:pPr>
      <w:r w:rsidRPr="00E34204">
        <w:t xml:space="preserve"> z blob </w:t>
      </w:r>
    </w:p>
    <w:p w:rsidR="007C38B2" w:rsidRPr="00E34204" w:rsidRDefault="007C38B2" w:rsidP="007C38B2">
      <w:pPr>
        <w:pStyle w:val="CodeText"/>
      </w:pPr>
      <w:r w:rsidRPr="00E34204">
        <w:t>)</w:t>
      </w:r>
    </w:p>
    <w:p w:rsidR="007C38B2" w:rsidRPr="00E34204" w:rsidRDefault="007C38B2" w:rsidP="007C38B2">
      <w:pPr>
        <w:pStyle w:val="CodeText"/>
      </w:pPr>
      <w:bookmarkStart w:id="26" w:name="_Hlk314562055"/>
      <w:r w:rsidRPr="00E34204">
        <w:t>SEGMENT CREATION IMMEDIATE</w:t>
      </w:r>
    </w:p>
    <w:bookmarkEnd w:id="26"/>
    <w:p w:rsidR="007C38B2" w:rsidRPr="00E34204" w:rsidRDefault="007C38B2" w:rsidP="007C38B2">
      <w:pPr>
        <w:pStyle w:val="CodeText"/>
      </w:pPr>
      <w:r w:rsidRPr="00E34204">
        <w:t>/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BodyText"/>
      </w:pPr>
      <w:r w:rsidRPr="00E34204">
        <w:t>Step 4:</w:t>
      </w:r>
    </w:p>
    <w:p w:rsidR="007C38B2" w:rsidRPr="00E34204" w:rsidRDefault="007C38B2" w:rsidP="007C38B2">
      <w:pPr>
        <w:pStyle w:val="CodeText"/>
      </w:pPr>
      <w:bookmarkStart w:id="27" w:name="_Hlk314568733"/>
      <w:r w:rsidRPr="00E34204">
        <w:t>#  select segment</w:t>
      </w:r>
      <w:bookmarkEnd w:id="27"/>
      <w:r w:rsidRPr="00E34204">
        <w:t>_name, segment_type 2 from user_segments;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BodyText"/>
      </w:pPr>
      <w:r w:rsidRPr="00E34204">
        <w:t xml:space="preserve">Step 5: </w:t>
      </w:r>
    </w:p>
    <w:p w:rsidR="007C38B2" w:rsidRPr="00E34204" w:rsidRDefault="007C38B2" w:rsidP="007C38B2">
      <w:pPr>
        <w:pStyle w:val="CodeText"/>
      </w:pPr>
      <w:r w:rsidRPr="00E34204">
        <w:t>#  SELECT DBMS_METADATA.GET_DDL('TABLE','T') FROM dual</w:t>
      </w:r>
    </w:p>
    <w:p w:rsidR="007C38B2" w:rsidRPr="00E34204" w:rsidRDefault="007C38B2" w:rsidP="007C38B2">
      <w:pPr>
        <w:pStyle w:val="CodeText"/>
      </w:pPr>
    </w:p>
    <w:p w:rsidR="007C38B2" w:rsidRDefault="007C38B2" w:rsidP="007C38B2">
      <w:pPr>
        <w:pStyle w:val="Heading2"/>
      </w:pPr>
      <w:bookmarkStart w:id="28" w:name="_Toc380676330"/>
      <w:bookmarkStart w:id="29" w:name="_Toc425446263"/>
      <w:bookmarkStart w:id="30" w:name="_Hlk314571188"/>
      <w:r w:rsidRPr="00E324CF">
        <w:t>Task Result</w:t>
      </w:r>
      <w:r>
        <w:t>s</w:t>
      </w:r>
      <w:r w:rsidRPr="00E324CF">
        <w:t>:</w:t>
      </w:r>
      <w:bookmarkEnd w:id="28"/>
      <w:bookmarkEnd w:id="29"/>
    </w:p>
    <w:p w:rsidR="007026A8" w:rsidRDefault="007026A8" w:rsidP="007026A8">
      <w:pPr>
        <w:pStyle w:val="BodyText"/>
      </w:pPr>
      <w:r>
        <w:t>Add your personal description of what happened and why with screenshots where needed.</w:t>
      </w:r>
    </w:p>
    <w:p w:rsidR="007026A8" w:rsidRPr="007026A8" w:rsidRDefault="007026A8" w:rsidP="007026A8">
      <w:pPr>
        <w:pStyle w:val="BodyText"/>
      </w:pPr>
    </w:p>
    <w:p w:rsidR="007C38B2" w:rsidRPr="001E7382" w:rsidRDefault="007C38B2" w:rsidP="007C38B2">
      <w:pPr>
        <w:pStyle w:val="Heading1"/>
      </w:pPr>
      <w:bookmarkStart w:id="31" w:name="_Toc314577250"/>
      <w:bookmarkStart w:id="32" w:name="_Toc380676331"/>
      <w:bookmarkStart w:id="33" w:name="_Toc425446264"/>
      <w:bookmarkEnd w:id="30"/>
      <w:r w:rsidRPr="001E7382">
        <w:t xml:space="preserve">Index </w:t>
      </w:r>
      <w:r w:rsidRPr="00E34204">
        <w:t>Organized</w:t>
      </w:r>
      <w:r w:rsidRPr="001E7382">
        <w:t xml:space="preserve"> Tables</w:t>
      </w:r>
      <w:bookmarkEnd w:id="31"/>
      <w:bookmarkEnd w:id="32"/>
      <w:bookmarkEnd w:id="33"/>
    </w:p>
    <w:p w:rsidR="007C38B2" w:rsidRDefault="007C38B2" w:rsidP="007C38B2">
      <w:pPr>
        <w:pStyle w:val="Heading2"/>
      </w:pPr>
      <w:bookmarkStart w:id="34" w:name="_Hlk314575995"/>
      <w:bookmarkStart w:id="35" w:name="_Toc314577251"/>
      <w:bookmarkStart w:id="36" w:name="_Toc380676332"/>
      <w:bookmarkStart w:id="37" w:name="_Toc425446265"/>
      <w:r>
        <w:t>Task 3:</w:t>
      </w:r>
      <w:bookmarkEnd w:id="34"/>
      <w:r>
        <w:t xml:space="preserve"> Compare performance</w:t>
      </w:r>
      <w:bookmarkEnd w:id="35"/>
      <w:bookmarkEnd w:id="36"/>
      <w:bookmarkEnd w:id="37"/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1: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CREATE TABLE emp AS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SELECT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 xml:space="preserve">  object_id empno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, object_name ename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, created hiredate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, owner job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FROM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 xml:space="preserve">  all_objects 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/</w:t>
      </w:r>
    </w:p>
    <w:p w:rsidR="007C38B2" w:rsidRDefault="007C38B2" w:rsidP="007C38B2">
      <w:pPr>
        <w:pStyle w:val="CodeText"/>
        <w:rPr>
          <w:rFonts w:ascii="TheSansMonoCondensed-Plain" w:hAnsi="TheSansMonoCondensed-Plain" w:cs="TheSansMonoCondensed-Plain"/>
          <w:color w:val="000000"/>
          <w:sz w:val="18"/>
          <w:szCs w:val="18"/>
        </w:rPr>
      </w:pPr>
    </w:p>
    <w:p w:rsidR="007C38B2" w:rsidRPr="005379F0" w:rsidRDefault="007C38B2" w:rsidP="007C38B2">
      <w:pPr>
        <w:pStyle w:val="BodyText"/>
      </w:pPr>
      <w:r w:rsidRPr="005379F0">
        <w:t>Create Index: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alter table emp add constraint emp_pk primary key(empno)</w:t>
      </w:r>
    </w:p>
    <w:p w:rsidR="007C38B2" w:rsidRPr="005379F0" w:rsidRDefault="007C38B2" w:rsidP="007C38B2">
      <w:pPr>
        <w:pStyle w:val="CodeText"/>
      </w:pPr>
    </w:p>
    <w:p w:rsidR="007C38B2" w:rsidRPr="005379F0" w:rsidRDefault="007C38B2" w:rsidP="007C38B2">
      <w:pPr>
        <w:pStyle w:val="BodyText"/>
      </w:pPr>
      <w:r w:rsidRPr="005379F0">
        <w:t>Calculate Statistic:</w:t>
      </w:r>
    </w:p>
    <w:p w:rsidR="007C38B2" w:rsidRPr="005379F0" w:rsidRDefault="007C38B2" w:rsidP="007C38B2">
      <w:pPr>
        <w:pStyle w:val="CodeText"/>
        <w:rPr>
          <w:rFonts w:cs="Courier New"/>
        </w:rPr>
      </w:pPr>
      <w:bookmarkStart w:id="38" w:name="_Hlk314569346"/>
      <w:r w:rsidRPr="005379F0">
        <w:rPr>
          <w:rFonts w:cs="Courier New"/>
        </w:rPr>
        <w:t>begin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 xml:space="preserve">  dbms_stats.gather_table_stats( user, 'EMP', cascade=&gt;true );</w:t>
      </w:r>
    </w:p>
    <w:p w:rsidR="007C38B2" w:rsidRPr="005379F0" w:rsidRDefault="007C38B2" w:rsidP="007C38B2">
      <w:pPr>
        <w:pStyle w:val="CodeText"/>
        <w:rPr>
          <w:rFonts w:cs="Courier New"/>
        </w:rPr>
      </w:pPr>
      <w:r w:rsidRPr="005379F0">
        <w:rPr>
          <w:rFonts w:cs="Courier New"/>
        </w:rPr>
        <w:t>end;</w:t>
      </w:r>
    </w:p>
    <w:bookmarkEnd w:id="38"/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2: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>CREATE TABLE heap_addresses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(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  empno REFERENCES emp(empno) ON DELETE CASCADE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addr_type VARCHAR2(10)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street    VARCHAR2(20)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city      VARCHAR2(20)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state     VARCHAR2(2)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zip       NUMBER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PRIMARY KEY (empno,addr_type)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lastRenderedPageBreak/>
        <w:t xml:space="preserve">  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>/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3:</w:t>
      </w:r>
    </w:p>
    <w:p w:rsidR="007C38B2" w:rsidRDefault="007C38B2" w:rsidP="007C38B2">
      <w:pPr>
        <w:pStyle w:val="CodeText"/>
      </w:pP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>CREATE TABLE iot_addresses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(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  empno REFERENCES emp(empno) ON DELETE CASCADE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addr_type VARCHAR2(10)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street    VARCHAR2(20)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city      VARCHAR2(20)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state     VARCHAR2(2)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zip       NUMBER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, PRIMARY KEY (empno,addr_type)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)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 xml:space="preserve">  ORGANIZATION INDEX</w:t>
      </w:r>
    </w:p>
    <w:p w:rsidR="007C38B2" w:rsidRPr="0044461E" w:rsidRDefault="007C38B2" w:rsidP="007C38B2">
      <w:pPr>
        <w:pStyle w:val="CodeText"/>
        <w:rPr>
          <w:rFonts w:cs="Courier New"/>
        </w:rPr>
      </w:pPr>
      <w:r w:rsidRPr="0044461E">
        <w:rPr>
          <w:rFonts w:cs="Courier New"/>
        </w:rPr>
        <w:t>/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4: Initial inserts:</w:t>
      </w:r>
    </w:p>
    <w:p w:rsidR="007C38B2" w:rsidRDefault="007C38B2" w:rsidP="007C38B2">
      <w:pPr>
        <w:pStyle w:val="CodeText"/>
      </w:pP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heap_addresses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empno, 'WORK'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iot_addresses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 , 'WORK'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--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heap_addresses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empno, 'HOME'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iot_addresses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empno, 'HOME'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--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heap_addresses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empno, 'PREV'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iot_addresses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empno, 'PREV'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--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heap_addresses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empno, 'SCHOOL'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INSERT INTO iot_addresses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SELECT empno, 'SCHOOL' , '123 main street' , 'Washington' , 'DC' , 20123 FROM emp;</w:t>
      </w:r>
    </w:p>
    <w:p w:rsidR="007C38B2" w:rsidRPr="00F576E6" w:rsidRDefault="007C38B2" w:rsidP="007C38B2">
      <w:pPr>
        <w:pStyle w:val="CodeText"/>
        <w:rPr>
          <w:rFonts w:cs="Courier New"/>
        </w:rPr>
      </w:pP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>Commit;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5: Calculate statistic:</w:t>
      </w:r>
    </w:p>
    <w:p w:rsidR="007C38B2" w:rsidRDefault="007C38B2" w:rsidP="007C38B2">
      <w:pPr>
        <w:pStyle w:val="CodeText"/>
      </w:pP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 xml:space="preserve">exec dbms_stats.gather_table_stats( </w:t>
      </w:r>
      <w:r>
        <w:rPr>
          <w:rFonts w:cs="Courier New"/>
        </w:rPr>
        <w:t>$</w:t>
      </w:r>
      <w:r w:rsidRPr="00F576E6">
        <w:rPr>
          <w:rFonts w:cs="Courier New"/>
        </w:rPr>
        <w:t>user</w:t>
      </w:r>
      <w:r>
        <w:rPr>
          <w:rFonts w:cs="Courier New"/>
        </w:rPr>
        <w:t>name$</w:t>
      </w:r>
      <w:r w:rsidRPr="00F576E6">
        <w:rPr>
          <w:rFonts w:cs="Courier New"/>
        </w:rPr>
        <w:t>, 'HEAP_ADDRESSES' );</w:t>
      </w:r>
    </w:p>
    <w:p w:rsidR="007C38B2" w:rsidRPr="00F576E6" w:rsidRDefault="007C38B2" w:rsidP="007C38B2">
      <w:pPr>
        <w:pStyle w:val="CodeText"/>
        <w:rPr>
          <w:rFonts w:cs="Courier New"/>
        </w:rPr>
      </w:pPr>
      <w:r w:rsidRPr="00F576E6">
        <w:rPr>
          <w:rFonts w:cs="Courier New"/>
        </w:rPr>
        <w:t xml:space="preserve">exec dbms_stats.gather_table_stats( </w:t>
      </w:r>
      <w:r>
        <w:rPr>
          <w:rFonts w:cs="Courier New"/>
        </w:rPr>
        <w:t>$</w:t>
      </w:r>
      <w:r w:rsidRPr="00F576E6">
        <w:rPr>
          <w:rFonts w:cs="Courier New"/>
        </w:rPr>
        <w:t>user</w:t>
      </w:r>
      <w:r>
        <w:rPr>
          <w:rFonts w:cs="Courier New"/>
        </w:rPr>
        <w:t>name$</w:t>
      </w:r>
      <w:r w:rsidRPr="00F576E6">
        <w:rPr>
          <w:rFonts w:cs="Courier New"/>
        </w:rPr>
        <w:t>, 'IOT_ADDRESSES' );</w:t>
      </w:r>
    </w:p>
    <w:p w:rsidR="007C38B2" w:rsidRDefault="007C38B2" w:rsidP="007C38B2">
      <w:pPr>
        <w:widowControl/>
        <w:autoSpaceDE w:val="0"/>
        <w:autoSpaceDN w:val="0"/>
        <w:adjustRightInd w:val="0"/>
        <w:spacing w:line="240" w:lineRule="auto"/>
      </w:pPr>
    </w:p>
    <w:p w:rsidR="007C38B2" w:rsidRPr="00E34204" w:rsidRDefault="007C38B2" w:rsidP="007C38B2">
      <w:pPr>
        <w:pStyle w:val="BodyText"/>
      </w:pPr>
      <w:r w:rsidRPr="00E34204">
        <w:t>Step 6:  Compare Trace and Performance: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CodeText"/>
      </w:pPr>
      <w:r w:rsidRPr="00E34204">
        <w:t>Explain 1: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CodeText"/>
      </w:pPr>
      <w:r w:rsidRPr="00E34204">
        <w:t>SELECT *</w:t>
      </w:r>
    </w:p>
    <w:p w:rsidR="007C38B2" w:rsidRPr="00E34204" w:rsidRDefault="007C38B2" w:rsidP="007C38B2">
      <w:pPr>
        <w:pStyle w:val="CodeText"/>
      </w:pPr>
      <w:r w:rsidRPr="00E34204">
        <w:t xml:space="preserve">   FROM emp ,</w:t>
      </w:r>
    </w:p>
    <w:p w:rsidR="007C38B2" w:rsidRPr="00E34204" w:rsidRDefault="007C38B2" w:rsidP="007C38B2">
      <w:pPr>
        <w:pStyle w:val="CodeText"/>
      </w:pPr>
      <w:r w:rsidRPr="00E34204">
        <w:t xml:space="preserve">        heap_addresses</w:t>
      </w:r>
    </w:p>
    <w:p w:rsidR="007C38B2" w:rsidRPr="00E34204" w:rsidRDefault="007C38B2" w:rsidP="007C38B2">
      <w:pPr>
        <w:pStyle w:val="CodeText"/>
      </w:pPr>
      <w:r w:rsidRPr="00E34204">
        <w:t xml:space="preserve">  WHERE emp.empno = heap_addresses.empno</w:t>
      </w:r>
    </w:p>
    <w:p w:rsidR="007C38B2" w:rsidRPr="00E34204" w:rsidRDefault="007C38B2" w:rsidP="007C38B2">
      <w:pPr>
        <w:pStyle w:val="CodeText"/>
      </w:pPr>
      <w:r w:rsidRPr="00E34204">
        <w:t xml:space="preserve">  AND emp.empno   = 42;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CodeText"/>
      </w:pPr>
      <w:r w:rsidRPr="00E34204">
        <w:t>Explain 2: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CodeText"/>
      </w:pPr>
      <w:r w:rsidRPr="00E34204">
        <w:t>SELECT *</w:t>
      </w:r>
    </w:p>
    <w:p w:rsidR="007C38B2" w:rsidRPr="00E34204" w:rsidRDefault="007C38B2" w:rsidP="007C38B2">
      <w:pPr>
        <w:pStyle w:val="CodeText"/>
      </w:pPr>
      <w:r w:rsidRPr="00E34204">
        <w:t xml:space="preserve">   FROM emp ,</w:t>
      </w:r>
    </w:p>
    <w:p w:rsidR="007C38B2" w:rsidRPr="00E34204" w:rsidRDefault="007C38B2" w:rsidP="007C38B2">
      <w:pPr>
        <w:pStyle w:val="CodeText"/>
      </w:pPr>
      <w:r w:rsidRPr="00E34204">
        <w:t xml:space="preserve">        iot_addresses</w:t>
      </w:r>
    </w:p>
    <w:p w:rsidR="007C38B2" w:rsidRPr="00E34204" w:rsidRDefault="007C38B2" w:rsidP="007C38B2">
      <w:pPr>
        <w:pStyle w:val="CodeText"/>
      </w:pPr>
      <w:r w:rsidRPr="00E34204">
        <w:t xml:space="preserve">  WHERE emp.empno = iot_addresses.empno</w:t>
      </w:r>
    </w:p>
    <w:p w:rsidR="007C38B2" w:rsidRPr="00E34204" w:rsidRDefault="007C38B2" w:rsidP="007C38B2">
      <w:pPr>
        <w:pStyle w:val="CodeText"/>
      </w:pPr>
      <w:r w:rsidRPr="00E34204">
        <w:t xml:space="preserve">  AND emp.empno   = 42; </w:t>
      </w: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CodeText"/>
      </w:pPr>
    </w:p>
    <w:p w:rsidR="007C38B2" w:rsidRPr="00E34204" w:rsidRDefault="007C38B2" w:rsidP="007C38B2">
      <w:pPr>
        <w:pStyle w:val="BodyText"/>
      </w:pPr>
      <w:r w:rsidRPr="00E34204">
        <w:lastRenderedPageBreak/>
        <w:t>Compare results and explain Cost value calculation and difference on execution plan.</w:t>
      </w:r>
    </w:p>
    <w:p w:rsidR="007C38B2" w:rsidRDefault="007C38B2" w:rsidP="007C38B2">
      <w:pPr>
        <w:widowControl/>
        <w:autoSpaceDE w:val="0"/>
        <w:autoSpaceDN w:val="0"/>
        <w:adjustRightInd w:val="0"/>
        <w:spacing w:line="240" w:lineRule="auto"/>
      </w:pPr>
    </w:p>
    <w:p w:rsidR="007C38B2" w:rsidRPr="00E324CF" w:rsidRDefault="007C38B2" w:rsidP="007C38B2">
      <w:pPr>
        <w:pStyle w:val="Heading2"/>
      </w:pPr>
      <w:bookmarkStart w:id="39" w:name="_Toc380676333"/>
      <w:bookmarkStart w:id="40" w:name="_Toc425446266"/>
      <w:r w:rsidRPr="00E324CF">
        <w:t>Task Result</w:t>
      </w:r>
      <w:r>
        <w:t>s</w:t>
      </w:r>
      <w:r w:rsidRPr="00E324CF">
        <w:t>:</w:t>
      </w:r>
      <w:bookmarkEnd w:id="39"/>
      <w:bookmarkEnd w:id="40"/>
    </w:p>
    <w:p w:rsidR="007026A8" w:rsidRDefault="007026A8" w:rsidP="007026A8">
      <w:pPr>
        <w:pStyle w:val="BodyText"/>
      </w:pPr>
      <w:bookmarkStart w:id="41" w:name="_Toc314577252"/>
      <w:bookmarkStart w:id="42" w:name="_Toc380676334"/>
      <w:r>
        <w:t>Add your personal description of what happened and why with screenshots where needed.</w:t>
      </w:r>
    </w:p>
    <w:p w:rsidR="007C38B2" w:rsidRDefault="007C38B2" w:rsidP="007C38B2">
      <w:pPr>
        <w:pStyle w:val="Heading1"/>
      </w:pPr>
      <w:bookmarkStart w:id="43" w:name="_Toc425446267"/>
      <w:r w:rsidRPr="00E34204">
        <w:t>Index</w:t>
      </w:r>
      <w:r w:rsidR="00C93840">
        <w:t xml:space="preserve"> </w:t>
      </w:r>
      <w:r w:rsidRPr="007D59A0">
        <w:t>Clustered</w:t>
      </w:r>
      <w:r w:rsidR="00C93840">
        <w:t xml:space="preserve"> </w:t>
      </w:r>
      <w:r w:rsidRPr="007D59A0">
        <w:t>Tables</w:t>
      </w:r>
      <w:bookmarkEnd w:id="41"/>
      <w:bookmarkEnd w:id="42"/>
      <w:bookmarkEnd w:id="43"/>
    </w:p>
    <w:p w:rsidR="007C38B2" w:rsidRDefault="007C38B2" w:rsidP="007C38B2">
      <w:pPr>
        <w:pStyle w:val="Heading2"/>
      </w:pPr>
      <w:bookmarkStart w:id="44" w:name="_Toc314577253"/>
      <w:bookmarkStart w:id="45" w:name="_Toc380676335"/>
      <w:bookmarkStart w:id="46" w:name="_Toc425446268"/>
      <w:bookmarkStart w:id="47" w:name="_Hlk314575795"/>
      <w:r>
        <w:t>Task 4: Cluster Storage by Blocks</w:t>
      </w:r>
      <w:bookmarkEnd w:id="44"/>
      <w:bookmarkEnd w:id="45"/>
      <w:bookmarkEnd w:id="46"/>
    </w:p>
    <w:bookmarkEnd w:id="47"/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 xml:space="preserve">Step 1: 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CodeText"/>
        <w:rPr>
          <w:rFonts w:cs="Courier New"/>
        </w:rPr>
      </w:pPr>
      <w:r w:rsidRPr="00094305">
        <w:rPr>
          <w:rFonts w:cs="Courier New"/>
        </w:rPr>
        <w:t xml:space="preserve"> CREATE cluster emp_dept_cluster( deptno NUMBER( 2 ) )</w:t>
      </w:r>
      <w:r>
        <w:rPr>
          <w:rFonts w:cs="Courier New"/>
        </w:rPr>
        <w:br/>
        <w:t xml:space="preserve">    SIZE</w:t>
      </w:r>
      <w:r w:rsidRPr="00094305">
        <w:rPr>
          <w:rFonts w:cs="Courier New"/>
        </w:rPr>
        <w:t xml:space="preserve"> 1024 </w:t>
      </w:r>
      <w:r>
        <w:rPr>
          <w:rFonts w:cs="Courier New"/>
        </w:rPr>
        <w:br/>
      </w:r>
      <w:r w:rsidRPr="00094305">
        <w:rPr>
          <w:rFonts w:cs="Courier New"/>
        </w:rPr>
        <w:t>STORAGE( INITIAL 100K NEXT 50K )</w:t>
      </w:r>
      <w:r>
        <w:rPr>
          <w:rFonts w:cs="Courier New"/>
        </w:rPr>
        <w:t>;</w:t>
      </w:r>
    </w:p>
    <w:p w:rsidR="007C38B2" w:rsidRPr="00330FAB" w:rsidRDefault="007C38B2" w:rsidP="007C38B2">
      <w:pPr>
        <w:pStyle w:val="CodeText"/>
        <w:rPr>
          <w:rFonts w:cs="Courier New"/>
        </w:rPr>
      </w:pPr>
    </w:p>
    <w:p w:rsidR="007C38B2" w:rsidRDefault="007C38B2" w:rsidP="007C38B2">
      <w:pPr>
        <w:pStyle w:val="BodyText"/>
      </w:pPr>
      <w:r>
        <w:t>Step 2:</w:t>
      </w:r>
    </w:p>
    <w:p w:rsidR="007C38B2" w:rsidRDefault="007C38B2" w:rsidP="007C38B2">
      <w:pPr>
        <w:pStyle w:val="CodeText"/>
      </w:pPr>
    </w:p>
    <w:p w:rsidR="007C38B2" w:rsidRPr="00330FAB" w:rsidRDefault="007C38B2" w:rsidP="007C38B2">
      <w:pPr>
        <w:pStyle w:val="CodeText"/>
        <w:rPr>
          <w:rFonts w:cs="Courier New"/>
        </w:rPr>
      </w:pPr>
      <w:r>
        <w:rPr>
          <w:rFonts w:cs="Courier New"/>
        </w:rPr>
        <w:t xml:space="preserve">   CREATE INDEX idxcl_</w:t>
      </w:r>
      <w:r w:rsidRPr="00330FAB">
        <w:rPr>
          <w:rFonts w:cs="Courier New"/>
        </w:rPr>
        <w:t>emp_dept on cluster emp_dept_cluster;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3:</w:t>
      </w:r>
    </w:p>
    <w:p w:rsidR="007C38B2" w:rsidRDefault="007C38B2" w:rsidP="007C38B2">
      <w:pPr>
        <w:pStyle w:val="CodeText"/>
        <w:rPr>
          <w:rFonts w:cs="Courier New"/>
        </w:rPr>
      </w:pP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CREATE TABLE dept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(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  deptno NUMBER( 2 ) PRIMARY KEY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dname  VARCHAR2( 14 )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loc    VARCHAR2( 13 )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)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cluster emp_dept_cluster ( deptno ) ;</w:t>
      </w:r>
    </w:p>
    <w:p w:rsidR="007C38B2" w:rsidRPr="00450BC3" w:rsidRDefault="007C38B2" w:rsidP="007C38B2">
      <w:pPr>
        <w:pStyle w:val="CodeText"/>
        <w:rPr>
          <w:rFonts w:cs="Courier New"/>
        </w:rPr>
      </w:pP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CREATE TABLE emp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(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  empno NUMBER PRIMARY KEY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ename VARCHAR2( 10 )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job   VARCHAR2( 9 )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mgr   NUMBER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hiredate DATE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sal    NUMBER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comm   NUMBER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, deptno NUMBER( 2 ) REFERENCES dept( deptno )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)</w:t>
      </w:r>
    </w:p>
    <w:p w:rsidR="007C38B2" w:rsidRPr="00450BC3" w:rsidRDefault="007C38B2" w:rsidP="007C38B2">
      <w:pPr>
        <w:pStyle w:val="CodeText"/>
        <w:rPr>
          <w:rFonts w:cs="Courier New"/>
        </w:rPr>
      </w:pPr>
      <w:r w:rsidRPr="00450BC3">
        <w:rPr>
          <w:rFonts w:cs="Courier New"/>
        </w:rPr>
        <w:t xml:space="preserve">  cluster emp_dept_cluster ( deptno ) ;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4:</w:t>
      </w:r>
    </w:p>
    <w:p w:rsidR="007C38B2" w:rsidRDefault="007C38B2" w:rsidP="007C38B2">
      <w:pPr>
        <w:pStyle w:val="CodeText"/>
      </w:pP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>INSERT INTO dept( deptno , dname , loc)</w:t>
      </w: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>SELECT deptno , dname , loc</w:t>
      </w: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 xml:space="preserve">   FROM scott.dept;</w:t>
      </w:r>
    </w:p>
    <w:p w:rsidR="007C38B2" w:rsidRPr="002A0D31" w:rsidRDefault="007C38B2" w:rsidP="007C38B2">
      <w:pPr>
        <w:pStyle w:val="CodeText"/>
        <w:rPr>
          <w:rFonts w:cs="Courier New"/>
        </w:rPr>
      </w:pP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>commit;</w:t>
      </w:r>
    </w:p>
    <w:p w:rsidR="007C38B2" w:rsidRPr="002A0D31" w:rsidRDefault="007C38B2" w:rsidP="007C38B2">
      <w:pPr>
        <w:pStyle w:val="CodeText"/>
        <w:rPr>
          <w:rFonts w:cs="Courier New"/>
        </w:rPr>
      </w:pP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 xml:space="preserve"> INSERT INTO emp ( empno, ename, job, mgr, hiredate, sal, comm, deptno )</w:t>
      </w: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 xml:space="preserve"> SELECT rownum, ename, job, mgr, hiredate, sal, comm, deptno</w:t>
      </w: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 xml:space="preserve">   FROM scott.emp</w:t>
      </w:r>
    </w:p>
    <w:p w:rsidR="007C38B2" w:rsidRPr="002A0D31" w:rsidRDefault="007C38B2" w:rsidP="007C38B2">
      <w:pPr>
        <w:pStyle w:val="CodeText"/>
        <w:rPr>
          <w:rFonts w:cs="Courier New"/>
        </w:rPr>
      </w:pPr>
    </w:p>
    <w:p w:rsidR="007C38B2" w:rsidRPr="002A0D31" w:rsidRDefault="007C38B2" w:rsidP="007C38B2">
      <w:pPr>
        <w:pStyle w:val="CodeText"/>
        <w:rPr>
          <w:rFonts w:cs="Courier New"/>
        </w:rPr>
      </w:pPr>
      <w:r w:rsidRPr="002A0D31">
        <w:rPr>
          <w:rFonts w:cs="Courier New"/>
        </w:rPr>
        <w:t>commit;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 w:rsidRPr="00C76F0C">
        <w:t>Step 5:</w:t>
      </w:r>
    </w:p>
    <w:p w:rsidR="007C38B2" w:rsidRPr="00C76F0C" w:rsidRDefault="007C38B2" w:rsidP="007C38B2">
      <w:pPr>
        <w:pStyle w:val="CodeText"/>
        <w:rPr>
          <w:b/>
          <w:u w:val="single"/>
        </w:rPr>
      </w:pP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>SELECT *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 FROM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(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   SELECT dept_blk, emp_blk, CASE WHEN dept_blk &lt;&gt; emp_blk THEN '*' END flag, deptno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     FROM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    (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lastRenderedPageBreak/>
        <w:t xml:space="preserve">         SELECT dbms_rowid.rowid_block_number( dept.rowid ) dept_blk, dbms_rowid.rowid_block_number( emp.rowid ) emp_blk, dept.deptno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         FROM emp , dept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        WHERE emp.deptno = dept.deptno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    )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 xml:space="preserve">  )</w:t>
      </w:r>
    </w:p>
    <w:p w:rsidR="007C38B2" w:rsidRPr="00C76F0C" w:rsidRDefault="007C38B2" w:rsidP="007C38B2">
      <w:pPr>
        <w:pStyle w:val="CodeText"/>
        <w:rPr>
          <w:rFonts w:cs="Courier New"/>
        </w:rPr>
      </w:pPr>
      <w:r w:rsidRPr="00C76F0C">
        <w:rPr>
          <w:rFonts w:cs="Courier New"/>
        </w:rPr>
        <w:t>ORDER BY deptno</w:t>
      </w:r>
    </w:p>
    <w:p w:rsidR="007C38B2" w:rsidRDefault="007C38B2" w:rsidP="007C38B2">
      <w:pPr>
        <w:pStyle w:val="CodeText"/>
      </w:pPr>
    </w:p>
    <w:p w:rsidR="007C38B2" w:rsidRDefault="007C38B2" w:rsidP="007C38B2">
      <w:pPr>
        <w:pStyle w:val="BodyText"/>
      </w:pPr>
      <w:r>
        <w:t>Step 6: Drop all tables;</w:t>
      </w:r>
    </w:p>
    <w:p w:rsidR="007C38B2" w:rsidRDefault="007C38B2" w:rsidP="007C38B2">
      <w:pPr>
        <w:widowControl/>
        <w:autoSpaceDE w:val="0"/>
        <w:autoSpaceDN w:val="0"/>
        <w:adjustRightInd w:val="0"/>
        <w:spacing w:line="240" w:lineRule="auto"/>
      </w:pPr>
    </w:p>
    <w:p w:rsidR="007C38B2" w:rsidRPr="00E324CF" w:rsidRDefault="007C38B2" w:rsidP="007C38B2">
      <w:pPr>
        <w:pStyle w:val="Heading2"/>
      </w:pPr>
      <w:bookmarkStart w:id="48" w:name="_Toc380676336"/>
      <w:bookmarkStart w:id="49" w:name="_Toc425446269"/>
      <w:r w:rsidRPr="00E324CF">
        <w:t>Task Result</w:t>
      </w:r>
      <w:r>
        <w:t>s</w:t>
      </w:r>
      <w:r w:rsidRPr="00E324CF">
        <w:t>:</w:t>
      </w:r>
      <w:bookmarkEnd w:id="48"/>
      <w:bookmarkEnd w:id="49"/>
    </w:p>
    <w:p w:rsidR="007026A8" w:rsidRDefault="007026A8" w:rsidP="007026A8">
      <w:pPr>
        <w:pStyle w:val="BodyText"/>
      </w:pPr>
      <w:r>
        <w:t>Add your personal description of what happened and why with screenshots where needed.</w:t>
      </w:r>
    </w:p>
    <w:p w:rsidR="007C38B2" w:rsidRDefault="007C38B2" w:rsidP="007C38B2">
      <w:pPr>
        <w:pStyle w:val="Heading1"/>
      </w:pPr>
      <w:bookmarkStart w:id="50" w:name="_Toc314577254"/>
      <w:bookmarkStart w:id="51" w:name="_Toc380676337"/>
      <w:bookmarkStart w:id="52" w:name="_Toc425446270"/>
      <w:r>
        <w:t>Hash</w:t>
      </w:r>
      <w:r w:rsidR="00C93840">
        <w:t xml:space="preserve"> </w:t>
      </w:r>
      <w:r w:rsidRPr="007D59A0">
        <w:t>Clustered</w:t>
      </w:r>
      <w:r w:rsidR="00C93840">
        <w:t xml:space="preserve"> </w:t>
      </w:r>
      <w:r w:rsidRPr="007D59A0">
        <w:t>Tables</w:t>
      </w:r>
      <w:bookmarkEnd w:id="50"/>
      <w:bookmarkEnd w:id="51"/>
      <w:bookmarkEnd w:id="52"/>
    </w:p>
    <w:p w:rsidR="007C38B2" w:rsidRDefault="007C38B2" w:rsidP="007C38B2">
      <w:pPr>
        <w:pStyle w:val="Heading2"/>
      </w:pPr>
      <w:bookmarkStart w:id="53" w:name="_Toc314577255"/>
      <w:bookmarkStart w:id="54" w:name="_Toc380676338"/>
      <w:bookmarkStart w:id="55" w:name="_Toc425446271"/>
      <w:r>
        <w:t>Task 5: Analyses Cluster Storage by Blocks</w:t>
      </w:r>
      <w:bookmarkEnd w:id="53"/>
      <w:bookmarkEnd w:id="54"/>
      <w:bookmarkEnd w:id="55"/>
    </w:p>
    <w:p w:rsidR="007C38B2" w:rsidRDefault="00F633D7" w:rsidP="007C38B2">
      <w:pPr>
        <w:pStyle w:val="BodyText"/>
      </w:pPr>
      <w:r>
        <w:t>Repeat all the same steps for the</w:t>
      </w:r>
      <w:r w:rsidR="00B70104">
        <w:t xml:space="preserve"> Hash Cluster.</w:t>
      </w:r>
    </w:p>
    <w:p w:rsidR="007026A8" w:rsidRDefault="007026A8" w:rsidP="007C38B2">
      <w:pPr>
        <w:pStyle w:val="BodyText"/>
      </w:pPr>
    </w:p>
    <w:p w:rsidR="00C30EF0" w:rsidRDefault="00C30EF0" w:rsidP="00C30EF0">
      <w:pPr>
        <w:pStyle w:val="Heading1"/>
      </w:pPr>
      <w:bookmarkStart w:id="56" w:name="_Toc425446256"/>
      <w:r>
        <w:t>Row Migration</w:t>
      </w:r>
      <w:bookmarkEnd w:id="56"/>
      <w:r>
        <w:t>*</w:t>
      </w:r>
    </w:p>
    <w:p w:rsidR="00C30EF0" w:rsidRDefault="00C30EF0" w:rsidP="00C30EF0">
      <w:pPr>
        <w:pStyle w:val="Heading2"/>
      </w:pPr>
      <w:bookmarkStart w:id="57" w:name="_Toc425446257"/>
      <w:r>
        <w:t>Task</w:t>
      </w:r>
      <w:bookmarkEnd w:id="57"/>
    </w:p>
    <w:p w:rsidR="00C30EF0" w:rsidRDefault="00C30EF0" w:rsidP="00C30EF0">
      <w:pPr>
        <w:pStyle w:val="BodyText"/>
      </w:pPr>
      <w:r>
        <w:t>Create two examples: one with row migration, another with</w:t>
      </w:r>
      <w:bookmarkStart w:id="58" w:name="_GoBack"/>
      <w:bookmarkEnd w:id="58"/>
      <w:r>
        <w:t xml:space="preserve"> row chaining.</w:t>
      </w:r>
    </w:p>
    <w:p w:rsidR="00C30EF0" w:rsidRDefault="00C30EF0" w:rsidP="00C30EF0">
      <w:pPr>
        <w:pStyle w:val="Heading2"/>
      </w:pPr>
      <w:bookmarkStart w:id="59" w:name="_Toc425446258"/>
      <w:r>
        <w:t>Results</w:t>
      </w:r>
      <w:bookmarkEnd w:id="59"/>
    </w:p>
    <w:p w:rsidR="00C30EF0" w:rsidRDefault="00C30EF0" w:rsidP="00C30EF0">
      <w:pPr>
        <w:pStyle w:val="BodyText"/>
      </w:pPr>
      <w:r>
        <w:t>Add your personal description of what happened and why with screenshots where needed.</w:t>
      </w:r>
    </w:p>
    <w:p w:rsidR="00C30EF0" w:rsidRPr="00E34204" w:rsidRDefault="00C30EF0" w:rsidP="007C38B2">
      <w:pPr>
        <w:pStyle w:val="BodyText"/>
      </w:pPr>
    </w:p>
    <w:sectPr w:rsidR="00C30EF0" w:rsidRPr="00E34204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6C3" w:rsidRDefault="001F46C3">
      <w:r>
        <w:separator/>
      </w:r>
    </w:p>
  </w:endnote>
  <w:endnote w:type="continuationSeparator" w:id="0">
    <w:p w:rsidR="001F46C3" w:rsidRDefault="001F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C30EF0">
            <w:rPr>
              <w:noProof/>
              <w:sz w:val="16"/>
            </w:rPr>
            <w:t>2016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C30EF0">
            <w:rPr>
              <w:noProof/>
            </w:rPr>
            <w:t>6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30EF0">
              <w:rPr>
                <w:noProof/>
              </w:rPr>
              <w:t>7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C30EF0">
            <w:rPr>
              <w:noProof/>
              <w:sz w:val="16"/>
            </w:rPr>
            <w:t>2016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C30EF0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30EF0">
              <w:rPr>
                <w:noProof/>
              </w:rPr>
              <w:t>7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6C3" w:rsidRDefault="001F46C3">
      <w:r>
        <w:separator/>
      </w:r>
    </w:p>
  </w:footnote>
  <w:footnote w:type="continuationSeparator" w:id="0">
    <w:p w:rsidR="001F46C3" w:rsidRDefault="001F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>MTN.BI.07</w:t>
            </w:r>
            <w:r w:rsidR="007C38B2">
              <w:t xml:space="preserve"> 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76B2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C30EF0">
            <w:rPr>
              <w:noProof/>
              <w:sz w:val="16"/>
              <w:szCs w:val="16"/>
            </w:rPr>
            <w:t>16-Feb-2016 23:43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76B2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C30EF0">
            <w:rPr>
              <w:noProof/>
              <w:sz w:val="16"/>
              <w:szCs w:val="16"/>
            </w:rPr>
            <w:t>16-Feb-2016 23:43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F46C3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43A41"/>
    <w:rsid w:val="003609E8"/>
    <w:rsid w:val="00383ABB"/>
    <w:rsid w:val="00386A51"/>
    <w:rsid w:val="0038754C"/>
    <w:rsid w:val="00394781"/>
    <w:rsid w:val="00395DC5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76B29"/>
    <w:rsid w:val="0068062E"/>
    <w:rsid w:val="00686BAB"/>
    <w:rsid w:val="0068757C"/>
    <w:rsid w:val="006A77BC"/>
    <w:rsid w:val="006C5085"/>
    <w:rsid w:val="006D5D58"/>
    <w:rsid w:val="006F37C1"/>
    <w:rsid w:val="007026A8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F026A"/>
    <w:rsid w:val="00820129"/>
    <w:rsid w:val="008237F4"/>
    <w:rsid w:val="00827DE8"/>
    <w:rsid w:val="008450FB"/>
    <w:rsid w:val="00851356"/>
    <w:rsid w:val="00863F64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7A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67E5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0EF0"/>
    <w:rsid w:val="00C3363B"/>
    <w:rsid w:val="00C63011"/>
    <w:rsid w:val="00C631A6"/>
    <w:rsid w:val="00C70F22"/>
    <w:rsid w:val="00C90F18"/>
    <w:rsid w:val="00C90FDA"/>
    <w:rsid w:val="00C922B5"/>
    <w:rsid w:val="00C93840"/>
    <w:rsid w:val="00CA2A71"/>
    <w:rsid w:val="00CB16E7"/>
    <w:rsid w:val="00D454F0"/>
    <w:rsid w:val="00D61ABA"/>
    <w:rsid w:val="00D639FE"/>
    <w:rsid w:val="00D7382C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633D7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191</TotalTime>
  <Pages>7</Pages>
  <Words>1253</Words>
  <Characters>7148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Oracle Relational Structures</vt:lpstr>
      <vt:lpstr>&lt;code&gt;&lt;Title&gt;</vt:lpstr>
    </vt:vector>
  </TitlesOfParts>
  <Company>EPAM Systems, RD Dep.</Company>
  <LinksUpToDate>false</LinksUpToDate>
  <CharactersWithSpaces>8385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Oracle Relational Structures</dc:title>
  <dc:subject>Resource Department Dep.</dc:subject>
  <dc:creator>Elias</dc:creator>
  <cp:lastModifiedBy>Elias Nema</cp:lastModifiedBy>
  <cp:revision>13</cp:revision>
  <cp:lastPrinted>2005-01-28T11:27:00Z</cp:lastPrinted>
  <dcterms:created xsi:type="dcterms:W3CDTF">2014-03-22T18:41:00Z</dcterms:created>
  <dcterms:modified xsi:type="dcterms:W3CDTF">2016-02-17T06:31:00Z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