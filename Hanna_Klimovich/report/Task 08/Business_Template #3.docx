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9B2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026C9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Flight Perfo</w:t>
            </w:r>
            <w:r w:rsidR="00E57824">
              <w:t>r</w:t>
            </w:r>
            <w:r>
              <w:t>mance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026C9" w:rsidRDefault="004026C9" w:rsidP="005C0966">
      <w:pPr>
        <w:pStyle w:val="Title"/>
        <w:ind w:hanging="720"/>
      </w:pPr>
      <w:r w:rsidRPr="004026C9">
        <w:rPr>
          <w:rFonts w:ascii="Times New Roman" w:hAnsi="Times New Roman"/>
          <w:noProof/>
          <w:sz w:val="20"/>
        </w:rPr>
        <w:drawing>
          <wp:inline distT="0" distB="0" distL="0" distR="0">
            <wp:extent cx="4429125" cy="3339145"/>
            <wp:effectExtent l="0" t="0" r="0" b="0"/>
            <wp:docPr id="2" name="Picture 2" descr="https://cdn0.iconfinder.com/data/icons/mixed-ui-icons-1/618/Untitled-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.iconfinder.com/data/icons/mixed-ui-icons-1/618/Untitled-5-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6" cy="33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130962" w:rsidRDefault="00130962" w:rsidP="00130962">
      <w:pPr>
        <w:pStyle w:val="BodyText"/>
      </w:pPr>
    </w:p>
    <w:p w:rsidR="00130962" w:rsidRPr="00130962" w:rsidRDefault="00130962" w:rsidP="00130962">
      <w:pPr>
        <w:pStyle w:val="BodyText"/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F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5D2A1F" w:rsidRDefault="00222DC3" w:rsidP="000C200E">
      <w:pPr>
        <w:pStyle w:val="Heading1"/>
        <w:rPr>
          <w:rFonts w:cs="Arial"/>
        </w:rPr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 w:rsidRPr="005D2A1F">
        <w:rPr>
          <w:rFonts w:cs="Arial"/>
        </w:rPr>
        <w:lastRenderedPageBreak/>
        <w:t>Business Description</w:t>
      </w:r>
      <w:bookmarkEnd w:id="4"/>
    </w:p>
    <w:p w:rsidR="00473DF1" w:rsidRPr="005D2A1F" w:rsidRDefault="00473DF1" w:rsidP="00473DF1">
      <w:pPr>
        <w:pStyle w:val="Heading2"/>
        <w:rPr>
          <w:rFonts w:cs="Arial"/>
        </w:rPr>
      </w:pPr>
      <w:bookmarkStart w:id="5" w:name="_Toc412572570"/>
      <w:r w:rsidRPr="005D2A1F">
        <w:rPr>
          <w:rFonts w:cs="Arial"/>
        </w:rPr>
        <w:t>Business background</w:t>
      </w:r>
      <w:bookmarkEnd w:id="5"/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6" w:name="_Toc412572573"/>
      <w:r w:rsidRPr="005D2A1F">
        <w:rPr>
          <w:rFonts w:ascii="Arial" w:hAnsi="Arial" w:cs="Arial"/>
          <w:b/>
        </w:rPr>
        <w:t>Business background</w:t>
      </w:r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DWH will provide research department of the all airports and companies schedule with flight performance information (departures, arrivals, etc.). 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7" w:name="_Toc412572571"/>
      <w:r w:rsidRPr="005D2A1F">
        <w:rPr>
          <w:rFonts w:ascii="Arial" w:hAnsi="Arial" w:cs="Arial"/>
          <w:b/>
        </w:rPr>
        <w:t>Problems because of poor data management</w:t>
      </w:r>
      <w:bookmarkEnd w:id="7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Today it’s hard to know/analyze data about flight performance.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8" w:name="_Toc412572572"/>
      <w:r w:rsidRPr="005D2A1F">
        <w:rPr>
          <w:rFonts w:ascii="Arial" w:hAnsi="Arial" w:cs="Arial"/>
          <w:b/>
        </w:rPr>
        <w:t>Benefits from implementing a Data Warehouse</w:t>
      </w:r>
      <w:bookmarkEnd w:id="8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As a result the data will have performance statistics that can be analyzed to improve companies and airports schedule and gain more passengers by static time flights. </w:t>
      </w:r>
    </w:p>
    <w:p w:rsidR="00952D96" w:rsidRPr="00952D96" w:rsidRDefault="00473DF1" w:rsidP="002E47B5">
      <w:pPr>
        <w:pStyle w:val="Heading1"/>
      </w:pPr>
      <w:r>
        <w:t>Dimensions of a Business</w:t>
      </w:r>
      <w:bookmarkStart w:id="9" w:name="_Hlk314571188"/>
      <w:bookmarkEnd w:id="6"/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Time Dim</w:t>
      </w:r>
      <w:r w:rsidRPr="005D2A1F">
        <w:rPr>
          <w:rFonts w:ascii="Arial" w:hAnsi="Arial" w:cs="Arial"/>
        </w:rPr>
        <w:t xml:space="preserve"> </w:t>
      </w:r>
      <w:r w:rsidRPr="005D2A1F">
        <w:rPr>
          <w:rFonts w:ascii="Arial" w:hAnsi="Arial" w:cs="Arial"/>
        </w:rPr>
        <w:br/>
        <w:t>year, quarter, month, day of month, day of week, flight date(yyyymmdd)</w:t>
      </w:r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Airline Dim</w:t>
      </w:r>
      <w:r w:rsidRPr="005D2A1F">
        <w:rPr>
          <w:rFonts w:ascii="Arial" w:hAnsi="Arial" w:cs="Arial"/>
        </w:rPr>
        <w:br/>
        <w:t xml:space="preserve">Unique Carrier Code, Airline ID, </w:t>
      </w:r>
      <w:r w:rsidR="00FB0291" w:rsidRPr="005D2A1F">
        <w:rPr>
          <w:rFonts w:ascii="Arial" w:hAnsi="Arial" w:cs="Arial"/>
        </w:rPr>
        <w:t>Headquarters City, Headquarters Country, Head of the company, Personal number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 xml:space="preserve">Airport </w:t>
      </w:r>
      <w:r w:rsidR="00952D96" w:rsidRPr="005D2A1F">
        <w:rPr>
          <w:rFonts w:ascii="Arial" w:hAnsi="Arial" w:cs="Arial"/>
          <w:b/>
        </w:rPr>
        <w:t>Dim</w:t>
      </w:r>
      <w:r w:rsidR="00952D96" w:rsidRPr="005D2A1F">
        <w:rPr>
          <w:rFonts w:ascii="Arial" w:hAnsi="Arial" w:cs="Arial"/>
        </w:rPr>
        <w:br/>
      </w:r>
      <w:r w:rsidRPr="005D2A1F">
        <w:rPr>
          <w:rFonts w:ascii="Arial" w:hAnsi="Arial" w:cs="Arial"/>
        </w:rPr>
        <w:t>Airport ID</w:t>
      </w:r>
      <w:r w:rsidR="00E57824">
        <w:rPr>
          <w:rFonts w:ascii="Arial" w:hAnsi="Arial" w:cs="Arial"/>
        </w:rPr>
        <w:t>, Origin City Marke</w:t>
      </w:r>
      <w:r w:rsidR="00952D96" w:rsidRPr="005D2A1F">
        <w:rPr>
          <w:rFonts w:ascii="Arial" w:hAnsi="Arial" w:cs="Arial"/>
        </w:rPr>
        <w:t>t</w:t>
      </w:r>
      <w:r w:rsidR="00E57824">
        <w:rPr>
          <w:rFonts w:ascii="Arial" w:hAnsi="Arial" w:cs="Arial"/>
        </w:rPr>
        <w:t xml:space="preserve"> </w:t>
      </w:r>
      <w:bookmarkStart w:id="10" w:name="_GoBack"/>
      <w:bookmarkEnd w:id="10"/>
      <w:r w:rsidR="00952D96" w:rsidRPr="005D2A1F">
        <w:rPr>
          <w:rFonts w:ascii="Arial" w:hAnsi="Arial" w:cs="Arial"/>
        </w:rPr>
        <w:t>ID, Airport</w:t>
      </w:r>
      <w:r w:rsidRPr="005D2A1F">
        <w:rPr>
          <w:rFonts w:ascii="Arial" w:hAnsi="Arial" w:cs="Arial"/>
        </w:rPr>
        <w:t xml:space="preserve"> Name, </w:t>
      </w:r>
      <w:r w:rsidR="00952D96" w:rsidRPr="005D2A1F">
        <w:rPr>
          <w:rFonts w:ascii="Arial" w:hAnsi="Arial" w:cs="Arial"/>
        </w:rPr>
        <w:t>City Name, State Code, State Name, Airport World Area Code</w:t>
      </w:r>
      <w:r w:rsidR="00FB0291" w:rsidRPr="005D2A1F">
        <w:rPr>
          <w:rFonts w:ascii="Arial" w:hAnsi="Arial" w:cs="Arial"/>
        </w:rPr>
        <w:t xml:space="preserve">, Gates, Head of the Airport, Number of personal 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 xml:space="preserve">Pilot </w:t>
      </w:r>
      <w:r w:rsidR="00952D96" w:rsidRPr="005D2A1F">
        <w:rPr>
          <w:rFonts w:ascii="Arial" w:hAnsi="Arial" w:cs="Arial"/>
          <w:b/>
        </w:rPr>
        <w:t>Dim</w:t>
      </w:r>
    </w:p>
    <w:p w:rsidR="00952D96" w:rsidRPr="005D2A1F" w:rsidRDefault="002E6439" w:rsidP="00952D96">
      <w:pPr>
        <w:spacing w:before="60" w:after="120"/>
        <w:ind w:left="360" w:firstLine="36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</w:rPr>
        <w:t xml:space="preserve">License ID, Name, Surname, Date of Birth, </w:t>
      </w:r>
      <w:r w:rsidR="00704CBA" w:rsidRPr="005D2A1F">
        <w:rPr>
          <w:rFonts w:ascii="Arial" w:hAnsi="Arial" w:cs="Arial"/>
        </w:rPr>
        <w:t>Origin City, Origin Country,</w:t>
      </w:r>
      <w:r w:rsidR="00284B29" w:rsidRPr="005D2A1F">
        <w:rPr>
          <w:rFonts w:ascii="Arial" w:hAnsi="Arial" w:cs="Arial"/>
        </w:rPr>
        <w:t xml:space="preserve"> Hours in the air </w:t>
      </w:r>
    </w:p>
    <w:p w:rsidR="00952D96" w:rsidRPr="005D2A1F" w:rsidRDefault="00284B2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>Planes</w:t>
      </w:r>
      <w:r w:rsidR="00952D96" w:rsidRPr="005D2A1F">
        <w:rPr>
          <w:rFonts w:ascii="Arial" w:hAnsi="Arial" w:cs="Arial"/>
          <w:b/>
        </w:rPr>
        <w:t xml:space="preserve"> Dim</w:t>
      </w:r>
    </w:p>
    <w:p w:rsidR="005D2A1F" w:rsidRPr="005D2A1F" w:rsidRDefault="00704CBA" w:rsidP="005D2A1F">
      <w:pPr>
        <w:spacing w:before="60" w:after="120"/>
        <w:ind w:left="720"/>
        <w:contextualSpacing/>
        <w:rPr>
          <w:rFonts w:ascii="Arial" w:hAnsi="Arial" w:cs="Arial"/>
        </w:rPr>
      </w:pPr>
      <w:r w:rsidRPr="005D2A1F">
        <w:rPr>
          <w:rFonts w:ascii="Arial" w:hAnsi="Arial" w:cs="Arial"/>
        </w:rPr>
        <w:t>Plane Id, Name, Role, Country</w:t>
      </w:r>
      <w:r w:rsidR="00284B29" w:rsidRPr="005D2A1F">
        <w:rPr>
          <w:rFonts w:ascii="Arial" w:hAnsi="Arial" w:cs="Arial"/>
        </w:rPr>
        <w:t xml:space="preserve"> Origin, Manu</w:t>
      </w:r>
      <w:r w:rsidR="000F09D4">
        <w:rPr>
          <w:rFonts w:ascii="Arial" w:hAnsi="Arial" w:cs="Arial"/>
        </w:rPr>
        <w:t>facturer</w:t>
      </w:r>
      <w:r w:rsidR="00284B29" w:rsidRPr="005D2A1F">
        <w:rPr>
          <w:rFonts w:ascii="Arial" w:hAnsi="Arial" w:cs="Arial"/>
        </w:rPr>
        <w:t xml:space="preserve">, Status, Number built </w:t>
      </w:r>
    </w:p>
    <w:p w:rsidR="005D2A1F" w:rsidRDefault="005D2A1F" w:rsidP="005D2A1F">
      <w:pPr>
        <w:pStyle w:val="Heading1"/>
      </w:pPr>
      <w:r>
        <w:lastRenderedPageBreak/>
        <w:t>3NF model</w:t>
      </w:r>
    </w:p>
    <w:p w:rsidR="005D2A1F" w:rsidRPr="005D2A1F" w:rsidRDefault="005D2A1F" w:rsidP="005D2A1F">
      <w:pPr>
        <w:pStyle w:val="Heading1"/>
        <w:numPr>
          <w:ilvl w:val="0"/>
          <w:numId w:val="0"/>
        </w:numPr>
      </w:pPr>
      <w:r w:rsidRPr="005D2A1F">
        <w:t xml:space="preserve"> </w:t>
      </w:r>
      <w:r w:rsidRPr="005D2A1F">
        <w:rPr>
          <w:noProof/>
        </w:rPr>
        <w:drawing>
          <wp:inline distT="0" distB="0" distL="0" distR="0">
            <wp:extent cx="5038725" cy="3779044"/>
            <wp:effectExtent l="0" t="0" r="0" b="0"/>
            <wp:docPr id="1" name="Picture 1" descr="D:\Hanna_Klimovich\Oracle DWH\3n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3nf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0" cy="37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1F" w:rsidRPr="005D2A1F" w:rsidRDefault="00473DF1" w:rsidP="005D2A1F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p w:rsidR="005D2A1F" w:rsidRPr="005D2A1F" w:rsidRDefault="005D2A1F" w:rsidP="005D2A1F">
      <w:pPr>
        <w:pStyle w:val="BodyText"/>
      </w:pPr>
    </w:p>
    <w:sectPr w:rsidR="005D2A1F" w:rsidRPr="005D2A1F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ECB" w:rsidRDefault="000F1ECB">
      <w:r>
        <w:separator/>
      </w:r>
    </w:p>
  </w:endnote>
  <w:endnote w:type="continuationSeparator" w:id="0">
    <w:p w:rsidR="000F1ECB" w:rsidRDefault="000F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E57824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E57824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57824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E57824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026C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026C9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ECB" w:rsidRDefault="000F1ECB">
      <w:r>
        <w:separator/>
      </w:r>
    </w:p>
  </w:footnote>
  <w:footnote w:type="continuationSeparator" w:id="0">
    <w:p w:rsidR="000F1ECB" w:rsidRDefault="000F1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9B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E57824">
            <w:rPr>
              <w:noProof/>
              <w:sz w:val="16"/>
              <w:szCs w:val="16"/>
            </w:rPr>
            <w:t>11-Nov-2017 21:18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9B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E57824">
            <w:rPr>
              <w:noProof/>
              <w:sz w:val="16"/>
              <w:szCs w:val="16"/>
            </w:rPr>
            <w:t>11-Nov-2017 21:18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09D4"/>
    <w:rsid w:val="000F1ECB"/>
    <w:rsid w:val="000F2774"/>
    <w:rsid w:val="000F46D2"/>
    <w:rsid w:val="00114D08"/>
    <w:rsid w:val="00130569"/>
    <w:rsid w:val="00130962"/>
    <w:rsid w:val="00131A1C"/>
    <w:rsid w:val="00131E4A"/>
    <w:rsid w:val="001355C3"/>
    <w:rsid w:val="001644D6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4B29"/>
    <w:rsid w:val="00286611"/>
    <w:rsid w:val="002A713E"/>
    <w:rsid w:val="002E47B5"/>
    <w:rsid w:val="002E6439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26C9"/>
    <w:rsid w:val="004044FD"/>
    <w:rsid w:val="00410D49"/>
    <w:rsid w:val="00432D54"/>
    <w:rsid w:val="00434841"/>
    <w:rsid w:val="00473DF1"/>
    <w:rsid w:val="004A49EF"/>
    <w:rsid w:val="004B4D2A"/>
    <w:rsid w:val="004C2F82"/>
    <w:rsid w:val="004C54A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5129"/>
    <w:rsid w:val="005C0966"/>
    <w:rsid w:val="005D2685"/>
    <w:rsid w:val="005D2A1F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04CBA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52D96"/>
    <w:rsid w:val="00964F64"/>
    <w:rsid w:val="00A34D25"/>
    <w:rsid w:val="00A37131"/>
    <w:rsid w:val="00A530F0"/>
    <w:rsid w:val="00A622A2"/>
    <w:rsid w:val="00A667E6"/>
    <w:rsid w:val="00A83F89"/>
    <w:rsid w:val="00A9495A"/>
    <w:rsid w:val="00A9601F"/>
    <w:rsid w:val="00AB79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F05"/>
    <w:rsid w:val="00D454F0"/>
    <w:rsid w:val="00D54221"/>
    <w:rsid w:val="00D61ABA"/>
    <w:rsid w:val="00D639FE"/>
    <w:rsid w:val="00D86536"/>
    <w:rsid w:val="00DB32A6"/>
    <w:rsid w:val="00DE4E52"/>
    <w:rsid w:val="00E05523"/>
    <w:rsid w:val="00E11DE7"/>
    <w:rsid w:val="00E44576"/>
    <w:rsid w:val="00E57824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B0291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6E8E1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2293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19</cp:revision>
  <cp:lastPrinted>2005-01-28T11:27:00Z</cp:lastPrinted>
  <dcterms:created xsi:type="dcterms:W3CDTF">2014-03-22T18:41:00Z</dcterms:created>
  <dcterms:modified xsi:type="dcterms:W3CDTF">2017-11-11T18:44:00Z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