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71EBF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803C60">
              <w:t>EPAM Systems, RD Dep.</w:t>
            </w:r>
            <w:r>
              <w:fldChar w:fldCharType="end"/>
            </w:r>
          </w:p>
        </w:tc>
      </w:tr>
      <w:tr w:rsidR="008B3B7F" w:rsidRPr="00CB6BB6" w:rsidTr="000E68BD">
        <w:trPr>
          <w:trHeight w:val="895"/>
        </w:trPr>
        <w:tc>
          <w:tcPr>
            <w:tcW w:w="9468" w:type="dxa"/>
          </w:tcPr>
          <w:p w:rsidR="0060532A" w:rsidRPr="00D57D2B" w:rsidRDefault="0060532A" w:rsidP="0060532A">
            <w:pPr>
              <w:rPr>
                <w:lang w:val="de-DE"/>
              </w:rPr>
            </w:pPr>
          </w:p>
          <w:p w:rsidR="008B3B7F" w:rsidRPr="00D57D2B" w:rsidRDefault="00AB7E6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de-DE"/>
              </w:rPr>
            </w:pPr>
            <w:r>
              <w:fldChar w:fldCharType="begin"/>
            </w:r>
            <w:r w:rsidRPr="00CB6BB6">
              <w:rPr>
                <w:lang w:val="de-DE"/>
              </w:rPr>
              <w:instrText xml:space="preserve"> DOCPROPERTY  Title  \* MERGEFORMAT </w:instrText>
            </w:r>
            <w:r>
              <w:fldChar w:fldCharType="separate"/>
            </w:r>
            <w:r w:rsidR="00803C60" w:rsidRPr="00D57D2B">
              <w:rPr>
                <w:lang w:val="de-DE"/>
              </w:rPr>
              <w:t>MTN.BI.07 Star Schema Basics</w:t>
            </w:r>
            <w:r>
              <w:rPr>
                <w:lang w:val="de-DE"/>
              </w:rPr>
              <w:fldChar w:fldCharType="end"/>
            </w:r>
          </w:p>
        </w:tc>
      </w:tr>
    </w:tbl>
    <w:p w:rsidR="008B3B7F" w:rsidRPr="00D57D2B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de-DE"/>
        </w:rPr>
      </w:pPr>
    </w:p>
    <w:p w:rsidR="00222DC3" w:rsidRPr="00D57D2B" w:rsidRDefault="00222DC3" w:rsidP="00222DC3">
      <w:pPr>
        <w:rPr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71EBF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271EBF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0B0E2A" w:rsidRDefault="00BF3E1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7924537" w:history="1">
        <w:r w:rsidR="000B0E2A" w:rsidRPr="00923CB8">
          <w:rPr>
            <w:rStyle w:val="Hyperlink"/>
            <w:noProof/>
          </w:rPr>
          <w:t>1.</w:t>
        </w:r>
        <w:r w:rsidR="000B0E2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B0E2A" w:rsidRPr="00923CB8">
          <w:rPr>
            <w:rStyle w:val="Hyperlink"/>
            <w:noProof/>
          </w:rPr>
          <w:t>Data Modelling Task</w:t>
        </w:r>
        <w:r w:rsidR="000B0E2A">
          <w:rPr>
            <w:noProof/>
            <w:webHidden/>
          </w:rPr>
          <w:tab/>
        </w:r>
        <w:r w:rsidR="000B0E2A">
          <w:rPr>
            <w:noProof/>
            <w:webHidden/>
          </w:rPr>
          <w:fldChar w:fldCharType="begin"/>
        </w:r>
        <w:r w:rsidR="000B0E2A">
          <w:rPr>
            <w:noProof/>
            <w:webHidden/>
          </w:rPr>
          <w:instrText xml:space="preserve"> PAGEREF _Toc497924537 \h </w:instrText>
        </w:r>
        <w:r w:rsidR="000B0E2A">
          <w:rPr>
            <w:noProof/>
            <w:webHidden/>
          </w:rPr>
        </w:r>
        <w:r w:rsidR="000B0E2A">
          <w:rPr>
            <w:noProof/>
            <w:webHidden/>
          </w:rPr>
          <w:fldChar w:fldCharType="separate"/>
        </w:r>
        <w:r w:rsidR="000B0E2A">
          <w:rPr>
            <w:noProof/>
            <w:webHidden/>
          </w:rPr>
          <w:t>3</w:t>
        </w:r>
        <w:r w:rsidR="000B0E2A">
          <w:rPr>
            <w:noProof/>
            <w:webHidden/>
          </w:rPr>
          <w:fldChar w:fldCharType="end"/>
        </w:r>
      </w:hyperlink>
    </w:p>
    <w:p w:rsidR="000B0E2A" w:rsidRDefault="000B0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924538" w:history="1">
        <w:r w:rsidRPr="00923CB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23CB8">
          <w:rPr>
            <w:rStyle w:val="Hyperlink"/>
            <w:noProof/>
          </w:rPr>
          <w:t>Analytical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E2A" w:rsidRDefault="000B0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924539" w:history="1">
        <w:r w:rsidRPr="00923CB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23CB8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0E2A" w:rsidRDefault="000B0E2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7924540" w:history="1">
        <w:r w:rsidRPr="00923CB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923CB8">
          <w:rPr>
            <w:rStyle w:val="Hyperlink"/>
            <w:noProof/>
          </w:rPr>
          <w:t>Business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E2A" w:rsidRDefault="000B0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7924541" w:history="1">
        <w:r w:rsidRPr="00923CB8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23CB8">
          <w:rPr>
            <w:rStyle w:val="Hyperlink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E2A" w:rsidRDefault="000B0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7924542" w:history="1">
        <w:r w:rsidRPr="00923CB8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23CB8">
          <w:rPr>
            <w:rStyle w:val="Hyperlink"/>
            <w:noProof/>
          </w:rPr>
          <w:t>Problems because of poor data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0E2A" w:rsidRDefault="000B0E2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7924543" w:history="1">
        <w:r w:rsidRPr="00923CB8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923CB8">
          <w:rPr>
            <w:rStyle w:val="Hyperlink"/>
            <w:noProof/>
          </w:rPr>
          <w:t>Benefits from implementing a Data Warehouse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_Toc497924543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BF3E1E" w:rsidP="005C0966">
      <w:pPr>
        <w:ind w:hanging="720"/>
      </w:pPr>
      <w:r>
        <w:fldChar w:fldCharType="end"/>
      </w:r>
    </w:p>
    <w:p w:rsidR="00222DC3" w:rsidRPr="00114D08" w:rsidRDefault="00222DC3" w:rsidP="00222DC3"/>
    <w:p w:rsidR="00803C60" w:rsidRDefault="00222DC3" w:rsidP="00803C60">
      <w:pPr>
        <w:pStyle w:val="Heading1"/>
      </w:pPr>
      <w:r w:rsidRPr="00114D08">
        <w:br w:type="page"/>
      </w:r>
      <w:bookmarkStart w:id="4" w:name="_Toc380666918"/>
      <w:bookmarkStart w:id="5" w:name="_Toc497924537"/>
      <w:bookmarkEnd w:id="0"/>
      <w:bookmarkEnd w:id="1"/>
      <w:bookmarkEnd w:id="2"/>
      <w:bookmarkEnd w:id="3"/>
      <w:r w:rsidR="00803C60">
        <w:lastRenderedPageBreak/>
        <w:t>Data Modelling Task</w:t>
      </w:r>
      <w:bookmarkEnd w:id="4"/>
      <w:bookmarkEnd w:id="5"/>
    </w:p>
    <w:p w:rsidR="00803C60" w:rsidRDefault="00803C60" w:rsidP="00803C60">
      <w:pPr>
        <w:pStyle w:val="BodyText"/>
      </w:pPr>
      <w:r>
        <w:t>Here is a typical business model:</w:t>
      </w:r>
    </w:p>
    <w:p w:rsidR="00803C60" w:rsidRDefault="00803C60" w:rsidP="00803C60">
      <w:pPr>
        <w:pStyle w:val="BodyText"/>
      </w:pPr>
      <w:r w:rsidRPr="00FB7ED9">
        <w:rPr>
          <w:noProof/>
        </w:rPr>
        <w:drawing>
          <wp:inline distT="0" distB="0" distL="0" distR="0">
            <wp:extent cx="5650230" cy="5003165"/>
            <wp:effectExtent l="0" t="0" r="7620" b="6985"/>
            <wp:docPr id="9" name="Picture 5" descr="D: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lational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A7" w:rsidRDefault="005442A7" w:rsidP="005442A7">
      <w:pPr>
        <w:pStyle w:val="BodyText"/>
        <w:jc w:val="center"/>
      </w:pPr>
      <w:r>
        <w:t xml:space="preserve">Figure 1 </w:t>
      </w:r>
      <w:r w:rsidR="00F40DB2">
        <w:t>Example</w:t>
      </w:r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It is in close to 3</w:t>
      </w:r>
      <w:r w:rsidRPr="00C86126">
        <w:rPr>
          <w:color w:val="1F497D" w:themeColor="text2"/>
          <w:vertAlign w:val="superscript"/>
        </w:rPr>
        <w:t>rd</w:t>
      </w:r>
      <w:r w:rsidRPr="00C86126">
        <w:rPr>
          <w:color w:val="1F497D" w:themeColor="text2"/>
        </w:rPr>
        <w:t xml:space="preserve"> normal form and we can logically divide it in business categories (such as Business, Customer data and Product data).</w:t>
      </w:r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 xml:space="preserve">The task is to build star schema from this model and describe steps of applying 4-step process and </w:t>
      </w:r>
      <w:proofErr w:type="spellStart"/>
      <w:r w:rsidRPr="00C86126">
        <w:rPr>
          <w:color w:val="1F497D" w:themeColor="text2"/>
        </w:rPr>
        <w:t>denormalizing</w:t>
      </w:r>
      <w:proofErr w:type="spellEnd"/>
      <w:r w:rsidRPr="00C86126">
        <w:rPr>
          <w:color w:val="1F497D" w:themeColor="text2"/>
        </w:rPr>
        <w:t xml:space="preserve"> the model.</w:t>
      </w:r>
    </w:p>
    <w:p w:rsidR="00D140F1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The second model that is need to be built is snowflake schema (Hint: to get snowflake apply some normalization rules to Star schema).</w:t>
      </w:r>
    </w:p>
    <w:p w:rsidR="00D140F1" w:rsidRDefault="00D140F1" w:rsidP="00D140F1">
      <w:pPr>
        <w:pStyle w:val="BodyText"/>
        <w:jc w:val="center"/>
        <w:rPr>
          <w:b/>
        </w:rPr>
      </w:pPr>
      <w:bookmarkStart w:id="6" w:name="_Toc378074514"/>
      <w:bookmarkStart w:id="7" w:name="_Toc383289675"/>
      <w:r w:rsidRPr="00D140F1">
        <w:rPr>
          <w:b/>
        </w:rPr>
        <w:t>Four-Step Dimensional Design Process</w:t>
      </w:r>
      <w:bookmarkEnd w:id="6"/>
      <w:bookmarkEnd w:id="7"/>
    </w:p>
    <w:p w:rsidR="00D140F1" w:rsidRPr="00254657" w:rsidRDefault="00D140F1" w:rsidP="00D140F1">
      <w:pPr>
        <w:pStyle w:val="BodyText"/>
      </w:pPr>
      <w:bookmarkStart w:id="8" w:name="_Toc378074515"/>
      <w:bookmarkStart w:id="9" w:name="_Toc383289676"/>
      <w:r w:rsidRPr="00004735">
        <w:t>Step 1: Select the Business Process</w:t>
      </w:r>
      <w:bookmarkEnd w:id="8"/>
      <w:bookmarkEnd w:id="9"/>
      <w:r w:rsidR="00254657">
        <w:br/>
        <w:t>low-level activity: product sales</w:t>
      </w:r>
    </w:p>
    <w:p w:rsidR="00D140F1" w:rsidRDefault="00D140F1" w:rsidP="00D140F1">
      <w:pPr>
        <w:pStyle w:val="BodyText"/>
      </w:pPr>
      <w:r>
        <w:t xml:space="preserve">Business process </w:t>
      </w:r>
      <w:r w:rsidR="00CB7E4B">
        <w:t xml:space="preserve">are supported by sales of different products. </w:t>
      </w:r>
      <w:r w:rsidR="00BF26CE">
        <w:t xml:space="preserve">Dimensions show detail information on sales. Each store, customer and employee dimension shows geographical data inside. </w:t>
      </w:r>
    </w:p>
    <w:p w:rsidR="00D140F1" w:rsidRDefault="00D140F1" w:rsidP="00D140F1">
      <w:pPr>
        <w:pStyle w:val="BodyText"/>
      </w:pPr>
      <w:bookmarkStart w:id="10" w:name="_Toc378074516"/>
      <w:bookmarkStart w:id="11" w:name="_Toc383289677"/>
      <w:r w:rsidRPr="00004735">
        <w:t>Step 2: Declare the Grain</w:t>
      </w:r>
      <w:bookmarkEnd w:id="10"/>
      <w:bookmarkEnd w:id="11"/>
    </w:p>
    <w:p w:rsidR="00BF26CE" w:rsidRDefault="00FB13D7" w:rsidP="00D140F1">
      <w:pPr>
        <w:pStyle w:val="BodyText"/>
      </w:pPr>
      <w:r>
        <w:t xml:space="preserve">One row in a line shows product ordered per customer. </w:t>
      </w:r>
    </w:p>
    <w:p w:rsidR="00D140F1" w:rsidRDefault="00D140F1" w:rsidP="00D140F1">
      <w:pPr>
        <w:pStyle w:val="BodyText"/>
      </w:pPr>
      <w:bookmarkStart w:id="12" w:name="_Toc378074517"/>
      <w:bookmarkStart w:id="13" w:name="_Toc383289678"/>
      <w:r w:rsidRPr="00004735">
        <w:t>Step 3: Identify the Dimensions</w:t>
      </w:r>
      <w:bookmarkStart w:id="14" w:name="_Toc378074518"/>
      <w:bookmarkStart w:id="15" w:name="_Toc383289679"/>
      <w:bookmarkEnd w:id="12"/>
      <w:bookmarkEnd w:id="13"/>
    </w:p>
    <w:p w:rsidR="00FB13D7" w:rsidRDefault="00FB13D7" w:rsidP="00FB13D7">
      <w:pPr>
        <w:pStyle w:val="BodyText"/>
        <w:numPr>
          <w:ilvl w:val="0"/>
          <w:numId w:val="16"/>
        </w:numPr>
      </w:pPr>
      <w:r>
        <w:lastRenderedPageBreak/>
        <w:t xml:space="preserve">In </w:t>
      </w:r>
      <w:proofErr w:type="spellStart"/>
      <w:r>
        <w:t>StoreDim</w:t>
      </w:r>
      <w:proofErr w:type="spellEnd"/>
      <w:r>
        <w:t xml:space="preserve"> we can see locations and contacts of the each store. </w:t>
      </w:r>
    </w:p>
    <w:p w:rsidR="00FB13D7" w:rsidRDefault="00FB13D7" w:rsidP="00FB13D7">
      <w:pPr>
        <w:pStyle w:val="BodyText"/>
        <w:numPr>
          <w:ilvl w:val="0"/>
          <w:numId w:val="16"/>
        </w:numPr>
      </w:pPr>
      <w:r>
        <w:t xml:space="preserve">In </w:t>
      </w:r>
      <w:proofErr w:type="spellStart"/>
      <w:r>
        <w:t>CustomDim</w:t>
      </w:r>
      <w:proofErr w:type="spellEnd"/>
      <w:r>
        <w:t xml:space="preserve"> each customer location and contact info.</w:t>
      </w:r>
    </w:p>
    <w:p w:rsidR="00FB13D7" w:rsidRDefault="00FB13D7" w:rsidP="00FB13D7">
      <w:pPr>
        <w:pStyle w:val="BodyText"/>
        <w:numPr>
          <w:ilvl w:val="0"/>
          <w:numId w:val="16"/>
        </w:numPr>
      </w:pPr>
      <w:r>
        <w:t xml:space="preserve">In </w:t>
      </w:r>
      <w:proofErr w:type="spellStart"/>
      <w:r>
        <w:t>EmployeesDim</w:t>
      </w:r>
      <w:proofErr w:type="spellEnd"/>
      <w:r>
        <w:t xml:space="preserve"> details per each employee is shown (including name and surname, postal code, address and email)</w:t>
      </w:r>
    </w:p>
    <w:p w:rsidR="00662CA0" w:rsidRDefault="00662CA0" w:rsidP="00FB13D7">
      <w:pPr>
        <w:pStyle w:val="BodyText"/>
        <w:numPr>
          <w:ilvl w:val="0"/>
          <w:numId w:val="16"/>
        </w:numPr>
      </w:pPr>
      <w:r>
        <w:t xml:space="preserve">In </w:t>
      </w:r>
      <w:proofErr w:type="spellStart"/>
      <w:r>
        <w:t>DateDim</w:t>
      </w:r>
      <w:proofErr w:type="spellEnd"/>
      <w:r>
        <w:t xml:space="preserve"> all date information stored</w:t>
      </w:r>
    </w:p>
    <w:p w:rsidR="00662CA0" w:rsidRPr="00FB13D7" w:rsidRDefault="00662CA0" w:rsidP="00FB13D7">
      <w:pPr>
        <w:pStyle w:val="BodyText"/>
        <w:numPr>
          <w:ilvl w:val="0"/>
          <w:numId w:val="16"/>
        </w:numPr>
      </w:pPr>
      <w:r>
        <w:t xml:space="preserve">In </w:t>
      </w:r>
      <w:proofErr w:type="spellStart"/>
      <w:r>
        <w:t>ProductionDim</w:t>
      </w:r>
      <w:proofErr w:type="spellEnd"/>
      <w:r>
        <w:t xml:space="preserve"> shown category and product names. </w:t>
      </w:r>
    </w:p>
    <w:p w:rsidR="00D140F1" w:rsidRDefault="00D140F1" w:rsidP="00D140F1">
      <w:pPr>
        <w:pStyle w:val="BodyText"/>
      </w:pPr>
      <w:r w:rsidRPr="00004735">
        <w:t>Step 4: Identify the Facts</w:t>
      </w:r>
      <w:bookmarkEnd w:id="14"/>
      <w:bookmarkEnd w:id="15"/>
    </w:p>
    <w:p w:rsidR="00C95EBD" w:rsidRPr="00C95EBD" w:rsidRDefault="00C95EBD" w:rsidP="00D140F1">
      <w:pPr>
        <w:pStyle w:val="BodyText"/>
      </w:pPr>
      <w:r>
        <w:t xml:space="preserve">Business measures the amount of product sold to customer. </w:t>
      </w:r>
    </w:p>
    <w:p w:rsidR="00803C60" w:rsidRDefault="00803C60" w:rsidP="00803C60">
      <w:pPr>
        <w:pStyle w:val="Heading1"/>
      </w:pPr>
      <w:bookmarkStart w:id="16" w:name="_Toc380666919"/>
      <w:bookmarkStart w:id="17" w:name="_Toc497924538"/>
      <w:r>
        <w:t>Analytical task</w:t>
      </w:r>
      <w:bookmarkEnd w:id="16"/>
      <w:bookmarkEnd w:id="17"/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The main analytical task is to create model of active worldwide business and fill business veins with blood of data after that.</w:t>
      </w:r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For the next lessons you’ll be creating document describing your chosen business and creating plan of implementing data warehousing for this business.</w:t>
      </w:r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>Your document need to contain next chapters:</w:t>
      </w:r>
    </w:p>
    <w:p w:rsidR="00803C60" w:rsidRPr="00C86126" w:rsidRDefault="00803C60" w:rsidP="00803C60">
      <w:pPr>
        <w:pStyle w:val="ListNumber"/>
        <w:rPr>
          <w:color w:val="1F497D" w:themeColor="text2"/>
        </w:rPr>
      </w:pPr>
      <w:r w:rsidRPr="00C86126">
        <w:rPr>
          <w:color w:val="1F497D" w:themeColor="text2"/>
        </w:rPr>
        <w:t>Overview and some short description of your business. Give some paragraph about purpose and processes in business.</w:t>
      </w:r>
    </w:p>
    <w:p w:rsidR="00803C60" w:rsidRPr="00C86126" w:rsidRDefault="00803C60" w:rsidP="00803C60">
      <w:pPr>
        <w:pStyle w:val="ListNumber"/>
        <w:rPr>
          <w:color w:val="1F497D" w:themeColor="text2"/>
        </w:rPr>
      </w:pPr>
      <w:r w:rsidRPr="00C86126">
        <w:rPr>
          <w:color w:val="1F497D" w:themeColor="text2"/>
        </w:rPr>
        <w:t>The problems that business is facing because of poor data management.</w:t>
      </w:r>
    </w:p>
    <w:p w:rsidR="00803C60" w:rsidRPr="00C86126" w:rsidRDefault="00803C60" w:rsidP="00803C60">
      <w:pPr>
        <w:pStyle w:val="ListNumber"/>
        <w:rPr>
          <w:color w:val="1F497D" w:themeColor="text2"/>
        </w:rPr>
      </w:pPr>
      <w:r w:rsidRPr="00C86126">
        <w:rPr>
          <w:color w:val="1F497D" w:themeColor="text2"/>
        </w:rPr>
        <w:t xml:space="preserve">What benefit business will get from implementing data </w:t>
      </w:r>
      <w:r w:rsidR="00D57D2B" w:rsidRPr="00C86126">
        <w:rPr>
          <w:color w:val="1F497D" w:themeColor="text2"/>
        </w:rPr>
        <w:t>warehouse?</w:t>
      </w:r>
    </w:p>
    <w:p w:rsidR="00803C60" w:rsidRDefault="00803C60" w:rsidP="00803C60">
      <w:pPr>
        <w:pStyle w:val="Heading1"/>
      </w:pPr>
      <w:bookmarkStart w:id="18" w:name="_Toc380666920"/>
      <w:bookmarkStart w:id="19" w:name="_Toc497924539"/>
      <w:r>
        <w:t>Results</w:t>
      </w:r>
      <w:bookmarkEnd w:id="18"/>
      <w:bookmarkEnd w:id="19"/>
    </w:p>
    <w:p w:rsidR="00803C60" w:rsidRPr="00C86126" w:rsidRDefault="00803C60" w:rsidP="00803C60">
      <w:pPr>
        <w:pStyle w:val="BodyText"/>
        <w:rPr>
          <w:color w:val="1F497D" w:themeColor="text2"/>
        </w:rPr>
      </w:pPr>
      <w:r w:rsidRPr="00C86126">
        <w:rPr>
          <w:color w:val="1F497D" w:themeColor="text2"/>
        </w:rPr>
        <w:t xml:space="preserve">Result of this </w:t>
      </w:r>
      <w:r w:rsidR="00D57D2B" w:rsidRPr="00C86126">
        <w:rPr>
          <w:color w:val="1F497D" w:themeColor="text2"/>
        </w:rPr>
        <w:t>lab work</w:t>
      </w:r>
      <w:r w:rsidRPr="00C86126">
        <w:rPr>
          <w:color w:val="1F497D" w:themeColor="text2"/>
        </w:rPr>
        <w:t xml:space="preserve"> should be:</w:t>
      </w:r>
    </w:p>
    <w:p w:rsidR="00803C60" w:rsidRDefault="00803C60" w:rsidP="00803C60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C86126">
        <w:rPr>
          <w:color w:val="1F497D" w:themeColor="text2"/>
        </w:rPr>
        <w:t>Image of the star schema model.</w:t>
      </w:r>
    </w:p>
    <w:p w:rsidR="00C86126" w:rsidRDefault="003F2D31" w:rsidP="00BF26CE">
      <w:pPr>
        <w:pStyle w:val="ListBullet"/>
        <w:numPr>
          <w:ilvl w:val="0"/>
          <w:numId w:val="0"/>
        </w:numPr>
        <w:ind w:left="360"/>
        <w:jc w:val="center"/>
        <w:rPr>
          <w:color w:val="1F497D" w:themeColor="text2"/>
        </w:rPr>
      </w:pPr>
      <w:r w:rsidRPr="003F2D31">
        <w:rPr>
          <w:noProof/>
          <w:color w:val="1F497D" w:themeColor="text2"/>
        </w:rPr>
        <w:drawing>
          <wp:inline distT="0" distB="0" distL="0" distR="0">
            <wp:extent cx="5610225" cy="3905157"/>
            <wp:effectExtent l="0" t="0" r="0" b="635"/>
            <wp:docPr id="2" name="Picture 2" descr="D:\Hanna_Klimovich\Oracle DWH\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nna_Klimovich\Oracle DWH\H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09" cy="391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A7" w:rsidRPr="005442A7" w:rsidRDefault="005442A7" w:rsidP="005442A7">
      <w:pPr>
        <w:pStyle w:val="ListBullet"/>
        <w:numPr>
          <w:ilvl w:val="0"/>
          <w:numId w:val="0"/>
        </w:numPr>
        <w:ind w:left="360"/>
        <w:jc w:val="center"/>
        <w:rPr>
          <w:color w:val="0D0D0D" w:themeColor="text1" w:themeTint="F2"/>
        </w:rPr>
      </w:pPr>
      <w:r w:rsidRPr="005442A7">
        <w:rPr>
          <w:color w:val="0D0D0D" w:themeColor="text1" w:themeTint="F2"/>
        </w:rPr>
        <w:t>F</w:t>
      </w:r>
      <w:r>
        <w:rPr>
          <w:color w:val="0D0D0D" w:themeColor="text1" w:themeTint="F2"/>
        </w:rPr>
        <w:t>igure 2 Star schema</w:t>
      </w:r>
    </w:p>
    <w:p w:rsidR="00C86126" w:rsidRPr="00C86126" w:rsidRDefault="00C86126" w:rsidP="00C86126">
      <w:pPr>
        <w:pStyle w:val="ListBullet"/>
        <w:numPr>
          <w:ilvl w:val="0"/>
          <w:numId w:val="0"/>
        </w:numPr>
        <w:ind w:left="360"/>
        <w:rPr>
          <w:color w:val="1F497D" w:themeColor="text2"/>
        </w:rPr>
      </w:pPr>
    </w:p>
    <w:p w:rsidR="00C86126" w:rsidRDefault="00803C60" w:rsidP="00C86126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C86126">
        <w:rPr>
          <w:color w:val="1F497D" w:themeColor="text2"/>
        </w:rPr>
        <w:t xml:space="preserve">Image of the </w:t>
      </w:r>
      <w:r w:rsidR="00CB6BB6" w:rsidRPr="00C86126">
        <w:rPr>
          <w:color w:val="1F497D" w:themeColor="text2"/>
        </w:rPr>
        <w:t>snowflake</w:t>
      </w:r>
      <w:r w:rsidRPr="00C86126">
        <w:rPr>
          <w:color w:val="1F497D" w:themeColor="text2"/>
        </w:rPr>
        <w:t xml:space="preserve"> schema model.</w:t>
      </w:r>
    </w:p>
    <w:p w:rsidR="00F46412" w:rsidRDefault="00F46412" w:rsidP="00F46412">
      <w:pPr>
        <w:pStyle w:val="ListBullet"/>
        <w:numPr>
          <w:ilvl w:val="0"/>
          <w:numId w:val="0"/>
        </w:numPr>
        <w:ind w:left="360"/>
        <w:rPr>
          <w:color w:val="1F497D" w:themeColor="text2"/>
        </w:rPr>
      </w:pPr>
      <w:r w:rsidRPr="00F46412">
        <w:rPr>
          <w:noProof/>
          <w:color w:val="1F497D" w:themeColor="text2"/>
        </w:rPr>
        <w:drawing>
          <wp:inline distT="0" distB="0" distL="0" distR="0">
            <wp:extent cx="5941641" cy="3362325"/>
            <wp:effectExtent l="0" t="0" r="2540" b="0"/>
            <wp:docPr id="4" name="Picture 4" descr="D:\Hanna_Klimovich\Oracle DWH\snowfl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anna_Klimovich\Oracle DWH\snowflak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82" cy="336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A7" w:rsidRPr="00BB6E03" w:rsidRDefault="005442A7" w:rsidP="005442A7">
      <w:pPr>
        <w:pStyle w:val="ListBullet"/>
        <w:numPr>
          <w:ilvl w:val="0"/>
          <w:numId w:val="0"/>
        </w:numPr>
        <w:ind w:left="360"/>
        <w:jc w:val="center"/>
        <w:rPr>
          <w:color w:val="0D0D0D" w:themeColor="text1" w:themeTint="F2"/>
        </w:rPr>
      </w:pPr>
      <w:r w:rsidRPr="00BB6E03">
        <w:rPr>
          <w:color w:val="0D0D0D" w:themeColor="text1" w:themeTint="F2"/>
        </w:rPr>
        <w:t>Figure 3 Snowflake</w:t>
      </w:r>
    </w:p>
    <w:p w:rsidR="00C86126" w:rsidRPr="00C86126" w:rsidRDefault="00C86126" w:rsidP="003520D9">
      <w:pPr>
        <w:pStyle w:val="ListBullet"/>
        <w:numPr>
          <w:ilvl w:val="0"/>
          <w:numId w:val="0"/>
        </w:numPr>
        <w:rPr>
          <w:color w:val="1F497D" w:themeColor="text2"/>
        </w:rPr>
      </w:pPr>
    </w:p>
    <w:p w:rsidR="00C3363B" w:rsidRDefault="00803C60" w:rsidP="00C3363B">
      <w:pPr>
        <w:pStyle w:val="ListBullet"/>
        <w:numPr>
          <w:ilvl w:val="0"/>
          <w:numId w:val="3"/>
        </w:numPr>
        <w:rPr>
          <w:color w:val="1F497D" w:themeColor="text2"/>
        </w:rPr>
      </w:pPr>
      <w:r w:rsidRPr="00C86126">
        <w:rPr>
          <w:color w:val="1F497D" w:themeColor="text2"/>
        </w:rPr>
        <w:t>Document about chosen business.</w:t>
      </w:r>
    </w:p>
    <w:p w:rsidR="000B0E2A" w:rsidRPr="000C200E" w:rsidRDefault="000B0E2A" w:rsidP="000B0E2A">
      <w:pPr>
        <w:pStyle w:val="Heading1"/>
      </w:pPr>
      <w:bookmarkStart w:id="20" w:name="_Toc412572569"/>
      <w:bookmarkStart w:id="21" w:name="_Toc497924540"/>
      <w:r>
        <w:t>Business Description</w:t>
      </w:r>
      <w:bookmarkEnd w:id="20"/>
      <w:bookmarkEnd w:id="21"/>
    </w:p>
    <w:p w:rsidR="000B0E2A" w:rsidRDefault="000B0E2A" w:rsidP="000B0E2A">
      <w:pPr>
        <w:pStyle w:val="Heading2"/>
      </w:pPr>
      <w:bookmarkStart w:id="22" w:name="_Toc412572570"/>
      <w:bookmarkStart w:id="23" w:name="_Toc497924541"/>
      <w:r>
        <w:t>Business background</w:t>
      </w:r>
      <w:bookmarkEnd w:id="22"/>
      <w:bookmarkEnd w:id="23"/>
    </w:p>
    <w:p w:rsidR="000B0E2A" w:rsidRPr="000C200E" w:rsidRDefault="000B0E2A" w:rsidP="000B0E2A">
      <w:pPr>
        <w:pStyle w:val="BodyText"/>
      </w:pPr>
      <w:r>
        <w:t xml:space="preserve">DWH will provide marketing department of the airline company with the information on amount of miles flown per customer and amount of money spend.  </w:t>
      </w:r>
      <w:bookmarkStart w:id="24" w:name="_GoBack"/>
      <w:bookmarkEnd w:id="24"/>
    </w:p>
    <w:p w:rsidR="000B0E2A" w:rsidRDefault="000B0E2A" w:rsidP="000B0E2A">
      <w:pPr>
        <w:pStyle w:val="Heading2"/>
      </w:pPr>
      <w:bookmarkStart w:id="25" w:name="_Toc412572571"/>
      <w:bookmarkStart w:id="26" w:name="_Toc497924542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25"/>
      <w:bookmarkEnd w:id="26"/>
    </w:p>
    <w:p w:rsidR="000B0E2A" w:rsidRPr="000C200E" w:rsidRDefault="000B0E2A" w:rsidP="000B0E2A">
      <w:pPr>
        <w:pStyle w:val="BodyText"/>
      </w:pPr>
      <w:r>
        <w:t xml:space="preserve">Today it’s hard to know who fly more often than others (in miles) and is it depend on the cost of airline ticket. </w:t>
      </w:r>
    </w:p>
    <w:p w:rsidR="000B0E2A" w:rsidRDefault="000B0E2A" w:rsidP="000B0E2A">
      <w:pPr>
        <w:pStyle w:val="Heading2"/>
      </w:pPr>
      <w:bookmarkStart w:id="27" w:name="_Toc412572572"/>
      <w:bookmarkStart w:id="28" w:name="_Toc497924543"/>
      <w:r>
        <w:t>Benefits from implementing a Data Warehouse</w:t>
      </w:r>
      <w:bookmarkEnd w:id="27"/>
      <w:bookmarkEnd w:id="28"/>
    </w:p>
    <w:p w:rsidR="000B0E2A" w:rsidRPr="000C200E" w:rsidRDefault="000B0E2A" w:rsidP="000B0E2A">
      <w:pPr>
        <w:pStyle w:val="BodyText"/>
      </w:pPr>
      <w:r>
        <w:t xml:space="preserve">As a result the data with often customers will be provided to give them bonuses and list of rare passengers might be stimulated with the help of marketing strategies. </w:t>
      </w:r>
    </w:p>
    <w:p w:rsidR="00F40DB2" w:rsidRPr="00C86126" w:rsidRDefault="00F40DB2" w:rsidP="00F40DB2">
      <w:pPr>
        <w:pStyle w:val="ListBullet"/>
        <w:numPr>
          <w:ilvl w:val="0"/>
          <w:numId w:val="0"/>
        </w:numPr>
        <w:ind w:left="360"/>
        <w:rPr>
          <w:color w:val="1F497D" w:themeColor="text2"/>
        </w:rPr>
      </w:pPr>
    </w:p>
    <w:sectPr w:rsidR="00F40DB2" w:rsidRPr="00C8612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EBF" w:rsidRDefault="00271EBF">
      <w:r>
        <w:separator/>
      </w:r>
    </w:p>
  </w:endnote>
  <w:endnote w:type="continuationSeparator" w:id="0">
    <w:p w:rsidR="00271EBF" w:rsidRDefault="00271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F46412">
            <w:rPr>
              <w:noProof/>
              <w:sz w:val="16"/>
            </w:rPr>
            <w:t>2017</w:t>
          </w:r>
          <w:r w:rsidR="00BF3E1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0B0E2A">
            <w:rPr>
              <w:noProof/>
            </w:rPr>
            <w:t>5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0B0E2A">
            <w:rPr>
              <w:noProof/>
            </w:rPr>
            <w:t>5</w:t>
          </w:r>
          <w:r w:rsidR="00BF3E1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F46412">
            <w:rPr>
              <w:noProof/>
              <w:sz w:val="16"/>
            </w:rPr>
            <w:t>2017</w:t>
          </w:r>
          <w:r w:rsidR="00BF3E1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0B0E2A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0B0E2A">
            <w:rPr>
              <w:noProof/>
            </w:rPr>
            <w:t>5</w:t>
          </w:r>
          <w:r w:rsidR="00BF3E1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EBF" w:rsidRDefault="00271EBF">
      <w:r>
        <w:separator/>
      </w:r>
    </w:p>
  </w:footnote>
  <w:footnote w:type="continuationSeparator" w:id="0">
    <w:p w:rsidR="00271EBF" w:rsidRDefault="00271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271EBF">
            <w:fldChar w:fldCharType="begin"/>
          </w:r>
          <w:r w:rsidR="00271EBF">
            <w:instrText xml:space="preserve"> TITLE  \* MERGEFORMAT </w:instrText>
          </w:r>
          <w:r w:rsidR="00271EBF">
            <w:fldChar w:fldCharType="separate"/>
          </w:r>
          <w:r w:rsidR="00803C60" w:rsidRPr="00803C60">
            <w:rPr>
              <w:b/>
            </w:rPr>
            <w:t>MTN.BI.07</w:t>
          </w:r>
          <w:r w:rsidR="00803C60">
            <w:t xml:space="preserve"> Star Schema Basics</w:t>
          </w:r>
          <w:r w:rsidR="00271EB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271EBF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03C60" w:rsidRPr="00803C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F46412">
            <w:rPr>
              <w:noProof/>
              <w:sz w:val="16"/>
              <w:szCs w:val="16"/>
            </w:rPr>
            <w:t>08-Nov-2017 15:18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271EBF">
            <w:fldChar w:fldCharType="begin"/>
          </w:r>
          <w:r w:rsidR="00271EBF">
            <w:instrText xml:space="preserve"> TITLE  \* MERGEFORMAT </w:instrText>
          </w:r>
          <w:r w:rsidR="00271EBF">
            <w:fldChar w:fldCharType="separate"/>
          </w:r>
          <w:r w:rsidR="00803C60" w:rsidRPr="00803C60">
            <w:rPr>
              <w:b/>
            </w:rPr>
            <w:t xml:space="preserve">MTN.BI.07 </w:t>
          </w:r>
          <w:r w:rsidR="00803C60">
            <w:t>Star Schema Basics</w:t>
          </w:r>
          <w:r w:rsidR="00271EBF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271EBF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803C60" w:rsidRPr="00803C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F46412">
            <w:rPr>
              <w:noProof/>
              <w:sz w:val="16"/>
              <w:szCs w:val="16"/>
            </w:rPr>
            <w:t>08-Nov-2017 15:18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51DF1A3F"/>
    <w:multiLevelType w:val="hybridMultilevel"/>
    <w:tmpl w:val="7EE0E672"/>
    <w:lvl w:ilvl="0" w:tplc="6BDE86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88"/>
    <w:rsid w:val="00081508"/>
    <w:rsid w:val="000A6040"/>
    <w:rsid w:val="000B0E2A"/>
    <w:rsid w:val="000D22DF"/>
    <w:rsid w:val="000D4695"/>
    <w:rsid w:val="000E5733"/>
    <w:rsid w:val="000E676F"/>
    <w:rsid w:val="000E68BD"/>
    <w:rsid w:val="000F2774"/>
    <w:rsid w:val="0010172A"/>
    <w:rsid w:val="00114D08"/>
    <w:rsid w:val="00130569"/>
    <w:rsid w:val="00131A1C"/>
    <w:rsid w:val="00131E4A"/>
    <w:rsid w:val="00133CDE"/>
    <w:rsid w:val="001355C3"/>
    <w:rsid w:val="00171785"/>
    <w:rsid w:val="00173FBC"/>
    <w:rsid w:val="001B6B1E"/>
    <w:rsid w:val="001D47B8"/>
    <w:rsid w:val="002154C4"/>
    <w:rsid w:val="00222DC3"/>
    <w:rsid w:val="00235712"/>
    <w:rsid w:val="00254657"/>
    <w:rsid w:val="00260465"/>
    <w:rsid w:val="002662E2"/>
    <w:rsid w:val="00271EBF"/>
    <w:rsid w:val="0027273F"/>
    <w:rsid w:val="00276374"/>
    <w:rsid w:val="00286611"/>
    <w:rsid w:val="002A713E"/>
    <w:rsid w:val="002F5D7B"/>
    <w:rsid w:val="00331A15"/>
    <w:rsid w:val="0033495D"/>
    <w:rsid w:val="003438DB"/>
    <w:rsid w:val="003520D9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2D31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442A7"/>
    <w:rsid w:val="00557725"/>
    <w:rsid w:val="00563029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32D13"/>
    <w:rsid w:val="0064537C"/>
    <w:rsid w:val="0065035F"/>
    <w:rsid w:val="00662CA0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6144B"/>
    <w:rsid w:val="0077510E"/>
    <w:rsid w:val="00790075"/>
    <w:rsid w:val="007A740E"/>
    <w:rsid w:val="007B3D5F"/>
    <w:rsid w:val="007F026A"/>
    <w:rsid w:val="00803C60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B7E63"/>
    <w:rsid w:val="00AC5A33"/>
    <w:rsid w:val="00AD5D01"/>
    <w:rsid w:val="00AE5D92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B6E03"/>
    <w:rsid w:val="00BE1AED"/>
    <w:rsid w:val="00BE4191"/>
    <w:rsid w:val="00BE7F18"/>
    <w:rsid w:val="00BF26CE"/>
    <w:rsid w:val="00BF3E1E"/>
    <w:rsid w:val="00C03F50"/>
    <w:rsid w:val="00C04907"/>
    <w:rsid w:val="00C1741C"/>
    <w:rsid w:val="00C21975"/>
    <w:rsid w:val="00C26667"/>
    <w:rsid w:val="00C3363B"/>
    <w:rsid w:val="00C63011"/>
    <w:rsid w:val="00C631A6"/>
    <w:rsid w:val="00C70F22"/>
    <w:rsid w:val="00C86126"/>
    <w:rsid w:val="00C90F18"/>
    <w:rsid w:val="00C922B5"/>
    <w:rsid w:val="00C95EBD"/>
    <w:rsid w:val="00CA2A71"/>
    <w:rsid w:val="00CB16E7"/>
    <w:rsid w:val="00CB6BB6"/>
    <w:rsid w:val="00CB7E4B"/>
    <w:rsid w:val="00D140F1"/>
    <w:rsid w:val="00D454F0"/>
    <w:rsid w:val="00D57D2B"/>
    <w:rsid w:val="00D61ABA"/>
    <w:rsid w:val="00D639FE"/>
    <w:rsid w:val="00D86536"/>
    <w:rsid w:val="00DE4E52"/>
    <w:rsid w:val="00DF5188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0DB2"/>
    <w:rsid w:val="00F4264F"/>
    <w:rsid w:val="00F46412"/>
    <w:rsid w:val="00F6260A"/>
    <w:rsid w:val="00F9679B"/>
    <w:rsid w:val="00FB13D7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B84622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803C60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D140F1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145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Star Schema Basics</vt:lpstr>
      <vt:lpstr>MTN.BI.07 Star Schema Basics</vt:lpstr>
    </vt:vector>
  </TitlesOfParts>
  <Company>EPAM Systems, RD Dep.</Company>
  <LinksUpToDate>false</LinksUpToDate>
  <CharactersWithSpaces>3747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Hanna Klimovich</cp:lastModifiedBy>
  <cp:revision>20</cp:revision>
  <cp:lastPrinted>2005-01-28T11:27:00Z</cp:lastPrinted>
  <dcterms:created xsi:type="dcterms:W3CDTF">2017-11-08T10:50:00Z</dcterms:created>
  <dcterms:modified xsi:type="dcterms:W3CDTF">2017-11-08T14:13:00Z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