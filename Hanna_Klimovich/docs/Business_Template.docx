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830BB5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0C200E" w:rsidP="000C200E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Airline Company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830BB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830BB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830BB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830BB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830BB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830BB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830BB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830BB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830BB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0C200E" w:rsidRPr="000C200E" w:rsidRDefault="00222DC3" w:rsidP="000C200E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:rsidR="00952D96" w:rsidRPr="00952D96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/>
          <w:b/>
        </w:rPr>
      </w:pPr>
      <w:bookmarkStart w:id="6" w:name="_Toc412572573"/>
      <w:r w:rsidRPr="00952D96">
        <w:rPr>
          <w:rFonts w:ascii="Arial" w:hAnsi="Arial"/>
          <w:b/>
        </w:rPr>
        <w:t>Business background</w:t>
      </w:r>
    </w:p>
    <w:p w:rsidR="00952D96" w:rsidRPr="00952D96" w:rsidRDefault="00952D96" w:rsidP="00952D96">
      <w:pPr>
        <w:keepLines/>
        <w:spacing w:after="120"/>
      </w:pPr>
      <w:r w:rsidRPr="00952D96">
        <w:t xml:space="preserve">DWH will provide research department of the all airports and companies schedule with flight performance information (departures, arrivals, etc.).  </w:t>
      </w:r>
    </w:p>
    <w:p w:rsidR="00952D96" w:rsidRPr="00952D96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/>
          <w:b/>
        </w:rPr>
      </w:pPr>
      <w:bookmarkStart w:id="7" w:name="_Toc412572571"/>
      <w:r w:rsidRPr="00952D96">
        <w:rPr>
          <w:rFonts w:ascii="Arial" w:hAnsi="Arial"/>
          <w:b/>
        </w:rPr>
        <w:t>Problems because of poor data management</w:t>
      </w:r>
      <w:bookmarkEnd w:id="7"/>
    </w:p>
    <w:p w:rsidR="00952D96" w:rsidRPr="00952D96" w:rsidRDefault="00952D96" w:rsidP="00952D96">
      <w:pPr>
        <w:keepLines/>
        <w:spacing w:after="120"/>
      </w:pPr>
      <w:r w:rsidRPr="00952D96">
        <w:t xml:space="preserve">Today it’s hard to know/analyze data about flight performance. </w:t>
      </w:r>
    </w:p>
    <w:p w:rsidR="00952D96" w:rsidRPr="00952D96" w:rsidRDefault="00952D96" w:rsidP="00952D96">
      <w:pPr>
        <w:keepNext/>
        <w:numPr>
          <w:ilvl w:val="1"/>
          <w:numId w:val="3"/>
        </w:numPr>
        <w:tabs>
          <w:tab w:val="num" w:pos="360"/>
        </w:tabs>
        <w:spacing w:before="240" w:after="60"/>
        <w:ind w:left="0"/>
        <w:outlineLvl w:val="1"/>
        <w:rPr>
          <w:rFonts w:ascii="Arial" w:hAnsi="Arial"/>
          <w:b/>
        </w:rPr>
      </w:pPr>
      <w:bookmarkStart w:id="8" w:name="_Toc412572572"/>
      <w:r w:rsidRPr="00952D96">
        <w:rPr>
          <w:rFonts w:ascii="Arial" w:hAnsi="Arial"/>
          <w:b/>
        </w:rPr>
        <w:t>Benefits from implementing a Data Warehouse</w:t>
      </w:r>
      <w:bookmarkEnd w:id="8"/>
    </w:p>
    <w:p w:rsidR="00952D96" w:rsidRPr="00952D96" w:rsidRDefault="00952D96" w:rsidP="00952D96">
      <w:pPr>
        <w:keepLines/>
        <w:spacing w:after="120"/>
      </w:pPr>
      <w:r w:rsidRPr="00952D96">
        <w:t xml:space="preserve">As a result the data will have performance statistics that can be analyzed to improve companies and airports schedule and gain more passengers by static time flights. </w:t>
      </w:r>
    </w:p>
    <w:p w:rsidR="007C38B2" w:rsidRDefault="00473DF1" w:rsidP="00473DF1">
      <w:pPr>
        <w:pStyle w:val="Heading1"/>
      </w:pPr>
      <w:r>
        <w:t>Dimensions of a Business</w:t>
      </w:r>
      <w:bookmarkStart w:id="9" w:name="_Hlk314571188"/>
      <w:bookmarkEnd w:id="6"/>
    </w:p>
    <w:p w:rsidR="00952D96" w:rsidRPr="00952D96" w:rsidRDefault="00952D96" w:rsidP="00952D96">
      <w:pPr>
        <w:spacing w:before="60" w:after="120"/>
        <w:ind w:left="360" w:hanging="360"/>
        <w:contextualSpacing/>
      </w:pPr>
      <w:bookmarkStart w:id="10" w:name="_GoBack"/>
      <w:bookmarkEnd w:id="10"/>
    </w:p>
    <w:p w:rsidR="00952D96" w:rsidRPr="00952D96" w:rsidRDefault="00952D96" w:rsidP="00952D96">
      <w:pPr>
        <w:numPr>
          <w:ilvl w:val="0"/>
          <w:numId w:val="16"/>
        </w:numPr>
        <w:spacing w:before="60" w:after="120"/>
        <w:contextualSpacing/>
      </w:pPr>
      <w:r w:rsidRPr="00952D96">
        <w:rPr>
          <w:b/>
        </w:rPr>
        <w:t>Time Dim</w:t>
      </w:r>
      <w:r w:rsidRPr="00952D96">
        <w:t xml:space="preserve"> </w:t>
      </w:r>
      <w:r w:rsidRPr="00952D96">
        <w:br/>
        <w:t>year, quarter, month, day of month, day of week, flight date(yyyymmdd)</w:t>
      </w:r>
    </w:p>
    <w:p w:rsidR="00952D96" w:rsidRPr="00952D96" w:rsidRDefault="00952D96" w:rsidP="00952D96">
      <w:pPr>
        <w:numPr>
          <w:ilvl w:val="0"/>
          <w:numId w:val="16"/>
        </w:numPr>
        <w:spacing w:before="60" w:after="120"/>
        <w:contextualSpacing/>
      </w:pPr>
      <w:r w:rsidRPr="00952D96">
        <w:rPr>
          <w:b/>
        </w:rPr>
        <w:t>Airline Dim</w:t>
      </w:r>
      <w:r w:rsidRPr="00952D96">
        <w:br/>
        <w:t>Unique Carrier Code, Airline ID, Carrier, Tail Number, Flight Number</w:t>
      </w:r>
    </w:p>
    <w:p w:rsidR="00952D96" w:rsidRPr="00952D96" w:rsidRDefault="00952D96" w:rsidP="00952D96">
      <w:pPr>
        <w:numPr>
          <w:ilvl w:val="0"/>
          <w:numId w:val="16"/>
        </w:numPr>
        <w:spacing w:before="60" w:after="120"/>
        <w:contextualSpacing/>
      </w:pPr>
      <w:r w:rsidRPr="00952D96">
        <w:rPr>
          <w:b/>
        </w:rPr>
        <w:t>Origin Dim</w:t>
      </w:r>
      <w:r w:rsidRPr="00952D96">
        <w:br/>
        <w:t>Origin Airport ID, Origin Airport Seq ID, Origin City Marke tID, Origin Airport, Origin City Name, Origin State Code, Origin State Name, Origin Airport World Area Code</w:t>
      </w:r>
    </w:p>
    <w:p w:rsidR="00952D96" w:rsidRPr="00952D96" w:rsidRDefault="00952D96" w:rsidP="00952D96">
      <w:pPr>
        <w:numPr>
          <w:ilvl w:val="0"/>
          <w:numId w:val="16"/>
        </w:numPr>
        <w:spacing w:before="60" w:after="120"/>
        <w:contextualSpacing/>
        <w:rPr>
          <w:b/>
        </w:rPr>
      </w:pPr>
      <w:r w:rsidRPr="00952D96">
        <w:rPr>
          <w:b/>
        </w:rPr>
        <w:t>Destination Dim</w:t>
      </w:r>
    </w:p>
    <w:p w:rsidR="00952D96" w:rsidRPr="00952D96" w:rsidRDefault="00952D96" w:rsidP="00952D96">
      <w:pPr>
        <w:spacing w:before="60" w:after="120"/>
        <w:ind w:left="2880" w:hanging="2160"/>
        <w:contextualSpacing/>
      </w:pPr>
      <w:r w:rsidRPr="00952D96">
        <w:t>DestAirportID</w:t>
      </w:r>
      <w:r w:rsidRPr="00952D96">
        <w:tab/>
        <w:t>Destination Airport, Airport ID. An identification number assigned by US DOT to identify a unique airport. Use this field for airport analysis across a range of years because an airport can change its airport code and airport codes can be reused.</w:t>
      </w:r>
      <w:r w:rsidRPr="00952D96">
        <w:tab/>
      </w:r>
      <w:r w:rsidRPr="00952D96">
        <w:tab/>
      </w:r>
    </w:p>
    <w:p w:rsidR="00952D96" w:rsidRPr="00952D96" w:rsidRDefault="00952D96" w:rsidP="00952D96">
      <w:pPr>
        <w:spacing w:before="60" w:after="120"/>
        <w:ind w:left="2880" w:hanging="2160"/>
        <w:contextualSpacing/>
      </w:pPr>
      <w:r w:rsidRPr="00952D96">
        <w:t>DestAirportSeqID</w:t>
      </w:r>
      <w:r w:rsidRPr="00952D96">
        <w:tab/>
        <w:t>Destination Airport, Airport Sequence ID. An identification number assigned by US DOT to identify a unique airport at a given point of time. Airport attributes, such as airport name or coordinates, may change over time.</w:t>
      </w:r>
      <w:r w:rsidRPr="00952D96">
        <w:tab/>
      </w:r>
      <w:r w:rsidRPr="00952D96">
        <w:tab/>
      </w:r>
    </w:p>
    <w:p w:rsidR="00952D96" w:rsidRPr="00952D96" w:rsidRDefault="00952D96" w:rsidP="00952D96">
      <w:pPr>
        <w:spacing w:before="60" w:after="120"/>
        <w:ind w:left="2880" w:hanging="2160"/>
        <w:contextualSpacing/>
      </w:pPr>
      <w:r w:rsidRPr="00952D96">
        <w:t>DestCityMarketID</w:t>
      </w:r>
      <w:r w:rsidRPr="00952D96">
        <w:tab/>
        <w:t>Destination Airport, City Market ID. City Market ID is an identification number assigned by US DOT to identify a city market. Use this field to consolidate airports serving the same city market.</w:t>
      </w:r>
      <w:r w:rsidRPr="00952D96">
        <w:tab/>
      </w:r>
      <w:r w:rsidRPr="00952D96">
        <w:tab/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>Dest</w:t>
      </w:r>
      <w:r w:rsidRPr="00952D96">
        <w:tab/>
      </w:r>
      <w:r w:rsidRPr="00952D96">
        <w:tab/>
      </w:r>
      <w:r w:rsidRPr="00952D96">
        <w:tab/>
        <w:t>Destination Airport</w:t>
      </w:r>
      <w:r w:rsidRPr="00952D96">
        <w:tab/>
      </w:r>
      <w:r w:rsidRPr="00952D96">
        <w:tab/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>DestCityName</w:t>
      </w:r>
      <w:r w:rsidRPr="00952D96">
        <w:tab/>
      </w:r>
      <w:r w:rsidRPr="00952D96">
        <w:tab/>
        <w:t>Destination Airport, City Name</w:t>
      </w:r>
      <w:r w:rsidRPr="00952D96">
        <w:tab/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>DestState</w:t>
      </w:r>
      <w:r w:rsidRPr="00952D96">
        <w:tab/>
      </w:r>
      <w:r w:rsidRPr="00952D96">
        <w:tab/>
        <w:t>Destination Airport, State Code</w:t>
      </w:r>
      <w:r w:rsidRPr="00952D96">
        <w:tab/>
      </w:r>
      <w:r w:rsidRPr="00952D96">
        <w:tab/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>DestStateFips</w:t>
      </w:r>
      <w:r w:rsidRPr="00952D96">
        <w:tab/>
      </w:r>
      <w:r w:rsidRPr="00952D96">
        <w:tab/>
        <w:t>Destination Airport, State Fips</w:t>
      </w:r>
      <w:r w:rsidRPr="00952D96">
        <w:tab/>
      </w:r>
      <w:r w:rsidRPr="00952D96">
        <w:tab/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>DestStateName</w:t>
      </w:r>
      <w:r w:rsidRPr="00952D96">
        <w:tab/>
      </w:r>
      <w:r w:rsidRPr="00952D96">
        <w:tab/>
        <w:t>Destination Airport, State Name</w:t>
      </w:r>
      <w:r w:rsidRPr="00952D96">
        <w:tab/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360" w:firstLine="360"/>
        <w:contextualSpacing/>
        <w:rPr>
          <w:b/>
        </w:rPr>
      </w:pPr>
      <w:r w:rsidRPr="00952D96">
        <w:t>DestWac</w:t>
      </w:r>
      <w:r w:rsidRPr="00952D96">
        <w:tab/>
      </w:r>
      <w:r w:rsidRPr="00952D96">
        <w:tab/>
        <w:t>Destination Airport, World Area Code</w:t>
      </w:r>
      <w:r w:rsidRPr="00952D96">
        <w:tab/>
      </w:r>
      <w:r w:rsidRPr="00952D96">
        <w:rPr>
          <w:b/>
        </w:rPr>
        <w:tab/>
      </w:r>
    </w:p>
    <w:p w:rsidR="00952D96" w:rsidRPr="00952D96" w:rsidRDefault="00952D96" w:rsidP="00952D96">
      <w:pPr>
        <w:numPr>
          <w:ilvl w:val="0"/>
          <w:numId w:val="16"/>
        </w:numPr>
        <w:spacing w:before="60" w:after="120"/>
        <w:contextualSpacing/>
        <w:rPr>
          <w:b/>
        </w:rPr>
      </w:pPr>
      <w:r w:rsidRPr="00952D96">
        <w:rPr>
          <w:b/>
        </w:rPr>
        <w:t>Departure Dim</w:t>
      </w:r>
    </w:p>
    <w:p w:rsidR="00952D96" w:rsidRPr="00952D96" w:rsidRDefault="00952D96" w:rsidP="00952D96">
      <w:pPr>
        <w:spacing w:before="60" w:after="120"/>
        <w:ind w:left="360" w:firstLine="360"/>
        <w:contextualSpacing/>
      </w:pPr>
      <w:r w:rsidRPr="00952D96">
        <w:t>CRSDepTime</w:t>
      </w:r>
      <w:r w:rsidRPr="00952D96">
        <w:tab/>
      </w:r>
      <w:r w:rsidRPr="00952D96">
        <w:tab/>
        <w:t>(CRS Departure Time (local time: hhmm))</w:t>
      </w:r>
      <w:r w:rsidRPr="00952D96">
        <w:tab/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360" w:firstLine="360"/>
        <w:contextualSpacing/>
      </w:pPr>
      <w:r w:rsidRPr="00952D96">
        <w:t xml:space="preserve"> DepTime</w:t>
      </w:r>
      <w:r w:rsidRPr="00952D96">
        <w:tab/>
      </w:r>
      <w:r w:rsidRPr="00952D96">
        <w:tab/>
        <w:t>(Actual Departure Time (local time: hhmm))</w:t>
      </w:r>
      <w:r w:rsidRPr="00952D96">
        <w:tab/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360"/>
        <w:contextualSpacing/>
      </w:pPr>
      <w:r w:rsidRPr="00952D96">
        <w:t xml:space="preserve"> </w:t>
      </w:r>
      <w:r w:rsidRPr="00952D96">
        <w:tab/>
        <w:t>DepDelay</w:t>
      </w:r>
      <w:r w:rsidRPr="00952D96">
        <w:tab/>
      </w:r>
      <w:r w:rsidRPr="00952D96">
        <w:tab/>
        <w:t>(Difference in minutes between scheduled and actual departure time. Early departures show negative numbers.)</w:t>
      </w:r>
      <w:r w:rsidRPr="00952D96">
        <w:tab/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360" w:firstLine="360"/>
        <w:contextualSpacing/>
      </w:pPr>
      <w:r w:rsidRPr="00952D96">
        <w:t xml:space="preserve"> DepDelayMinutes</w:t>
      </w:r>
      <w:r w:rsidRPr="00952D96">
        <w:tab/>
        <w:t>(Difference in minutes between scheduled and actual departure time. Early departures set to 0.)</w:t>
      </w:r>
      <w:r w:rsidRPr="00952D96">
        <w:tab/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360" w:firstLine="360"/>
        <w:contextualSpacing/>
      </w:pPr>
      <w:r w:rsidRPr="00952D96">
        <w:t xml:space="preserve"> DepDel15</w:t>
      </w:r>
      <w:r w:rsidRPr="00952D96">
        <w:tab/>
      </w:r>
      <w:r w:rsidRPr="00952D96">
        <w:tab/>
        <w:t>(Departure Delay Indicator, 15 Minutes or More (1=Yes))</w:t>
      </w:r>
    </w:p>
    <w:p w:rsidR="00952D96" w:rsidRPr="00952D96" w:rsidRDefault="00952D96" w:rsidP="00952D96">
      <w:pPr>
        <w:spacing w:before="60" w:after="120"/>
        <w:ind w:left="360"/>
        <w:contextualSpacing/>
      </w:pPr>
      <w:r w:rsidRPr="00952D96">
        <w:t xml:space="preserve"> </w:t>
      </w:r>
      <w:r w:rsidRPr="00952D96">
        <w:tab/>
        <w:t xml:space="preserve"> DepartureDelayGroups</w:t>
      </w:r>
      <w:r w:rsidRPr="00952D96">
        <w:tab/>
        <w:t>(Departure Delay intervals, every (15 minutes from &lt;-15 to &gt;180))</w:t>
      </w:r>
      <w:r w:rsidRPr="00952D96">
        <w:tab/>
      </w:r>
    </w:p>
    <w:p w:rsidR="00952D96" w:rsidRPr="00952D96" w:rsidRDefault="00952D96" w:rsidP="00952D96">
      <w:pPr>
        <w:spacing w:before="60" w:after="120"/>
        <w:ind w:left="360" w:firstLine="360"/>
        <w:contextualSpacing/>
      </w:pPr>
      <w:r w:rsidRPr="00952D96">
        <w:t xml:space="preserve"> DepTimeBlk</w:t>
      </w:r>
      <w:r w:rsidRPr="00952D96">
        <w:tab/>
      </w:r>
      <w:r w:rsidRPr="00952D96">
        <w:tab/>
        <w:t>(CRS Departure Time Block, Hourly Intervals)</w:t>
      </w:r>
      <w:r w:rsidRPr="00952D96">
        <w:tab/>
      </w:r>
      <w:r w:rsidRPr="00952D96">
        <w:tab/>
      </w:r>
    </w:p>
    <w:p w:rsidR="00952D96" w:rsidRPr="00952D96" w:rsidRDefault="00952D96" w:rsidP="00952D96">
      <w:pPr>
        <w:spacing w:before="60" w:after="120"/>
        <w:ind w:left="360" w:firstLine="360"/>
        <w:contextualSpacing/>
      </w:pPr>
      <w:r w:rsidRPr="00952D96">
        <w:t xml:space="preserve"> TaxiOut</w:t>
      </w:r>
      <w:r w:rsidRPr="00952D96">
        <w:tab/>
        <w:t xml:space="preserve"> </w:t>
      </w:r>
      <w:r w:rsidRPr="00952D96">
        <w:tab/>
      </w:r>
      <w:r w:rsidRPr="00952D96">
        <w:tab/>
        <w:t>(Taxi Out Time, in Minutes)</w:t>
      </w:r>
      <w:r w:rsidRPr="00952D96">
        <w:tab/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1080" w:hanging="360"/>
        <w:contextualSpacing/>
        <w:rPr>
          <w:b/>
        </w:rPr>
      </w:pPr>
      <w:r w:rsidRPr="00952D96">
        <w:t xml:space="preserve"> WheelsOff</w:t>
      </w:r>
      <w:r w:rsidRPr="00952D96">
        <w:tab/>
      </w:r>
      <w:r w:rsidRPr="00952D96">
        <w:tab/>
        <w:t>(Wheels Off Time (local time: hhmm))</w:t>
      </w:r>
      <w:r w:rsidRPr="00952D96">
        <w:rPr>
          <w:b/>
        </w:rPr>
        <w:tab/>
      </w:r>
      <w:r w:rsidRPr="00952D96">
        <w:rPr>
          <w:b/>
        </w:rPr>
        <w:tab/>
      </w:r>
    </w:p>
    <w:p w:rsidR="00952D96" w:rsidRPr="00952D96" w:rsidRDefault="00952D96" w:rsidP="00952D96">
      <w:pPr>
        <w:numPr>
          <w:ilvl w:val="0"/>
          <w:numId w:val="16"/>
        </w:numPr>
        <w:spacing w:before="60" w:after="120"/>
        <w:contextualSpacing/>
        <w:rPr>
          <w:b/>
        </w:rPr>
      </w:pPr>
      <w:r w:rsidRPr="00952D96">
        <w:rPr>
          <w:b/>
        </w:rPr>
        <w:t>Arrival Dim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lastRenderedPageBreak/>
        <w:t xml:space="preserve">WheelsOn </w:t>
      </w:r>
      <w:r w:rsidRPr="00952D96">
        <w:tab/>
        <w:t>(Wheels On Time (local time: hhmm))</w:t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>TaxiIn</w:t>
      </w:r>
      <w:r w:rsidRPr="00952D96">
        <w:tab/>
      </w:r>
      <w:r w:rsidRPr="00952D96">
        <w:tab/>
        <w:t>(Taxi In Time, in Minutes)</w:t>
      </w:r>
      <w:r w:rsidRPr="00952D96">
        <w:tab/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 xml:space="preserve">CRSArrTime </w:t>
      </w:r>
      <w:r w:rsidRPr="00952D96">
        <w:tab/>
        <w:t>(CRS Arrival Time (local time: hhmm))</w:t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>ArrTime</w:t>
      </w:r>
      <w:r w:rsidRPr="00952D96">
        <w:tab/>
      </w:r>
      <w:r w:rsidRPr="00952D96">
        <w:tab/>
        <w:t>Actual Arrival Time (local time: hhmm)</w:t>
      </w:r>
      <w:r w:rsidRPr="00952D96">
        <w:tab/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 xml:space="preserve">ArrDelay </w:t>
      </w:r>
      <w:r w:rsidRPr="00952D96">
        <w:tab/>
        <w:t>(Difference in minutes between scheduled and actual arrival time. Early arrivals show negative numbers.)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>ArrDelayMinutes</w:t>
      </w:r>
      <w:r w:rsidRPr="00952D96">
        <w:tab/>
        <w:t>(Difference in minutes between scheduled and actual arrival time. Early arrivals set to 0.)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 xml:space="preserve">ArrDel15 </w:t>
      </w:r>
      <w:r w:rsidRPr="00952D96">
        <w:tab/>
        <w:t>(Arrival Delay Indicator, 15 Minutes or More (1=Yes))</w:t>
      </w:r>
      <w:r w:rsidRPr="00952D96">
        <w:tab/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>ArrivalDelayGroups (Arrival Delay intervals, every (15-minutes from &lt;-15 to &gt;180))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 xml:space="preserve"> ArrTimeBlk </w:t>
      </w:r>
      <w:r w:rsidRPr="00952D96">
        <w:tab/>
        <w:t>(CRS Arrival Time Block, Hourly Intervals)</w:t>
      </w:r>
    </w:p>
    <w:p w:rsidR="00952D96" w:rsidRPr="00952D96" w:rsidRDefault="00952D96" w:rsidP="00952D96">
      <w:pPr>
        <w:numPr>
          <w:ilvl w:val="0"/>
          <w:numId w:val="16"/>
        </w:numPr>
        <w:spacing w:before="60" w:after="120"/>
        <w:contextualSpacing/>
        <w:rPr>
          <w:b/>
        </w:rPr>
      </w:pPr>
      <w:r w:rsidRPr="00952D96">
        <w:rPr>
          <w:b/>
        </w:rPr>
        <w:t>Cancellations and Diversions</w:t>
      </w:r>
    </w:p>
    <w:p w:rsidR="00952D96" w:rsidRPr="00952D96" w:rsidRDefault="00952D96" w:rsidP="00952D96">
      <w:pPr>
        <w:spacing w:before="60" w:after="120"/>
        <w:ind w:left="360" w:firstLine="360"/>
        <w:contextualSpacing/>
      </w:pPr>
      <w:r w:rsidRPr="00952D96">
        <w:t xml:space="preserve">Cancelled  </w:t>
      </w:r>
      <w:r w:rsidRPr="00952D96">
        <w:tab/>
      </w:r>
      <w:r w:rsidRPr="00952D96">
        <w:tab/>
        <w:t>(Cancelled Flight Indicator (1=Yes)),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 xml:space="preserve">Cancellation Code </w:t>
      </w:r>
      <w:r w:rsidRPr="00952D96">
        <w:tab/>
        <w:t xml:space="preserve">(Specifies The Reason For Cancellation), 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>Diverted</w:t>
      </w:r>
      <w:r w:rsidRPr="00952D96">
        <w:tab/>
      </w:r>
      <w:r w:rsidRPr="00952D96">
        <w:tab/>
      </w:r>
      <w:r w:rsidRPr="00952D96">
        <w:tab/>
        <w:t>(Diverted Flight Indicator (1=Yes))</w:t>
      </w:r>
    </w:p>
    <w:p w:rsidR="00952D96" w:rsidRPr="00952D96" w:rsidRDefault="00952D96" w:rsidP="00952D96">
      <w:pPr>
        <w:numPr>
          <w:ilvl w:val="0"/>
          <w:numId w:val="16"/>
        </w:numPr>
        <w:spacing w:before="60" w:after="120"/>
        <w:contextualSpacing/>
      </w:pPr>
      <w:r w:rsidRPr="00952D96">
        <w:rPr>
          <w:b/>
        </w:rPr>
        <w:t>Flight summaries</w:t>
      </w:r>
      <w:r w:rsidRPr="00952D96">
        <w:t xml:space="preserve"> (or it can be as a part of fact table)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>CRSElapsedTime</w:t>
      </w:r>
      <w:r w:rsidRPr="00952D96">
        <w:tab/>
        <w:t xml:space="preserve">CRS </w:t>
      </w:r>
      <w:r w:rsidRPr="00952D96">
        <w:tab/>
        <w:t>(Elapsed Time of Flight in Minutes),</w:t>
      </w:r>
      <w:r w:rsidRPr="00952D96">
        <w:tab/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 xml:space="preserve">ActualElapsedTime </w:t>
      </w:r>
      <w:r w:rsidRPr="00952D96">
        <w:tab/>
        <w:t>(Elapsed Time of Flight in Minutes),</w:t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 xml:space="preserve">Flight Time </w:t>
      </w:r>
      <w:r w:rsidRPr="00952D96">
        <w:tab/>
      </w:r>
      <w:r w:rsidRPr="00952D96">
        <w:tab/>
        <w:t>(in Minutes),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>Number of Flights,</w:t>
      </w:r>
      <w:r w:rsidRPr="00952D96">
        <w:tab/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>Distance,</w:t>
      </w:r>
      <w:r w:rsidRPr="00952D96">
        <w:tab/>
      </w:r>
      <w:r w:rsidRPr="00952D96">
        <w:tab/>
        <w:t xml:space="preserve"> </w:t>
      </w:r>
    </w:p>
    <w:p w:rsidR="00952D96" w:rsidRPr="00952D96" w:rsidRDefault="00952D96" w:rsidP="00952D96">
      <w:pPr>
        <w:spacing w:before="60" w:after="120"/>
        <w:ind w:left="720"/>
        <w:contextualSpacing/>
      </w:pPr>
      <w:r w:rsidRPr="00952D96">
        <w:t xml:space="preserve">Distance Group </w:t>
      </w:r>
      <w:r w:rsidRPr="00952D96">
        <w:tab/>
      </w:r>
      <w:r w:rsidRPr="00952D96">
        <w:tab/>
        <w:t>(Distance Intervals, every 250 Miles, for Flight Segment)</w:t>
      </w:r>
    </w:p>
    <w:p w:rsidR="00473DF1" w:rsidRDefault="00473DF1" w:rsidP="00473DF1">
      <w:pPr>
        <w:pStyle w:val="Heading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9"/>
      <w:bookmarkEnd w:id="15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BB5" w:rsidRDefault="00830BB5">
      <w:r>
        <w:separator/>
      </w:r>
    </w:p>
  </w:endnote>
  <w:endnote w:type="continuationSeparator" w:id="0">
    <w:p w:rsidR="00830BB5" w:rsidRDefault="0083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952D96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952D96">
            <w:rPr>
              <w:noProof/>
            </w:rPr>
            <w:t>3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830BB5">
            <w:fldChar w:fldCharType="begin"/>
          </w:r>
          <w:r w:rsidR="00830BB5">
            <w:instrText xml:space="preserve"> NUMPAGES </w:instrText>
          </w:r>
          <w:r w:rsidR="00830BB5">
            <w:fldChar w:fldCharType="separate"/>
          </w:r>
          <w:r w:rsidR="00952D96">
            <w:rPr>
              <w:noProof/>
            </w:rPr>
            <w:t>4</w:t>
          </w:r>
          <w:r w:rsidR="00830BB5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952D96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952D96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830BB5">
            <w:fldChar w:fldCharType="begin"/>
          </w:r>
          <w:r w:rsidR="00830BB5">
            <w:instrText xml:space="preserve"> NUMPAGES </w:instrText>
          </w:r>
          <w:r w:rsidR="00830BB5">
            <w:fldChar w:fldCharType="separate"/>
          </w:r>
          <w:r w:rsidR="00952D96">
            <w:rPr>
              <w:noProof/>
            </w:rPr>
            <w:t>4</w:t>
          </w:r>
          <w:r w:rsidR="00830BB5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BB5" w:rsidRDefault="00830BB5">
      <w:r>
        <w:separator/>
      </w:r>
    </w:p>
  </w:footnote>
  <w:footnote w:type="continuationSeparator" w:id="0">
    <w:p w:rsidR="00830BB5" w:rsidRDefault="00830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830BB5">
            <w:fldChar w:fldCharType="begin"/>
          </w:r>
          <w:r w:rsidR="00830BB5">
            <w:instrText xml:space="preserve"> TITLE  \* MERGEFORMAT </w:instrText>
          </w:r>
          <w:r w:rsidR="00830BB5">
            <w:fldChar w:fldCharType="separate"/>
          </w:r>
          <w:r w:rsidR="00473DF1" w:rsidRPr="00473DF1">
            <w:rPr>
              <w:b/>
            </w:rPr>
            <w:t>Any Title</w:t>
          </w:r>
          <w:r w:rsidR="00830BB5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830BB5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952D96">
            <w:rPr>
              <w:noProof/>
              <w:sz w:val="16"/>
              <w:szCs w:val="16"/>
            </w:rPr>
            <w:t>09-Nov-2017 21:50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830BB5">
            <w:fldChar w:fldCharType="begin"/>
          </w:r>
          <w:r w:rsidR="00830BB5">
            <w:instrText xml:space="preserve"> TITLE  \* MERGEFORMAT </w:instrText>
          </w:r>
          <w:r w:rsidR="00830BB5">
            <w:fldChar w:fldCharType="separate"/>
          </w:r>
          <w:r w:rsidR="007C38B2" w:rsidRPr="007C38B2">
            <w:rPr>
              <w:b/>
            </w:rPr>
            <w:t xml:space="preserve">MTN.BI.07 </w:t>
          </w:r>
          <w:r w:rsidR="007C38B2">
            <w:t>Oracle Relational Structures</w:t>
          </w:r>
          <w:r w:rsidR="00830BB5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830BB5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952D96">
            <w:rPr>
              <w:noProof/>
              <w:sz w:val="16"/>
              <w:szCs w:val="16"/>
            </w:rPr>
            <w:t>09-Nov-2017 21:50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25515D72"/>
    <w:multiLevelType w:val="hybridMultilevel"/>
    <w:tmpl w:val="CB9A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81508"/>
    <w:rsid w:val="000A381C"/>
    <w:rsid w:val="000A6040"/>
    <w:rsid w:val="000C200E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A4015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30BB5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52D96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1F05"/>
    <w:rsid w:val="00D454F0"/>
    <w:rsid w:val="00D61ABA"/>
    <w:rsid w:val="00D639FE"/>
    <w:rsid w:val="00D86536"/>
    <w:rsid w:val="00DB32A6"/>
    <w:rsid w:val="00DE4E52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C048B7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34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4863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Hanna Klimovich</cp:lastModifiedBy>
  <cp:revision>7</cp:revision>
  <cp:lastPrinted>2005-01-28T11:27:00Z</cp:lastPrinted>
  <dcterms:created xsi:type="dcterms:W3CDTF">2014-03-22T18:41:00Z</dcterms:created>
  <dcterms:modified xsi:type="dcterms:W3CDTF">2017-11-09T19:31:00Z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