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E6283" w:rsidP="0068757C">
            <w:pPr>
              <w:pStyle w:val="CompanyName"/>
            </w:pPr>
            <w:fldSimple w:instr=" DOCPROPERTY  Company  \* MERGEFORMAT ">
              <w:r w:rsidR="00B519C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DE628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B519C2">
                <w:t>MTN.BI.07 Dimension and Facts Basics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7709D9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7709D9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7709D9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7709D9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7709D9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7709D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10-NOV-2017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r w:rsidR="008D7C03">
        <w:t xml:space="preserve"> (if needed)</w:t>
      </w:r>
    </w:p>
    <w:p w:rsidR="00CD6ADF" w:rsidRDefault="00C815C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43934660" w:history="1">
        <w:r w:rsidR="00CD6ADF" w:rsidRPr="001707CF">
          <w:rPr>
            <w:rStyle w:val="Hyperlink"/>
            <w:noProof/>
          </w:rPr>
          <w:t>1.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Create and populate time dimension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_Toc443934660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0150D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934661" w:history="1">
        <w:r w:rsidR="00CD6ADF" w:rsidRPr="001707CF">
          <w:rPr>
            <w:rStyle w:val="Hyperlink"/>
            <w:noProof/>
          </w:rPr>
          <w:t>1.1.</w:t>
        </w:r>
        <w:r w:rsidR="00CD6AD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Data source generation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_Toc443934661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0150D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2" w:history="1">
        <w:r w:rsidR="00CD6ADF" w:rsidRPr="001707CF">
          <w:rPr>
            <w:rStyle w:val="Hyperlink"/>
            <w:noProof/>
          </w:rPr>
          <w:t>2.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Analytical task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_Toc443934662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0150D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3" w:history="1">
        <w:r w:rsidR="00CD6ADF" w:rsidRPr="001707CF">
          <w:rPr>
            <w:rStyle w:val="Hyperlink"/>
            <w:noProof/>
          </w:rPr>
          <w:t>3.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Results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_Toc443934663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222DC3" w:rsidRPr="00114D08" w:rsidRDefault="00C815CD" w:rsidP="005C0966">
      <w:pPr>
        <w:ind w:hanging="720"/>
      </w:pPr>
      <w:r>
        <w:fldChar w:fldCharType="end"/>
      </w:r>
    </w:p>
    <w:p w:rsidR="00222DC3" w:rsidRPr="00114D08" w:rsidRDefault="00222DC3" w:rsidP="00222DC3"/>
    <w:p w:rsidR="00BD17C2" w:rsidRPr="00BD17C2" w:rsidRDefault="00222DC3" w:rsidP="00BD17C2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BD17C2" w:rsidRPr="00BD17C2">
        <w:lastRenderedPageBreak/>
        <w:t>Data source generation</w:t>
      </w:r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 xml:space="preserve">Данные о радиоуправляемых моделях, а именно категории, подкатегории, цены, магазины на территории РБ, способы оплаты и доставки  выложены на сайте </w:t>
      </w:r>
      <w:hyperlink r:id="rId11" w:history="1">
        <w:r w:rsidRPr="00D05540">
          <w:rPr>
            <w:rStyle w:val="Hyperlink"/>
            <w:lang w:val="ru-RU"/>
          </w:rPr>
          <w:t>https://mjx.by/</w:t>
        </w:r>
      </w:hyperlink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>Такая информация как заказчики, менеджеры будут генерироваться с помощью онлайн-инструментов. (на данный момент в поиске оптимального варианта)</w:t>
      </w:r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>Информация о производителях в лучшем случае мож</w:t>
      </w:r>
      <w:r w:rsidR="00C34865">
        <w:rPr>
          <w:lang w:val="ru-RU"/>
        </w:rPr>
        <w:t xml:space="preserve">ет быть получена с сайта. Есть </w:t>
      </w:r>
      <w:r>
        <w:rPr>
          <w:lang w:val="ru-RU"/>
        </w:rPr>
        <w:t xml:space="preserve">возможность выгрузить данные из базы 1С. </w:t>
      </w:r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 xml:space="preserve">Временные данные так же будут сгенерированы. Это будут ежедневные продажи в различных точках в период </w:t>
      </w:r>
      <w:r w:rsidR="00347314">
        <w:rPr>
          <w:lang w:val="ru-RU"/>
        </w:rPr>
        <w:t xml:space="preserve">с </w:t>
      </w:r>
      <w:r w:rsidR="00C34865">
        <w:rPr>
          <w:lang w:val="ru-RU"/>
        </w:rPr>
        <w:t xml:space="preserve">2013 </w:t>
      </w:r>
      <w:r>
        <w:rPr>
          <w:lang w:val="ru-RU"/>
        </w:rPr>
        <w:t>(2013 год – год основания бизнеса).</w:t>
      </w:r>
    </w:p>
    <w:p w:rsidR="00D97634" w:rsidRDefault="00347314" w:rsidP="00B519C2">
      <w:pPr>
        <w:pStyle w:val="BodyText"/>
        <w:rPr>
          <w:lang w:val="ru-RU"/>
        </w:rPr>
      </w:pPr>
      <w:r>
        <w:rPr>
          <w:lang w:val="ru-RU"/>
        </w:rPr>
        <w:t xml:space="preserve">По мере получения более подробных знаний о данном бизнесе, возможно может понадобиться еще более детализированная информация. </w:t>
      </w:r>
    </w:p>
    <w:p w:rsidR="006F0F89" w:rsidRPr="00E43C8E" w:rsidRDefault="006F0F89" w:rsidP="00B519C2">
      <w:pPr>
        <w:pStyle w:val="BodyText"/>
        <w:rPr>
          <w:lang w:val="ru-RU"/>
        </w:rPr>
      </w:pPr>
      <w:r>
        <w:rPr>
          <w:lang w:val="ru-RU"/>
        </w:rPr>
        <w:t xml:space="preserve">Целями анализа данного бизнеса является скорее не проанализировать рост прибыли, а проанализировать клиентскую базу - сами покупатели с их возрастной категорией и товары, которые чаще всего покупают. </w:t>
      </w:r>
    </w:p>
    <w:p w:rsidR="00B519C2" w:rsidRPr="00E43C8E" w:rsidRDefault="00B519C2" w:rsidP="00B519C2">
      <w:pPr>
        <w:pStyle w:val="Heading1"/>
        <w:rPr>
          <w:lang w:val="ru-RU"/>
        </w:rPr>
      </w:pPr>
      <w:bookmarkStart w:id="4" w:name="_Toc382349675"/>
      <w:bookmarkStart w:id="5" w:name="_Toc443934662"/>
      <w:r>
        <w:t>Analytical</w:t>
      </w:r>
      <w:r w:rsidRPr="00E43C8E">
        <w:rPr>
          <w:lang w:val="ru-RU"/>
        </w:rPr>
        <w:t xml:space="preserve"> </w:t>
      </w:r>
      <w:r>
        <w:t>task</w:t>
      </w:r>
      <w:bookmarkEnd w:id="4"/>
      <w:bookmarkEnd w:id="5"/>
    </w:p>
    <w:p w:rsidR="00B519C2" w:rsidRDefault="00B519C2" w:rsidP="00B519C2">
      <w:pPr>
        <w:pStyle w:val="BodyText"/>
      </w:pPr>
      <w:r>
        <w:t>Add</w:t>
      </w:r>
      <w:r w:rsidRPr="000862CB">
        <w:t xml:space="preserve"> </w:t>
      </w:r>
      <w:r>
        <w:t>a</w:t>
      </w:r>
      <w:r w:rsidRPr="000862CB">
        <w:t xml:space="preserve"> </w:t>
      </w:r>
      <w:r>
        <w:t>chapter</w:t>
      </w:r>
      <w:r w:rsidRPr="000862CB">
        <w:t xml:space="preserve"> </w:t>
      </w:r>
      <w:r>
        <w:t>with</w:t>
      </w:r>
      <w:r w:rsidRPr="000862CB">
        <w:t xml:space="preserve"> </w:t>
      </w:r>
      <w:r>
        <w:t>transforming</w:t>
      </w:r>
      <w:r w:rsidRPr="000862CB">
        <w:t xml:space="preserve"> </w:t>
      </w:r>
      <w:r>
        <w:t xml:space="preserve">your business into </w:t>
      </w:r>
      <w:r w:rsidR="00F557D9">
        <w:t>database with the dimensional</w:t>
      </w:r>
      <w:r>
        <w:t xml:space="preserve"> design. </w:t>
      </w:r>
      <w:r w:rsidR="00A82CC3">
        <w:t>Start with a 4-step process and continue with creating of needed entities (no need to think about exact physical structure for the moment).</w:t>
      </w:r>
    </w:p>
    <w:p w:rsidR="000862CB" w:rsidRDefault="001C145A" w:rsidP="000862CB">
      <w:pPr>
        <w:pStyle w:val="ListBullet"/>
      </w:pPr>
      <w:r>
        <w:t xml:space="preserve">Dimensional </w:t>
      </w:r>
      <w:r w:rsidR="00A87916">
        <w:t>layer of your busi</w:t>
      </w:r>
      <w:r w:rsidR="00A82CC3">
        <w:t>ness process.</w:t>
      </w:r>
      <w:r w:rsidR="00C176DC">
        <w:t>(</w:t>
      </w:r>
      <w:r w:rsidR="00C176DC">
        <w:rPr>
          <w:lang w:val="ru-RU"/>
        </w:rPr>
        <w:t>описано</w:t>
      </w:r>
      <w:r w:rsidR="00C176DC" w:rsidRPr="00C176DC">
        <w:t xml:space="preserve"> </w:t>
      </w:r>
      <w:r w:rsidR="00C176DC">
        <w:rPr>
          <w:lang w:val="ru-RU"/>
        </w:rPr>
        <w:t>в</w:t>
      </w:r>
      <w:r w:rsidR="00C176DC" w:rsidRPr="00C176DC">
        <w:t xml:space="preserve"> </w:t>
      </w:r>
      <w:r w:rsidR="00C176DC">
        <w:rPr>
          <w:lang w:val="ru-RU"/>
        </w:rPr>
        <w:t>документе</w:t>
      </w:r>
      <w:r w:rsidR="00C176DC" w:rsidRPr="00C176DC">
        <w:t xml:space="preserve"> </w:t>
      </w:r>
      <w:r w:rsidR="00C176DC">
        <w:t xml:space="preserve">Business Template </w:t>
      </w:r>
      <w:r w:rsidR="00C176DC">
        <w:rPr>
          <w:lang w:val="ru-RU"/>
        </w:rPr>
        <w:t>версии</w:t>
      </w:r>
      <w:r w:rsidR="00C176DC" w:rsidRPr="006F0F89">
        <w:t xml:space="preserve"> 2)</w:t>
      </w:r>
    </w:p>
    <w:p w:rsidR="006C26FF" w:rsidRDefault="006C26FF" w:rsidP="006C26FF">
      <w:pPr>
        <w:pStyle w:val="ListBullet"/>
        <w:numPr>
          <w:ilvl w:val="0"/>
          <w:numId w:val="0"/>
        </w:numPr>
      </w:pPr>
    </w:p>
    <w:p w:rsidR="006C26FF" w:rsidRPr="006C26FF" w:rsidRDefault="006C26FF" w:rsidP="006C26FF">
      <w:pPr>
        <w:pStyle w:val="ListBullet"/>
        <w:numPr>
          <w:ilvl w:val="0"/>
          <w:numId w:val="0"/>
        </w:numPr>
        <w:rPr>
          <w:lang w:val="ru-RU"/>
        </w:rPr>
      </w:pPr>
      <w:r>
        <w:t>Dimensional</w:t>
      </w:r>
      <w:r w:rsidRPr="006C26FF">
        <w:rPr>
          <w:lang w:val="ru-RU"/>
        </w:rPr>
        <w:t xml:space="preserve"> </w:t>
      </w:r>
      <w:r>
        <w:t>Model</w:t>
      </w:r>
      <w:r w:rsidRPr="006C26FF">
        <w:rPr>
          <w:lang w:val="ru-RU"/>
        </w:rPr>
        <w:t>: (</w:t>
      </w:r>
      <w:r>
        <w:rPr>
          <w:lang w:val="ru-RU"/>
        </w:rPr>
        <w:t xml:space="preserve">начальная версия, немного позднее сделаю в </w:t>
      </w:r>
      <w:r>
        <w:t>Enterprise</w:t>
      </w:r>
      <w:r w:rsidRPr="006C26FF">
        <w:rPr>
          <w:lang w:val="ru-RU"/>
        </w:rPr>
        <w:t xml:space="preserve"> </w:t>
      </w:r>
      <w:r>
        <w:t>Architect</w:t>
      </w:r>
      <w:r w:rsidRPr="006C26FF">
        <w:rPr>
          <w:lang w:val="ru-RU"/>
        </w:rPr>
        <w:t xml:space="preserve"> )</w:t>
      </w:r>
    </w:p>
    <w:p w:rsidR="00C3363B" w:rsidRPr="00114D08" w:rsidRDefault="006C26FF" w:rsidP="006C26FF">
      <w:pPr>
        <w:pStyle w:val="ListBullet"/>
        <w:numPr>
          <w:ilvl w:val="0"/>
          <w:numId w:val="0"/>
        </w:numPr>
        <w:ind w:left="360"/>
      </w:pPr>
      <w:bookmarkStart w:id="6" w:name="_GoBack"/>
      <w:r>
        <w:rPr>
          <w:noProof/>
        </w:rPr>
        <w:drawing>
          <wp:inline distT="0" distB="0" distL="0" distR="0">
            <wp:extent cx="4178089" cy="5570785"/>
            <wp:effectExtent l="8573" t="0" r="2857" b="28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mensional_mod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88598" cy="55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0D7" w:rsidRDefault="000150D7">
      <w:r>
        <w:separator/>
      </w:r>
    </w:p>
  </w:endnote>
  <w:endnote w:type="continuationSeparator" w:id="0">
    <w:p w:rsidR="000150D7" w:rsidRDefault="0001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7709D9">
            <w:rPr>
              <w:noProof/>
              <w:sz w:val="16"/>
            </w:rPr>
            <w:t>2017</w:t>
          </w:r>
          <w:r w:rsidR="00C815CD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6C26FF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6C26FF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7709D9">
            <w:rPr>
              <w:noProof/>
              <w:sz w:val="16"/>
            </w:rPr>
            <w:t>2017</w:t>
          </w:r>
          <w:r w:rsidR="00C815CD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6C26FF">
            <w:rPr>
              <w:noProof/>
            </w:rPr>
            <w:t>1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6C26FF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0D7" w:rsidRDefault="000150D7">
      <w:r>
        <w:separator/>
      </w:r>
    </w:p>
  </w:footnote>
  <w:footnote w:type="continuationSeparator" w:id="0">
    <w:p w:rsidR="000150D7" w:rsidRDefault="00015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B519C2" w:rsidRPr="00B519C2">
              <w:rPr>
                <w:b/>
              </w:rPr>
              <w:t>MTN.BI.07</w:t>
            </w:r>
            <w:r w:rsidR="00B519C2">
              <w:t xml:space="preserve"> Dimension and Facts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DE628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B519C2" w:rsidRPr="00B519C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7709D9">
            <w:rPr>
              <w:noProof/>
              <w:sz w:val="16"/>
              <w:szCs w:val="16"/>
            </w:rPr>
            <w:t>10-Nov-2017 01:40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B519C2" w:rsidRPr="00B519C2">
              <w:rPr>
                <w:b/>
              </w:rPr>
              <w:t xml:space="preserve">MTN.BI.07 </w:t>
            </w:r>
            <w:r w:rsidR="00B519C2">
              <w:t>Dimension and Facts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DE628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B519C2" w:rsidRPr="00B519C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7709D9">
            <w:rPr>
              <w:noProof/>
              <w:sz w:val="16"/>
              <w:szCs w:val="16"/>
            </w:rPr>
            <w:t>10-Nov-2017 01:40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4"/>
    <w:rsid w:val="000150D7"/>
    <w:rsid w:val="00053429"/>
    <w:rsid w:val="00081508"/>
    <w:rsid w:val="0008536E"/>
    <w:rsid w:val="000862CB"/>
    <w:rsid w:val="000A6040"/>
    <w:rsid w:val="000D22DF"/>
    <w:rsid w:val="000D4695"/>
    <w:rsid w:val="000E5733"/>
    <w:rsid w:val="000E676F"/>
    <w:rsid w:val="000E68BD"/>
    <w:rsid w:val="000F2774"/>
    <w:rsid w:val="000F3791"/>
    <w:rsid w:val="00114D08"/>
    <w:rsid w:val="00130569"/>
    <w:rsid w:val="00131A1C"/>
    <w:rsid w:val="00131E4A"/>
    <w:rsid w:val="001355C3"/>
    <w:rsid w:val="00171785"/>
    <w:rsid w:val="00173FBC"/>
    <w:rsid w:val="001B6B1E"/>
    <w:rsid w:val="001C145A"/>
    <w:rsid w:val="001D47B8"/>
    <w:rsid w:val="00207FB6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47314"/>
    <w:rsid w:val="00356781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435D"/>
    <w:rsid w:val="004A49EF"/>
    <w:rsid w:val="004B4D2A"/>
    <w:rsid w:val="004C2F82"/>
    <w:rsid w:val="004D29BE"/>
    <w:rsid w:val="004E22A3"/>
    <w:rsid w:val="0052020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5F2E5A"/>
    <w:rsid w:val="006004B1"/>
    <w:rsid w:val="0060532A"/>
    <w:rsid w:val="0061050A"/>
    <w:rsid w:val="00617320"/>
    <w:rsid w:val="00644350"/>
    <w:rsid w:val="0065035F"/>
    <w:rsid w:val="0068062E"/>
    <w:rsid w:val="00686BAB"/>
    <w:rsid w:val="0068757C"/>
    <w:rsid w:val="006A77BC"/>
    <w:rsid w:val="006C26FF"/>
    <w:rsid w:val="006C5085"/>
    <w:rsid w:val="006D39B8"/>
    <w:rsid w:val="006D5D58"/>
    <w:rsid w:val="006F0F89"/>
    <w:rsid w:val="006F37C1"/>
    <w:rsid w:val="007124C3"/>
    <w:rsid w:val="0072682A"/>
    <w:rsid w:val="00750BDF"/>
    <w:rsid w:val="0075737B"/>
    <w:rsid w:val="007709D9"/>
    <w:rsid w:val="0077510E"/>
    <w:rsid w:val="00790075"/>
    <w:rsid w:val="007A740E"/>
    <w:rsid w:val="007B3D5F"/>
    <w:rsid w:val="007F026A"/>
    <w:rsid w:val="007F4953"/>
    <w:rsid w:val="00820129"/>
    <w:rsid w:val="008237F4"/>
    <w:rsid w:val="00827DE8"/>
    <w:rsid w:val="008450FB"/>
    <w:rsid w:val="00851356"/>
    <w:rsid w:val="0088131A"/>
    <w:rsid w:val="008A16D2"/>
    <w:rsid w:val="008A31BA"/>
    <w:rsid w:val="008B3B7F"/>
    <w:rsid w:val="008D4230"/>
    <w:rsid w:val="008D4768"/>
    <w:rsid w:val="008D7C03"/>
    <w:rsid w:val="008E5E15"/>
    <w:rsid w:val="009237BF"/>
    <w:rsid w:val="00932D17"/>
    <w:rsid w:val="00964F64"/>
    <w:rsid w:val="00A34D25"/>
    <w:rsid w:val="00A37131"/>
    <w:rsid w:val="00A530F0"/>
    <w:rsid w:val="00A622A2"/>
    <w:rsid w:val="00A667E6"/>
    <w:rsid w:val="00A77F64"/>
    <w:rsid w:val="00A82CC3"/>
    <w:rsid w:val="00A83F89"/>
    <w:rsid w:val="00A87916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519C2"/>
    <w:rsid w:val="00B6507C"/>
    <w:rsid w:val="00B76439"/>
    <w:rsid w:val="00B81A83"/>
    <w:rsid w:val="00B839E0"/>
    <w:rsid w:val="00BB0780"/>
    <w:rsid w:val="00BD17C2"/>
    <w:rsid w:val="00BE1AED"/>
    <w:rsid w:val="00BE4191"/>
    <w:rsid w:val="00BE7F18"/>
    <w:rsid w:val="00C03F50"/>
    <w:rsid w:val="00C04907"/>
    <w:rsid w:val="00C176DC"/>
    <w:rsid w:val="00C21975"/>
    <w:rsid w:val="00C3363B"/>
    <w:rsid w:val="00C34865"/>
    <w:rsid w:val="00C63011"/>
    <w:rsid w:val="00C631A6"/>
    <w:rsid w:val="00C70F22"/>
    <w:rsid w:val="00C815CD"/>
    <w:rsid w:val="00C90F18"/>
    <w:rsid w:val="00C922B5"/>
    <w:rsid w:val="00C97307"/>
    <w:rsid w:val="00CA2A71"/>
    <w:rsid w:val="00CA4463"/>
    <w:rsid w:val="00CB16E7"/>
    <w:rsid w:val="00CD6ADF"/>
    <w:rsid w:val="00CE6688"/>
    <w:rsid w:val="00D454F0"/>
    <w:rsid w:val="00D61ABA"/>
    <w:rsid w:val="00D639FE"/>
    <w:rsid w:val="00D86536"/>
    <w:rsid w:val="00D97634"/>
    <w:rsid w:val="00DD63F8"/>
    <w:rsid w:val="00DE4E52"/>
    <w:rsid w:val="00DE6283"/>
    <w:rsid w:val="00E43C8E"/>
    <w:rsid w:val="00E44576"/>
    <w:rsid w:val="00E44A8B"/>
    <w:rsid w:val="00E602F2"/>
    <w:rsid w:val="00E678C3"/>
    <w:rsid w:val="00E74234"/>
    <w:rsid w:val="00E8459E"/>
    <w:rsid w:val="00E903AC"/>
    <w:rsid w:val="00EA0A6D"/>
    <w:rsid w:val="00EC462D"/>
    <w:rsid w:val="00EE5CC2"/>
    <w:rsid w:val="00F00698"/>
    <w:rsid w:val="00F06C91"/>
    <w:rsid w:val="00F26FE7"/>
    <w:rsid w:val="00F31DAA"/>
    <w:rsid w:val="00F4264F"/>
    <w:rsid w:val="00F557D9"/>
    <w:rsid w:val="00F60C54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CFD5C"/>
  <w15:docId w15:val="{179DABB3-E246-46DE-A1DD-E59CE83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519C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B519C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jx.by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13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Dimension and Facts Basics</vt:lpstr>
      <vt:lpstr>MTN.BI.07 Dimension and Facts Basics</vt:lpstr>
    </vt:vector>
  </TitlesOfParts>
  <Company>EPAM Systems, RD Dep.</Company>
  <LinksUpToDate>false</LinksUpToDate>
  <CharactersWithSpaces>2070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Dimension and Facts Basics</dc:title>
  <dc:subject>Resource Department Dep.</dc:subject>
  <dc:creator>Elias Nema</dc:creator>
  <cp:lastModifiedBy>Anastasiya Khilko</cp:lastModifiedBy>
  <cp:revision>7</cp:revision>
  <cp:lastPrinted>2005-01-28T11:27:00Z</cp:lastPrinted>
  <dcterms:created xsi:type="dcterms:W3CDTF">2017-11-09T22:40:00Z</dcterms:created>
  <dcterms:modified xsi:type="dcterms:W3CDTF">2017-11-11T16:25:00Z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