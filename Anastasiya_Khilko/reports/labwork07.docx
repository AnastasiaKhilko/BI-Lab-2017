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E6283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519C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DE628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B519C2">
              <w:t>MTN.BI.07 Dimension and Facts Basics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E6283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DE628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CD6ADF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43934660" w:history="1">
        <w:r w:rsidR="00CD6ADF" w:rsidRPr="001707CF">
          <w:rPr>
            <w:rStyle w:val="Hyperlink"/>
            <w:noProof/>
          </w:rPr>
          <w:t>1.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Create and populate time dimension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_Toc443934660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DE628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934661" w:history="1">
        <w:r w:rsidR="00CD6ADF" w:rsidRPr="001707CF">
          <w:rPr>
            <w:rStyle w:val="Hyperlink"/>
            <w:noProof/>
          </w:rPr>
          <w:t>1.1.</w:t>
        </w:r>
        <w:r w:rsidR="00CD6AD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Data source generation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_Toc443934661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DE628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2" w:history="1">
        <w:r w:rsidR="00CD6ADF" w:rsidRPr="001707CF">
          <w:rPr>
            <w:rStyle w:val="Hyperlink"/>
            <w:noProof/>
          </w:rPr>
          <w:t>2.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Analytical task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_Toc443934662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DE628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3" w:history="1">
        <w:r w:rsidR="00CD6ADF" w:rsidRPr="001707CF">
          <w:rPr>
            <w:rStyle w:val="Hyperlink"/>
            <w:noProof/>
          </w:rPr>
          <w:t>3.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Results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_Toc443934663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End w:id="1"/>
      <w:bookmarkEnd w:id="2"/>
      <w:bookmarkEnd w:id="3"/>
      <w:bookmarkEnd w:id="4"/>
      <w:r w:rsidR="00BD17C2" w:rsidRPr="00BD17C2">
        <w:lastRenderedPageBreak/>
        <w:t>Data source generation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Данные о радиоуправляемых моделях, а именно категории, подкатегории, цены, магазины на территории РБ, способы оплаты и доставки  выложены на сайте </w:t>
      </w:r>
      <w:hyperlink r:id="rId13" w:history="1">
        <w:r w:rsidRPr="00D05540">
          <w:rPr>
            <w:rStyle w:val="Hyperlink"/>
            <w:lang w:val="ru-RU"/>
          </w:rPr>
          <w:t>https://mjx.by/</w:t>
        </w:r>
      </w:hyperlink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>Такая информация как заказчики, менеджеры будут генерироваться с помощью онлайн-инструментов. (на данный момент в поиске оптимального варианта)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Информация о производителях в лучшем случае может быть получена с сайта. Есть призрачная возможность выгрузить данные из базы 1С. 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Временные данные так же будут сгенерированы. Это будут ежедневные продажи в различных точках в период </w:t>
      </w:r>
      <w:r w:rsidR="00347314">
        <w:rPr>
          <w:lang w:val="ru-RU"/>
        </w:rPr>
        <w:t xml:space="preserve">с </w:t>
      </w:r>
      <w:r>
        <w:rPr>
          <w:lang w:val="ru-RU"/>
        </w:rPr>
        <w:t>2013 по 2017 года (2013 год – год основания бизнеса).</w:t>
      </w:r>
    </w:p>
    <w:p w:rsidR="00D97634" w:rsidRPr="00E43C8E" w:rsidRDefault="00347314" w:rsidP="00B519C2">
      <w:pPr>
        <w:pStyle w:val="BodyText"/>
        <w:rPr>
          <w:lang w:val="ru-RU"/>
        </w:rPr>
      </w:pPr>
      <w:r>
        <w:rPr>
          <w:lang w:val="ru-RU"/>
        </w:rPr>
        <w:t xml:space="preserve">По мере получения более подробных знаний о данном бизнесе, возможно может понадобиться еще более детализированная информация. </w:t>
      </w:r>
    </w:p>
    <w:p w:rsidR="00B519C2" w:rsidRPr="00E43C8E" w:rsidRDefault="00B519C2" w:rsidP="00B519C2">
      <w:pPr>
        <w:pStyle w:val="Heading1"/>
        <w:rPr>
          <w:lang w:val="ru-RU"/>
        </w:rPr>
      </w:pPr>
      <w:bookmarkStart w:id="5" w:name="_Toc382349675"/>
      <w:bookmarkStart w:id="6" w:name="_Toc443934662"/>
      <w:r>
        <w:t>Analytical</w:t>
      </w:r>
      <w:r w:rsidRPr="00E43C8E">
        <w:rPr>
          <w:lang w:val="ru-RU"/>
        </w:rPr>
        <w:t xml:space="preserve"> </w:t>
      </w:r>
      <w:r>
        <w:t>task</w:t>
      </w:r>
      <w:bookmarkEnd w:id="5"/>
      <w:bookmarkEnd w:id="6"/>
    </w:p>
    <w:p w:rsidR="00B519C2" w:rsidRDefault="00B519C2" w:rsidP="00B519C2">
      <w:pPr>
        <w:pStyle w:val="BodyText"/>
      </w:pPr>
      <w:r>
        <w:t>Add</w:t>
      </w:r>
      <w:r w:rsidRPr="000862CB">
        <w:t xml:space="preserve"> </w:t>
      </w:r>
      <w:r>
        <w:t>a</w:t>
      </w:r>
      <w:r w:rsidRPr="000862CB">
        <w:t xml:space="preserve"> </w:t>
      </w:r>
      <w:r>
        <w:t>chapter</w:t>
      </w:r>
      <w:r w:rsidRPr="000862CB">
        <w:t xml:space="preserve"> </w:t>
      </w:r>
      <w:r>
        <w:t>with</w:t>
      </w:r>
      <w:r w:rsidRPr="000862CB">
        <w:t xml:space="preserve"> </w:t>
      </w:r>
      <w:r>
        <w:t>transforming</w:t>
      </w:r>
      <w:r w:rsidRPr="000862CB">
        <w:t xml:space="preserve"> </w:t>
      </w:r>
      <w:r>
        <w:t xml:space="preserve">your business into </w:t>
      </w:r>
      <w:r w:rsidR="00F557D9">
        <w:t>database with the dimensional</w:t>
      </w:r>
      <w:r>
        <w:t xml:space="preserve"> design. </w:t>
      </w:r>
      <w:r w:rsidR="00A82CC3">
        <w:t>Start with a 4-step process and continue with creating of needed entities (no need to think about exact physical structure for the moment).</w:t>
      </w:r>
    </w:p>
    <w:p w:rsidR="000862CB" w:rsidRDefault="001C145A" w:rsidP="000862CB">
      <w:pPr>
        <w:pStyle w:val="ListBullet"/>
      </w:pPr>
      <w:r>
        <w:t xml:space="preserve">Dimensional </w:t>
      </w:r>
      <w:r w:rsidR="00A87916">
        <w:t>layer of your busi</w:t>
      </w:r>
      <w:r w:rsidR="00A82CC3">
        <w:t>ness process.</w:t>
      </w:r>
    </w:p>
    <w:p w:rsidR="000862CB" w:rsidRDefault="000862CB" w:rsidP="000862CB">
      <w:pPr>
        <w:pStyle w:val="Heading2"/>
      </w:pPr>
      <w:bookmarkStart w:id="7" w:name="_Toc498020050"/>
      <w:bookmarkStart w:id="8" w:name="_Toc498028522"/>
      <w:r>
        <w:rPr>
          <w:bCs/>
        </w:rPr>
        <w:t>Definition of selected</w:t>
      </w:r>
      <w:r w:rsidRPr="001E6399">
        <w:t xml:space="preserve"> Business Process</w:t>
      </w:r>
      <w:bookmarkEnd w:id="7"/>
      <w:bookmarkEnd w:id="8"/>
    </w:p>
    <w:p w:rsidR="00053429" w:rsidRDefault="000862CB" w:rsidP="0045435D">
      <w:pPr>
        <w:pStyle w:val="BodyText"/>
        <w:rPr>
          <w:lang w:val="ru-RU"/>
        </w:rPr>
      </w:pPr>
      <w:r>
        <w:rPr>
          <w:lang w:val="ru-RU"/>
        </w:rPr>
        <w:t>Анализируемый бизнес-процесс – ежедневные продажи радиоуправляемых моделей</w:t>
      </w:r>
      <w:r w:rsidR="0045435D">
        <w:rPr>
          <w:lang w:val="ru-RU"/>
        </w:rPr>
        <w:t xml:space="preserve">. </w:t>
      </w:r>
    </w:p>
    <w:p w:rsidR="0045435D" w:rsidRPr="007F4953" w:rsidRDefault="0045435D" w:rsidP="0045435D">
      <w:pPr>
        <w:pStyle w:val="Heading2"/>
      </w:pPr>
      <w:bookmarkStart w:id="9" w:name="_Toc498020051"/>
      <w:bookmarkStart w:id="10" w:name="_Toc498028523"/>
      <w:r>
        <w:rPr>
          <w:bCs/>
        </w:rPr>
        <w:t>D</w:t>
      </w:r>
      <w:r w:rsidRPr="001E6399">
        <w:t>eclar</w:t>
      </w:r>
      <w:r>
        <w:t>ing</w:t>
      </w:r>
      <w:r w:rsidRPr="001E6399">
        <w:t xml:space="preserve"> the Grain</w:t>
      </w:r>
      <w:bookmarkEnd w:id="9"/>
      <w:bookmarkEnd w:id="10"/>
    </w:p>
    <w:p w:rsidR="00B519C2" w:rsidRDefault="00B519C2" w:rsidP="00B519C2">
      <w:pPr>
        <w:pStyle w:val="Heading1"/>
      </w:pPr>
      <w:bookmarkStart w:id="11" w:name="_Toc382349676"/>
      <w:bookmarkStart w:id="12" w:name="_Toc443934663"/>
      <w:r>
        <w:t>Results</w:t>
      </w:r>
      <w:bookmarkEnd w:id="11"/>
      <w:bookmarkEnd w:id="12"/>
    </w:p>
    <w:p w:rsidR="00B519C2" w:rsidRDefault="00B519C2" w:rsidP="00B519C2">
      <w:pPr>
        <w:pStyle w:val="BodyText"/>
      </w:pPr>
      <w:r>
        <w:t>Result of this lab work should be:</w:t>
      </w:r>
    </w:p>
    <w:p w:rsidR="00B519C2" w:rsidRDefault="00C97307" w:rsidP="00B519C2">
      <w:pPr>
        <w:pStyle w:val="ListBullet"/>
        <w:numPr>
          <w:ilvl w:val="0"/>
          <w:numId w:val="3"/>
        </w:numPr>
      </w:pPr>
      <w:r>
        <w:t xml:space="preserve">Description of the </w:t>
      </w:r>
      <w:r w:rsidR="00F60C54">
        <w:t xml:space="preserve">methods, </w:t>
      </w:r>
      <w:r>
        <w:t>rules</w:t>
      </w:r>
      <w:r w:rsidR="00F60C54">
        <w:t xml:space="preserve"> and the process of generation of</w:t>
      </w:r>
      <w:r>
        <w:t xml:space="preserve"> your source data.</w:t>
      </w:r>
    </w:p>
    <w:p w:rsidR="00C3363B" w:rsidRPr="00114D08" w:rsidRDefault="00B519C2" w:rsidP="00C3363B">
      <w:pPr>
        <w:pStyle w:val="ListBullet"/>
        <w:numPr>
          <w:ilvl w:val="0"/>
          <w:numId w:val="3"/>
        </w:numPr>
      </w:pPr>
      <w:r>
        <w:t xml:space="preserve">Chapter in document </w:t>
      </w:r>
      <w:r w:rsidR="00C97307">
        <w:t>with the dimensional model and design process</w:t>
      </w:r>
      <w:r>
        <w:t>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283" w:rsidRDefault="00DE6283">
      <w:r>
        <w:separator/>
      </w:r>
    </w:p>
  </w:endnote>
  <w:endnote w:type="continuationSeparator" w:id="0">
    <w:p w:rsidR="00DE6283" w:rsidRDefault="00DE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CE6688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CE6688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CE6688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CE6688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CE6688">
            <w:rPr>
              <w:noProof/>
            </w:rPr>
            <w:t>1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CE6688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283" w:rsidRDefault="00DE6283">
      <w:r>
        <w:separator/>
      </w:r>
    </w:p>
  </w:footnote>
  <w:footnote w:type="continuationSeparator" w:id="0">
    <w:p w:rsidR="00DE6283" w:rsidRDefault="00DE6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DE6283">
            <w:fldChar w:fldCharType="begin"/>
          </w:r>
          <w:r w:rsidR="00DE6283">
            <w:instrText xml:space="preserve"> TITLE  \* MERGEFORMAT </w:instrText>
          </w:r>
          <w:r w:rsidR="00DE6283">
            <w:fldChar w:fldCharType="separate"/>
          </w:r>
          <w:r w:rsidR="00B519C2" w:rsidRPr="00B519C2">
            <w:rPr>
              <w:b/>
            </w:rPr>
            <w:t>MTN.BI.07</w:t>
          </w:r>
          <w:r w:rsidR="00B519C2">
            <w:t xml:space="preserve"> Dimension and Facts Basics</w:t>
          </w:r>
          <w:r w:rsidR="00DE628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DE628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CE6688">
            <w:rPr>
              <w:noProof/>
              <w:sz w:val="16"/>
              <w:szCs w:val="16"/>
            </w:rPr>
            <w:t>10-Nov-2017 01:15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DE6283">
            <w:fldChar w:fldCharType="begin"/>
          </w:r>
          <w:r w:rsidR="00DE6283">
            <w:instrText xml:space="preserve"> TITLE  \* MERGEFORMAT </w:instrText>
          </w:r>
          <w:r w:rsidR="00DE6283">
            <w:fldChar w:fldCharType="separate"/>
          </w:r>
          <w:r w:rsidR="00B519C2" w:rsidRPr="00B519C2">
            <w:rPr>
              <w:b/>
            </w:rPr>
            <w:t xml:space="preserve">MTN.BI.07 </w:t>
          </w:r>
          <w:r w:rsidR="00B519C2">
            <w:t>Dimension and Facts Basics</w:t>
          </w:r>
          <w:r w:rsidR="00DE628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DE628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CE6688">
            <w:rPr>
              <w:noProof/>
              <w:sz w:val="16"/>
              <w:szCs w:val="16"/>
            </w:rPr>
            <w:t>10-Nov-2017 01:15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4"/>
    <w:rsid w:val="00053429"/>
    <w:rsid w:val="00081508"/>
    <w:rsid w:val="0008536E"/>
    <w:rsid w:val="000862CB"/>
    <w:rsid w:val="000A6040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47314"/>
    <w:rsid w:val="00356781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435D"/>
    <w:rsid w:val="004A49EF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5085"/>
    <w:rsid w:val="006D39B8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7F4953"/>
    <w:rsid w:val="00820129"/>
    <w:rsid w:val="008237F4"/>
    <w:rsid w:val="00827DE8"/>
    <w:rsid w:val="008450FB"/>
    <w:rsid w:val="00851356"/>
    <w:rsid w:val="0088131A"/>
    <w:rsid w:val="008A16D2"/>
    <w:rsid w:val="008A31BA"/>
    <w:rsid w:val="008B3B7F"/>
    <w:rsid w:val="008D4230"/>
    <w:rsid w:val="008D4768"/>
    <w:rsid w:val="008D7C03"/>
    <w:rsid w:val="008E5E15"/>
    <w:rsid w:val="009237BF"/>
    <w:rsid w:val="00932D17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CE6688"/>
    <w:rsid w:val="00D454F0"/>
    <w:rsid w:val="00D61ABA"/>
    <w:rsid w:val="00D639FE"/>
    <w:rsid w:val="00D86536"/>
    <w:rsid w:val="00D97634"/>
    <w:rsid w:val="00DD63F8"/>
    <w:rsid w:val="00DE4E52"/>
    <w:rsid w:val="00DE6283"/>
    <w:rsid w:val="00E43C8E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31DAA"/>
    <w:rsid w:val="00F4264F"/>
    <w:rsid w:val="00F557D9"/>
    <w:rsid w:val="00F60C54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yperlink" Target="https://mjx.b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2242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Anastasiya Khilko</cp:lastModifiedBy>
  <cp:revision>2</cp:revision>
  <cp:lastPrinted>2005-01-28T11:27:00Z</cp:lastPrinted>
  <dcterms:created xsi:type="dcterms:W3CDTF">2017-11-09T22:40:00Z</dcterms:created>
  <dcterms:modified xsi:type="dcterms:W3CDTF">2017-11-09T22:40:00Z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