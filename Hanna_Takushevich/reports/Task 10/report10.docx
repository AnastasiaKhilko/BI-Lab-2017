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16194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1619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C37435">
              <w:t>MTN.BI.08 Load and Transformation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D76B40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D76B40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D76B40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D76B40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316194" w:rsidP="00D76B40">
            <w:pPr>
              <w:pStyle w:val="TableText"/>
              <w:rPr>
                <w:rStyle w:val="Hyperlink"/>
              </w:rPr>
            </w:pPr>
            <w:hyperlink r:id="rId7" w:history="1">
              <w:r w:rsidR="00D76B40">
                <w:rPr>
                  <w:rStyle w:val="Hyperlink"/>
                </w:rPr>
                <w:t>Hanna</w:t>
              </w:r>
            </w:hyperlink>
            <w:r w:rsidR="00D76B40">
              <w:rPr>
                <w:rStyle w:val="Hyperlink"/>
              </w:rPr>
              <w:t xml:space="preserve"> Takushevich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D76B4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15-NOV-2017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405CB" w:rsidRDefault="00F673F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444190110" w:history="1">
        <w:r w:rsidR="009405CB" w:rsidRPr="00DF17B5">
          <w:rPr>
            <w:rStyle w:val="Hyperlink"/>
            <w:noProof/>
          </w:rPr>
          <w:t>1.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Modelling Task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_Toc444190110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31619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1" w:history="1">
        <w:r w:rsidR="009405CB" w:rsidRPr="00DF17B5">
          <w:rPr>
            <w:rStyle w:val="Hyperlink"/>
            <w:noProof/>
          </w:rPr>
          <w:t>1.1.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Detail your diagrams for 3NF and Star layers.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_Toc444190111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31619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2" w:history="1">
        <w:r w:rsidR="009405CB" w:rsidRPr="00DF17B5">
          <w:rPr>
            <w:rStyle w:val="Hyperlink"/>
            <w:noProof/>
          </w:rPr>
          <w:t>1.2.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Create visual and textual description of layers of your data warehouse.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_Toc444190112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31619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190113" w:history="1">
        <w:r w:rsidR="009405CB" w:rsidRPr="00DF17B5">
          <w:rPr>
            <w:rStyle w:val="Hyperlink"/>
            <w:noProof/>
          </w:rPr>
          <w:t>2.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Vault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_Toc444190113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222DC3" w:rsidRPr="00114D08" w:rsidRDefault="00F673FA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E7244C" w:rsidRDefault="00222DC3" w:rsidP="0037428E">
      <w:pPr>
        <w:pStyle w:val="Heading1"/>
      </w:pPr>
      <w:r w:rsidRPr="00114D08">
        <w:br w:type="page"/>
      </w:r>
      <w:bookmarkStart w:id="4" w:name="_Toc444190110"/>
      <w:bookmarkEnd w:id="0"/>
      <w:bookmarkEnd w:id="1"/>
      <w:bookmarkEnd w:id="2"/>
      <w:bookmarkEnd w:id="3"/>
      <w:r w:rsidR="00CE2F0C">
        <w:lastRenderedPageBreak/>
        <w:t>Data Modelling Task</w:t>
      </w:r>
      <w:bookmarkEnd w:id="4"/>
    </w:p>
    <w:p w:rsidR="00CE2F0C" w:rsidRDefault="00CE2F0C" w:rsidP="009405CB">
      <w:pPr>
        <w:pStyle w:val="Heading2"/>
      </w:pPr>
      <w:bookmarkStart w:id="5" w:name="_Toc444190111"/>
      <w:r>
        <w:t>Detail your diagrams for 3NF and Star</w:t>
      </w:r>
      <w:r w:rsidR="0047011A">
        <w:t>/snowflake</w:t>
      </w:r>
      <w:r>
        <w:t xml:space="preserve"> layers.</w:t>
      </w:r>
      <w:bookmarkEnd w:id="5"/>
    </w:p>
    <w:p w:rsidR="00CE2F0C" w:rsidRDefault="00CE2F0C" w:rsidP="00CE2F0C">
      <w:pPr>
        <w:pStyle w:val="BodyText"/>
      </w:pPr>
      <w:r>
        <w:t xml:space="preserve">Reminder: </w:t>
      </w:r>
    </w:p>
    <w:p w:rsidR="00CE2F0C" w:rsidRDefault="00CE2F0C" w:rsidP="00CE2F0C">
      <w:pPr>
        <w:pStyle w:val="ListBullet"/>
      </w:pPr>
      <w:r>
        <w:t>You need to have at least 5 dimensions.</w:t>
      </w:r>
    </w:p>
    <w:p w:rsidR="00593554" w:rsidRDefault="00CE2F0C" w:rsidP="00593554">
      <w:pPr>
        <w:pStyle w:val="ListBullet"/>
      </w:pPr>
      <w:r>
        <w:t>You need to use at least 2 type SCD2 attributes in different dimensions.</w:t>
      </w:r>
    </w:p>
    <w:p w:rsidR="00593554" w:rsidRDefault="00593554" w:rsidP="00593554">
      <w:pPr>
        <w:pStyle w:val="ListBullet"/>
        <w:numPr>
          <w:ilvl w:val="0"/>
          <w:numId w:val="0"/>
        </w:numPr>
      </w:pPr>
    </w:p>
    <w:p w:rsidR="00593554" w:rsidRDefault="00593554" w:rsidP="00593554">
      <w:pPr>
        <w:pStyle w:val="ListBullet"/>
        <w:numPr>
          <w:ilvl w:val="0"/>
          <w:numId w:val="0"/>
        </w:numPr>
      </w:pPr>
      <w:r>
        <w:t>Star Schema:</w:t>
      </w:r>
    </w:p>
    <w:p w:rsidR="00593554" w:rsidRDefault="00593554" w:rsidP="00593554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9E59182" wp14:editId="0BA7C297">
            <wp:extent cx="5941695" cy="419735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7C" w:rsidRDefault="00593554" w:rsidP="00593554">
      <w:pPr>
        <w:pStyle w:val="ListBullet"/>
        <w:numPr>
          <w:ilvl w:val="0"/>
          <w:numId w:val="0"/>
        </w:numPr>
      </w:pPr>
      <w:r>
        <w:t xml:space="preserve">SCD2exists in </w:t>
      </w:r>
      <w:proofErr w:type="spellStart"/>
      <w:r>
        <w:t>dim_airports</w:t>
      </w:r>
      <w:proofErr w:type="spellEnd"/>
      <w:r>
        <w:t xml:space="preserve"> and </w:t>
      </w:r>
      <w:proofErr w:type="spellStart"/>
      <w:r>
        <w:t>dim_service_classes</w:t>
      </w:r>
      <w:proofErr w:type="spellEnd"/>
      <w:r>
        <w:t>.</w:t>
      </w:r>
    </w:p>
    <w:p w:rsidR="00CE2F0C" w:rsidRDefault="00CE2F0C" w:rsidP="00CE2F0C">
      <w:pPr>
        <w:pStyle w:val="BodyText"/>
      </w:pPr>
    </w:p>
    <w:p w:rsidR="00CE2F0C" w:rsidRDefault="00CE2F0C" w:rsidP="009405CB">
      <w:pPr>
        <w:pStyle w:val="Heading2"/>
      </w:pPr>
      <w:bookmarkStart w:id="6" w:name="_Toc444190112"/>
      <w:r>
        <w:t>Create visual and textual description of layers of your data warehouse.</w:t>
      </w:r>
      <w:bookmarkEnd w:id="6"/>
      <w:r>
        <w:t xml:space="preserve"> </w:t>
      </w:r>
    </w:p>
    <w:p w:rsidR="00CE2F0C" w:rsidRDefault="00CE2F0C" w:rsidP="00CE2F0C">
      <w:pPr>
        <w:pStyle w:val="ListBullet"/>
        <w:numPr>
          <w:ilvl w:val="0"/>
          <w:numId w:val="3"/>
        </w:numPr>
      </w:pPr>
      <w:r>
        <w:t>Image (PowerPoint or whatever tool do you prefer) of your data warehouse layers.</w:t>
      </w:r>
    </w:p>
    <w:p w:rsidR="00CE2F0C" w:rsidRDefault="009C1A7B" w:rsidP="00CE2F0C">
      <w:pPr>
        <w:pStyle w:val="BodyText"/>
      </w:pPr>
      <w:r>
        <w:rPr>
          <w:noProof/>
        </w:rPr>
        <w:lastRenderedPageBreak/>
        <w:drawing>
          <wp:inline distT="0" distB="0" distL="0" distR="0" wp14:anchorId="77D7BAC3" wp14:editId="5673A298">
            <wp:extent cx="5941695" cy="318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7B" w:rsidRPr="009C1A7B" w:rsidRDefault="009C1A7B" w:rsidP="00CE2F0C">
      <w:pPr>
        <w:pStyle w:val="BodyText"/>
        <w:rPr>
          <w:lang w:val="ru-RU"/>
        </w:rPr>
      </w:pPr>
      <w:r>
        <w:rPr>
          <w:lang w:val="ru-RU"/>
        </w:rPr>
        <w:t xml:space="preserve">Изначально сырые данные хранятся в источниках различных форматов. С помощью </w:t>
      </w:r>
      <w:r>
        <w:t>ETL</w:t>
      </w:r>
      <w:r w:rsidRPr="009C1A7B">
        <w:rPr>
          <w:lang w:val="ru-RU"/>
        </w:rPr>
        <w:t xml:space="preserve"> </w:t>
      </w:r>
      <w:r>
        <w:rPr>
          <w:lang w:val="ru-RU"/>
        </w:rPr>
        <w:t xml:space="preserve">эти данные подгружаются в базу данных, чтобы далее при помощи другого </w:t>
      </w:r>
      <w:r>
        <w:t>ETL</w:t>
      </w:r>
      <w:r w:rsidRPr="009C1A7B">
        <w:rPr>
          <w:lang w:val="ru-RU"/>
        </w:rPr>
        <w:t xml:space="preserve"> </w:t>
      </w:r>
      <w:r>
        <w:rPr>
          <w:lang w:val="ru-RU"/>
        </w:rPr>
        <w:t>эти данные можно было загрузить в наше хранилище данных</w:t>
      </w:r>
      <w:bookmarkStart w:id="7" w:name="_GoBack"/>
      <w:bookmarkEnd w:id="7"/>
      <w:r>
        <w:rPr>
          <w:lang w:val="ru-RU"/>
        </w:rPr>
        <w:t>. На основе хранилища будут построены витрины данных, которые в последствии будут использоваться для визуализации.</w:t>
      </w:r>
    </w:p>
    <w:p w:rsidR="006A6239" w:rsidRPr="009C1A7B" w:rsidRDefault="006A6239" w:rsidP="006A6239">
      <w:pPr>
        <w:pStyle w:val="Heading1"/>
        <w:rPr>
          <w:lang w:val="ru-RU"/>
        </w:rPr>
      </w:pPr>
      <w:bookmarkStart w:id="8" w:name="_Toc444190113"/>
      <w:r>
        <w:t>Data</w:t>
      </w:r>
      <w:r w:rsidRPr="009C1A7B">
        <w:rPr>
          <w:lang w:val="ru-RU"/>
        </w:rPr>
        <w:t xml:space="preserve"> </w:t>
      </w:r>
      <w:r>
        <w:t>Vault</w:t>
      </w:r>
      <w:bookmarkEnd w:id="8"/>
    </w:p>
    <w:p w:rsidR="006A6239" w:rsidRDefault="006A6239" w:rsidP="006A6239">
      <w:pPr>
        <w:pStyle w:val="ListBullet"/>
        <w:numPr>
          <w:ilvl w:val="0"/>
          <w:numId w:val="3"/>
        </w:numPr>
      </w:pPr>
      <w:r>
        <w:t>Get</w:t>
      </w:r>
      <w:r w:rsidRPr="009C1A7B">
        <w:rPr>
          <w:lang w:val="ru-RU"/>
        </w:rPr>
        <w:t xml:space="preserve"> </w:t>
      </w:r>
      <w:r>
        <w:t>back</w:t>
      </w:r>
      <w:r w:rsidRPr="009C1A7B">
        <w:rPr>
          <w:lang w:val="ru-RU"/>
        </w:rPr>
        <w:t xml:space="preserve"> </w:t>
      </w:r>
      <w:r>
        <w:t>to</w:t>
      </w:r>
      <w:r w:rsidRPr="009C1A7B">
        <w:rPr>
          <w:lang w:val="ru-RU"/>
        </w:rPr>
        <w:t xml:space="preserve"> </w:t>
      </w:r>
      <w:r>
        <w:t>the</w:t>
      </w:r>
      <w:r w:rsidRPr="009C1A7B">
        <w:rPr>
          <w:lang w:val="ru-RU"/>
        </w:rPr>
        <w:t xml:space="preserve"> </w:t>
      </w:r>
      <w:r>
        <w:t>task</w:t>
      </w:r>
      <w:r w:rsidRPr="009C1A7B">
        <w:rPr>
          <w:lang w:val="ru-RU"/>
        </w:rPr>
        <w:t xml:space="preserve"> 5 </w:t>
      </w:r>
      <w:r>
        <w:t>from</w:t>
      </w:r>
      <w:r w:rsidRPr="009C1A7B">
        <w:rPr>
          <w:lang w:val="ru-RU"/>
        </w:rPr>
        <w:t xml:space="preserve"> </w:t>
      </w:r>
      <w:r>
        <w:t>and</w:t>
      </w:r>
      <w:r w:rsidRPr="009C1A7B">
        <w:rPr>
          <w:lang w:val="ru-RU"/>
        </w:rPr>
        <w:t xml:space="preserve"> </w:t>
      </w:r>
      <w:r>
        <w:t>refactor</w:t>
      </w:r>
      <w:r w:rsidRPr="009C1A7B">
        <w:rPr>
          <w:lang w:val="ru-RU"/>
        </w:rPr>
        <w:t xml:space="preserve"> </w:t>
      </w:r>
      <w:r>
        <w:t>sample</w:t>
      </w:r>
      <w:r w:rsidRPr="009C1A7B">
        <w:rPr>
          <w:lang w:val="ru-RU"/>
        </w:rPr>
        <w:t xml:space="preserve"> </w:t>
      </w:r>
      <w:r>
        <w:t>business</w:t>
      </w:r>
      <w:r w:rsidRPr="009C1A7B">
        <w:rPr>
          <w:lang w:val="ru-RU"/>
        </w:rPr>
        <w:t xml:space="preserve"> </w:t>
      </w:r>
      <w:r>
        <w:t>schema into the Data Vault model.</w:t>
      </w:r>
    </w:p>
    <w:p w:rsidR="00AE4A05" w:rsidRPr="006A6239" w:rsidRDefault="00AE4A05" w:rsidP="00AE4A05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598F2CA" wp14:editId="7210783D">
            <wp:extent cx="5941695" cy="3133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05" w:rsidRPr="006A623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194" w:rsidRDefault="00316194">
      <w:r>
        <w:separator/>
      </w:r>
    </w:p>
  </w:endnote>
  <w:endnote w:type="continuationSeparator" w:id="0">
    <w:p w:rsidR="00316194" w:rsidRDefault="0031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D76B40">
            <w:rPr>
              <w:noProof/>
              <w:sz w:val="16"/>
            </w:rPr>
            <w:t>2017</w:t>
          </w:r>
          <w:r w:rsidR="00F673F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9C1A7B">
            <w:rPr>
              <w:noProof/>
            </w:rPr>
            <w:t>4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r w:rsidR="00316194">
            <w:fldChar w:fldCharType="begin"/>
          </w:r>
          <w:r w:rsidR="00316194">
            <w:instrText xml:space="preserve"> NUMPAGES </w:instrText>
          </w:r>
          <w:r w:rsidR="00316194">
            <w:fldChar w:fldCharType="separate"/>
          </w:r>
          <w:r w:rsidR="009C1A7B">
            <w:rPr>
              <w:noProof/>
            </w:rPr>
            <w:t>4</w:t>
          </w:r>
          <w:r w:rsidR="00316194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D76B40">
            <w:rPr>
              <w:noProof/>
              <w:sz w:val="16"/>
            </w:rPr>
            <w:t>2017</w:t>
          </w:r>
          <w:r w:rsidR="00F673F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AE4A05">
            <w:rPr>
              <w:noProof/>
            </w:rPr>
            <w:t>1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r w:rsidR="00316194">
            <w:fldChar w:fldCharType="begin"/>
          </w:r>
          <w:r w:rsidR="00316194">
            <w:instrText xml:space="preserve"> NUMPAGES </w:instrText>
          </w:r>
          <w:r w:rsidR="00316194">
            <w:fldChar w:fldCharType="separate"/>
          </w:r>
          <w:r w:rsidR="00AE4A05">
            <w:rPr>
              <w:noProof/>
            </w:rPr>
            <w:t>4</w:t>
          </w:r>
          <w:r w:rsidR="00316194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194" w:rsidRDefault="00316194">
      <w:r>
        <w:separator/>
      </w:r>
    </w:p>
  </w:footnote>
  <w:footnote w:type="continuationSeparator" w:id="0">
    <w:p w:rsidR="00316194" w:rsidRDefault="0031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316194">
            <w:fldChar w:fldCharType="begin"/>
          </w:r>
          <w:r w:rsidR="00316194">
            <w:instrText xml:space="preserve"> TITLE  \* MERGEFORMAT </w:instrText>
          </w:r>
          <w:r w:rsidR="00316194">
            <w:fldChar w:fldCharType="separate"/>
          </w:r>
          <w:r w:rsidR="00C37435" w:rsidRPr="00C37435">
            <w:rPr>
              <w:b/>
            </w:rPr>
            <w:t>MTN.BI</w:t>
          </w:r>
          <w:r w:rsidR="00C37435">
            <w:t>.08 Load and Transformation</w:t>
          </w:r>
          <w:r w:rsidR="0031619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16194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D76B40">
            <w:rPr>
              <w:noProof/>
              <w:sz w:val="16"/>
              <w:szCs w:val="16"/>
            </w:rPr>
            <w:t>15-Nov-2017 22:55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316194">
            <w:fldChar w:fldCharType="begin"/>
          </w:r>
          <w:r w:rsidR="00316194">
            <w:instrText xml:space="preserve"> TITLE  \* MERGEFORMAT </w:instrText>
          </w:r>
          <w:r w:rsidR="00316194">
            <w:fldChar w:fldCharType="separate"/>
          </w:r>
          <w:r w:rsidR="00C37435" w:rsidRPr="00C37435">
            <w:rPr>
              <w:b/>
            </w:rPr>
            <w:t xml:space="preserve">MTN.BI.08 </w:t>
          </w:r>
          <w:r w:rsidR="00C37435">
            <w:t>Load and Transformation</w:t>
          </w:r>
          <w:r w:rsidR="0031619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16194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D76B40">
            <w:rPr>
              <w:noProof/>
              <w:sz w:val="16"/>
              <w:szCs w:val="16"/>
            </w:rPr>
            <w:t>15-Nov-2017 22:55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87"/>
    <w:rsid w:val="000142FB"/>
    <w:rsid w:val="00081508"/>
    <w:rsid w:val="000A6040"/>
    <w:rsid w:val="000D22DF"/>
    <w:rsid w:val="000D4695"/>
    <w:rsid w:val="000E5733"/>
    <w:rsid w:val="000E676F"/>
    <w:rsid w:val="000E68BD"/>
    <w:rsid w:val="000F2774"/>
    <w:rsid w:val="00107528"/>
    <w:rsid w:val="00113EFF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3F8D"/>
    <w:rsid w:val="00235712"/>
    <w:rsid w:val="00260465"/>
    <w:rsid w:val="00261773"/>
    <w:rsid w:val="0027273F"/>
    <w:rsid w:val="00276374"/>
    <w:rsid w:val="00283EE8"/>
    <w:rsid w:val="00286611"/>
    <w:rsid w:val="002A713E"/>
    <w:rsid w:val="002F0E4E"/>
    <w:rsid w:val="002F5D7B"/>
    <w:rsid w:val="00316194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4958"/>
    <w:rsid w:val="003F7F40"/>
    <w:rsid w:val="00400831"/>
    <w:rsid w:val="004044FD"/>
    <w:rsid w:val="00410D49"/>
    <w:rsid w:val="00432D54"/>
    <w:rsid w:val="00434841"/>
    <w:rsid w:val="0047011A"/>
    <w:rsid w:val="004A49EF"/>
    <w:rsid w:val="004B4D2A"/>
    <w:rsid w:val="004C2F82"/>
    <w:rsid w:val="004D29BE"/>
    <w:rsid w:val="004E22A3"/>
    <w:rsid w:val="0052662C"/>
    <w:rsid w:val="0053657C"/>
    <w:rsid w:val="005400E3"/>
    <w:rsid w:val="00557725"/>
    <w:rsid w:val="0057115C"/>
    <w:rsid w:val="005731ED"/>
    <w:rsid w:val="005732B5"/>
    <w:rsid w:val="00593554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6239"/>
    <w:rsid w:val="006A77BC"/>
    <w:rsid w:val="006C5085"/>
    <w:rsid w:val="006D5D58"/>
    <w:rsid w:val="006F02E5"/>
    <w:rsid w:val="006F37C1"/>
    <w:rsid w:val="006F4766"/>
    <w:rsid w:val="007039B5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F5CEE"/>
    <w:rsid w:val="00932D17"/>
    <w:rsid w:val="00937170"/>
    <w:rsid w:val="009405CB"/>
    <w:rsid w:val="00964F64"/>
    <w:rsid w:val="009C1A7B"/>
    <w:rsid w:val="00A34D25"/>
    <w:rsid w:val="00A37131"/>
    <w:rsid w:val="00A530F0"/>
    <w:rsid w:val="00A622A2"/>
    <w:rsid w:val="00A667E6"/>
    <w:rsid w:val="00A83F89"/>
    <w:rsid w:val="00A9495A"/>
    <w:rsid w:val="00AC5A33"/>
    <w:rsid w:val="00AC6DF6"/>
    <w:rsid w:val="00AD5D01"/>
    <w:rsid w:val="00AE4A05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37435"/>
    <w:rsid w:val="00C63011"/>
    <w:rsid w:val="00C631A6"/>
    <w:rsid w:val="00C70F22"/>
    <w:rsid w:val="00C90287"/>
    <w:rsid w:val="00C90F18"/>
    <w:rsid w:val="00C922B5"/>
    <w:rsid w:val="00CA2A71"/>
    <w:rsid w:val="00CB16E7"/>
    <w:rsid w:val="00CE2F0C"/>
    <w:rsid w:val="00D3436F"/>
    <w:rsid w:val="00D454F0"/>
    <w:rsid w:val="00D61ABA"/>
    <w:rsid w:val="00D639FE"/>
    <w:rsid w:val="00D76B40"/>
    <w:rsid w:val="00D86536"/>
    <w:rsid w:val="00DE4E52"/>
    <w:rsid w:val="00DF11B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673F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368DB"/>
  <w15:docId w15:val="{12716326-B76C-47D3-96DB-053E74CD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103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Load and Transformation</vt:lpstr>
      <vt:lpstr>&lt;code&gt;&lt;Title&gt;</vt:lpstr>
    </vt:vector>
  </TitlesOfParts>
  <Company>EPAM Systems, RD Dep.</Company>
  <LinksUpToDate>false</LinksUpToDate>
  <CharactersWithSpaces>1641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Load and Transformation</dc:title>
  <dc:subject>Resource Department Dep.</dc:subject>
  <dc:creator>Elias Nema</dc:creator>
  <cp:lastModifiedBy>Hanna Takushevich</cp:lastModifiedBy>
  <cp:revision>4</cp:revision>
  <cp:lastPrinted>2005-01-28T11:27:00Z</cp:lastPrinted>
  <dcterms:created xsi:type="dcterms:W3CDTF">2017-11-15T19:55:00Z</dcterms:created>
  <dcterms:modified xsi:type="dcterms:W3CDTF">2017-11-15T22:43:00Z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