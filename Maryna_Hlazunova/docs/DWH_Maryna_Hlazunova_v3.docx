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F6FB9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2A5F0D" w:rsidP="002A5F0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DWH Project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a3"/>
      </w:pPr>
      <w:bookmarkStart w:id="0" w:name="_Toc456598587"/>
      <w:bookmarkStart w:id="1" w:name="_Toc456600918"/>
      <w:bookmarkStart w:id="2" w:name="_Toc2484421"/>
      <w:bookmarkStart w:id="3" w:name="_Toc4475558"/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93395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40" cy="211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</w:p>
    <w:p w:rsidR="00B877C3" w:rsidRPr="00114D08" w:rsidRDefault="00B877C3" w:rsidP="00473DF1">
      <w:pPr>
        <w:pStyle w:val="a3"/>
        <w:jc w:val="center"/>
        <w:sectPr w:rsidR="00B877C3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bookmarkStart w:id="4" w:name="_GoBack"/>
    <w:bookmarkEnd w:id="4"/>
    <w:p w:rsidR="00F01B3E" w:rsidRDefault="00E05523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274127" w:history="1">
        <w:r w:rsidR="00F01B3E" w:rsidRPr="005D4D00">
          <w:rPr>
            <w:rStyle w:val="af6"/>
            <w:noProof/>
          </w:rPr>
          <w:t>1.</w:t>
        </w:r>
        <w:r w:rsidR="00F01B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F01B3E" w:rsidRPr="005D4D00">
          <w:rPr>
            <w:rStyle w:val="af6"/>
            <w:noProof/>
          </w:rPr>
          <w:t>Business Description</w:t>
        </w:r>
        <w:r w:rsidR="00F01B3E">
          <w:rPr>
            <w:noProof/>
            <w:webHidden/>
          </w:rPr>
          <w:tab/>
        </w:r>
        <w:r w:rsidR="00F01B3E">
          <w:rPr>
            <w:noProof/>
            <w:webHidden/>
          </w:rPr>
          <w:fldChar w:fldCharType="begin"/>
        </w:r>
        <w:r w:rsidR="00F01B3E">
          <w:rPr>
            <w:noProof/>
            <w:webHidden/>
          </w:rPr>
          <w:instrText xml:space="preserve"> PAGEREF _Toc498274127 \h </w:instrText>
        </w:r>
        <w:r w:rsidR="00F01B3E">
          <w:rPr>
            <w:noProof/>
            <w:webHidden/>
          </w:rPr>
        </w:r>
        <w:r w:rsidR="00F01B3E">
          <w:rPr>
            <w:noProof/>
            <w:webHidden/>
          </w:rPr>
          <w:fldChar w:fldCharType="separate"/>
        </w:r>
        <w:r w:rsidR="00F01B3E">
          <w:rPr>
            <w:noProof/>
            <w:webHidden/>
          </w:rPr>
          <w:t>3</w:t>
        </w:r>
        <w:r w:rsidR="00F01B3E">
          <w:rPr>
            <w:noProof/>
            <w:webHidden/>
          </w:rPr>
          <w:fldChar w:fldCharType="end"/>
        </w:r>
      </w:hyperlink>
    </w:p>
    <w:p w:rsidR="00F01B3E" w:rsidRDefault="00F01B3E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74128" w:history="1">
        <w:r w:rsidRPr="005D4D00">
          <w:rPr>
            <w:rStyle w:val="af6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74129" w:history="1">
        <w:r w:rsidRPr="005D4D00">
          <w:rPr>
            <w:rStyle w:val="af6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</w:rPr>
          <w:t>Problems because of poor data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74130" w:history="1">
        <w:r w:rsidRPr="005D4D00">
          <w:rPr>
            <w:rStyle w:val="af6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</w:rPr>
          <w:t>Benefits from implementing a Data Warehouse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274131" w:history="1">
        <w:r w:rsidRPr="005D4D00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</w:rPr>
          <w:t>Dimensions of a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74132" w:history="1">
        <w:r w:rsidRPr="005D4D00">
          <w:rPr>
            <w:rStyle w:val="af6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  <w:lang w:val="ru-RU"/>
          </w:rPr>
          <w:t>Бизнес-процесс.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74133" w:history="1">
        <w:r w:rsidRPr="005D4D00">
          <w:rPr>
            <w:rStyle w:val="af6"/>
            <w:noProof/>
            <w:lang w:val="ru-RU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  <w:lang w:val="ru-RU"/>
          </w:rPr>
          <w:t>Зерно.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74134" w:history="1">
        <w:r w:rsidRPr="005D4D00">
          <w:rPr>
            <w:rStyle w:val="af6"/>
            <w:noProof/>
            <w:lang w:val="ru-RU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  <w:lang w:val="ru-RU"/>
          </w:rPr>
          <w:t>Измерения.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74135" w:history="1">
        <w:r w:rsidRPr="005D4D00">
          <w:rPr>
            <w:rStyle w:val="af6"/>
            <w:noProof/>
            <w:lang w:val="ru-RU"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  <w:lang w:val="ru-RU"/>
          </w:rPr>
          <w:t>Факты.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74136" w:history="1">
        <w:r w:rsidRPr="005D4D00">
          <w:rPr>
            <w:rStyle w:val="af6"/>
            <w:noProof/>
            <w:lang w:val="ru-RU"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  <w:lang w:val="ru-RU"/>
          </w:rPr>
          <w:t>Источники информации.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74137" w:history="1">
        <w:r w:rsidRPr="005D4D00">
          <w:rPr>
            <w:rStyle w:val="af6"/>
            <w:noProof/>
            <w:lang w:val="ru-RU"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  <w:lang w:val="ru-RU"/>
          </w:rPr>
          <w:t xml:space="preserve">Слой доступа к данным </w:t>
        </w:r>
        <w:r w:rsidRPr="005D4D00">
          <w:rPr>
            <w:rStyle w:val="af6"/>
            <w:noProof/>
          </w:rPr>
          <w:t>DWH</w:t>
        </w:r>
        <w:r w:rsidRPr="005D4D00">
          <w:rPr>
            <w:rStyle w:val="af6"/>
            <w:noProof/>
            <w:lang w:val="ru-RU"/>
          </w:rPr>
          <w:t xml:space="preserve"> - схема Звезда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274138" w:history="1">
        <w:r w:rsidRPr="005D4D00">
          <w:rPr>
            <w:rStyle w:val="af6"/>
            <w:noProof/>
            <w:lang w:val="ru-RU"/>
          </w:rPr>
          <w:t>2.7.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  <w:lang w:val="ru-RU"/>
          </w:rPr>
          <w:t xml:space="preserve">Фундаментальный слой </w:t>
        </w:r>
        <w:r w:rsidRPr="005D4D00">
          <w:rPr>
            <w:rStyle w:val="af6"/>
            <w:noProof/>
          </w:rPr>
          <w:t>DWH</w:t>
        </w:r>
        <w:r w:rsidRPr="005D4D00">
          <w:rPr>
            <w:rStyle w:val="af6"/>
            <w:noProof/>
            <w:lang w:val="ru-RU"/>
          </w:rPr>
          <w:t xml:space="preserve"> - схема 3 </w:t>
        </w:r>
        <w:r w:rsidRPr="005D4D00">
          <w:rPr>
            <w:rStyle w:val="af6"/>
            <w:noProof/>
          </w:rPr>
          <w:t>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274139" w:history="1">
        <w:r w:rsidRPr="005D4D00">
          <w:rPr>
            <w:rStyle w:val="af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274140" w:history="1">
        <w:r w:rsidRPr="005D4D00">
          <w:rPr>
            <w:rStyle w:val="af6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274141" w:history="1">
        <w:r w:rsidRPr="005D4D00">
          <w:rPr>
            <w:rStyle w:val="af6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</w:rPr>
          <w:t>Fact Table Partitioning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274142" w:history="1">
        <w:r w:rsidRPr="005D4D00">
          <w:rPr>
            <w:rStyle w:val="af6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</w:rPr>
          <w:t>Strategy of Parallel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1B3E" w:rsidRDefault="00F01B3E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274143" w:history="1">
        <w:r w:rsidRPr="005D4D00">
          <w:rPr>
            <w:rStyle w:val="af6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5D4D00">
          <w:rPr>
            <w:rStyle w:val="af6"/>
            <w:noProof/>
          </w:rPr>
          <w:t>Report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_Toc498274143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1"/>
      </w:pPr>
      <w:r w:rsidRPr="00114D08">
        <w:br w:type="page"/>
      </w:r>
      <w:bookmarkStart w:id="5" w:name="_Toc498274127"/>
      <w:bookmarkEnd w:id="0"/>
      <w:bookmarkEnd w:id="1"/>
      <w:bookmarkEnd w:id="2"/>
      <w:bookmarkEnd w:id="3"/>
      <w:r w:rsidR="00473DF1">
        <w:lastRenderedPageBreak/>
        <w:t>Business Description</w:t>
      </w:r>
      <w:bookmarkEnd w:id="5"/>
    </w:p>
    <w:p w:rsidR="00473DF1" w:rsidRDefault="00473DF1" w:rsidP="00473DF1">
      <w:pPr>
        <w:pStyle w:val="21"/>
      </w:pPr>
      <w:bookmarkStart w:id="6" w:name="_Toc498274128"/>
      <w:r>
        <w:t>Business background</w:t>
      </w:r>
      <w:bookmarkEnd w:id="6"/>
    </w:p>
    <w:p w:rsidR="00B143AD" w:rsidRPr="00B143AD" w:rsidRDefault="00B143AD" w:rsidP="00B143AD">
      <w:pPr>
        <w:pStyle w:val="a3"/>
      </w:pPr>
    </w:p>
    <w:p w:rsidR="00B143AD" w:rsidRPr="007111ED" w:rsidRDefault="00B143AD" w:rsidP="00B143AD">
      <w:pPr>
        <w:pStyle w:val="a3"/>
        <w:spacing w:line="276" w:lineRule="auto"/>
        <w:ind w:firstLine="357"/>
        <w:rPr>
          <w:sz w:val="24"/>
          <w:szCs w:val="24"/>
          <w:lang w:val="ru-RU"/>
        </w:rPr>
      </w:pPr>
      <w:r w:rsidRPr="00960F71">
        <w:rPr>
          <w:sz w:val="24"/>
          <w:szCs w:val="24"/>
          <w:lang w:val="ru-RU"/>
        </w:rPr>
        <w:t xml:space="preserve">Хранилище данных будет реализовано для нужд белорусского </w:t>
      </w:r>
      <w:r w:rsidRPr="00960F71">
        <w:rPr>
          <w:sz w:val="24"/>
          <w:szCs w:val="24"/>
        </w:rPr>
        <w:t>online</w:t>
      </w:r>
      <w:r w:rsidRPr="00960F71">
        <w:rPr>
          <w:sz w:val="24"/>
          <w:szCs w:val="24"/>
          <w:lang w:val="ru-RU"/>
        </w:rPr>
        <w:t xml:space="preserve">-магазина </w:t>
      </w:r>
      <w:r w:rsidRPr="00960F71">
        <w:rPr>
          <w:sz w:val="24"/>
          <w:szCs w:val="24"/>
        </w:rPr>
        <w:t>Wildberries</w:t>
      </w:r>
      <w:r w:rsidRPr="00960F71">
        <w:rPr>
          <w:sz w:val="24"/>
          <w:szCs w:val="24"/>
          <w:lang w:val="ru-RU"/>
        </w:rPr>
        <w:t xml:space="preserve">.  </w:t>
      </w:r>
      <w:r w:rsidRPr="00960F71">
        <w:rPr>
          <w:sz w:val="24"/>
          <w:szCs w:val="24"/>
        </w:rPr>
        <w:t>Wildberries</w:t>
      </w:r>
      <w:r w:rsidRPr="007111ED">
        <w:rPr>
          <w:sz w:val="24"/>
          <w:szCs w:val="24"/>
          <w:lang w:val="ru-RU"/>
        </w:rPr>
        <w:t xml:space="preserve"> – это один из крупнейших интернет-магазинов модной одежды, обуви, аксессуаров, косметических средств, существующий уже более 12 лет.  Магазин насчитывает более 7 тысяч брендов на сайте и более 100 тысяч заказов в день. Из года в год он развивается, расширяет географию и улучшает качество обслуживания! </w:t>
      </w:r>
    </w:p>
    <w:p w:rsidR="00B143AD" w:rsidRPr="00C33FBD" w:rsidRDefault="00B143AD" w:rsidP="00B143AD">
      <w:pPr>
        <w:pStyle w:val="a3"/>
        <w:rPr>
          <w:lang w:val="ru-RU"/>
        </w:rPr>
      </w:pPr>
    </w:p>
    <w:p w:rsidR="00473DF1" w:rsidRDefault="00473DF1" w:rsidP="00473DF1">
      <w:pPr>
        <w:pStyle w:val="21"/>
      </w:pPr>
      <w:bookmarkStart w:id="7" w:name="_Toc498274129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7"/>
    </w:p>
    <w:p w:rsidR="00B143AD" w:rsidRDefault="00B143AD" w:rsidP="00B143AD">
      <w:pPr>
        <w:pStyle w:val="a3"/>
      </w:pPr>
    </w:p>
    <w:p w:rsidR="00B143AD" w:rsidRPr="00B143AD" w:rsidRDefault="00B143AD" w:rsidP="00B143AD">
      <w:pPr>
        <w:pStyle w:val="a3"/>
        <w:spacing w:line="276" w:lineRule="auto"/>
        <w:ind w:firstLine="720"/>
        <w:rPr>
          <w:lang w:val="ru-RU"/>
        </w:rPr>
      </w:pPr>
      <w:r w:rsidRPr="00960F71">
        <w:rPr>
          <w:sz w:val="24"/>
          <w:szCs w:val="24"/>
          <w:lang w:val="ru-RU"/>
        </w:rPr>
        <w:t xml:space="preserve">С каждым днем количество товаров, отделений магазина и клиентов растет в геометрической прогрессии. Это требует пересмотра обработки данных. </w:t>
      </w:r>
      <w:r w:rsidRPr="007111ED">
        <w:rPr>
          <w:sz w:val="24"/>
          <w:szCs w:val="24"/>
          <w:lang w:val="ru-RU"/>
        </w:rPr>
        <w:t xml:space="preserve">На данный момент база </w:t>
      </w:r>
      <w:r w:rsidR="00E0268D">
        <w:rPr>
          <w:sz w:val="24"/>
          <w:szCs w:val="24"/>
          <w:lang w:val="ru-RU"/>
        </w:rPr>
        <w:t xml:space="preserve">данных </w:t>
      </w:r>
      <w:r w:rsidRPr="007111ED">
        <w:rPr>
          <w:sz w:val="24"/>
          <w:szCs w:val="24"/>
          <w:lang w:val="ru-RU"/>
        </w:rPr>
        <w:t xml:space="preserve">приложения недостаточно </w:t>
      </w:r>
      <w:proofErr w:type="gramStart"/>
      <w:r w:rsidRPr="007111ED">
        <w:rPr>
          <w:sz w:val="24"/>
          <w:szCs w:val="24"/>
          <w:lang w:val="ru-RU"/>
        </w:rPr>
        <w:t>производительна</w:t>
      </w:r>
      <w:proofErr w:type="gramEnd"/>
      <w:r w:rsidRPr="007111ED">
        <w:rPr>
          <w:sz w:val="24"/>
          <w:szCs w:val="24"/>
          <w:lang w:val="ru-RU"/>
        </w:rPr>
        <w:t xml:space="preserve">, чтобы отрабатывать сложные запросы, поэтому на получение одного простейшего отчета, с которым хорошо построенное </w:t>
      </w:r>
      <w:r w:rsidRPr="00960F71">
        <w:rPr>
          <w:sz w:val="24"/>
          <w:szCs w:val="24"/>
        </w:rPr>
        <w:t>DWH</w:t>
      </w:r>
      <w:r w:rsidRPr="007111ED">
        <w:rPr>
          <w:sz w:val="24"/>
          <w:szCs w:val="24"/>
          <w:lang w:val="ru-RU"/>
        </w:rPr>
        <w:t xml:space="preserve">  справляется за считанные секунды, уходят часы.  В такой ситуации многие запросы управляющего сектора не находят отклика,  нет возможности быстрого реагирования на изменение рынка,  реактивного изменения стратегий продаж, открытия новых. В результате теряется скорость принятия решений,  теряются деньги,  растет недоверие к </w:t>
      </w:r>
      <w:proofErr w:type="gramStart"/>
      <w:r w:rsidRPr="007111ED">
        <w:rPr>
          <w:sz w:val="24"/>
          <w:szCs w:val="24"/>
          <w:lang w:val="ru-RU"/>
        </w:rPr>
        <w:t>ИТ</w:t>
      </w:r>
      <w:proofErr w:type="gramEnd"/>
      <w:r w:rsidRPr="007111ED">
        <w:rPr>
          <w:sz w:val="24"/>
          <w:szCs w:val="24"/>
          <w:lang w:val="ru-RU"/>
        </w:rPr>
        <w:t xml:space="preserve"> решениям.</w:t>
      </w:r>
    </w:p>
    <w:p w:rsidR="00473DF1" w:rsidRDefault="00473DF1" w:rsidP="00473DF1">
      <w:pPr>
        <w:pStyle w:val="21"/>
      </w:pPr>
      <w:bookmarkStart w:id="8" w:name="_Toc498274130"/>
      <w:r>
        <w:t>Benefits from implementing a Data Warehouse</w:t>
      </w:r>
      <w:bookmarkEnd w:id="8"/>
    </w:p>
    <w:p w:rsidR="00B143AD" w:rsidRDefault="00B143AD" w:rsidP="00B143AD">
      <w:pPr>
        <w:pStyle w:val="a3"/>
      </w:pPr>
    </w:p>
    <w:p w:rsidR="00B143AD" w:rsidRPr="002A5F0D" w:rsidRDefault="00E0268D" w:rsidP="00B143AD">
      <w:pPr>
        <w:pStyle w:val="a3"/>
        <w:spacing w:line="276" w:lineRule="auto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Внедрение </w:t>
      </w:r>
      <w:r w:rsidR="00B143AD" w:rsidRPr="00123A11">
        <w:rPr>
          <w:sz w:val="24"/>
          <w:szCs w:val="24"/>
        </w:rPr>
        <w:t>DWH</w:t>
      </w:r>
      <w:r w:rsidR="00B143AD" w:rsidRPr="00123A11">
        <w:rPr>
          <w:sz w:val="24"/>
          <w:szCs w:val="24"/>
          <w:lang w:val="ru-RU"/>
        </w:rPr>
        <w:t xml:space="preserve"> поможет навести порядок и упростит использование данных для анализа. Сложные отчеты </w:t>
      </w:r>
      <w:r>
        <w:rPr>
          <w:sz w:val="24"/>
          <w:szCs w:val="24"/>
          <w:lang w:val="ru-RU"/>
        </w:rPr>
        <w:t xml:space="preserve">будут быстро формироваться, </w:t>
      </w:r>
      <w:r w:rsidR="00B143AD" w:rsidRPr="00123A11">
        <w:rPr>
          <w:sz w:val="24"/>
          <w:szCs w:val="24"/>
          <w:lang w:val="ru-RU"/>
        </w:rPr>
        <w:t>а</w:t>
      </w:r>
      <w:r w:rsidR="002F4038" w:rsidRPr="002F4038">
        <w:rPr>
          <w:sz w:val="24"/>
          <w:szCs w:val="24"/>
          <w:lang w:val="ru-RU"/>
        </w:rPr>
        <w:t>,</w:t>
      </w:r>
      <w:r w:rsidR="00B143AD" w:rsidRPr="00123A1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следовательно</w:t>
      </w:r>
      <w:r w:rsidR="002F4038" w:rsidRPr="002F4038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="00B143AD" w:rsidRPr="00123A11">
        <w:rPr>
          <w:sz w:val="24"/>
          <w:szCs w:val="24"/>
          <w:lang w:val="ru-RU"/>
        </w:rPr>
        <w:t xml:space="preserve">не </w:t>
      </w:r>
      <w:r>
        <w:rPr>
          <w:sz w:val="24"/>
          <w:szCs w:val="24"/>
          <w:lang w:val="ru-RU"/>
        </w:rPr>
        <w:t xml:space="preserve">будут </w:t>
      </w:r>
      <w:r w:rsidR="00B143AD" w:rsidRPr="00123A11">
        <w:rPr>
          <w:sz w:val="24"/>
          <w:szCs w:val="24"/>
          <w:lang w:val="ru-RU"/>
        </w:rPr>
        <w:t>нагружа</w:t>
      </w:r>
      <w:r>
        <w:rPr>
          <w:sz w:val="24"/>
          <w:szCs w:val="24"/>
          <w:lang w:val="ru-RU"/>
        </w:rPr>
        <w:t>ть</w:t>
      </w:r>
      <w:r w:rsidR="00B143AD" w:rsidRPr="00123A11">
        <w:rPr>
          <w:sz w:val="24"/>
          <w:szCs w:val="24"/>
          <w:lang w:val="ru-RU"/>
        </w:rPr>
        <w:t xml:space="preserve"> приложения, </w:t>
      </w:r>
      <w:r>
        <w:rPr>
          <w:sz w:val="24"/>
          <w:szCs w:val="24"/>
          <w:lang w:val="ru-RU"/>
        </w:rPr>
        <w:t xml:space="preserve">будут </w:t>
      </w:r>
      <w:r w:rsidR="00B143AD" w:rsidRPr="00123A11">
        <w:rPr>
          <w:sz w:val="24"/>
          <w:szCs w:val="24"/>
          <w:lang w:val="ru-RU"/>
        </w:rPr>
        <w:t>чаще использ</w:t>
      </w:r>
      <w:r>
        <w:rPr>
          <w:sz w:val="24"/>
          <w:szCs w:val="24"/>
          <w:lang w:val="ru-RU"/>
        </w:rPr>
        <w:t>оваться</w:t>
      </w:r>
      <w:r w:rsidR="00B143AD" w:rsidRPr="00123A11">
        <w:rPr>
          <w:sz w:val="24"/>
          <w:szCs w:val="24"/>
          <w:lang w:val="ru-RU"/>
        </w:rPr>
        <w:t xml:space="preserve"> и потому помог</w:t>
      </w:r>
      <w:r>
        <w:rPr>
          <w:sz w:val="24"/>
          <w:szCs w:val="24"/>
          <w:lang w:val="ru-RU"/>
        </w:rPr>
        <w:t>ут</w:t>
      </w:r>
      <w:r w:rsidR="00B143AD" w:rsidRPr="00123A11">
        <w:rPr>
          <w:sz w:val="24"/>
          <w:szCs w:val="24"/>
          <w:lang w:val="ru-RU"/>
        </w:rPr>
        <w:t xml:space="preserve"> в развитии бизнеса. Увеличится скорость реагирования на изменения рынка, что приведет к принятию стратегически важных решений, улучшится качество обслуживания, увеличится количество клиентов и прибыли соответственно.  </w:t>
      </w:r>
    </w:p>
    <w:p w:rsidR="00B143AD" w:rsidRPr="007111ED" w:rsidRDefault="00B143AD" w:rsidP="00B143AD">
      <w:pPr>
        <w:pStyle w:val="a3"/>
        <w:spacing w:line="276" w:lineRule="auto"/>
        <w:ind w:firstLine="720"/>
        <w:rPr>
          <w:sz w:val="24"/>
          <w:szCs w:val="24"/>
          <w:lang w:val="ru-RU"/>
        </w:rPr>
      </w:pPr>
      <w:r w:rsidRPr="007111ED">
        <w:rPr>
          <w:sz w:val="24"/>
          <w:szCs w:val="24"/>
          <w:lang w:val="ru-RU"/>
        </w:rPr>
        <w:t>Расширение бизнеса приведет к увеличению количества рабочих мест, как в самом онлайн магазине, так и у поставщиков и производителей приобретаемой продукции.</w:t>
      </w:r>
    </w:p>
    <w:p w:rsidR="00B143AD" w:rsidRPr="00B143AD" w:rsidRDefault="00B143AD" w:rsidP="00B143AD">
      <w:pPr>
        <w:pStyle w:val="a3"/>
        <w:rPr>
          <w:lang w:val="ru-RU"/>
        </w:rPr>
      </w:pPr>
    </w:p>
    <w:p w:rsidR="007C38B2" w:rsidRDefault="00473DF1" w:rsidP="003C0EF9">
      <w:pPr>
        <w:pStyle w:val="1"/>
        <w:keepNext w:val="0"/>
        <w:pageBreakBefore/>
      </w:pPr>
      <w:bookmarkStart w:id="9" w:name="_Toc498274131"/>
      <w:r>
        <w:lastRenderedPageBreak/>
        <w:t>Dimensions of a Business</w:t>
      </w:r>
      <w:bookmarkStart w:id="10" w:name="_Hlk314571188"/>
      <w:bookmarkEnd w:id="9"/>
    </w:p>
    <w:p w:rsidR="00AF1B2D" w:rsidRPr="008B14E8" w:rsidRDefault="00AF1B2D" w:rsidP="00AF1B2D">
      <w:pPr>
        <w:rPr>
          <w:sz w:val="24"/>
          <w:szCs w:val="24"/>
          <w:lang w:val="ru-RU"/>
        </w:rPr>
      </w:pPr>
    </w:p>
    <w:p w:rsidR="00AF1B2D" w:rsidRPr="00D96E15" w:rsidRDefault="00AF1B2D" w:rsidP="00AF1B2D">
      <w:pPr>
        <w:pStyle w:val="21"/>
      </w:pPr>
      <w:bookmarkStart w:id="11" w:name="_Toc498176916"/>
      <w:bookmarkStart w:id="12" w:name="_Toc498274132"/>
      <w:r>
        <w:rPr>
          <w:lang w:val="ru-RU"/>
        </w:rPr>
        <w:t>Б</w:t>
      </w:r>
      <w:r w:rsidRPr="00D96E15">
        <w:rPr>
          <w:lang w:val="ru-RU"/>
        </w:rPr>
        <w:t>изнес-процесс.</w:t>
      </w:r>
      <w:bookmarkEnd w:id="11"/>
      <w:bookmarkEnd w:id="12"/>
    </w:p>
    <w:p w:rsidR="00AF1B2D" w:rsidRDefault="00AF1B2D" w:rsidP="00AF1B2D">
      <w:pPr>
        <w:rPr>
          <w:sz w:val="24"/>
          <w:szCs w:val="24"/>
        </w:rPr>
      </w:pPr>
    </w:p>
    <w:p w:rsidR="00AF1B2D" w:rsidRPr="00093554" w:rsidRDefault="00AF1B2D" w:rsidP="00AF1B2D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Учет продажи товаров различных марок в </w:t>
      </w:r>
      <w:proofErr w:type="gramStart"/>
      <w:r>
        <w:rPr>
          <w:sz w:val="24"/>
          <w:szCs w:val="24"/>
          <w:lang w:val="ru-RU"/>
        </w:rPr>
        <w:t>интернет-магазине</w:t>
      </w:r>
      <w:proofErr w:type="gram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Wildberries</w:t>
      </w:r>
      <w:r>
        <w:rPr>
          <w:sz w:val="24"/>
          <w:szCs w:val="24"/>
          <w:lang w:val="ru-RU"/>
        </w:rPr>
        <w:t xml:space="preserve"> с учетом различных показателей. </w:t>
      </w:r>
    </w:p>
    <w:p w:rsidR="00AF1B2D" w:rsidRPr="00D96E15" w:rsidRDefault="00AF1B2D" w:rsidP="00AF1B2D">
      <w:pPr>
        <w:pStyle w:val="21"/>
        <w:rPr>
          <w:lang w:val="ru-RU"/>
        </w:rPr>
      </w:pPr>
      <w:bookmarkStart w:id="13" w:name="_Toc498176917"/>
      <w:bookmarkStart w:id="14" w:name="_Toc498274133"/>
      <w:r>
        <w:rPr>
          <w:lang w:val="ru-RU"/>
        </w:rPr>
        <w:t>З</w:t>
      </w:r>
      <w:r w:rsidRPr="00D96E15">
        <w:rPr>
          <w:lang w:val="ru-RU"/>
        </w:rPr>
        <w:t>ерно.</w:t>
      </w:r>
      <w:bookmarkEnd w:id="13"/>
      <w:bookmarkEnd w:id="14"/>
    </w:p>
    <w:p w:rsidR="00AF1B2D" w:rsidRDefault="00AF1B2D" w:rsidP="00AF1B2D">
      <w:pPr>
        <w:rPr>
          <w:sz w:val="24"/>
          <w:szCs w:val="24"/>
          <w:lang w:val="ru-RU"/>
        </w:rPr>
      </w:pPr>
    </w:p>
    <w:p w:rsidR="00AF1B2D" w:rsidRPr="002C351E" w:rsidRDefault="00AF1B2D" w:rsidP="00AF1B2D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Зерном будет одна продажа конкретного товара одной торговой марки из одной категории одному клиенту в одном пункте самовывоза в пределах одного заказа.</w:t>
      </w:r>
    </w:p>
    <w:p w:rsidR="00AF1B2D" w:rsidRPr="008B14E8" w:rsidRDefault="00AF1B2D" w:rsidP="00AF1B2D">
      <w:pPr>
        <w:rPr>
          <w:sz w:val="24"/>
          <w:szCs w:val="24"/>
          <w:lang w:val="ru-RU"/>
        </w:rPr>
      </w:pPr>
    </w:p>
    <w:p w:rsidR="00AF1B2D" w:rsidRDefault="00AF1B2D" w:rsidP="00AF1B2D">
      <w:pPr>
        <w:pStyle w:val="21"/>
        <w:rPr>
          <w:lang w:val="ru-RU"/>
        </w:rPr>
      </w:pPr>
      <w:bookmarkStart w:id="15" w:name="_Toc498176918"/>
      <w:bookmarkStart w:id="16" w:name="_Toc498274134"/>
      <w:r w:rsidRPr="004347B4">
        <w:rPr>
          <w:lang w:val="ru-RU"/>
        </w:rPr>
        <w:t>И</w:t>
      </w:r>
      <w:r w:rsidR="00331228">
        <w:rPr>
          <w:lang w:val="ru-RU"/>
        </w:rPr>
        <w:t>змерения</w:t>
      </w:r>
      <w:r w:rsidRPr="004347B4">
        <w:rPr>
          <w:lang w:val="ru-RU"/>
        </w:rPr>
        <w:t>.</w:t>
      </w:r>
      <w:bookmarkEnd w:id="15"/>
      <w:bookmarkEnd w:id="16"/>
    </w:p>
    <w:p w:rsidR="00AF1B2D" w:rsidRPr="004347B4" w:rsidRDefault="00AF1B2D" w:rsidP="00AF1B2D">
      <w:pPr>
        <w:pStyle w:val="a3"/>
        <w:rPr>
          <w:lang w:val="ru-RU"/>
        </w:rPr>
      </w:pPr>
    </w:p>
    <w:p w:rsidR="00AF1B2D" w:rsidRPr="00615DCB" w:rsidRDefault="00AF1B2D" w:rsidP="00AF1B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данном проекте будет реализовано 6 dimension</w:t>
      </w:r>
      <w:r>
        <w:rPr>
          <w:sz w:val="24"/>
          <w:szCs w:val="24"/>
        </w:rPr>
        <w:t>s</w:t>
      </w:r>
      <w:r w:rsidRPr="00615DCB">
        <w:rPr>
          <w:sz w:val="24"/>
          <w:szCs w:val="24"/>
          <w:lang w:val="ru-RU"/>
        </w:rPr>
        <w:t>:</w:t>
      </w:r>
    </w:p>
    <w:p w:rsidR="00AF1B2D" w:rsidRPr="007111ED" w:rsidRDefault="00AF1B2D" w:rsidP="00AF1B2D">
      <w:pPr>
        <w:rPr>
          <w:sz w:val="24"/>
          <w:szCs w:val="24"/>
          <w:lang w:val="ru-RU"/>
        </w:rPr>
      </w:pPr>
    </w:p>
    <w:p w:rsidR="00DF7611" w:rsidRDefault="00DF7611" w:rsidP="00DF76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r w:rsidRPr="00770A10">
        <w:rPr>
          <w:sz w:val="24"/>
          <w:szCs w:val="24"/>
        </w:rPr>
        <w:t>DatesDim</w:t>
      </w:r>
      <w:r w:rsidRPr="00937345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содержит необходимые данные для дальнейшего анализа в разрезе времени – дата, день недели, название дня недели, день месяца, день года, номер месяца, названия месяца, квартал, полугодие, год. Будет применяться как измерение для дат заказов и дат оплат товаров.</w:t>
      </w:r>
    </w:p>
    <w:p w:rsidR="00DF7611" w:rsidRDefault="00DF7611" w:rsidP="00DF7611">
      <w:pPr>
        <w:rPr>
          <w:sz w:val="24"/>
          <w:szCs w:val="24"/>
          <w:lang w:val="ru-RU"/>
        </w:rPr>
      </w:pP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CREATE TABLE "DatesDim"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"DATE_ID"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>"FULL_DATE" DATE,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"DAY_WEEK"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1),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"DAY_WEEK_NAME"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"DAY_MONTH"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"DAY_YEAR"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"MONTH_NUM"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"MONTH_NAME"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"QUARTER"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1),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"HALF_YEAR"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1),</w:t>
      </w:r>
    </w:p>
    <w:p w:rsidR="00DF7611" w:rsidRPr="00755A0C" w:rsidRDefault="00DF7611" w:rsidP="00DF7611">
      <w:pPr>
        <w:rPr>
          <w:sz w:val="24"/>
          <w:szCs w:val="24"/>
          <w:lang w:val="ru-RU"/>
        </w:rPr>
      </w:pPr>
      <w:r>
        <w:rPr>
          <w:sz w:val="24"/>
          <w:szCs w:val="24"/>
        </w:rPr>
        <w:tab/>
      </w:r>
      <w:r w:rsidRPr="00755A0C">
        <w:rPr>
          <w:sz w:val="24"/>
          <w:szCs w:val="24"/>
          <w:lang w:val="ru-RU"/>
        </w:rPr>
        <w:t>"</w:t>
      </w:r>
      <w:r>
        <w:rPr>
          <w:sz w:val="24"/>
          <w:szCs w:val="24"/>
        </w:rPr>
        <w:t>YEAR</w:t>
      </w:r>
      <w:r w:rsidRPr="00755A0C">
        <w:rPr>
          <w:sz w:val="24"/>
          <w:szCs w:val="24"/>
          <w:lang w:val="ru-RU"/>
        </w:rPr>
        <w:t xml:space="preserve">" </w:t>
      </w:r>
      <w:r>
        <w:rPr>
          <w:sz w:val="24"/>
          <w:szCs w:val="24"/>
        </w:rPr>
        <w:t>NUMBER</w:t>
      </w:r>
      <w:r w:rsidRPr="00755A0C">
        <w:rPr>
          <w:sz w:val="24"/>
          <w:szCs w:val="24"/>
          <w:lang w:val="ru-RU"/>
        </w:rPr>
        <w:t>(4));</w:t>
      </w:r>
    </w:p>
    <w:p w:rsidR="00DF7611" w:rsidRPr="00755A0C" w:rsidRDefault="00DF7611" w:rsidP="00DF7611">
      <w:pPr>
        <w:rPr>
          <w:sz w:val="24"/>
          <w:szCs w:val="24"/>
          <w:lang w:val="ru-RU"/>
        </w:rPr>
      </w:pPr>
    </w:p>
    <w:p w:rsidR="00DF7611" w:rsidRPr="00615DCB" w:rsidRDefault="00DF7611" w:rsidP="00DF76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770A10">
        <w:rPr>
          <w:sz w:val="24"/>
          <w:szCs w:val="24"/>
        </w:rPr>
        <w:t>CustomersDim</w:t>
      </w:r>
      <w:proofErr w:type="spellEnd"/>
      <w:r>
        <w:rPr>
          <w:sz w:val="24"/>
          <w:szCs w:val="24"/>
          <w:lang w:val="ru-RU"/>
        </w:rPr>
        <w:t xml:space="preserve"> – </w:t>
      </w:r>
      <w:r w:rsidRPr="00615DCB">
        <w:rPr>
          <w:sz w:val="24"/>
          <w:szCs w:val="24"/>
        </w:rPr>
        <w:t>dimension</w:t>
      </w:r>
      <w:r>
        <w:rPr>
          <w:sz w:val="24"/>
          <w:szCs w:val="24"/>
          <w:lang w:val="ru-RU"/>
        </w:rPr>
        <w:t xml:space="preserve">, </w:t>
      </w:r>
      <w:proofErr w:type="gramStart"/>
      <w:r>
        <w:rPr>
          <w:sz w:val="24"/>
          <w:szCs w:val="24"/>
          <w:lang w:val="ru-RU"/>
        </w:rPr>
        <w:t>содержащий</w:t>
      </w:r>
      <w:proofErr w:type="gramEnd"/>
      <w:r>
        <w:rPr>
          <w:sz w:val="24"/>
          <w:szCs w:val="24"/>
          <w:lang w:val="ru-RU"/>
        </w:rPr>
        <w:t xml:space="preserve"> информацию о клиентах магазина. Это</w:t>
      </w:r>
      <w:r w:rsidRPr="00615DCB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большой</w:t>
      </w:r>
      <w:proofErr w:type="gramEnd"/>
      <w:r w:rsidRPr="00615DCB">
        <w:rPr>
          <w:sz w:val="24"/>
          <w:szCs w:val="24"/>
          <w:lang w:val="ru-RU"/>
        </w:rPr>
        <w:t xml:space="preserve"> </w:t>
      </w:r>
      <w:r w:rsidRPr="00615DCB">
        <w:rPr>
          <w:sz w:val="24"/>
          <w:szCs w:val="24"/>
        </w:rPr>
        <w:t>dimension</w:t>
      </w:r>
      <w:r>
        <w:rPr>
          <w:sz w:val="24"/>
          <w:szCs w:val="24"/>
          <w:lang w:val="ru-RU"/>
        </w:rPr>
        <w:t>, который включает более</w:t>
      </w:r>
      <w:r w:rsidRPr="00615DCB">
        <w:rPr>
          <w:sz w:val="24"/>
          <w:szCs w:val="24"/>
          <w:lang w:val="ru-RU"/>
        </w:rPr>
        <w:t xml:space="preserve"> 100</w:t>
      </w:r>
      <w:r w:rsidRPr="00615DCB">
        <w:rPr>
          <w:sz w:val="24"/>
          <w:szCs w:val="24"/>
        </w:rPr>
        <w:t> </w:t>
      </w:r>
      <w:r w:rsidRPr="00615DCB">
        <w:rPr>
          <w:sz w:val="24"/>
          <w:szCs w:val="24"/>
          <w:lang w:val="ru-RU"/>
        </w:rPr>
        <w:t xml:space="preserve">000 </w:t>
      </w:r>
      <w:r>
        <w:rPr>
          <w:sz w:val="24"/>
          <w:szCs w:val="24"/>
          <w:lang w:val="ru-RU"/>
        </w:rPr>
        <w:t>строк</w:t>
      </w:r>
      <w:r w:rsidRPr="00615DCB">
        <w:rPr>
          <w:sz w:val="24"/>
          <w:szCs w:val="24"/>
          <w:lang w:val="ru-RU"/>
        </w:rPr>
        <w:t>.</w:t>
      </w:r>
    </w:p>
    <w:p w:rsidR="00DF7611" w:rsidRPr="00615DCB" w:rsidRDefault="00DF7611" w:rsidP="00DF7611">
      <w:pPr>
        <w:rPr>
          <w:sz w:val="24"/>
          <w:szCs w:val="24"/>
          <w:lang w:val="ru-RU"/>
        </w:rPr>
      </w:pPr>
    </w:p>
    <w:p w:rsidR="00DF7611" w:rsidRPr="00DF7611" w:rsidRDefault="00DF7611" w:rsidP="00DF7611">
      <w:pPr>
        <w:rPr>
          <w:sz w:val="24"/>
          <w:szCs w:val="24"/>
          <w:lang w:val="ru-RU"/>
        </w:rPr>
      </w:pPr>
      <w:r w:rsidRPr="000039E6">
        <w:rPr>
          <w:sz w:val="24"/>
          <w:szCs w:val="24"/>
        </w:rPr>
        <w:t>CREATE</w:t>
      </w:r>
      <w:r w:rsidRPr="00DF7611">
        <w:rPr>
          <w:sz w:val="24"/>
          <w:szCs w:val="24"/>
          <w:lang w:val="ru-RU"/>
        </w:rPr>
        <w:t xml:space="preserve"> </w:t>
      </w:r>
      <w:r w:rsidRPr="000039E6">
        <w:rPr>
          <w:sz w:val="24"/>
          <w:szCs w:val="24"/>
        </w:rPr>
        <w:t>TABLE</w:t>
      </w:r>
      <w:r w:rsidRPr="00DF7611">
        <w:rPr>
          <w:sz w:val="24"/>
          <w:szCs w:val="24"/>
          <w:lang w:val="ru-RU"/>
        </w:rPr>
        <w:t xml:space="preserve"> "</w:t>
      </w:r>
      <w:proofErr w:type="spellStart"/>
      <w:r w:rsidRPr="000039E6">
        <w:rPr>
          <w:sz w:val="24"/>
          <w:szCs w:val="24"/>
        </w:rPr>
        <w:t>CustomersDim</w:t>
      </w:r>
      <w:proofErr w:type="spellEnd"/>
      <w:r w:rsidRPr="00DF7611">
        <w:rPr>
          <w:sz w:val="24"/>
          <w:szCs w:val="24"/>
          <w:lang w:val="ru-RU"/>
        </w:rPr>
        <w:t>"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"CUSTOMER_ID"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"CUSTOMER_CODE"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7),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"LAST_NAME"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"FIRST_NAME"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"MIDDLE_NAME"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"AGE"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3),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"GENDER"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"PERSONAL_DISCOUNT"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2),</w:t>
      </w:r>
    </w:p>
    <w:p w:rsidR="00DF7611" w:rsidRPr="00755A0C" w:rsidRDefault="00DF7611" w:rsidP="00DF7611">
      <w:pPr>
        <w:rPr>
          <w:sz w:val="24"/>
          <w:szCs w:val="24"/>
          <w:lang w:val="ru-RU"/>
        </w:rPr>
      </w:pPr>
      <w:r w:rsidRPr="000039E6">
        <w:rPr>
          <w:sz w:val="24"/>
          <w:szCs w:val="24"/>
        </w:rPr>
        <w:lastRenderedPageBreak/>
        <w:tab/>
      </w:r>
      <w:r w:rsidRPr="00755A0C">
        <w:rPr>
          <w:sz w:val="24"/>
          <w:szCs w:val="24"/>
          <w:lang w:val="ru-RU"/>
        </w:rPr>
        <w:t>"</w:t>
      </w:r>
      <w:r w:rsidRPr="000039E6">
        <w:rPr>
          <w:sz w:val="24"/>
          <w:szCs w:val="24"/>
        </w:rPr>
        <w:t>CITY</w:t>
      </w:r>
      <w:r w:rsidRPr="00755A0C">
        <w:rPr>
          <w:sz w:val="24"/>
          <w:szCs w:val="24"/>
          <w:lang w:val="ru-RU"/>
        </w:rPr>
        <w:t xml:space="preserve">" </w:t>
      </w:r>
      <w:r w:rsidRPr="000039E6">
        <w:rPr>
          <w:sz w:val="24"/>
          <w:szCs w:val="24"/>
        </w:rPr>
        <w:t>VARCHAR</w:t>
      </w:r>
      <w:r w:rsidRPr="00755A0C">
        <w:rPr>
          <w:sz w:val="24"/>
          <w:szCs w:val="24"/>
          <w:lang w:val="ru-RU"/>
        </w:rPr>
        <w:t>2(50),</w:t>
      </w:r>
    </w:p>
    <w:p w:rsidR="00DF7611" w:rsidRPr="00755A0C" w:rsidRDefault="00DF7611" w:rsidP="00DF7611">
      <w:pPr>
        <w:rPr>
          <w:sz w:val="24"/>
          <w:szCs w:val="24"/>
          <w:lang w:val="ru-RU"/>
        </w:rPr>
      </w:pPr>
      <w:r w:rsidRPr="00755A0C">
        <w:rPr>
          <w:sz w:val="24"/>
          <w:szCs w:val="24"/>
          <w:lang w:val="ru-RU"/>
        </w:rPr>
        <w:tab/>
      </w:r>
      <w:proofErr w:type="gramStart"/>
      <w:r w:rsidRPr="00755A0C">
        <w:rPr>
          <w:sz w:val="24"/>
          <w:szCs w:val="24"/>
          <w:lang w:val="ru-RU"/>
        </w:rPr>
        <w:t>"</w:t>
      </w:r>
      <w:r w:rsidRPr="000039E6">
        <w:rPr>
          <w:sz w:val="24"/>
          <w:szCs w:val="24"/>
        </w:rPr>
        <w:t>REGION</w:t>
      </w:r>
      <w:r w:rsidRPr="00755A0C">
        <w:rPr>
          <w:sz w:val="24"/>
          <w:szCs w:val="24"/>
          <w:lang w:val="ru-RU"/>
        </w:rPr>
        <w:t xml:space="preserve">" </w:t>
      </w:r>
      <w:r w:rsidRPr="000039E6">
        <w:rPr>
          <w:sz w:val="24"/>
          <w:szCs w:val="24"/>
        </w:rPr>
        <w:t>V</w:t>
      </w:r>
      <w:r>
        <w:rPr>
          <w:sz w:val="24"/>
          <w:szCs w:val="24"/>
        </w:rPr>
        <w:t>ARCHAR</w:t>
      </w:r>
      <w:r w:rsidRPr="00755A0C">
        <w:rPr>
          <w:sz w:val="24"/>
          <w:szCs w:val="24"/>
          <w:lang w:val="ru-RU"/>
        </w:rPr>
        <w:t>2(50));</w:t>
      </w:r>
      <w:proofErr w:type="gramEnd"/>
    </w:p>
    <w:p w:rsidR="00DF7611" w:rsidRPr="00755A0C" w:rsidRDefault="00DF7611" w:rsidP="00DF7611">
      <w:pPr>
        <w:rPr>
          <w:sz w:val="24"/>
          <w:szCs w:val="24"/>
          <w:lang w:val="ru-RU"/>
        </w:rPr>
      </w:pPr>
    </w:p>
    <w:p w:rsidR="00DF7611" w:rsidRPr="00DF7611" w:rsidRDefault="00DF7611" w:rsidP="00DF7611">
      <w:pPr>
        <w:rPr>
          <w:sz w:val="24"/>
          <w:szCs w:val="24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615DCB">
        <w:rPr>
          <w:sz w:val="24"/>
          <w:szCs w:val="24"/>
        </w:rPr>
        <w:t>ProductsDim</w:t>
      </w:r>
      <w:proofErr w:type="spellEnd"/>
      <w:r>
        <w:rPr>
          <w:sz w:val="24"/>
          <w:szCs w:val="24"/>
          <w:lang w:val="ru-RU"/>
        </w:rPr>
        <w:t xml:space="preserve"> –</w:t>
      </w:r>
      <w:r w:rsidRPr="00396D3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измерение, которое содержит необходимую информацию о товаре, бренде (производителе) и категории товара.</w:t>
      </w:r>
      <w:r w:rsidRPr="00615DCB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Является</w:t>
      </w:r>
      <w:r w:rsidRPr="00DF7611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иерархическим</w:t>
      </w:r>
      <w:r w:rsidRPr="00DF7611">
        <w:rPr>
          <w:sz w:val="24"/>
          <w:szCs w:val="24"/>
        </w:rPr>
        <w:t xml:space="preserve"> dimension.</w:t>
      </w:r>
    </w:p>
    <w:p w:rsidR="00DF7611" w:rsidRPr="00DF7611" w:rsidRDefault="00DF7611" w:rsidP="00DF7611">
      <w:pPr>
        <w:rPr>
          <w:sz w:val="24"/>
          <w:szCs w:val="24"/>
        </w:rPr>
      </w:pP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ProductsDim</w:t>
      </w:r>
      <w:proofErr w:type="spellEnd"/>
      <w:r w:rsidRPr="000039E6">
        <w:rPr>
          <w:sz w:val="24"/>
          <w:szCs w:val="24"/>
        </w:rPr>
        <w:t>"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"PRODUCT_ID"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"PRODUCT_VENDOR_CODE"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9),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"PRODUCT_TYPE"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755A0C" w:rsidRDefault="00DF7611" w:rsidP="00DF7611">
      <w:pPr>
        <w:rPr>
          <w:sz w:val="24"/>
          <w:szCs w:val="24"/>
          <w:lang w:val="ru-RU"/>
        </w:rPr>
      </w:pPr>
      <w:r w:rsidRPr="000039E6">
        <w:rPr>
          <w:sz w:val="24"/>
          <w:szCs w:val="24"/>
        </w:rPr>
        <w:tab/>
      </w:r>
      <w:proofErr w:type="gramStart"/>
      <w:r w:rsidRPr="00755A0C">
        <w:rPr>
          <w:sz w:val="24"/>
          <w:szCs w:val="24"/>
          <w:lang w:val="ru-RU"/>
        </w:rPr>
        <w:t>"</w:t>
      </w:r>
      <w:r>
        <w:rPr>
          <w:sz w:val="24"/>
          <w:szCs w:val="24"/>
        </w:rPr>
        <w:t>PRODUCT</w:t>
      </w:r>
      <w:r w:rsidRPr="00755A0C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CATEGORY</w:t>
      </w:r>
      <w:r w:rsidRPr="00755A0C">
        <w:rPr>
          <w:sz w:val="24"/>
          <w:szCs w:val="24"/>
          <w:lang w:val="ru-RU"/>
        </w:rPr>
        <w:t xml:space="preserve">" </w:t>
      </w:r>
      <w:r>
        <w:rPr>
          <w:sz w:val="24"/>
          <w:szCs w:val="24"/>
        </w:rPr>
        <w:t>VARCHAR</w:t>
      </w:r>
      <w:r w:rsidRPr="00755A0C">
        <w:rPr>
          <w:sz w:val="24"/>
          <w:szCs w:val="24"/>
          <w:lang w:val="ru-RU"/>
        </w:rPr>
        <w:t>2(50));</w:t>
      </w:r>
      <w:proofErr w:type="gramEnd"/>
    </w:p>
    <w:p w:rsidR="00DF7611" w:rsidRPr="00755A0C" w:rsidRDefault="00DF7611" w:rsidP="00DF7611">
      <w:pPr>
        <w:rPr>
          <w:sz w:val="24"/>
          <w:szCs w:val="24"/>
          <w:lang w:val="ru-RU"/>
        </w:rPr>
      </w:pPr>
    </w:p>
    <w:p w:rsidR="00DF7611" w:rsidRPr="000039E6" w:rsidRDefault="00DF7611" w:rsidP="00DF7611">
      <w:pPr>
        <w:rPr>
          <w:sz w:val="24"/>
          <w:szCs w:val="24"/>
        </w:rPr>
      </w:pPr>
      <w:r>
        <w:rPr>
          <w:sz w:val="24"/>
          <w:szCs w:val="24"/>
          <w:lang w:val="ru-RU"/>
        </w:rPr>
        <w:t>Измерение</w:t>
      </w:r>
      <w:r w:rsidRPr="000039E6">
        <w:rPr>
          <w:sz w:val="24"/>
          <w:szCs w:val="24"/>
          <w:lang w:val="ru-RU"/>
        </w:rPr>
        <w:t xml:space="preserve"> </w:t>
      </w:r>
      <w:proofErr w:type="spellStart"/>
      <w:r w:rsidRPr="000039E6">
        <w:rPr>
          <w:sz w:val="24"/>
          <w:szCs w:val="24"/>
        </w:rPr>
        <w:t>PayDeliveriesDim</w:t>
      </w:r>
      <w:proofErr w:type="spellEnd"/>
      <w:r w:rsidRPr="000039E6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описание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способа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оплаты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способа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доставки</w:t>
      </w:r>
      <w:r w:rsidRPr="000039E6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Идет</w:t>
      </w:r>
      <w:r w:rsidRPr="000039E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как</w:t>
      </w:r>
      <w:r w:rsidRPr="000039E6">
        <w:rPr>
          <w:sz w:val="24"/>
          <w:szCs w:val="24"/>
        </w:rPr>
        <w:t xml:space="preserve"> </w:t>
      </w:r>
      <w:r>
        <w:rPr>
          <w:sz w:val="24"/>
          <w:szCs w:val="24"/>
        </w:rPr>
        <w:t>Junk</w:t>
      </w:r>
      <w:r w:rsidRPr="000039E6">
        <w:rPr>
          <w:sz w:val="24"/>
          <w:szCs w:val="24"/>
        </w:rPr>
        <w:t xml:space="preserve"> </w:t>
      </w:r>
      <w:r>
        <w:rPr>
          <w:sz w:val="24"/>
          <w:szCs w:val="24"/>
        </w:rPr>
        <w:t>dimension</w:t>
      </w:r>
      <w:r w:rsidRPr="000039E6">
        <w:rPr>
          <w:sz w:val="24"/>
          <w:szCs w:val="24"/>
        </w:rPr>
        <w:t>.</w:t>
      </w:r>
    </w:p>
    <w:p w:rsidR="00DF7611" w:rsidRPr="000039E6" w:rsidRDefault="00DF7611" w:rsidP="00DF7611">
      <w:pPr>
        <w:rPr>
          <w:sz w:val="24"/>
          <w:szCs w:val="24"/>
        </w:rPr>
      </w:pP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PayDeliveriesDim</w:t>
      </w:r>
      <w:proofErr w:type="spellEnd"/>
      <w:r w:rsidRPr="000039E6">
        <w:rPr>
          <w:sz w:val="24"/>
          <w:szCs w:val="24"/>
        </w:rPr>
        <w:t>"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"PAYDELIVERY_ID"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 NOT NULL,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"DELIVERY_NAME"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Default="00DF7611" w:rsidP="00DF761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"PAYOPTION_NAME"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50))</w:t>
      </w:r>
      <w:r w:rsidRPr="000039E6">
        <w:rPr>
          <w:sz w:val="24"/>
          <w:szCs w:val="24"/>
        </w:rPr>
        <w:t>;</w:t>
      </w:r>
    </w:p>
    <w:p w:rsidR="00DF7611" w:rsidRPr="000039E6" w:rsidRDefault="00DF7611" w:rsidP="00DF7611">
      <w:pPr>
        <w:rPr>
          <w:sz w:val="24"/>
          <w:szCs w:val="24"/>
        </w:rPr>
      </w:pPr>
    </w:p>
    <w:p w:rsidR="00DF7611" w:rsidRDefault="00DF7611" w:rsidP="00DF76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615DCB">
        <w:rPr>
          <w:sz w:val="24"/>
          <w:szCs w:val="24"/>
        </w:rPr>
        <w:t>PickupPointsDim</w:t>
      </w:r>
      <w:proofErr w:type="spellEnd"/>
      <w:r>
        <w:rPr>
          <w:sz w:val="24"/>
          <w:szCs w:val="24"/>
          <w:lang w:val="ru-RU"/>
        </w:rPr>
        <w:t xml:space="preserve"> </w:t>
      </w:r>
      <w:r w:rsidRPr="00615DC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информация о пунктах самовывоза.</w:t>
      </w:r>
    </w:p>
    <w:p w:rsidR="00DF7611" w:rsidRPr="00615DCB" w:rsidRDefault="00DF7611" w:rsidP="00DF7611">
      <w:pPr>
        <w:rPr>
          <w:sz w:val="24"/>
          <w:szCs w:val="24"/>
          <w:lang w:val="ru-RU"/>
        </w:rPr>
      </w:pP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PickupPointsDim</w:t>
      </w:r>
      <w:proofErr w:type="spellEnd"/>
      <w:r w:rsidRPr="000039E6">
        <w:rPr>
          <w:sz w:val="24"/>
          <w:szCs w:val="24"/>
        </w:rPr>
        <w:t>"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"PICKUPPOINT_ID"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3) NOT NULL,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"PP_CODE"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3),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"PP_ADDRESS"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"PP_CITY"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F7611" w:rsidRDefault="00DF7611" w:rsidP="00DF761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"PP_REGION"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50))</w:t>
      </w:r>
      <w:r w:rsidRPr="000039E6">
        <w:rPr>
          <w:sz w:val="24"/>
          <w:szCs w:val="24"/>
        </w:rPr>
        <w:t>;</w:t>
      </w:r>
    </w:p>
    <w:p w:rsidR="00DF7611" w:rsidRPr="000039E6" w:rsidRDefault="00DF7611" w:rsidP="00DF7611">
      <w:pPr>
        <w:rPr>
          <w:sz w:val="24"/>
          <w:szCs w:val="24"/>
        </w:rPr>
      </w:pPr>
    </w:p>
    <w:p w:rsidR="00DF7611" w:rsidRDefault="00DF7611" w:rsidP="00DF76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0039E6">
        <w:rPr>
          <w:sz w:val="24"/>
          <w:szCs w:val="24"/>
        </w:rPr>
        <w:t>BrandsDim</w:t>
      </w:r>
      <w:proofErr w:type="spellEnd"/>
      <w:r>
        <w:rPr>
          <w:sz w:val="24"/>
          <w:szCs w:val="24"/>
          <w:lang w:val="ru-RU"/>
        </w:rPr>
        <w:t xml:space="preserve"> – информация о брендах товаров. </w:t>
      </w:r>
    </w:p>
    <w:p w:rsidR="00DF7611" w:rsidRPr="00615DCB" w:rsidRDefault="00DF7611" w:rsidP="00DF7611">
      <w:pPr>
        <w:rPr>
          <w:sz w:val="24"/>
          <w:szCs w:val="24"/>
          <w:lang w:val="ru-RU"/>
        </w:rPr>
      </w:pP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BrandsDim</w:t>
      </w:r>
      <w:proofErr w:type="spellEnd"/>
      <w:r w:rsidRPr="000039E6">
        <w:rPr>
          <w:sz w:val="24"/>
          <w:szCs w:val="24"/>
        </w:rPr>
        <w:t>"</w:t>
      </w:r>
    </w:p>
    <w:p w:rsidR="00DF7611" w:rsidRPr="000039E6" w:rsidRDefault="00DF7611" w:rsidP="00DF7611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"BRAND_ID"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DF7611" w:rsidRDefault="00DF7611" w:rsidP="00DF761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"BRAND_NAME"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50))</w:t>
      </w:r>
      <w:r w:rsidRPr="000039E6">
        <w:rPr>
          <w:sz w:val="24"/>
          <w:szCs w:val="24"/>
        </w:rPr>
        <w:t>;</w:t>
      </w:r>
    </w:p>
    <w:p w:rsidR="00AF1B2D" w:rsidRPr="00207006" w:rsidRDefault="00AF1B2D" w:rsidP="00AF1B2D">
      <w:pPr>
        <w:rPr>
          <w:sz w:val="24"/>
          <w:szCs w:val="24"/>
        </w:rPr>
      </w:pPr>
    </w:p>
    <w:p w:rsidR="00AF1B2D" w:rsidRPr="007111ED" w:rsidRDefault="00AF1B2D" w:rsidP="00AF1B2D">
      <w:pPr>
        <w:pStyle w:val="21"/>
        <w:rPr>
          <w:lang w:val="ru-RU"/>
        </w:rPr>
      </w:pPr>
      <w:bookmarkStart w:id="17" w:name="_Toc498176919"/>
      <w:bookmarkStart w:id="18" w:name="_Toc498274135"/>
      <w:r>
        <w:rPr>
          <w:lang w:val="ru-RU"/>
        </w:rPr>
        <w:t>Ф</w:t>
      </w:r>
      <w:r w:rsidRPr="006E00F0">
        <w:rPr>
          <w:lang w:val="ru-RU"/>
        </w:rPr>
        <w:t>акты</w:t>
      </w:r>
      <w:r w:rsidRPr="007111ED">
        <w:rPr>
          <w:lang w:val="ru-RU"/>
        </w:rPr>
        <w:t>.</w:t>
      </w:r>
      <w:bookmarkEnd w:id="17"/>
      <w:bookmarkEnd w:id="18"/>
    </w:p>
    <w:p w:rsidR="00AF1B2D" w:rsidRPr="007111ED" w:rsidRDefault="00AF1B2D" w:rsidP="00AF1B2D">
      <w:pPr>
        <w:rPr>
          <w:i/>
          <w:sz w:val="24"/>
          <w:szCs w:val="24"/>
          <w:lang w:val="ru-RU"/>
        </w:rPr>
      </w:pPr>
    </w:p>
    <w:p w:rsidR="00E40180" w:rsidRDefault="00E40180" w:rsidP="00E40180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фактов будет содержать количество проданных единиц товара и сумму реализации за месяц в разрезе товара, бренда, категории товара, клиента, способа доставки и оплаты.</w:t>
      </w:r>
    </w:p>
    <w:p w:rsidR="00E40180" w:rsidRDefault="00E40180" w:rsidP="00E40180">
      <w:pPr>
        <w:ind w:firstLine="720"/>
        <w:rPr>
          <w:sz w:val="24"/>
          <w:szCs w:val="24"/>
          <w:lang w:val="ru-RU"/>
        </w:rPr>
      </w:pP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SalesItemsFacts</w:t>
      </w:r>
      <w:proofErr w:type="spellEnd"/>
      <w:r w:rsidRPr="000039E6">
        <w:rPr>
          <w:sz w:val="24"/>
          <w:szCs w:val="24"/>
        </w:rPr>
        <w:t>"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"CUSTOMER_ID"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"ORDERDATE_ID"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"PAYDATE_ID"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"PRODUCT_ID"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"PAYDELIVERY_ID"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 NOT NULL,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"PICKUPPOINT_ID"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3),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lastRenderedPageBreak/>
        <w:tab/>
        <w:t xml:space="preserve">"BRAND_ID"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"QUANTITY"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10),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"ITEM_SUM"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35,2),</w:t>
      </w:r>
    </w:p>
    <w:p w:rsidR="00E40180" w:rsidRPr="000039E6" w:rsidRDefault="00E40180" w:rsidP="00E40180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"DISCOUNT_SUM"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35,2),</w:t>
      </w:r>
    </w:p>
    <w:p w:rsidR="00E40180" w:rsidRDefault="00E40180" w:rsidP="00E40180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"TOTAL_SUM" </w:t>
      </w: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>35,2)</w:t>
      </w:r>
      <w:r w:rsidRPr="000039E6">
        <w:rPr>
          <w:sz w:val="24"/>
          <w:szCs w:val="24"/>
        </w:rPr>
        <w:t>);</w:t>
      </w:r>
    </w:p>
    <w:p w:rsidR="00AF1B2D" w:rsidRPr="002C351E" w:rsidRDefault="00AF1B2D" w:rsidP="00AF1B2D">
      <w:pPr>
        <w:ind w:firstLine="720"/>
        <w:rPr>
          <w:sz w:val="24"/>
          <w:szCs w:val="24"/>
        </w:rPr>
      </w:pPr>
    </w:p>
    <w:p w:rsidR="00AF1B2D" w:rsidRDefault="00331228" w:rsidP="00AF1B2D">
      <w:pPr>
        <w:pStyle w:val="21"/>
        <w:tabs>
          <w:tab w:val="num" w:pos="360"/>
        </w:tabs>
        <w:ind w:left="0"/>
        <w:rPr>
          <w:lang w:val="ru-RU"/>
        </w:rPr>
      </w:pPr>
      <w:bookmarkStart w:id="19" w:name="_Toc498176921"/>
      <w:bookmarkStart w:id="20" w:name="_Toc498274136"/>
      <w:r>
        <w:rPr>
          <w:lang w:val="ru-RU"/>
        </w:rPr>
        <w:t>Источники информации</w:t>
      </w:r>
      <w:bookmarkEnd w:id="19"/>
      <w:r>
        <w:rPr>
          <w:lang w:val="ru-RU"/>
        </w:rPr>
        <w:t>.</w:t>
      </w:r>
      <w:bookmarkEnd w:id="20"/>
    </w:p>
    <w:p w:rsidR="00AF1B2D" w:rsidRDefault="00AF1B2D" w:rsidP="00AF1B2D">
      <w:pPr>
        <w:pStyle w:val="a3"/>
        <w:rPr>
          <w:lang w:val="ru-RU"/>
        </w:rPr>
      </w:pPr>
    </w:p>
    <w:p w:rsidR="00AF1B2D" w:rsidRPr="004D0124" w:rsidRDefault="00AF1B2D" w:rsidP="00AF1B2D">
      <w:pPr>
        <w:pStyle w:val="a3"/>
        <w:ind w:firstLine="720"/>
        <w:rPr>
          <w:rStyle w:val="af6"/>
          <w:sz w:val="24"/>
          <w:szCs w:val="24"/>
          <w:lang w:val="ru-RU"/>
        </w:rPr>
      </w:pPr>
      <w:r w:rsidRPr="00FE4413">
        <w:rPr>
          <w:sz w:val="24"/>
          <w:szCs w:val="24"/>
          <w:lang w:val="ru-RU"/>
        </w:rPr>
        <w:t xml:space="preserve">Основная информация о товарах, категориях, брендах, способах доставки, оплаты и пунктах самовывоза взята на официальном сайте: </w:t>
      </w:r>
      <w:hyperlink r:id="rId13" w:history="1">
        <w:r w:rsidRPr="004D0124">
          <w:rPr>
            <w:rStyle w:val="af6"/>
            <w:sz w:val="24"/>
            <w:szCs w:val="24"/>
            <w:lang w:val="ru-RU"/>
          </w:rPr>
          <w:t>https://www.wildberries.by/</w:t>
        </w:r>
      </w:hyperlink>
    </w:p>
    <w:p w:rsidR="00AF1B2D" w:rsidRPr="00FE4413" w:rsidRDefault="00273BFA" w:rsidP="00AF1B2D">
      <w:pPr>
        <w:pStyle w:val="a3"/>
        <w:ind w:firstLine="720"/>
        <w:rPr>
          <w:rStyle w:val="af6"/>
          <w:color w:val="4BACC6" w:themeColor="accent5"/>
          <w:sz w:val="24"/>
          <w:szCs w:val="24"/>
          <w:lang w:val="ru-RU"/>
        </w:rPr>
      </w:pPr>
      <w:hyperlink r:id="rId14" w:history="1">
        <w:r w:rsidR="00AF1B2D" w:rsidRPr="00FE4413">
          <w:rPr>
            <w:rStyle w:val="af6"/>
            <w:sz w:val="24"/>
            <w:szCs w:val="24"/>
            <w:lang w:val="ru-RU"/>
          </w:rPr>
          <w:t>https://www.wildberries.by/services/sposoby-oplaty</w:t>
        </w:r>
      </w:hyperlink>
    </w:p>
    <w:p w:rsidR="00AF1B2D" w:rsidRPr="00FE4413" w:rsidRDefault="00273BFA" w:rsidP="00AF1B2D">
      <w:pPr>
        <w:pStyle w:val="a3"/>
        <w:ind w:firstLine="720"/>
        <w:rPr>
          <w:rStyle w:val="af6"/>
          <w:color w:val="4BACC6" w:themeColor="accent5"/>
          <w:sz w:val="24"/>
          <w:szCs w:val="24"/>
          <w:lang w:val="ru-RU"/>
        </w:rPr>
      </w:pPr>
      <w:hyperlink r:id="rId15" w:anchor="pickupPoints" w:history="1">
        <w:r w:rsidR="00AF1B2D" w:rsidRPr="00FE4413">
          <w:rPr>
            <w:rStyle w:val="af6"/>
            <w:sz w:val="24"/>
            <w:szCs w:val="24"/>
            <w:lang w:val="ru-RU"/>
          </w:rPr>
          <w:t>https://www.wildberries.by/services/besplatnaya-dostavka#pickupPoints</w:t>
        </w:r>
      </w:hyperlink>
    </w:p>
    <w:p w:rsidR="00AF1B2D" w:rsidRPr="00FE4413" w:rsidRDefault="00273BFA" w:rsidP="00AF1B2D">
      <w:pPr>
        <w:pStyle w:val="a3"/>
        <w:ind w:firstLine="720"/>
        <w:rPr>
          <w:rStyle w:val="af6"/>
          <w:color w:val="4BACC6" w:themeColor="accent5"/>
          <w:sz w:val="24"/>
          <w:szCs w:val="24"/>
          <w:lang w:val="ru-RU"/>
        </w:rPr>
      </w:pPr>
      <w:hyperlink r:id="rId16" w:history="1">
        <w:r w:rsidR="00AF1B2D" w:rsidRPr="00FE4413">
          <w:rPr>
            <w:rStyle w:val="af6"/>
            <w:sz w:val="24"/>
            <w:szCs w:val="24"/>
            <w:lang w:val="ru-RU"/>
          </w:rPr>
          <w:t>https://www.wildberries.by/catalog/0/brand.aspx</w:t>
        </w:r>
      </w:hyperlink>
    </w:p>
    <w:p w:rsidR="00AF1B2D" w:rsidRPr="00FE4413" w:rsidRDefault="00AF1B2D" w:rsidP="00AF1B2D">
      <w:pPr>
        <w:ind w:firstLine="720"/>
        <w:rPr>
          <w:rStyle w:val="af6"/>
          <w:sz w:val="24"/>
          <w:szCs w:val="24"/>
          <w:lang w:val="ru-RU"/>
        </w:rPr>
      </w:pPr>
      <w:r w:rsidRPr="00FE4413">
        <w:rPr>
          <w:sz w:val="24"/>
          <w:szCs w:val="24"/>
          <w:lang w:val="ru-RU"/>
        </w:rPr>
        <w:t xml:space="preserve">Населенные пункты РБ  - </w:t>
      </w:r>
      <w:hyperlink r:id="rId17" w:history="1">
        <w:r w:rsidRPr="00FE4413">
          <w:rPr>
            <w:rStyle w:val="af6"/>
            <w:sz w:val="24"/>
            <w:szCs w:val="24"/>
            <w:lang w:val="ru-RU"/>
          </w:rPr>
          <w:t>https://www.bygeo.ru/materialy/naselenie-belarusi/</w:t>
        </w:r>
      </w:hyperlink>
    </w:p>
    <w:p w:rsidR="00AF1B2D" w:rsidRPr="00AF1B2D" w:rsidRDefault="00AF1B2D" w:rsidP="00AF1B2D">
      <w:pPr>
        <w:ind w:firstLine="720"/>
        <w:rPr>
          <w:sz w:val="24"/>
          <w:szCs w:val="24"/>
        </w:rPr>
      </w:pPr>
      <w:r w:rsidRPr="006A2CC7">
        <w:rPr>
          <w:sz w:val="24"/>
          <w:szCs w:val="24"/>
          <w:lang w:val="ru-RU"/>
        </w:rPr>
        <w:t xml:space="preserve">Какая-то часть данных будет взята с сайтов, какая-то сгенерирована </w:t>
      </w:r>
      <w:r w:rsidRPr="00AF1B2D">
        <w:rPr>
          <w:sz w:val="24"/>
          <w:szCs w:val="24"/>
          <w:lang w:val="ru-RU"/>
        </w:rPr>
        <w:t>c</w:t>
      </w:r>
      <w:r w:rsidRPr="006A2CC7">
        <w:rPr>
          <w:sz w:val="24"/>
          <w:szCs w:val="24"/>
          <w:lang w:val="ru-RU"/>
        </w:rPr>
        <w:t xml:space="preserve"> помощью других интернет сайтов, например</w:t>
      </w:r>
      <w:r w:rsidRPr="00AF1B2D">
        <w:rPr>
          <w:rStyle w:val="af6"/>
          <w:sz w:val="24"/>
          <w:szCs w:val="24"/>
          <w:lang w:val="ru-RU"/>
        </w:rPr>
        <w:t xml:space="preserve"> http://www.fakenamegenerator.com</w:t>
      </w:r>
      <w:r w:rsidRPr="006A2CC7">
        <w:rPr>
          <w:sz w:val="24"/>
          <w:szCs w:val="24"/>
          <w:lang w:val="ru-RU"/>
        </w:rPr>
        <w:t xml:space="preserve">,  также будет применена генерация с помощью </w:t>
      </w:r>
      <w:r w:rsidRPr="00AF1B2D">
        <w:rPr>
          <w:sz w:val="24"/>
          <w:szCs w:val="24"/>
          <w:lang w:val="ru-RU"/>
        </w:rPr>
        <w:t>PLSQL</w:t>
      </w:r>
      <w:r w:rsidR="005B24FF">
        <w:rPr>
          <w:sz w:val="24"/>
          <w:szCs w:val="24"/>
        </w:rPr>
        <w:t xml:space="preserve"> и</w:t>
      </w:r>
      <w:r w:rsidRPr="00AF1B2D">
        <w:rPr>
          <w:sz w:val="24"/>
          <w:szCs w:val="24"/>
        </w:rPr>
        <w:t xml:space="preserve"> вставка данных вручную.</w:t>
      </w:r>
    </w:p>
    <w:p w:rsidR="003C0EF9" w:rsidRPr="00AF1B2D" w:rsidRDefault="003C0EF9" w:rsidP="003C0EF9">
      <w:pPr>
        <w:pStyle w:val="a3"/>
        <w:rPr>
          <w:sz w:val="24"/>
          <w:szCs w:val="24"/>
          <w:lang w:val="ru-RU"/>
        </w:rPr>
      </w:pPr>
    </w:p>
    <w:p w:rsidR="00473DF1" w:rsidRDefault="004F2022" w:rsidP="00207006">
      <w:pPr>
        <w:pStyle w:val="21"/>
        <w:tabs>
          <w:tab w:val="num" w:pos="360"/>
        </w:tabs>
        <w:ind w:left="0"/>
        <w:rPr>
          <w:lang w:val="ru-RU"/>
        </w:rPr>
      </w:pPr>
      <w:bookmarkStart w:id="21" w:name="_Toc498274137"/>
      <w:r>
        <w:rPr>
          <w:lang w:val="ru-RU"/>
        </w:rPr>
        <w:t xml:space="preserve">Слой доступа к данным </w:t>
      </w:r>
      <w:r w:rsidR="00755A0C">
        <w:t>DWH</w:t>
      </w:r>
      <w:r w:rsidR="00755A0C">
        <w:rPr>
          <w:lang w:val="ru-RU"/>
        </w:rPr>
        <w:t xml:space="preserve"> </w:t>
      </w:r>
      <w:r>
        <w:rPr>
          <w:lang w:val="ru-RU"/>
        </w:rPr>
        <w:t>- с</w:t>
      </w:r>
      <w:r w:rsidR="0033062D">
        <w:rPr>
          <w:lang w:val="ru-RU"/>
        </w:rPr>
        <w:t>хема Звезда</w:t>
      </w:r>
      <w:bookmarkEnd w:id="21"/>
    </w:p>
    <w:p w:rsidR="006A2CC7" w:rsidRPr="006A2CC7" w:rsidRDefault="006A2CC7" w:rsidP="006A2CC7">
      <w:pPr>
        <w:pStyle w:val="a3"/>
        <w:rPr>
          <w:lang w:val="ru-RU"/>
        </w:rPr>
      </w:pPr>
    </w:p>
    <w:p w:rsidR="006A2CC7" w:rsidRDefault="006A2CC7" w:rsidP="006A2CC7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связи </w:t>
      </w:r>
      <w:r w:rsidR="004F2022">
        <w:rPr>
          <w:sz w:val="24"/>
          <w:szCs w:val="24"/>
          <w:lang w:val="ru-RU"/>
        </w:rPr>
        <w:t xml:space="preserve">на </w:t>
      </w:r>
      <w:r w:rsidR="004F2022" w:rsidRPr="004F2022">
        <w:rPr>
          <w:sz w:val="24"/>
          <w:szCs w:val="24"/>
          <w:lang w:val="ru-RU"/>
        </w:rPr>
        <w:t xml:space="preserve">Access layer </w:t>
      </w:r>
      <w:r>
        <w:rPr>
          <w:sz w:val="24"/>
          <w:szCs w:val="24"/>
          <w:lang w:val="ru-RU"/>
        </w:rPr>
        <w:t xml:space="preserve">между </w:t>
      </w:r>
      <w:r>
        <w:rPr>
          <w:sz w:val="24"/>
          <w:szCs w:val="24"/>
        </w:rPr>
        <w:t>dimensions</w:t>
      </w:r>
      <w:r w:rsidRPr="00033C0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таблицей фактов реализованы как один ко многим.</w:t>
      </w:r>
    </w:p>
    <w:p w:rsidR="006A2CC7" w:rsidRPr="00033C0E" w:rsidRDefault="006A2CC7" w:rsidP="006A2CC7">
      <w:pPr>
        <w:ind w:firstLine="720"/>
        <w:rPr>
          <w:sz w:val="24"/>
          <w:szCs w:val="24"/>
          <w:lang w:val="ru-RU"/>
        </w:rPr>
      </w:pPr>
    </w:p>
    <w:p w:rsidR="003C0EF9" w:rsidRDefault="00E40180" w:rsidP="003C0EF9">
      <w:pPr>
        <w:pStyle w:val="a3"/>
        <w:ind w:left="-142"/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3FC2AAA2" wp14:editId="2A18CFF6">
            <wp:extent cx="6024299" cy="36019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60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0C" w:rsidRDefault="00755A0C" w:rsidP="00755A0C">
      <w:pPr>
        <w:pStyle w:val="21"/>
        <w:tabs>
          <w:tab w:val="num" w:pos="360"/>
        </w:tabs>
        <w:ind w:left="0"/>
        <w:rPr>
          <w:lang w:val="ru-RU"/>
        </w:rPr>
      </w:pPr>
      <w:bookmarkStart w:id="22" w:name="_Toc498274138"/>
      <w:r>
        <w:rPr>
          <w:lang w:val="ru-RU"/>
        </w:rPr>
        <w:lastRenderedPageBreak/>
        <w:t>Фундаментальный слой</w:t>
      </w:r>
      <w:r>
        <w:rPr>
          <w:lang w:val="ru-RU"/>
        </w:rPr>
        <w:t xml:space="preserve"> </w:t>
      </w:r>
      <w:r>
        <w:t>DWH</w:t>
      </w:r>
      <w:r>
        <w:rPr>
          <w:lang w:val="ru-RU"/>
        </w:rPr>
        <w:t xml:space="preserve"> - схема </w:t>
      </w:r>
      <w:r w:rsidRPr="00755A0C">
        <w:rPr>
          <w:lang w:val="ru-RU"/>
        </w:rPr>
        <w:t xml:space="preserve">3 </w:t>
      </w:r>
      <w:r>
        <w:t>NF</w:t>
      </w:r>
      <w:bookmarkEnd w:id="22"/>
    </w:p>
    <w:p w:rsidR="00755A0C" w:rsidRPr="00755A0C" w:rsidRDefault="00755A0C" w:rsidP="00755A0C">
      <w:pPr>
        <w:pStyle w:val="a3"/>
        <w:rPr>
          <w:lang w:val="ru-RU"/>
        </w:rPr>
      </w:pPr>
    </w:p>
    <w:p w:rsidR="00755A0C" w:rsidRDefault="00755A0C" w:rsidP="00755A0C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3D90A8FE" wp14:editId="71AFF927">
            <wp:extent cx="6027455" cy="4257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25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0C" w:rsidRDefault="00755A0C" w:rsidP="00755A0C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Одна из основных таблиц  </w:t>
      </w:r>
      <w:r>
        <w:rPr>
          <w:sz w:val="24"/>
          <w:szCs w:val="24"/>
        </w:rPr>
        <w:t>Order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содержит в себе информацию о заказе, его номер, дата заказа, дата оплаты, идентификатор клиента, совершившего данный заказ, идентификатор типа оплаты, идентификатор типа доставки и идентификатор пункта самовывоза, а также сумму заказа, сумму предоставленной скидки и общая сумма, оплаченная клиентом. </w:t>
      </w:r>
    </w:p>
    <w:p w:rsidR="00755A0C" w:rsidRPr="00755A0C" w:rsidRDefault="00755A0C" w:rsidP="00755A0C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Один заказ </w:t>
      </w:r>
      <w:r>
        <w:rPr>
          <w:sz w:val="24"/>
          <w:szCs w:val="24"/>
        </w:rPr>
        <w:t>Order</w:t>
      </w:r>
      <w:r w:rsidRPr="00F15D9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Code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может быть сделан одним клиентом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Customer</w:t>
      </w:r>
      <w:r w:rsidRPr="00F15D9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  в один календарный день </w:t>
      </w:r>
      <w:r>
        <w:rPr>
          <w:sz w:val="24"/>
          <w:szCs w:val="24"/>
        </w:rPr>
        <w:t>Order</w:t>
      </w:r>
      <w:r w:rsidRPr="00F15D9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Date</w:t>
      </w:r>
      <w:r w:rsidRPr="00F15D96">
        <w:rPr>
          <w:sz w:val="24"/>
          <w:szCs w:val="24"/>
          <w:lang w:val="ru-RU"/>
        </w:rPr>
        <w:t xml:space="preserve">.  </w:t>
      </w:r>
      <w:r>
        <w:rPr>
          <w:sz w:val="24"/>
          <w:szCs w:val="24"/>
          <w:lang w:val="ru-RU"/>
        </w:rPr>
        <w:t>Он может быть оплачен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 помощью одного из вариантов </w:t>
      </w:r>
      <w:proofErr w:type="spellStart"/>
      <w:r>
        <w:rPr>
          <w:sz w:val="24"/>
          <w:szCs w:val="24"/>
        </w:rPr>
        <w:t>PayOption</w:t>
      </w:r>
      <w:proofErr w:type="spellEnd"/>
      <w:r w:rsidRPr="00E679C0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 w:rsidRPr="00E679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может быть доставлен курьером, почтой или получен в пункте самовывоза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Delivery</w:t>
      </w:r>
      <w:r w:rsidRPr="00F15D9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 , в третьем случае указывается какой именно пункт </w:t>
      </w:r>
      <w:proofErr w:type="spellStart"/>
      <w:r>
        <w:rPr>
          <w:sz w:val="24"/>
          <w:szCs w:val="24"/>
        </w:rPr>
        <w:t>PickupPoint</w:t>
      </w:r>
      <w:proofErr w:type="spellEnd"/>
      <w:r w:rsidRPr="00F15D9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. Фиксируются две даты – дата заказа </w:t>
      </w:r>
      <w:r>
        <w:rPr>
          <w:sz w:val="24"/>
          <w:szCs w:val="24"/>
        </w:rPr>
        <w:t>Order</w:t>
      </w:r>
      <w:r w:rsidRPr="00E679C0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Date</w:t>
      </w:r>
      <w:r>
        <w:rPr>
          <w:sz w:val="24"/>
          <w:szCs w:val="24"/>
          <w:lang w:val="ru-RU"/>
        </w:rPr>
        <w:t xml:space="preserve"> и дата оплаты</w:t>
      </w:r>
      <w:r w:rsidRPr="00E679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Payment</w:t>
      </w:r>
      <w:r w:rsidRPr="00E679C0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Date</w:t>
      </w:r>
      <w:r>
        <w:rPr>
          <w:sz w:val="24"/>
          <w:szCs w:val="24"/>
          <w:lang w:val="ru-RU"/>
        </w:rPr>
        <w:t xml:space="preserve">. </w:t>
      </w:r>
    </w:p>
    <w:p w:rsidR="00755A0C" w:rsidRDefault="00755A0C" w:rsidP="00755A0C">
      <w:pPr>
        <w:pStyle w:val="a3"/>
        <w:ind w:firstLine="720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491B80F" wp14:editId="554EF70F">
            <wp:extent cx="1631106" cy="228965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28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0C" w:rsidRDefault="00755A0C" w:rsidP="00755A0C">
      <w:pPr>
        <w:pStyle w:val="a3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3C577B8F" wp14:editId="032BE1AA">
            <wp:extent cx="6027156" cy="426476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26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0C" w:rsidRDefault="00755A0C" w:rsidP="00755A0C">
      <w:pPr>
        <w:pStyle w:val="a3"/>
        <w:ind w:firstLine="720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 xml:space="preserve">Таблица </w:t>
      </w:r>
      <w:r>
        <w:rPr>
          <w:sz w:val="24"/>
          <w:szCs w:val="24"/>
        </w:rPr>
        <w:t>OrderItem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содержит в себе информацию о пунктах заказа, идентификатор заказа, идентификатор товара, идентификатор бренда товара, а также цену товара, его количество, процент скидки (суммируются скидка клиента и разовые скидки), сумму за указанный товара, сумму скидки и итоговую сумму к оплате. </w:t>
      </w:r>
      <w:proofErr w:type="gramEnd"/>
    </w:p>
    <w:p w:rsidR="00755A0C" w:rsidRPr="00E679C0" w:rsidRDefault="00755A0C" w:rsidP="00755A0C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Один пункт заказа </w:t>
      </w:r>
      <w:r>
        <w:rPr>
          <w:sz w:val="24"/>
          <w:szCs w:val="24"/>
        </w:rPr>
        <w:t>Item</w:t>
      </w:r>
      <w:r w:rsidRPr="005430DE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Num</w:t>
      </w:r>
      <w:r w:rsidRPr="005430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относится только к одному заказу </w:t>
      </w:r>
      <w:r>
        <w:rPr>
          <w:sz w:val="24"/>
          <w:szCs w:val="24"/>
        </w:rPr>
        <w:t>Order</w:t>
      </w:r>
      <w:r w:rsidRPr="005430DE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. Один заказ может содержать </w:t>
      </w:r>
      <w:r>
        <w:rPr>
          <w:sz w:val="24"/>
          <w:szCs w:val="24"/>
        </w:rPr>
        <w:t>N</w:t>
      </w:r>
      <w:r w:rsidRPr="005430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пунктов. Пункт относится исключительно к одному товару </w:t>
      </w:r>
      <w:r>
        <w:rPr>
          <w:sz w:val="24"/>
          <w:szCs w:val="24"/>
        </w:rPr>
        <w:t>Product</w:t>
      </w:r>
      <w:r w:rsidRPr="005430DE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 w:rsidRPr="005430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соответственно только к 1 бренду. </w:t>
      </w:r>
    </w:p>
    <w:p w:rsidR="00755A0C" w:rsidRPr="00E679C0" w:rsidRDefault="00755A0C" w:rsidP="00755A0C">
      <w:pPr>
        <w:pStyle w:val="a3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B630ED5" wp14:editId="423CC4AA">
            <wp:extent cx="1682496" cy="253174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357" cy="253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0C" w:rsidRDefault="00755A0C" w:rsidP="00755A0C">
      <w:pPr>
        <w:pStyle w:val="a3"/>
        <w:ind w:firstLine="720"/>
        <w:rPr>
          <w:sz w:val="24"/>
          <w:szCs w:val="24"/>
          <w:lang w:val="ru-RU"/>
        </w:rPr>
      </w:pPr>
    </w:p>
    <w:p w:rsidR="00755A0C" w:rsidRPr="00220AB0" w:rsidRDefault="00755A0C" w:rsidP="00755A0C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понимания приведу пример данных для ветки товаров:</w:t>
      </w:r>
      <w:r w:rsidRPr="00220AB0">
        <w:rPr>
          <w:sz w:val="24"/>
          <w:szCs w:val="24"/>
          <w:lang w:val="ru-RU"/>
        </w:rPr>
        <w:t xml:space="preserve"> </w:t>
      </w:r>
      <w:proofErr w:type="spellStart"/>
      <w:r w:rsidRPr="00220AB0">
        <w:rPr>
          <w:i/>
          <w:sz w:val="24"/>
          <w:szCs w:val="24"/>
          <w:lang w:val="ru-RU"/>
        </w:rPr>
        <w:t>Product</w:t>
      </w:r>
      <w:proofErr w:type="spellEnd"/>
      <w:r w:rsidRPr="00220AB0">
        <w:rPr>
          <w:sz w:val="24"/>
          <w:szCs w:val="24"/>
          <w:lang w:val="ru-RU"/>
        </w:rPr>
        <w:t xml:space="preserve">  П</w:t>
      </w:r>
      <w:r>
        <w:rPr>
          <w:sz w:val="24"/>
          <w:szCs w:val="24"/>
          <w:lang w:val="ru-RU"/>
        </w:rPr>
        <w:t>латье</w:t>
      </w:r>
      <w:r w:rsidRPr="00220A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</w:t>
      </w:r>
      <w:proofErr w:type="spellStart"/>
      <w:r w:rsidRPr="00220AB0">
        <w:rPr>
          <w:sz w:val="24"/>
          <w:szCs w:val="24"/>
          <w:lang w:val="ru-RU"/>
        </w:rPr>
        <w:t>racegirdle</w:t>
      </w:r>
      <w:proofErr w:type="spellEnd"/>
      <w:r w:rsidRPr="00220AB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а</w:t>
      </w:r>
      <w:r w:rsidRPr="00220AB0">
        <w:rPr>
          <w:sz w:val="24"/>
          <w:szCs w:val="24"/>
          <w:lang w:val="ru-RU"/>
        </w:rPr>
        <w:t xml:space="preserve">ртикул: 2120550 </w:t>
      </w:r>
      <w:r w:rsidRPr="00220AB0">
        <w:rPr>
          <w:sz w:val="24"/>
          <w:szCs w:val="24"/>
          <w:lang w:val="ru-RU"/>
        </w:rPr>
        <w:sym w:font="Wingdings" w:char="F0E0"/>
      </w:r>
      <w:r w:rsidRPr="00220AB0">
        <w:rPr>
          <w:sz w:val="24"/>
          <w:szCs w:val="24"/>
          <w:lang w:val="ru-RU"/>
        </w:rPr>
        <w:t xml:space="preserve"> </w:t>
      </w:r>
      <w:proofErr w:type="spellStart"/>
      <w:r w:rsidRPr="00220AB0">
        <w:rPr>
          <w:i/>
          <w:sz w:val="24"/>
          <w:szCs w:val="24"/>
          <w:lang w:val="ru-RU"/>
        </w:rPr>
        <w:t>Product_Type</w:t>
      </w:r>
      <w:proofErr w:type="spellEnd"/>
      <w:r w:rsidRPr="00220AB0">
        <w:rPr>
          <w:sz w:val="24"/>
          <w:szCs w:val="24"/>
          <w:lang w:val="ru-RU"/>
        </w:rPr>
        <w:t xml:space="preserve">  </w:t>
      </w:r>
      <w:hyperlink r:id="rId23" w:history="1">
        <w:r w:rsidRPr="00220AB0">
          <w:rPr>
            <w:sz w:val="24"/>
            <w:szCs w:val="24"/>
            <w:lang w:val="ru-RU"/>
          </w:rPr>
          <w:t>Платья-миди</w:t>
        </w:r>
      </w:hyperlink>
      <w:r w:rsidRPr="00220AB0">
        <w:rPr>
          <w:sz w:val="24"/>
          <w:szCs w:val="24"/>
          <w:lang w:val="ru-RU"/>
        </w:rPr>
        <w:t xml:space="preserve"> </w:t>
      </w:r>
      <w:r w:rsidRPr="00220AB0">
        <w:rPr>
          <w:sz w:val="24"/>
          <w:szCs w:val="24"/>
          <w:lang w:val="ru-RU"/>
        </w:rPr>
        <w:sym w:font="Wingdings" w:char="F0E0"/>
      </w:r>
      <w:r w:rsidRPr="00220AB0">
        <w:rPr>
          <w:sz w:val="24"/>
          <w:szCs w:val="24"/>
          <w:lang w:val="ru-RU"/>
        </w:rPr>
        <w:t xml:space="preserve"> </w:t>
      </w:r>
      <w:proofErr w:type="spellStart"/>
      <w:r w:rsidRPr="00220AB0">
        <w:rPr>
          <w:i/>
          <w:sz w:val="24"/>
          <w:szCs w:val="24"/>
          <w:lang w:val="ru-RU"/>
        </w:rPr>
        <w:t>Product_Category</w:t>
      </w:r>
      <w:proofErr w:type="spellEnd"/>
      <w:r w:rsidRPr="00220AB0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П</w:t>
      </w:r>
      <w:r w:rsidRPr="00220AB0">
        <w:rPr>
          <w:sz w:val="24"/>
          <w:szCs w:val="24"/>
          <w:lang w:val="ru-RU"/>
        </w:rPr>
        <w:t>латья</w:t>
      </w:r>
    </w:p>
    <w:p w:rsidR="00755A0C" w:rsidRDefault="00755A0C" w:rsidP="00755A0C">
      <w:pPr>
        <w:pStyle w:val="a3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78835D02" wp14:editId="62940239">
            <wp:extent cx="4564685" cy="3877056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8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0C" w:rsidRDefault="00755A0C" w:rsidP="00755A0C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:rsidR="00755A0C" w:rsidRDefault="00755A0C" w:rsidP="00755A0C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Пункты самовывоза и клиенты имеют </w:t>
      </w:r>
      <w:r>
        <w:rPr>
          <w:sz w:val="24"/>
          <w:szCs w:val="24"/>
        </w:rPr>
        <w:t>location</w:t>
      </w:r>
      <w:r w:rsidRPr="00CF486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,  </w:t>
      </w:r>
      <w:proofErr w:type="gramStart"/>
      <w:r>
        <w:rPr>
          <w:sz w:val="24"/>
          <w:szCs w:val="24"/>
          <w:lang w:val="ru-RU"/>
        </w:rPr>
        <w:t>который</w:t>
      </w:r>
      <w:proofErr w:type="gramEnd"/>
      <w:r>
        <w:rPr>
          <w:sz w:val="24"/>
          <w:szCs w:val="24"/>
          <w:lang w:val="ru-RU"/>
        </w:rPr>
        <w:t xml:space="preserve"> связывает их с таблицей </w:t>
      </w:r>
      <w:r>
        <w:rPr>
          <w:sz w:val="24"/>
          <w:szCs w:val="24"/>
        </w:rPr>
        <w:t>location</w:t>
      </w:r>
      <w:r>
        <w:rPr>
          <w:sz w:val="24"/>
          <w:szCs w:val="24"/>
          <w:lang w:val="ru-RU"/>
        </w:rPr>
        <w:t>. Поскольку доставка производится по Беларуси, то это отражается в формировании ветки локаций. Пример для понимания:</w:t>
      </w:r>
    </w:p>
    <w:tbl>
      <w:tblPr>
        <w:tblW w:w="84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1494"/>
        <w:gridCol w:w="1880"/>
        <w:gridCol w:w="1906"/>
        <w:gridCol w:w="1694"/>
      </w:tblGrid>
      <w:tr w:rsidR="00755A0C" w:rsidRPr="00CF486F" w:rsidTr="003C3039">
        <w:trPr>
          <w:trHeight w:val="255"/>
          <w:jc w:val="center"/>
        </w:trPr>
        <w:tc>
          <w:tcPr>
            <w:tcW w:w="1426" w:type="dxa"/>
            <w:shd w:val="clear" w:color="auto" w:fill="auto"/>
            <w:noWrap/>
            <w:vAlign w:val="bottom"/>
          </w:tcPr>
          <w:p w:rsidR="00755A0C" w:rsidRPr="00B85AC7" w:rsidRDefault="00755A0C" w:rsidP="003C3039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 w:rsidRPr="00B85AC7">
              <w:rPr>
                <w:rFonts w:asciiTheme="minorHAnsi" w:hAnsiTheme="minorHAnsi" w:cstheme="minorHAnsi"/>
                <w:lang w:eastAsia="ru-RU"/>
              </w:rPr>
              <w:t>Location_Code</w:t>
            </w:r>
            <w:proofErr w:type="spellEnd"/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755A0C" w:rsidRPr="00B85AC7" w:rsidRDefault="00755A0C" w:rsidP="003C3039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 w:rsidRPr="00B85AC7">
              <w:rPr>
                <w:rFonts w:asciiTheme="minorHAnsi" w:hAnsiTheme="minorHAnsi" w:cstheme="minorHAnsi"/>
                <w:lang w:eastAsia="ru-RU"/>
              </w:rPr>
              <w:t>Location_Name</w:t>
            </w:r>
            <w:proofErr w:type="spellEnd"/>
          </w:p>
        </w:tc>
        <w:tc>
          <w:tcPr>
            <w:tcW w:w="2180" w:type="dxa"/>
            <w:vAlign w:val="bottom"/>
          </w:tcPr>
          <w:p w:rsidR="00755A0C" w:rsidRPr="00B85AC7" w:rsidRDefault="00755A0C" w:rsidP="003C3039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 w:rsidRPr="00B85AC7">
              <w:rPr>
                <w:rFonts w:asciiTheme="minorHAnsi" w:hAnsiTheme="minorHAnsi" w:cstheme="minorHAnsi"/>
                <w:lang w:eastAsia="ru-RU"/>
              </w:rPr>
              <w:t>Area_Name</w:t>
            </w:r>
            <w:proofErr w:type="spellEnd"/>
          </w:p>
        </w:tc>
        <w:tc>
          <w:tcPr>
            <w:tcW w:w="2180" w:type="dxa"/>
            <w:vAlign w:val="bottom"/>
          </w:tcPr>
          <w:p w:rsidR="00755A0C" w:rsidRPr="00B85AC7" w:rsidRDefault="00755A0C" w:rsidP="003C3039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 w:rsidRPr="00B85AC7">
              <w:rPr>
                <w:rFonts w:asciiTheme="minorHAnsi" w:hAnsiTheme="minorHAnsi" w:cstheme="minorHAnsi"/>
                <w:lang w:eastAsia="ru-RU"/>
              </w:rPr>
              <w:t>Region_Name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755A0C" w:rsidRPr="00B85AC7" w:rsidRDefault="00755A0C" w:rsidP="003C3039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 w:rsidRPr="00B85AC7">
              <w:rPr>
                <w:rFonts w:asciiTheme="minorHAnsi" w:hAnsiTheme="minorHAnsi" w:cstheme="minorHAnsi"/>
                <w:lang w:eastAsia="ru-RU"/>
              </w:rPr>
              <w:t>Type_name_short</w:t>
            </w:r>
            <w:proofErr w:type="spellEnd"/>
          </w:p>
        </w:tc>
      </w:tr>
      <w:tr w:rsidR="00755A0C" w:rsidRPr="00CF486F" w:rsidTr="003C3039">
        <w:trPr>
          <w:trHeight w:val="255"/>
          <w:jc w:val="center"/>
        </w:trPr>
        <w:tc>
          <w:tcPr>
            <w:tcW w:w="1426" w:type="dxa"/>
            <w:shd w:val="clear" w:color="auto" w:fill="auto"/>
            <w:noWrap/>
            <w:vAlign w:val="bottom"/>
            <w:hideMark/>
          </w:tcPr>
          <w:p w:rsidR="00755A0C" w:rsidRPr="00CF486F" w:rsidRDefault="00755A0C" w:rsidP="003C3039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r w:rsidRPr="00CF486F">
              <w:rPr>
                <w:rFonts w:asciiTheme="minorHAnsi" w:hAnsiTheme="minorHAnsi" w:cstheme="minorHAnsi"/>
                <w:lang w:val="ru-RU" w:eastAsia="ru-RU"/>
              </w:rPr>
              <w:t>6240833091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755A0C" w:rsidRPr="00CF486F" w:rsidRDefault="00755A0C" w:rsidP="003C3039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r w:rsidRPr="00CF486F">
              <w:rPr>
                <w:rFonts w:asciiTheme="minorHAnsi" w:hAnsiTheme="minorHAnsi" w:cstheme="minorHAnsi"/>
                <w:lang w:val="ru-RU" w:eastAsia="ru-RU"/>
              </w:rPr>
              <w:t>Нарочь</w:t>
            </w:r>
          </w:p>
        </w:tc>
        <w:tc>
          <w:tcPr>
            <w:tcW w:w="2180" w:type="dxa"/>
            <w:vAlign w:val="bottom"/>
          </w:tcPr>
          <w:p w:rsidR="00755A0C" w:rsidRPr="00CF486F" w:rsidRDefault="00755A0C" w:rsidP="003C3039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proofErr w:type="spellStart"/>
            <w:r w:rsidRPr="00CF486F">
              <w:rPr>
                <w:rFonts w:asciiTheme="minorHAnsi" w:hAnsiTheme="minorHAnsi" w:cstheme="minorHAnsi"/>
                <w:lang w:val="ru-RU" w:eastAsia="ru-RU"/>
              </w:rPr>
              <w:t>Мядельский</w:t>
            </w:r>
            <w:proofErr w:type="spellEnd"/>
          </w:p>
        </w:tc>
        <w:tc>
          <w:tcPr>
            <w:tcW w:w="2180" w:type="dxa"/>
            <w:vAlign w:val="bottom"/>
          </w:tcPr>
          <w:p w:rsidR="00755A0C" w:rsidRPr="00CF486F" w:rsidRDefault="00755A0C" w:rsidP="003C3039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r w:rsidRPr="00B85AC7">
              <w:rPr>
                <w:rFonts w:asciiTheme="minorHAnsi" w:hAnsiTheme="minorHAnsi" w:cstheme="minorHAnsi"/>
                <w:lang w:val="ru-RU" w:eastAsia="ru-RU"/>
              </w:rPr>
              <w:t>Минская область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755A0C" w:rsidRPr="00CF486F" w:rsidRDefault="00755A0C" w:rsidP="003C3039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proofErr w:type="spellStart"/>
            <w:r w:rsidRPr="00CF486F">
              <w:rPr>
                <w:rFonts w:asciiTheme="minorHAnsi" w:hAnsiTheme="minorHAnsi" w:cstheme="minorHAnsi"/>
                <w:lang w:val="ru-RU" w:eastAsia="ru-RU"/>
              </w:rPr>
              <w:t>аг</w:t>
            </w:r>
            <w:proofErr w:type="spellEnd"/>
            <w:r w:rsidRPr="00CF486F">
              <w:rPr>
                <w:rFonts w:asciiTheme="minorHAnsi" w:hAnsiTheme="minorHAnsi" w:cstheme="minorHAnsi"/>
                <w:lang w:val="ru-RU" w:eastAsia="ru-RU"/>
              </w:rPr>
              <w:t>.</w:t>
            </w:r>
          </w:p>
        </w:tc>
      </w:tr>
    </w:tbl>
    <w:p w:rsidR="0016371E" w:rsidRDefault="0016371E" w:rsidP="0016371E">
      <w:pPr>
        <w:pStyle w:val="1"/>
        <w:keepNext w:val="0"/>
        <w:pageBreakBefore/>
      </w:pPr>
      <w:bookmarkStart w:id="23" w:name="_Toc498274139"/>
      <w:r>
        <w:lastRenderedPageBreak/>
        <w:t>Logical Scheme</w:t>
      </w:r>
      <w:bookmarkEnd w:id="23"/>
    </w:p>
    <w:p w:rsidR="00473DF1" w:rsidRDefault="00473DF1" w:rsidP="0016371E">
      <w:pPr>
        <w:pStyle w:val="1"/>
      </w:pPr>
      <w:bookmarkStart w:id="24" w:name="_Toc498274140"/>
      <w:r>
        <w:t>Data Flow</w:t>
      </w:r>
      <w:bookmarkEnd w:id="24"/>
    </w:p>
    <w:p w:rsidR="00473DF1" w:rsidRDefault="00473DF1" w:rsidP="00473DF1">
      <w:pPr>
        <w:pStyle w:val="1"/>
      </w:pPr>
      <w:bookmarkStart w:id="25" w:name="_Toc498274141"/>
      <w:r>
        <w:t>Fact Table Partitioning Strategy</w:t>
      </w:r>
      <w:bookmarkEnd w:id="25"/>
    </w:p>
    <w:p w:rsidR="00473DF1" w:rsidRDefault="00473DF1" w:rsidP="00473DF1">
      <w:pPr>
        <w:pStyle w:val="1"/>
      </w:pPr>
      <w:bookmarkStart w:id="26" w:name="_Toc498274142"/>
      <w:r>
        <w:t>Strategy of Parallel Load</w:t>
      </w:r>
      <w:bookmarkEnd w:id="26"/>
    </w:p>
    <w:p w:rsidR="00473DF1" w:rsidRPr="00473DF1" w:rsidRDefault="00473DF1" w:rsidP="00473DF1">
      <w:pPr>
        <w:pStyle w:val="1"/>
      </w:pPr>
      <w:bookmarkStart w:id="27" w:name="_Toc498274143"/>
      <w:r>
        <w:t>Report Layouts</w:t>
      </w:r>
      <w:bookmarkEnd w:id="10"/>
      <w:bookmarkEnd w:id="27"/>
    </w:p>
    <w:sectPr w:rsidR="00473DF1" w:rsidRPr="00473DF1" w:rsidSect="003C0EF9">
      <w:pgSz w:w="11909" w:h="16834" w:code="9"/>
      <w:pgMar w:top="1134" w:right="851" w:bottom="1134" w:left="993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BFA" w:rsidRDefault="00273BFA">
      <w:r>
        <w:separator/>
      </w:r>
    </w:p>
  </w:endnote>
  <w:endnote w:type="continuationSeparator" w:id="0">
    <w:p w:rsidR="00273BFA" w:rsidRDefault="0027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755A0C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F01B3E">
            <w:rPr>
              <w:noProof/>
            </w:rPr>
            <w:t>9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01B3E">
              <w:rPr>
                <w:noProof/>
              </w:rPr>
              <w:t>10</w:t>
            </w:r>
          </w:fldSimple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755A0C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F01B3E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01B3E">
              <w:rPr>
                <w:noProof/>
              </w:rPr>
              <w:t>10</w:t>
            </w:r>
          </w:fldSimple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BFA" w:rsidRDefault="00273BFA">
      <w:r>
        <w:separator/>
      </w:r>
    </w:p>
  </w:footnote>
  <w:footnote w:type="continuationSeparator" w:id="0">
    <w:p w:rsidR="00273BFA" w:rsidRDefault="00273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EF6FB9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755A0C">
            <w:rPr>
              <w:noProof/>
              <w:sz w:val="16"/>
              <w:szCs w:val="16"/>
            </w:rPr>
            <w:t>12-Nov-2017 13:03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EF6FB9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755A0C">
            <w:rPr>
              <w:noProof/>
              <w:sz w:val="16"/>
              <w:szCs w:val="16"/>
            </w:rPr>
            <w:t>12-Nov-2017 13:03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D2"/>
    <w:rsid w:val="00081508"/>
    <w:rsid w:val="000911CB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6371E"/>
    <w:rsid w:val="00171785"/>
    <w:rsid w:val="00173FBC"/>
    <w:rsid w:val="001B6B1E"/>
    <w:rsid w:val="001D47B8"/>
    <w:rsid w:val="00207006"/>
    <w:rsid w:val="002154C4"/>
    <w:rsid w:val="00222DC3"/>
    <w:rsid w:val="00235712"/>
    <w:rsid w:val="00260465"/>
    <w:rsid w:val="0027273F"/>
    <w:rsid w:val="00273BFA"/>
    <w:rsid w:val="00276374"/>
    <w:rsid w:val="00286611"/>
    <w:rsid w:val="002A5F0D"/>
    <w:rsid w:val="002A713E"/>
    <w:rsid w:val="002F2A3B"/>
    <w:rsid w:val="002F4038"/>
    <w:rsid w:val="002F5D7B"/>
    <w:rsid w:val="0033062D"/>
    <w:rsid w:val="00331228"/>
    <w:rsid w:val="00331A15"/>
    <w:rsid w:val="0033495D"/>
    <w:rsid w:val="003438DB"/>
    <w:rsid w:val="003609E8"/>
    <w:rsid w:val="00383ABB"/>
    <w:rsid w:val="00386A51"/>
    <w:rsid w:val="0038754C"/>
    <w:rsid w:val="00394781"/>
    <w:rsid w:val="00394BBA"/>
    <w:rsid w:val="003B0471"/>
    <w:rsid w:val="003C0EF9"/>
    <w:rsid w:val="003C28A9"/>
    <w:rsid w:val="003C425E"/>
    <w:rsid w:val="003D1F28"/>
    <w:rsid w:val="003E41E7"/>
    <w:rsid w:val="003F7F40"/>
    <w:rsid w:val="00400831"/>
    <w:rsid w:val="004044FD"/>
    <w:rsid w:val="00410D49"/>
    <w:rsid w:val="004275B7"/>
    <w:rsid w:val="00432D54"/>
    <w:rsid w:val="00434841"/>
    <w:rsid w:val="00473DF1"/>
    <w:rsid w:val="004748E5"/>
    <w:rsid w:val="004A49EF"/>
    <w:rsid w:val="004B4D2A"/>
    <w:rsid w:val="004C2F82"/>
    <w:rsid w:val="004D0124"/>
    <w:rsid w:val="004D29BE"/>
    <w:rsid w:val="004E0FB3"/>
    <w:rsid w:val="004E22A3"/>
    <w:rsid w:val="004F2022"/>
    <w:rsid w:val="0052662C"/>
    <w:rsid w:val="005400E3"/>
    <w:rsid w:val="00557725"/>
    <w:rsid w:val="0057115C"/>
    <w:rsid w:val="005731ED"/>
    <w:rsid w:val="005732B5"/>
    <w:rsid w:val="00576B03"/>
    <w:rsid w:val="00593E6E"/>
    <w:rsid w:val="005A2132"/>
    <w:rsid w:val="005B24FF"/>
    <w:rsid w:val="005C0966"/>
    <w:rsid w:val="005D2685"/>
    <w:rsid w:val="005E1351"/>
    <w:rsid w:val="005E56AF"/>
    <w:rsid w:val="0060532A"/>
    <w:rsid w:val="0061050A"/>
    <w:rsid w:val="00617320"/>
    <w:rsid w:val="00621449"/>
    <w:rsid w:val="0065035F"/>
    <w:rsid w:val="0068062E"/>
    <w:rsid w:val="00686BAB"/>
    <w:rsid w:val="0068757C"/>
    <w:rsid w:val="006A2CC7"/>
    <w:rsid w:val="006A77BC"/>
    <w:rsid w:val="006C5085"/>
    <w:rsid w:val="006D5D58"/>
    <w:rsid w:val="006F37C1"/>
    <w:rsid w:val="007124C3"/>
    <w:rsid w:val="0072682A"/>
    <w:rsid w:val="00750BDF"/>
    <w:rsid w:val="00755A0C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E2BCA"/>
    <w:rsid w:val="00AF1B2D"/>
    <w:rsid w:val="00AF72D5"/>
    <w:rsid w:val="00B139F6"/>
    <w:rsid w:val="00B143AD"/>
    <w:rsid w:val="00B215BA"/>
    <w:rsid w:val="00B23CF5"/>
    <w:rsid w:val="00B2599C"/>
    <w:rsid w:val="00B43774"/>
    <w:rsid w:val="00B6507C"/>
    <w:rsid w:val="00B70104"/>
    <w:rsid w:val="00B76439"/>
    <w:rsid w:val="00B81A83"/>
    <w:rsid w:val="00B8303B"/>
    <w:rsid w:val="00B839E0"/>
    <w:rsid w:val="00B877C3"/>
    <w:rsid w:val="00BB0780"/>
    <w:rsid w:val="00BE1AED"/>
    <w:rsid w:val="00BE4191"/>
    <w:rsid w:val="00BE7F18"/>
    <w:rsid w:val="00C00EDC"/>
    <w:rsid w:val="00C03F50"/>
    <w:rsid w:val="00C04907"/>
    <w:rsid w:val="00C21975"/>
    <w:rsid w:val="00C3363B"/>
    <w:rsid w:val="00C33FBD"/>
    <w:rsid w:val="00C63011"/>
    <w:rsid w:val="00C631A6"/>
    <w:rsid w:val="00C70F22"/>
    <w:rsid w:val="00C90F18"/>
    <w:rsid w:val="00C922B5"/>
    <w:rsid w:val="00C93840"/>
    <w:rsid w:val="00CA2A71"/>
    <w:rsid w:val="00CB16E7"/>
    <w:rsid w:val="00D24FA2"/>
    <w:rsid w:val="00D454F0"/>
    <w:rsid w:val="00D61ABA"/>
    <w:rsid w:val="00D639FE"/>
    <w:rsid w:val="00D86536"/>
    <w:rsid w:val="00DE4E52"/>
    <w:rsid w:val="00DF7611"/>
    <w:rsid w:val="00E0268D"/>
    <w:rsid w:val="00E05523"/>
    <w:rsid w:val="00E40180"/>
    <w:rsid w:val="00E44576"/>
    <w:rsid w:val="00E74234"/>
    <w:rsid w:val="00E8459E"/>
    <w:rsid w:val="00E903AC"/>
    <w:rsid w:val="00EC462D"/>
    <w:rsid w:val="00EE5CC2"/>
    <w:rsid w:val="00EF6FB9"/>
    <w:rsid w:val="00F00698"/>
    <w:rsid w:val="00F01B3E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ildberries.by/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bygeo.ru/materialy/naselenie-belarusi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ildberries.by/catalog/0/brand.aspx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www.wildberries.by/services/besplatnaya-dostavka" TargetMode="External"/><Relationship Id="rId23" Type="http://schemas.openxmlformats.org/officeDocument/2006/relationships/hyperlink" Target="https://www.wildberries.by/catalog/zhenshchinam/odezhda/platya-midi" TargetMode="Externa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wildberries.by/services/sposoby-oplaty" TargetMode="External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40</TotalTime>
  <Pages>10</Pages>
  <Words>1410</Words>
  <Characters>8041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9433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Марина</cp:lastModifiedBy>
  <cp:revision>29</cp:revision>
  <cp:lastPrinted>2005-01-28T11:27:00Z</cp:lastPrinted>
  <dcterms:created xsi:type="dcterms:W3CDTF">2017-11-09T17:52:00Z</dcterms:created>
  <dcterms:modified xsi:type="dcterms:W3CDTF">2017-11-12T15:20:00Z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