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44A8B" w:rsidP="0068757C">
            <w:pPr>
              <w:pStyle w:val="CompanyName"/>
            </w:pPr>
            <w:fldSimple w:instr=" DOCPROPERTY  Company  \* MERGEFORMAT ">
              <w:r w:rsidR="00B519C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44A8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B519C2">
                <w:t>MTN.BI.07 Dimension and Facts Basics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C1854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C1854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  <w:r w:rsidR="008D7C03">
        <w:t xml:space="preserve"> (if needed)</w:t>
      </w:r>
    </w:p>
    <w:p w:rsidR="00CD6ADF" w:rsidRDefault="00C815C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43934660" w:history="1">
        <w:r w:rsidR="00CD6ADF" w:rsidRPr="001707CF">
          <w:rPr>
            <w:rStyle w:val="Hyperlink"/>
            <w:noProof/>
          </w:rPr>
          <w:t>1.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Create and populate time dimension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_Toc443934660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5C185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3934661" w:history="1">
        <w:r w:rsidR="00CD6ADF" w:rsidRPr="001707CF">
          <w:rPr>
            <w:rStyle w:val="Hyperlink"/>
            <w:noProof/>
          </w:rPr>
          <w:t>1.1.</w:t>
        </w:r>
        <w:r w:rsidR="00CD6AD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Data source generation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_Toc443934661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5C185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2" w:history="1">
        <w:r w:rsidR="00CD6ADF" w:rsidRPr="001707CF">
          <w:rPr>
            <w:rStyle w:val="Hyperlink"/>
            <w:noProof/>
          </w:rPr>
          <w:t>2.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Analytical task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_Toc443934662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CD6ADF" w:rsidRDefault="005C1854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3934663" w:history="1">
        <w:r w:rsidR="00CD6ADF" w:rsidRPr="001707CF">
          <w:rPr>
            <w:rStyle w:val="Hyperlink"/>
            <w:noProof/>
          </w:rPr>
          <w:t>3.</w:t>
        </w:r>
        <w:r w:rsidR="00CD6AD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D6ADF" w:rsidRPr="001707CF">
          <w:rPr>
            <w:rStyle w:val="Hyperlink"/>
            <w:noProof/>
          </w:rPr>
          <w:t>Results</w:t>
        </w:r>
        <w:r w:rsidR="00CD6ADF">
          <w:rPr>
            <w:noProof/>
            <w:webHidden/>
          </w:rPr>
          <w:tab/>
        </w:r>
        <w:r w:rsidR="00CD6ADF">
          <w:rPr>
            <w:noProof/>
            <w:webHidden/>
          </w:rPr>
          <w:fldChar w:fldCharType="begin"/>
        </w:r>
        <w:r w:rsidR="00CD6ADF">
          <w:rPr>
            <w:noProof/>
            <w:webHidden/>
          </w:rPr>
          <w:instrText xml:space="preserve"> PAGEREF _Toc443934663 \h </w:instrText>
        </w:r>
        <w:r w:rsidR="00CD6ADF">
          <w:rPr>
            <w:noProof/>
            <w:webHidden/>
          </w:rPr>
        </w:r>
        <w:r w:rsidR="00CD6ADF">
          <w:rPr>
            <w:noProof/>
            <w:webHidden/>
          </w:rPr>
          <w:fldChar w:fldCharType="separate"/>
        </w:r>
        <w:r w:rsidR="00CD6ADF">
          <w:rPr>
            <w:noProof/>
            <w:webHidden/>
          </w:rPr>
          <w:t>3</w:t>
        </w:r>
        <w:r w:rsidR="00CD6ADF">
          <w:rPr>
            <w:noProof/>
            <w:webHidden/>
          </w:rPr>
          <w:fldChar w:fldCharType="end"/>
        </w:r>
      </w:hyperlink>
    </w:p>
    <w:p w:rsidR="00222DC3" w:rsidRPr="00114D08" w:rsidRDefault="00C815CD" w:rsidP="005C0966">
      <w:pPr>
        <w:ind w:hanging="720"/>
      </w:pPr>
      <w:r>
        <w:fldChar w:fldCharType="end"/>
      </w:r>
    </w:p>
    <w:p w:rsidR="00222DC3" w:rsidRPr="00114D08" w:rsidRDefault="00222DC3" w:rsidP="00222DC3"/>
    <w:p w:rsidR="00BD17C2" w:rsidRPr="00BD17C2" w:rsidRDefault="00222DC3" w:rsidP="00BD17C2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r w:rsidR="00BD17C2" w:rsidRPr="00BD17C2">
        <w:lastRenderedPageBreak/>
        <w:t>Data source generation</w:t>
      </w:r>
    </w:p>
    <w:p w:rsidR="00B519C2" w:rsidRDefault="00D97634" w:rsidP="00B519C2">
      <w:pPr>
        <w:pStyle w:val="BodyText"/>
      </w:pPr>
      <w:r>
        <w:t>Start generating the source data for your Data Warehouse.</w:t>
      </w:r>
    </w:p>
    <w:p w:rsidR="00D97634" w:rsidRPr="008E338C" w:rsidRDefault="00D97634" w:rsidP="00B519C2">
      <w:pPr>
        <w:pStyle w:val="BodyText"/>
      </w:pPr>
    </w:p>
    <w:p w:rsidR="00B519C2" w:rsidRDefault="00B519C2" w:rsidP="00B519C2">
      <w:pPr>
        <w:pStyle w:val="Heading1"/>
      </w:pPr>
      <w:bookmarkStart w:id="4" w:name="_Toc382349675"/>
      <w:bookmarkStart w:id="5" w:name="_Toc443934662"/>
      <w:r>
        <w:t>Analytical task</w:t>
      </w:r>
      <w:bookmarkEnd w:id="4"/>
      <w:bookmarkEnd w:id="5"/>
    </w:p>
    <w:p w:rsidR="00B519C2" w:rsidRDefault="00B519C2" w:rsidP="00B519C2">
      <w:pPr>
        <w:pStyle w:val="BodyText"/>
      </w:pPr>
      <w:r>
        <w:t xml:space="preserve">Add a chapter with transforming your business into </w:t>
      </w:r>
      <w:r w:rsidR="00F557D9">
        <w:t>database with the dimensional</w:t>
      </w:r>
      <w:r>
        <w:t xml:space="preserve"> design. </w:t>
      </w:r>
      <w:r w:rsidR="00A82CC3">
        <w:t>Start with a 4-step process and continue with creating of needed entities (no need to think about exact physical structure for the moment).</w:t>
      </w:r>
    </w:p>
    <w:p w:rsidR="00B519C2" w:rsidRDefault="001C145A" w:rsidP="00A87916">
      <w:pPr>
        <w:pStyle w:val="ListBullet"/>
      </w:pPr>
      <w:r>
        <w:t xml:space="preserve">Dimensional </w:t>
      </w:r>
      <w:r w:rsidR="00A87916">
        <w:t>layer of your busi</w:t>
      </w:r>
      <w:r w:rsidR="00A82CC3">
        <w:t>ness process.</w:t>
      </w:r>
    </w:p>
    <w:p w:rsidR="00053429" w:rsidRDefault="00053429" w:rsidP="00053429">
      <w:pPr>
        <w:pStyle w:val="ListBullet"/>
        <w:numPr>
          <w:ilvl w:val="0"/>
          <w:numId w:val="0"/>
        </w:numPr>
        <w:ind w:left="360" w:hanging="360"/>
      </w:pPr>
    </w:p>
    <w:p w:rsidR="00B519C2" w:rsidRDefault="00B519C2" w:rsidP="00B519C2">
      <w:pPr>
        <w:pStyle w:val="Heading1"/>
      </w:pPr>
      <w:bookmarkStart w:id="6" w:name="_Toc382349676"/>
      <w:bookmarkStart w:id="7" w:name="_Toc443934663"/>
      <w:r>
        <w:t>Results</w:t>
      </w:r>
      <w:bookmarkEnd w:id="6"/>
      <w:bookmarkEnd w:id="7"/>
    </w:p>
    <w:p w:rsidR="00B519C2" w:rsidRDefault="00B519C2" w:rsidP="00B519C2">
      <w:pPr>
        <w:pStyle w:val="BodyText"/>
      </w:pPr>
      <w:r>
        <w:t>Result of this lab work should be:</w:t>
      </w:r>
    </w:p>
    <w:p w:rsidR="00B519C2" w:rsidRDefault="00C97307" w:rsidP="00B519C2">
      <w:pPr>
        <w:pStyle w:val="ListBullet"/>
        <w:numPr>
          <w:ilvl w:val="0"/>
          <w:numId w:val="3"/>
        </w:numPr>
      </w:pPr>
      <w:r>
        <w:t xml:space="preserve">Description of the </w:t>
      </w:r>
      <w:r w:rsidR="00F60C54">
        <w:t xml:space="preserve">methods, </w:t>
      </w:r>
      <w:r>
        <w:t>rules</w:t>
      </w:r>
      <w:r w:rsidR="00F60C54">
        <w:t xml:space="preserve"> and the process of generation of</w:t>
      </w:r>
      <w:r>
        <w:t xml:space="preserve"> your source data.</w:t>
      </w:r>
    </w:p>
    <w:p w:rsidR="00C3363B" w:rsidRDefault="00B519C2" w:rsidP="00C3363B">
      <w:pPr>
        <w:pStyle w:val="ListBullet"/>
        <w:numPr>
          <w:ilvl w:val="0"/>
          <w:numId w:val="3"/>
        </w:numPr>
      </w:pPr>
      <w:r>
        <w:t xml:space="preserve">Chapter in document </w:t>
      </w:r>
      <w:r w:rsidR="00C97307">
        <w:t>with the dimensional model and design process</w:t>
      </w:r>
      <w:r>
        <w:t>.</w:t>
      </w:r>
    </w:p>
    <w:p w:rsidR="004B1B90" w:rsidRDefault="004B1B90" w:rsidP="004B1B90">
      <w:pPr>
        <w:pStyle w:val="ListBullet"/>
        <w:numPr>
          <w:ilvl w:val="0"/>
          <w:numId w:val="0"/>
        </w:numPr>
        <w:ind w:left="360" w:hanging="360"/>
      </w:pPr>
    </w:p>
    <w:p w:rsidR="004B1B90" w:rsidRPr="00114D08" w:rsidRDefault="004B1B90" w:rsidP="004B1B90">
      <w:pPr>
        <w:pStyle w:val="ListBullet"/>
        <w:numPr>
          <w:ilvl w:val="0"/>
          <w:numId w:val="0"/>
        </w:numPr>
        <w:ind w:left="360" w:hanging="360"/>
      </w:pPr>
      <w:bookmarkStart w:id="8" w:name="_GoBack"/>
      <w:r w:rsidRPr="004B1B90">
        <w:rPr>
          <w:noProof/>
        </w:rPr>
        <w:drawing>
          <wp:inline distT="0" distB="0" distL="0" distR="0">
            <wp:extent cx="5941695" cy="3727949"/>
            <wp:effectExtent l="19050" t="19050" r="1905" b="6350"/>
            <wp:docPr id="1" name="Picture 1" descr="D:\Vitaliya_Adamchuk\DWH\BI-Lab-2017\Vitaliya_Adamchuk\reports\labwork 7\Snowflak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taliya_Adamchuk\DWH\BI-Lab-2017\Vitaliya_Adamchuk\reports\labwork 7\Snowflake 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279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8"/>
    </w:p>
    <w:sectPr w:rsidR="004B1B90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854" w:rsidRDefault="005C1854">
      <w:r>
        <w:separator/>
      </w:r>
    </w:p>
  </w:endnote>
  <w:endnote w:type="continuationSeparator" w:id="0">
    <w:p w:rsidR="005C1854" w:rsidRDefault="005C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4B1B90">
            <w:rPr>
              <w:noProof/>
              <w:sz w:val="16"/>
            </w:rPr>
            <w:t>2016</w:t>
          </w:r>
          <w:r w:rsidR="00C815CD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E977A3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E977A3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C815CD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C815CD">
            <w:rPr>
              <w:sz w:val="16"/>
            </w:rPr>
            <w:fldChar w:fldCharType="separate"/>
          </w:r>
          <w:r w:rsidR="004B1B90">
            <w:rPr>
              <w:noProof/>
              <w:sz w:val="16"/>
            </w:rPr>
            <w:t>2016</w:t>
          </w:r>
          <w:r w:rsidR="00C815CD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C815CD">
            <w:fldChar w:fldCharType="begin"/>
          </w:r>
          <w:r w:rsidR="00520209">
            <w:instrText xml:space="preserve"> PAGE </w:instrText>
          </w:r>
          <w:r w:rsidR="00C815CD">
            <w:fldChar w:fldCharType="separate"/>
          </w:r>
          <w:r w:rsidR="00E977A3">
            <w:rPr>
              <w:noProof/>
            </w:rPr>
            <w:t>1</w:t>
          </w:r>
          <w:r w:rsidR="00C815CD">
            <w:rPr>
              <w:noProof/>
            </w:rPr>
            <w:fldChar w:fldCharType="end"/>
          </w:r>
          <w:r w:rsidRPr="002F5D7B">
            <w:t>/</w:t>
          </w:r>
          <w:r w:rsidR="00C815CD">
            <w:fldChar w:fldCharType="begin"/>
          </w:r>
          <w:r w:rsidR="00520209">
            <w:instrText xml:space="preserve"> NUMPAGES </w:instrText>
          </w:r>
          <w:r w:rsidR="00C815CD">
            <w:fldChar w:fldCharType="separate"/>
          </w:r>
          <w:r w:rsidR="00E977A3">
            <w:rPr>
              <w:noProof/>
            </w:rPr>
            <w:t>3</w:t>
          </w:r>
          <w:r w:rsidR="00C815CD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854" w:rsidRDefault="005C1854">
      <w:r>
        <w:separator/>
      </w:r>
    </w:p>
  </w:footnote>
  <w:footnote w:type="continuationSeparator" w:id="0">
    <w:p w:rsidR="005C1854" w:rsidRDefault="005C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B519C2" w:rsidRPr="00B519C2">
              <w:rPr>
                <w:b/>
              </w:rPr>
              <w:t>MTN.BI.07</w:t>
            </w:r>
            <w:r w:rsidR="00B519C2">
              <w:t xml:space="preserve"> Dimension and Facts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44A8B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B519C2" w:rsidRPr="00B519C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4B1B90">
            <w:rPr>
              <w:noProof/>
              <w:sz w:val="16"/>
              <w:szCs w:val="16"/>
            </w:rPr>
            <w:t>23-Feb-2016 17:44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B519C2" w:rsidRPr="00B519C2">
              <w:rPr>
                <w:b/>
              </w:rPr>
              <w:t xml:space="preserve">MTN.BI.07 </w:t>
            </w:r>
            <w:r w:rsidR="00B519C2">
              <w:t>Dimension and Facts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44A8B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B519C2" w:rsidRPr="00B519C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C815CD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C815CD" w:rsidRPr="00D639FE">
            <w:rPr>
              <w:sz w:val="16"/>
              <w:szCs w:val="16"/>
            </w:rPr>
            <w:fldChar w:fldCharType="separate"/>
          </w:r>
          <w:r w:rsidR="004B1B90">
            <w:rPr>
              <w:noProof/>
              <w:sz w:val="16"/>
              <w:szCs w:val="16"/>
            </w:rPr>
            <w:t>23-Feb-2016 17:44</w:t>
          </w:r>
          <w:r w:rsidR="00C815CD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F64"/>
    <w:rsid w:val="00053429"/>
    <w:rsid w:val="00081508"/>
    <w:rsid w:val="000A6040"/>
    <w:rsid w:val="000D22DF"/>
    <w:rsid w:val="000D4695"/>
    <w:rsid w:val="000E5733"/>
    <w:rsid w:val="000E676F"/>
    <w:rsid w:val="000E68BD"/>
    <w:rsid w:val="000F2774"/>
    <w:rsid w:val="000F3791"/>
    <w:rsid w:val="00114D08"/>
    <w:rsid w:val="00130569"/>
    <w:rsid w:val="00131A1C"/>
    <w:rsid w:val="00131E4A"/>
    <w:rsid w:val="001355C3"/>
    <w:rsid w:val="00171785"/>
    <w:rsid w:val="00173FBC"/>
    <w:rsid w:val="001B6B1E"/>
    <w:rsid w:val="001C145A"/>
    <w:rsid w:val="001D47B8"/>
    <w:rsid w:val="00207FB6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56781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1B90"/>
    <w:rsid w:val="004B4D2A"/>
    <w:rsid w:val="004C2F82"/>
    <w:rsid w:val="004D29BE"/>
    <w:rsid w:val="004E22A3"/>
    <w:rsid w:val="0052020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C1854"/>
    <w:rsid w:val="005E56AF"/>
    <w:rsid w:val="005F2E5A"/>
    <w:rsid w:val="006004B1"/>
    <w:rsid w:val="0060532A"/>
    <w:rsid w:val="0061050A"/>
    <w:rsid w:val="00617320"/>
    <w:rsid w:val="00644350"/>
    <w:rsid w:val="0065035F"/>
    <w:rsid w:val="0068062E"/>
    <w:rsid w:val="00686BAB"/>
    <w:rsid w:val="0068757C"/>
    <w:rsid w:val="006A77BC"/>
    <w:rsid w:val="006C5085"/>
    <w:rsid w:val="006D39B8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8131A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77F64"/>
    <w:rsid w:val="00A82CC3"/>
    <w:rsid w:val="00A83F89"/>
    <w:rsid w:val="00A87916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519C2"/>
    <w:rsid w:val="00B6507C"/>
    <w:rsid w:val="00B76439"/>
    <w:rsid w:val="00B81A83"/>
    <w:rsid w:val="00B839E0"/>
    <w:rsid w:val="00BB0780"/>
    <w:rsid w:val="00BD17C2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815CD"/>
    <w:rsid w:val="00C90F18"/>
    <w:rsid w:val="00C922B5"/>
    <w:rsid w:val="00C97307"/>
    <w:rsid w:val="00CA2A71"/>
    <w:rsid w:val="00CA4463"/>
    <w:rsid w:val="00CB16E7"/>
    <w:rsid w:val="00CD6ADF"/>
    <w:rsid w:val="00D454F0"/>
    <w:rsid w:val="00D61ABA"/>
    <w:rsid w:val="00D639FE"/>
    <w:rsid w:val="00D86536"/>
    <w:rsid w:val="00D97634"/>
    <w:rsid w:val="00DD63F8"/>
    <w:rsid w:val="00DE4E52"/>
    <w:rsid w:val="00E44576"/>
    <w:rsid w:val="00E44A8B"/>
    <w:rsid w:val="00E602F2"/>
    <w:rsid w:val="00E678C3"/>
    <w:rsid w:val="00E74234"/>
    <w:rsid w:val="00E8459E"/>
    <w:rsid w:val="00E903AC"/>
    <w:rsid w:val="00E977A3"/>
    <w:rsid w:val="00EA0A6D"/>
    <w:rsid w:val="00EC462D"/>
    <w:rsid w:val="00EE5CC2"/>
    <w:rsid w:val="00F00698"/>
    <w:rsid w:val="00F06C91"/>
    <w:rsid w:val="00F26FE7"/>
    <w:rsid w:val="00F4264F"/>
    <w:rsid w:val="00F557D9"/>
    <w:rsid w:val="00F60C54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EB86B3"/>
  <w15:docId w15:val="{179DABB3-E246-46DE-A1DD-E59CE83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519C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B519C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126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Dimension and Facts Basics</vt:lpstr>
      <vt:lpstr>MTN.BI.07 Dimension and Facts Basics</vt:lpstr>
    </vt:vector>
  </TitlesOfParts>
  <Company>EPAM Systems, RD Dep.</Company>
  <LinksUpToDate>false</LinksUpToDate>
  <CharactersWithSpaces>1415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Dimension and Facts Basics</dc:title>
  <dc:subject>Resource Department Dep.</dc:subject>
  <dc:creator>Elias Nema</dc:creator>
  <cp:lastModifiedBy>Vitaliya Adamchuk</cp:lastModifiedBy>
  <cp:revision>14</cp:revision>
  <cp:lastPrinted>2005-01-28T11:27:00Z</cp:lastPrinted>
  <dcterms:created xsi:type="dcterms:W3CDTF">2014-03-22T19:20:00Z</dcterms:created>
  <dcterms:modified xsi:type="dcterms:W3CDTF">2017-11-14T11:10:00Z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